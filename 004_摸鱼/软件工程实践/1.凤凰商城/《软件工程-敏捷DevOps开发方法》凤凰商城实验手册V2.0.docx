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386F8"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102DA400"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41F9478D" w14:textId="77777777" w:rsidR="004B1460" w:rsidRPr="00312C7F" w:rsidRDefault="004B1460" w:rsidP="004B1460">
      <w:pPr>
        <w:pStyle w:val="Cover2"/>
        <w:rPr>
          <w:rFonts w:ascii="Huawei Sans" w:eastAsia="方正兰亭黑简体" w:hAnsi="Huawei Sans" w:cs="Huawei Sans"/>
          <w:lang w:eastAsia="zh-CN"/>
        </w:rPr>
      </w:pPr>
    </w:p>
    <w:p w14:paraId="133AC4DE" w14:textId="77777777" w:rsidR="004B1460" w:rsidRPr="00312C7F" w:rsidRDefault="004B1460" w:rsidP="004B1460">
      <w:pPr>
        <w:pStyle w:val="Cover2"/>
        <w:rPr>
          <w:rFonts w:ascii="Huawei Sans" w:eastAsia="方正兰亭黑简体" w:hAnsi="Huawei Sans" w:cs="Huawei Sans"/>
          <w:sz w:val="72"/>
          <w:szCs w:val="72"/>
          <w:lang w:eastAsia="zh-CN"/>
        </w:rPr>
      </w:pPr>
    </w:p>
    <w:p w14:paraId="509F278E"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w:t>
      </w:r>
      <w:r>
        <w:rPr>
          <w:rFonts w:ascii="Huawei Sans" w:eastAsia="方正兰亭黑简体" w:hAnsi="Huawei Sans" w:cs="Huawei Sans" w:hint="eastAsia"/>
          <w:sz w:val="72"/>
          <w:szCs w:val="72"/>
          <w:lang w:eastAsia="zh-CN"/>
        </w:rPr>
        <w:t>实践</w:t>
      </w:r>
    </w:p>
    <w:p w14:paraId="04BD4131"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6B7A96AB" w14:textId="77777777" w:rsidR="004B1460" w:rsidRPr="00312C7F" w:rsidRDefault="004B1460" w:rsidP="004B1460">
      <w:pPr>
        <w:pStyle w:val="Cover2"/>
        <w:rPr>
          <w:rFonts w:ascii="Huawei Sans" w:eastAsia="方正兰亭黑简体" w:hAnsi="Huawei Sans" w:cs="Huawei Sans"/>
          <w:lang w:eastAsia="zh-CN"/>
        </w:rPr>
      </w:pPr>
    </w:p>
    <w:p w14:paraId="58F2FBDB" w14:textId="77777777" w:rsidR="004B1460" w:rsidRPr="00312C7F" w:rsidRDefault="004B1460" w:rsidP="004B1460">
      <w:pPr>
        <w:pStyle w:val="Cover2"/>
        <w:rPr>
          <w:rFonts w:ascii="Huawei Sans" w:eastAsia="方正兰亭黑简体" w:hAnsi="Huawei Sans" w:cs="Huawei Sans"/>
          <w:lang w:eastAsia="zh-CN"/>
        </w:rPr>
      </w:pPr>
    </w:p>
    <w:p w14:paraId="7CB4E363" w14:textId="77777777" w:rsidR="004B1460" w:rsidRPr="00312C7F" w:rsidRDefault="004B1460" w:rsidP="004B1460">
      <w:pPr>
        <w:pStyle w:val="Cover2"/>
        <w:rPr>
          <w:rFonts w:ascii="Huawei Sans" w:eastAsia="方正兰亭黑简体" w:hAnsi="Huawei Sans" w:cs="Huawei Sans"/>
          <w:lang w:eastAsia="zh-CN"/>
        </w:rPr>
      </w:pPr>
    </w:p>
    <w:p w14:paraId="42843D35" w14:textId="77777777" w:rsidR="004B1460" w:rsidRPr="00312C7F" w:rsidRDefault="004B1460" w:rsidP="004B1460">
      <w:pPr>
        <w:pStyle w:val="Cover2"/>
        <w:rPr>
          <w:rFonts w:ascii="Huawei Sans" w:eastAsia="方正兰亭黑简体" w:hAnsi="Huawei Sans" w:cs="Huawei Sans"/>
          <w:lang w:eastAsia="zh-CN"/>
        </w:rPr>
      </w:pPr>
    </w:p>
    <w:p w14:paraId="662CF7FD" w14:textId="77777777" w:rsidR="004B1460" w:rsidRPr="00312C7F" w:rsidRDefault="004B1460" w:rsidP="004B1460">
      <w:pPr>
        <w:pStyle w:val="Cover2"/>
        <w:rPr>
          <w:rFonts w:ascii="Huawei Sans" w:eastAsia="方正兰亭黑简体" w:hAnsi="Huawei Sans" w:cs="Huawei Sans"/>
          <w:lang w:eastAsia="zh-CN"/>
        </w:rPr>
      </w:pPr>
    </w:p>
    <w:p w14:paraId="663287AA" w14:textId="77777777" w:rsidR="004B1460" w:rsidRDefault="004B1460" w:rsidP="004B1460">
      <w:pPr>
        <w:pStyle w:val="Cover2"/>
        <w:rPr>
          <w:rFonts w:ascii="Huawei Sans" w:eastAsia="方正兰亭黑简体" w:hAnsi="Huawei Sans"/>
          <w:lang w:eastAsia="zh-CN"/>
        </w:rPr>
      </w:pPr>
    </w:p>
    <w:p w14:paraId="3B8B6E08" w14:textId="77777777" w:rsidR="004B1460" w:rsidRDefault="004B1460" w:rsidP="004B1460">
      <w:pPr>
        <w:pStyle w:val="Cover2"/>
        <w:rPr>
          <w:rFonts w:ascii="Huawei Sans" w:eastAsia="方正兰亭黑简体" w:hAnsi="Huawei Sans"/>
          <w:lang w:eastAsia="zh-CN"/>
        </w:rPr>
      </w:pPr>
    </w:p>
    <w:p w14:paraId="6F090A9C" w14:textId="77777777" w:rsidR="004B1460" w:rsidRDefault="004B1460" w:rsidP="004B1460">
      <w:pPr>
        <w:pStyle w:val="Cover2"/>
        <w:rPr>
          <w:rFonts w:ascii="Huawei Sans" w:eastAsia="方正兰亭黑简体" w:hAnsi="Huawei Sans"/>
          <w:lang w:eastAsia="zh-CN"/>
        </w:rPr>
      </w:pPr>
    </w:p>
    <w:p w14:paraId="48E8FD7B" w14:textId="77777777" w:rsidR="004B1460" w:rsidRDefault="004B1460" w:rsidP="004B1460">
      <w:pPr>
        <w:pStyle w:val="Cover2"/>
        <w:rPr>
          <w:rFonts w:ascii="Huawei Sans" w:eastAsia="方正兰亭黑简体" w:hAnsi="Huawei Sans"/>
          <w:lang w:eastAsia="zh-CN"/>
        </w:rPr>
      </w:pPr>
    </w:p>
    <w:p w14:paraId="2D51266F" w14:textId="77777777" w:rsidR="004B1460" w:rsidRDefault="004B1460" w:rsidP="004B1460">
      <w:pPr>
        <w:pStyle w:val="Cover2"/>
        <w:rPr>
          <w:rFonts w:ascii="Huawei Sans" w:eastAsia="方正兰亭黑简体" w:hAnsi="Huawei Sans"/>
          <w:lang w:eastAsia="zh-CN"/>
        </w:rPr>
      </w:pPr>
    </w:p>
    <w:p w14:paraId="1D3C467F" w14:textId="77777777" w:rsidR="004B1460" w:rsidRPr="009D4127" w:rsidRDefault="004B1460" w:rsidP="004B1460">
      <w:pPr>
        <w:pStyle w:val="Cover2"/>
        <w:rPr>
          <w:rFonts w:ascii="Huawei Sans" w:eastAsia="方正兰亭黑简体" w:hAnsi="Huawei Sans"/>
          <w:lang w:eastAsia="zh-CN"/>
        </w:rPr>
      </w:pPr>
    </w:p>
    <w:p w14:paraId="2C692545" w14:textId="77777777" w:rsidR="004B1460" w:rsidRPr="009D4127" w:rsidRDefault="004B1460" w:rsidP="004B1460">
      <w:pPr>
        <w:pStyle w:val="Cover2"/>
        <w:jc w:val="left"/>
        <w:rPr>
          <w:rFonts w:ascii="Huawei Sans" w:eastAsia="方正兰亭黑简体" w:hAnsi="Huawei Sans"/>
          <w:lang w:eastAsia="zh-CN"/>
        </w:rPr>
      </w:pPr>
    </w:p>
    <w:p w14:paraId="58C78535" w14:textId="77777777" w:rsidR="004B1460" w:rsidRPr="009D4127" w:rsidRDefault="004B1460" w:rsidP="004B1460">
      <w:pPr>
        <w:pStyle w:val="cover--"/>
        <w:rPr>
          <w:rFonts w:ascii="Huawei Sans" w:eastAsia="方正兰亭黑简体" w:hAnsi="Huawei Sans"/>
          <w:noProof/>
        </w:rPr>
      </w:pPr>
      <w:r w:rsidRPr="009D4127">
        <w:rPr>
          <w:rFonts w:ascii="Huawei Sans" w:eastAsia="方正兰亭黑简体" w:hAnsi="Huawei Sans"/>
          <w:noProof/>
        </w:rPr>
        <w:drawing>
          <wp:inline distT="0" distB="0" distL="0" distR="0" wp14:anchorId="76288C61" wp14:editId="0C9E6299">
            <wp:extent cx="942975" cy="962025"/>
            <wp:effectExtent l="0" t="0" r="9525" b="9525"/>
            <wp:docPr id="43095" name="图片 4309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94E247B" w14:textId="77777777" w:rsidR="004B1460" w:rsidRPr="009D4127" w:rsidRDefault="004B1460" w:rsidP="004B1460">
      <w:pPr>
        <w:rPr>
          <w:rFonts w:ascii="Huawei Sans" w:hAnsi="Huawei Sans"/>
        </w:rPr>
      </w:pPr>
      <w:r w:rsidRPr="009D4127">
        <w:rPr>
          <w:rFonts w:ascii="Huawei Sans" w:hAnsi="Huawei Sans"/>
          <w:caps/>
        </w:rPr>
        <w:fldChar w:fldCharType="begin"/>
      </w:r>
      <w:r w:rsidRPr="009D4127">
        <w:rPr>
          <w:rFonts w:ascii="Huawei Sans" w:hAnsi="Huawei Sans"/>
          <w:caps/>
        </w:rPr>
        <w:instrText xml:space="preserve"> DOCPROPERTY  Confidential </w:instrText>
      </w:r>
      <w:r w:rsidRPr="009D4127">
        <w:rPr>
          <w:rFonts w:ascii="Huawei Sans" w:hAnsi="Huawei Sans"/>
          <w:caps/>
        </w:rPr>
        <w:fldChar w:fldCharType="end"/>
      </w:r>
    </w:p>
    <w:p w14:paraId="45DA87E8" w14:textId="77777777" w:rsidR="004B1460" w:rsidRDefault="004B1460" w:rsidP="004B1460">
      <w:pPr>
        <w:pStyle w:val="Cover2"/>
        <w:rPr>
          <w:rFonts w:ascii="Huawei Sans" w:eastAsia="方正兰亭黑简体" w:hAnsi="Huawei Sans"/>
          <w:lang w:eastAsia="zh-CN"/>
        </w:rPr>
      </w:pPr>
      <w:r w:rsidRPr="009D4127">
        <w:rPr>
          <w:rFonts w:ascii="Huawei Sans" w:eastAsia="方正兰亭黑简体" w:hAnsi="Huawei Sans"/>
          <w:lang w:eastAsia="zh-CN"/>
        </w:rPr>
        <w:t>华为技术有限公司</w:t>
      </w:r>
    </w:p>
    <w:p w14:paraId="6B9CA79F" w14:textId="77777777" w:rsidR="004B1460" w:rsidRDefault="004B1460" w:rsidP="004B1460">
      <w:pPr>
        <w:topLinePunct w:val="0"/>
        <w:adjustRightInd/>
        <w:snapToGrid/>
        <w:spacing w:before="0" w:after="0" w:line="240" w:lineRule="auto"/>
        <w:ind w:left="0"/>
        <w:rPr>
          <w:rFonts w:ascii="Huawei Sans" w:hAnsi="Huawei Sans"/>
          <w:noProof/>
        </w:rPr>
      </w:pPr>
      <w:r>
        <w:rPr>
          <w:rFonts w:ascii="Huawei Sans" w:hAnsi="Huawei Sans"/>
        </w:rPr>
        <w:br w:type="page"/>
      </w:r>
    </w:p>
    <w:p w14:paraId="73D75E84" w14:textId="77777777" w:rsidR="004B1460" w:rsidRPr="00312C7F" w:rsidRDefault="004B1460" w:rsidP="004B1460">
      <w:pPr>
        <w:pStyle w:val="Cover2"/>
        <w:rPr>
          <w:rFonts w:ascii="Huawei Sans" w:eastAsia="方正兰亭黑简体" w:hAnsi="Huawei Sans" w:cs="Huawei Sans"/>
        </w:rPr>
        <w:sectPr w:rsidR="004B1460" w:rsidRPr="00312C7F" w:rsidSect="0018041C">
          <w:pgSz w:w="11906" w:h="16838" w:code="9"/>
          <w:pgMar w:top="1701" w:right="1134" w:bottom="1701" w:left="1134" w:header="567" w:footer="567" w:gutter="0"/>
          <w:pgNumType w:start="1"/>
          <w:cols w:space="425"/>
          <w:docGrid w:linePitch="312"/>
        </w:sectPr>
      </w:pP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rFonts w:ascii="HuaweiSans-Regular" w:eastAsia="方正兰亭黑简体" w:hAnsi="HuaweiSans-Regular"/>
          <w:sz w:val="32"/>
          <w:szCs w:val="32"/>
        </w:rPr>
      </w:sdtEndPr>
      <w:sdtContent>
        <w:p w14:paraId="2851F38D" w14:textId="77777777" w:rsidR="004B1460" w:rsidRPr="00312C7F" w:rsidRDefault="004B1460" w:rsidP="004B1460">
          <w:pPr>
            <w:pStyle w:val="Contents"/>
            <w:rPr>
              <w:rFonts w:cs="Huawei Sans"/>
            </w:rPr>
          </w:pPr>
          <w:r w:rsidRPr="00312C7F">
            <w:rPr>
              <w:rFonts w:cs="Huawei Sans"/>
              <w:lang w:val="zh-CN"/>
            </w:rPr>
            <w:t>目录</w:t>
          </w:r>
        </w:p>
        <w:p w14:paraId="2514B927" w14:textId="77777777" w:rsidR="00246771" w:rsidRDefault="004B1460">
          <w:pPr>
            <w:pStyle w:val="12"/>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80892042" w:history="1">
            <w:r w:rsidR="00246771" w:rsidRPr="00E312EA">
              <w:rPr>
                <w:rStyle w:val="ad"/>
                <w:rFonts w:cs="Huawei Sans" w:hint="eastAsia"/>
                <w:noProof/>
              </w:rPr>
              <w:t>前</w:t>
            </w:r>
            <w:r w:rsidR="00246771" w:rsidRPr="00E312EA">
              <w:rPr>
                <w:rStyle w:val="ad"/>
                <w:rFonts w:cs="Huawei Sans"/>
                <w:noProof/>
              </w:rPr>
              <w:t xml:space="preserve">  </w:t>
            </w:r>
            <w:r w:rsidR="00246771" w:rsidRPr="00E312EA">
              <w:rPr>
                <w:rStyle w:val="ad"/>
                <w:rFonts w:cs="Huawei Sans" w:hint="eastAsia"/>
                <w:noProof/>
              </w:rPr>
              <w:t>言</w:t>
            </w:r>
            <w:r w:rsidR="00246771">
              <w:rPr>
                <w:noProof/>
                <w:webHidden/>
              </w:rPr>
              <w:tab/>
            </w:r>
            <w:r w:rsidR="00246771">
              <w:rPr>
                <w:noProof/>
                <w:webHidden/>
              </w:rPr>
              <w:fldChar w:fldCharType="begin"/>
            </w:r>
            <w:r w:rsidR="00246771">
              <w:rPr>
                <w:noProof/>
                <w:webHidden/>
              </w:rPr>
              <w:instrText xml:space="preserve"> PAGEREF _Toc80892042 \h </w:instrText>
            </w:r>
            <w:r w:rsidR="00246771">
              <w:rPr>
                <w:noProof/>
                <w:webHidden/>
              </w:rPr>
            </w:r>
            <w:r w:rsidR="00246771">
              <w:rPr>
                <w:noProof/>
                <w:webHidden/>
              </w:rPr>
              <w:fldChar w:fldCharType="separate"/>
            </w:r>
            <w:r w:rsidR="004C361B">
              <w:rPr>
                <w:noProof/>
                <w:webHidden/>
              </w:rPr>
              <w:t>1</w:t>
            </w:r>
            <w:r w:rsidR="00246771">
              <w:rPr>
                <w:noProof/>
                <w:webHidden/>
              </w:rPr>
              <w:fldChar w:fldCharType="end"/>
            </w:r>
          </w:hyperlink>
        </w:p>
        <w:p w14:paraId="270FE3DD" w14:textId="77777777" w:rsidR="00246771" w:rsidRDefault="00651062">
          <w:pPr>
            <w:pStyle w:val="12"/>
            <w:tabs>
              <w:tab w:val="right" w:leader="dot" w:pos="9628"/>
            </w:tabs>
            <w:rPr>
              <w:rFonts w:asciiTheme="minorHAnsi" w:eastAsiaTheme="minorEastAsia" w:hAnsiTheme="minorHAnsi" w:cstheme="minorBidi"/>
              <w:b w:val="0"/>
              <w:bCs w:val="0"/>
              <w:noProof/>
              <w:kern w:val="2"/>
              <w:sz w:val="21"/>
              <w:szCs w:val="22"/>
            </w:rPr>
          </w:pPr>
          <w:hyperlink w:anchor="_Toc80892043" w:history="1">
            <w:r w:rsidR="00246771" w:rsidRPr="00E312EA">
              <w:rPr>
                <w:rStyle w:val="ad"/>
                <w:noProof/>
              </w:rPr>
              <w:t>1</w:t>
            </w:r>
            <w:r w:rsidR="00246771" w:rsidRPr="00E312EA">
              <w:rPr>
                <w:rStyle w:val="ad"/>
                <w:rFonts w:cs="Huawei Sans" w:hint="eastAsia"/>
                <w:noProof/>
              </w:rPr>
              <w:t xml:space="preserve"> </w:t>
            </w:r>
            <w:r w:rsidR="00246771" w:rsidRPr="00E312EA">
              <w:rPr>
                <w:rStyle w:val="ad"/>
                <w:rFonts w:cs="Huawei Sans" w:hint="eastAsia"/>
                <w:noProof/>
              </w:rPr>
              <w:t>持续规划与设计</w:t>
            </w:r>
            <w:r w:rsidR="00246771">
              <w:rPr>
                <w:noProof/>
                <w:webHidden/>
              </w:rPr>
              <w:tab/>
            </w:r>
            <w:r w:rsidR="00246771">
              <w:rPr>
                <w:noProof/>
                <w:webHidden/>
              </w:rPr>
              <w:fldChar w:fldCharType="begin"/>
            </w:r>
            <w:r w:rsidR="00246771">
              <w:rPr>
                <w:noProof/>
                <w:webHidden/>
              </w:rPr>
              <w:instrText xml:space="preserve"> PAGEREF _Toc80892043 \h </w:instrText>
            </w:r>
            <w:r w:rsidR="00246771">
              <w:rPr>
                <w:noProof/>
                <w:webHidden/>
              </w:rPr>
            </w:r>
            <w:r w:rsidR="00246771">
              <w:rPr>
                <w:noProof/>
                <w:webHidden/>
              </w:rPr>
              <w:fldChar w:fldCharType="separate"/>
            </w:r>
            <w:r w:rsidR="004C361B">
              <w:rPr>
                <w:noProof/>
                <w:webHidden/>
              </w:rPr>
              <w:t>2</w:t>
            </w:r>
            <w:r w:rsidR="00246771">
              <w:rPr>
                <w:noProof/>
                <w:webHidden/>
              </w:rPr>
              <w:fldChar w:fldCharType="end"/>
            </w:r>
          </w:hyperlink>
        </w:p>
        <w:p w14:paraId="27A54ED5"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44" w:history="1">
            <w:r w:rsidR="00246771" w:rsidRPr="00E312EA">
              <w:rPr>
                <w:rStyle w:val="ad"/>
                <w:rFonts w:cs="Book Antiqua"/>
                <w:snapToGrid w:val="0"/>
              </w:rPr>
              <w:t>1.1</w:t>
            </w:r>
            <w:r w:rsidR="00246771" w:rsidRPr="00E312EA">
              <w:rPr>
                <w:rStyle w:val="ad"/>
                <w:rFonts w:cs="Huawei Sans" w:hint="eastAsia"/>
              </w:rPr>
              <w:t xml:space="preserve"> </w:t>
            </w:r>
            <w:r w:rsidR="00246771" w:rsidRPr="00E312EA">
              <w:rPr>
                <w:rStyle w:val="ad"/>
                <w:rFonts w:cs="Huawei Sans" w:hint="eastAsia"/>
              </w:rPr>
              <w:t>敏捷项目规划</w:t>
            </w:r>
            <w:r w:rsidR="00246771">
              <w:rPr>
                <w:webHidden/>
              </w:rPr>
              <w:tab/>
            </w:r>
            <w:r w:rsidR="00246771">
              <w:rPr>
                <w:webHidden/>
              </w:rPr>
              <w:fldChar w:fldCharType="begin"/>
            </w:r>
            <w:r w:rsidR="00246771">
              <w:rPr>
                <w:webHidden/>
              </w:rPr>
              <w:instrText xml:space="preserve"> PAGEREF _Toc80892044 \h </w:instrText>
            </w:r>
            <w:r w:rsidR="00246771">
              <w:rPr>
                <w:webHidden/>
              </w:rPr>
            </w:r>
            <w:r w:rsidR="00246771">
              <w:rPr>
                <w:webHidden/>
              </w:rPr>
              <w:fldChar w:fldCharType="separate"/>
            </w:r>
            <w:r w:rsidR="004C361B">
              <w:rPr>
                <w:webHidden/>
              </w:rPr>
              <w:t>2</w:t>
            </w:r>
            <w:r w:rsidR="00246771">
              <w:rPr>
                <w:webHidden/>
              </w:rPr>
              <w:fldChar w:fldCharType="end"/>
            </w:r>
          </w:hyperlink>
        </w:p>
        <w:p w14:paraId="0BCE080A"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45" w:history="1">
            <w:r w:rsidR="00246771" w:rsidRPr="00E312EA">
              <w:rPr>
                <w:rStyle w:val="ad"/>
                <w:rFonts w:cs="Book Antiqua"/>
                <w:bCs/>
                <w:snapToGrid w:val="0"/>
              </w:rPr>
              <w:t>1.1.1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_Toc80892045 \h </w:instrText>
            </w:r>
            <w:r w:rsidR="00246771">
              <w:rPr>
                <w:webHidden/>
              </w:rPr>
            </w:r>
            <w:r w:rsidR="00246771">
              <w:rPr>
                <w:webHidden/>
              </w:rPr>
              <w:fldChar w:fldCharType="separate"/>
            </w:r>
            <w:r w:rsidR="004C361B">
              <w:rPr>
                <w:webHidden/>
              </w:rPr>
              <w:t>2</w:t>
            </w:r>
            <w:r w:rsidR="00246771">
              <w:rPr>
                <w:webHidden/>
              </w:rPr>
              <w:fldChar w:fldCharType="end"/>
            </w:r>
          </w:hyperlink>
        </w:p>
        <w:p w14:paraId="7A17261F"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46" w:history="1">
            <w:r w:rsidR="00246771" w:rsidRPr="00E312EA">
              <w:rPr>
                <w:rStyle w:val="ad"/>
                <w:rFonts w:cs="Book Antiqua"/>
                <w:bCs/>
                <w:snapToGrid w:val="0"/>
              </w:rPr>
              <w:t>1.1.2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_Toc80892046 \h </w:instrText>
            </w:r>
            <w:r w:rsidR="00246771">
              <w:rPr>
                <w:webHidden/>
              </w:rPr>
            </w:r>
            <w:r w:rsidR="00246771">
              <w:rPr>
                <w:webHidden/>
              </w:rPr>
              <w:fldChar w:fldCharType="separate"/>
            </w:r>
            <w:r w:rsidR="004C361B">
              <w:rPr>
                <w:webHidden/>
              </w:rPr>
              <w:t>2</w:t>
            </w:r>
            <w:r w:rsidR="00246771">
              <w:rPr>
                <w:webHidden/>
              </w:rPr>
              <w:fldChar w:fldCharType="end"/>
            </w:r>
          </w:hyperlink>
        </w:p>
        <w:p w14:paraId="651E5FD5"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47" w:history="1">
            <w:r w:rsidR="00246771" w:rsidRPr="00E312EA">
              <w:rPr>
                <w:rStyle w:val="ad"/>
                <w:rFonts w:cs="Book Antiqua"/>
                <w:bCs/>
                <w:snapToGrid w:val="0"/>
              </w:rPr>
              <w:t>1.1.3</w:t>
            </w:r>
            <w:r w:rsidR="00246771" w:rsidRPr="00E312EA">
              <w:rPr>
                <w:rStyle w:val="ad"/>
                <w:rFonts w:hint="eastAsia"/>
              </w:rPr>
              <w:t xml:space="preserve"> </w:t>
            </w:r>
            <w:r w:rsidR="00246771" w:rsidRPr="00E312EA">
              <w:rPr>
                <w:rStyle w:val="ad"/>
                <w:rFonts w:hint="eastAsia"/>
              </w:rPr>
              <w:t>创建华为云</w:t>
            </w:r>
            <w:r w:rsidR="00246771" w:rsidRPr="00E312EA">
              <w:rPr>
                <w:rStyle w:val="ad"/>
              </w:rPr>
              <w:t>DevCloud</w:t>
            </w:r>
            <w:r w:rsidR="00246771" w:rsidRPr="00E312EA">
              <w:rPr>
                <w:rStyle w:val="ad"/>
                <w:rFonts w:hint="eastAsia"/>
              </w:rPr>
              <w:t>项目</w:t>
            </w:r>
            <w:r w:rsidR="00246771">
              <w:rPr>
                <w:webHidden/>
              </w:rPr>
              <w:tab/>
            </w:r>
            <w:r w:rsidR="00246771">
              <w:rPr>
                <w:webHidden/>
              </w:rPr>
              <w:fldChar w:fldCharType="begin"/>
            </w:r>
            <w:r w:rsidR="00246771">
              <w:rPr>
                <w:webHidden/>
              </w:rPr>
              <w:instrText xml:space="preserve"> PAGEREF _Toc80892047 \h </w:instrText>
            </w:r>
            <w:r w:rsidR="00246771">
              <w:rPr>
                <w:webHidden/>
              </w:rPr>
            </w:r>
            <w:r w:rsidR="00246771">
              <w:rPr>
                <w:webHidden/>
              </w:rPr>
              <w:fldChar w:fldCharType="separate"/>
            </w:r>
            <w:r w:rsidR="004C361B">
              <w:rPr>
                <w:webHidden/>
              </w:rPr>
              <w:t>2</w:t>
            </w:r>
            <w:r w:rsidR="00246771">
              <w:rPr>
                <w:webHidden/>
              </w:rPr>
              <w:fldChar w:fldCharType="end"/>
            </w:r>
          </w:hyperlink>
        </w:p>
        <w:p w14:paraId="594F4FDC"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48" w:history="1">
            <w:r w:rsidR="00246771" w:rsidRPr="00E312EA">
              <w:rPr>
                <w:rStyle w:val="ad"/>
                <w:rFonts w:cs="Book Antiqua"/>
                <w:bCs/>
                <w:snapToGrid w:val="0"/>
              </w:rPr>
              <w:t>1.1.4</w:t>
            </w:r>
            <w:r w:rsidR="00246771" w:rsidRPr="00E312EA">
              <w:rPr>
                <w:rStyle w:val="ad"/>
                <w:rFonts w:hint="eastAsia"/>
              </w:rPr>
              <w:t xml:space="preserve"> </w:t>
            </w:r>
            <w:r w:rsidR="00246771" w:rsidRPr="00E312EA">
              <w:rPr>
                <w:rStyle w:val="ad"/>
                <w:rFonts w:hint="eastAsia"/>
              </w:rPr>
              <w:t>使用</w:t>
            </w:r>
            <w:r w:rsidR="00246771" w:rsidRPr="00E312EA">
              <w:rPr>
                <w:rStyle w:val="ad"/>
              </w:rPr>
              <w:t>Scrum</w:t>
            </w:r>
            <w:r w:rsidR="00246771" w:rsidRPr="00E312EA">
              <w:rPr>
                <w:rStyle w:val="ad"/>
                <w:rFonts w:hint="eastAsia"/>
              </w:rPr>
              <w:t>项目模板进行项目规划，并管理</w:t>
            </w:r>
            <w:r w:rsidR="00246771" w:rsidRPr="00E312EA">
              <w:rPr>
                <w:rStyle w:val="ad"/>
              </w:rPr>
              <w:t>Epic</w:t>
            </w:r>
            <w:r w:rsidR="00246771" w:rsidRPr="00E312EA">
              <w:rPr>
                <w:rStyle w:val="ad"/>
                <w:rFonts w:hint="eastAsia"/>
              </w:rPr>
              <w:t>和</w:t>
            </w:r>
            <w:r w:rsidR="00246771" w:rsidRPr="00E312EA">
              <w:rPr>
                <w:rStyle w:val="ad"/>
              </w:rPr>
              <w:t>Feature</w:t>
            </w:r>
            <w:r w:rsidR="00246771">
              <w:rPr>
                <w:webHidden/>
              </w:rPr>
              <w:tab/>
            </w:r>
            <w:r w:rsidR="00246771">
              <w:rPr>
                <w:webHidden/>
              </w:rPr>
              <w:fldChar w:fldCharType="begin"/>
            </w:r>
            <w:r w:rsidR="00246771">
              <w:rPr>
                <w:webHidden/>
              </w:rPr>
              <w:instrText xml:space="preserve"> PAGEREF _Toc80892048 \h </w:instrText>
            </w:r>
            <w:r w:rsidR="00246771">
              <w:rPr>
                <w:webHidden/>
              </w:rPr>
            </w:r>
            <w:r w:rsidR="00246771">
              <w:rPr>
                <w:webHidden/>
              </w:rPr>
              <w:fldChar w:fldCharType="separate"/>
            </w:r>
            <w:r w:rsidR="004C361B">
              <w:rPr>
                <w:webHidden/>
              </w:rPr>
              <w:t>3</w:t>
            </w:r>
            <w:r w:rsidR="00246771">
              <w:rPr>
                <w:webHidden/>
              </w:rPr>
              <w:fldChar w:fldCharType="end"/>
            </w:r>
          </w:hyperlink>
        </w:p>
        <w:p w14:paraId="52B790D3"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49" w:history="1">
            <w:r w:rsidR="00246771" w:rsidRPr="00E312EA">
              <w:rPr>
                <w:rStyle w:val="ad"/>
                <w:rFonts w:cs="Book Antiqua"/>
                <w:bCs/>
                <w:snapToGrid w:val="0"/>
              </w:rPr>
              <w:t>1.1.5</w:t>
            </w:r>
            <w:r w:rsidR="00246771" w:rsidRPr="00E312EA">
              <w:rPr>
                <w:rStyle w:val="ad"/>
                <w:rFonts w:hint="eastAsia"/>
              </w:rPr>
              <w:t xml:space="preserve"> </w:t>
            </w:r>
            <w:r w:rsidR="00246771" w:rsidRPr="00E312EA">
              <w:rPr>
                <w:rStyle w:val="ad"/>
                <w:rFonts w:hint="eastAsia"/>
              </w:rPr>
              <w:t>使用</w:t>
            </w:r>
            <w:r w:rsidR="00246771" w:rsidRPr="00E312EA">
              <w:rPr>
                <w:rStyle w:val="ad"/>
              </w:rPr>
              <w:t>Scrum</w:t>
            </w:r>
            <w:r w:rsidR="00246771" w:rsidRPr="00E312EA">
              <w:rPr>
                <w:rStyle w:val="ad"/>
                <w:rFonts w:hint="eastAsia"/>
              </w:rPr>
              <w:t>项目模板管理</w:t>
            </w:r>
            <w:r w:rsidR="00246771" w:rsidRPr="00E312EA">
              <w:rPr>
                <w:rStyle w:val="ad"/>
              </w:rPr>
              <w:t>Backlog</w:t>
            </w:r>
            <w:r w:rsidR="00246771" w:rsidRPr="00E312EA">
              <w:rPr>
                <w:rStyle w:val="ad"/>
                <w:rFonts w:hint="eastAsia"/>
              </w:rPr>
              <w:t>并进行迭代开发</w:t>
            </w:r>
            <w:r w:rsidR="00246771">
              <w:rPr>
                <w:webHidden/>
              </w:rPr>
              <w:tab/>
            </w:r>
            <w:r w:rsidR="00246771">
              <w:rPr>
                <w:webHidden/>
              </w:rPr>
              <w:fldChar w:fldCharType="begin"/>
            </w:r>
            <w:r w:rsidR="00246771">
              <w:rPr>
                <w:webHidden/>
              </w:rPr>
              <w:instrText xml:space="preserve"> PAGEREF _Toc80892049 \h </w:instrText>
            </w:r>
            <w:r w:rsidR="00246771">
              <w:rPr>
                <w:webHidden/>
              </w:rPr>
            </w:r>
            <w:r w:rsidR="00246771">
              <w:rPr>
                <w:webHidden/>
              </w:rPr>
              <w:fldChar w:fldCharType="separate"/>
            </w:r>
            <w:r w:rsidR="004C361B">
              <w:rPr>
                <w:webHidden/>
              </w:rPr>
              <w:t>4</w:t>
            </w:r>
            <w:r w:rsidR="00246771">
              <w:rPr>
                <w:webHidden/>
              </w:rPr>
              <w:fldChar w:fldCharType="end"/>
            </w:r>
          </w:hyperlink>
        </w:p>
        <w:p w14:paraId="673BC9B0"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0" w:history="1">
            <w:r w:rsidR="00246771" w:rsidRPr="00E312EA">
              <w:rPr>
                <w:rStyle w:val="ad"/>
                <w:rFonts w:cs="Book Antiqua"/>
                <w:bCs/>
                <w:snapToGrid w:val="0"/>
              </w:rPr>
              <w:t>1.1.6</w:t>
            </w:r>
            <w:r w:rsidR="00246771" w:rsidRPr="00E312EA">
              <w:rPr>
                <w:rStyle w:val="ad"/>
                <w:rFonts w:hint="eastAsia"/>
              </w:rPr>
              <w:t xml:space="preserve"> </w:t>
            </w:r>
            <w:r w:rsidR="00246771" w:rsidRPr="00E312EA">
              <w:rPr>
                <w:rStyle w:val="ad"/>
                <w:rFonts w:hint="eastAsia"/>
              </w:rPr>
              <w:t>使用效率工具监测和跟踪项目状态</w:t>
            </w:r>
            <w:r w:rsidR="00246771">
              <w:rPr>
                <w:webHidden/>
              </w:rPr>
              <w:tab/>
            </w:r>
            <w:r w:rsidR="00246771">
              <w:rPr>
                <w:webHidden/>
              </w:rPr>
              <w:fldChar w:fldCharType="begin"/>
            </w:r>
            <w:r w:rsidR="00246771">
              <w:rPr>
                <w:webHidden/>
              </w:rPr>
              <w:instrText xml:space="preserve"> PAGEREF _Toc80892050 \h </w:instrText>
            </w:r>
            <w:r w:rsidR="00246771">
              <w:rPr>
                <w:webHidden/>
              </w:rPr>
            </w:r>
            <w:r w:rsidR="00246771">
              <w:rPr>
                <w:webHidden/>
              </w:rPr>
              <w:fldChar w:fldCharType="separate"/>
            </w:r>
            <w:r w:rsidR="004C361B">
              <w:rPr>
                <w:webHidden/>
              </w:rPr>
              <w:t>9</w:t>
            </w:r>
            <w:r w:rsidR="00246771">
              <w:rPr>
                <w:webHidden/>
              </w:rPr>
              <w:fldChar w:fldCharType="end"/>
            </w:r>
          </w:hyperlink>
        </w:p>
        <w:p w14:paraId="7BB5595F"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51" w:history="1">
            <w:r w:rsidR="00246771" w:rsidRPr="00E312EA">
              <w:rPr>
                <w:rStyle w:val="ad"/>
                <w:rFonts w:cs="Book Antiqua"/>
                <w:snapToGrid w:val="0"/>
              </w:rPr>
              <w:t>1.2</w:t>
            </w:r>
            <w:r w:rsidR="00246771" w:rsidRPr="00E312EA">
              <w:rPr>
                <w:rStyle w:val="ad"/>
                <w:rFonts w:cs="Huawei Sans" w:hint="eastAsia"/>
              </w:rPr>
              <w:t xml:space="preserve"> </w:t>
            </w:r>
            <w:r w:rsidR="00246771" w:rsidRPr="00E312EA">
              <w:rPr>
                <w:rStyle w:val="ad"/>
                <w:rFonts w:cs="Huawei Sans" w:hint="eastAsia"/>
              </w:rPr>
              <w:t>项目管理配置</w:t>
            </w:r>
            <w:r w:rsidR="00246771">
              <w:rPr>
                <w:webHidden/>
              </w:rPr>
              <w:tab/>
            </w:r>
            <w:r w:rsidR="00246771">
              <w:rPr>
                <w:webHidden/>
              </w:rPr>
              <w:fldChar w:fldCharType="begin"/>
            </w:r>
            <w:r w:rsidR="00246771">
              <w:rPr>
                <w:webHidden/>
              </w:rPr>
              <w:instrText xml:space="preserve"> PAGEREF _Toc80892051 \h </w:instrText>
            </w:r>
            <w:r w:rsidR="00246771">
              <w:rPr>
                <w:webHidden/>
              </w:rPr>
            </w:r>
            <w:r w:rsidR="00246771">
              <w:rPr>
                <w:webHidden/>
              </w:rPr>
              <w:fldChar w:fldCharType="separate"/>
            </w:r>
            <w:r w:rsidR="004C361B">
              <w:rPr>
                <w:webHidden/>
              </w:rPr>
              <w:t>10</w:t>
            </w:r>
            <w:r w:rsidR="00246771">
              <w:rPr>
                <w:webHidden/>
              </w:rPr>
              <w:fldChar w:fldCharType="end"/>
            </w:r>
          </w:hyperlink>
        </w:p>
        <w:p w14:paraId="77329C0D"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2" w:history="1">
            <w:r w:rsidR="00246771" w:rsidRPr="00E312EA">
              <w:rPr>
                <w:rStyle w:val="ad"/>
                <w:rFonts w:cs="Book Antiqua"/>
                <w:bCs/>
                <w:snapToGrid w:val="0"/>
              </w:rPr>
              <w:t>1.2.1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_Toc80892052 \h </w:instrText>
            </w:r>
            <w:r w:rsidR="00246771">
              <w:rPr>
                <w:webHidden/>
              </w:rPr>
            </w:r>
            <w:r w:rsidR="00246771">
              <w:rPr>
                <w:webHidden/>
              </w:rPr>
              <w:fldChar w:fldCharType="separate"/>
            </w:r>
            <w:r w:rsidR="004C361B">
              <w:rPr>
                <w:webHidden/>
              </w:rPr>
              <w:t>10</w:t>
            </w:r>
            <w:r w:rsidR="00246771">
              <w:rPr>
                <w:webHidden/>
              </w:rPr>
              <w:fldChar w:fldCharType="end"/>
            </w:r>
          </w:hyperlink>
        </w:p>
        <w:p w14:paraId="6B999961"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3" w:history="1">
            <w:r w:rsidR="00246771" w:rsidRPr="00E312EA">
              <w:rPr>
                <w:rStyle w:val="ad"/>
                <w:rFonts w:cs="Book Antiqua"/>
                <w:bCs/>
                <w:snapToGrid w:val="0"/>
              </w:rPr>
              <w:t>1.2.2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_Toc80892053 \h </w:instrText>
            </w:r>
            <w:r w:rsidR="00246771">
              <w:rPr>
                <w:webHidden/>
              </w:rPr>
            </w:r>
            <w:r w:rsidR="00246771">
              <w:rPr>
                <w:webHidden/>
              </w:rPr>
              <w:fldChar w:fldCharType="separate"/>
            </w:r>
            <w:r w:rsidR="004C361B">
              <w:rPr>
                <w:webHidden/>
              </w:rPr>
              <w:t>10</w:t>
            </w:r>
            <w:r w:rsidR="00246771">
              <w:rPr>
                <w:webHidden/>
              </w:rPr>
              <w:fldChar w:fldCharType="end"/>
            </w:r>
          </w:hyperlink>
        </w:p>
        <w:p w14:paraId="7E9E0569"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4" w:history="1">
            <w:r w:rsidR="00246771" w:rsidRPr="00E312EA">
              <w:rPr>
                <w:rStyle w:val="ad"/>
                <w:rFonts w:cs="Book Antiqua"/>
                <w:bCs/>
                <w:snapToGrid w:val="0"/>
              </w:rPr>
              <w:t>1.2.3</w:t>
            </w:r>
            <w:r w:rsidR="00246771" w:rsidRPr="00E312EA">
              <w:rPr>
                <w:rStyle w:val="ad"/>
                <w:rFonts w:hint="eastAsia"/>
              </w:rPr>
              <w:t xml:space="preserve"> </w:t>
            </w:r>
            <w:r w:rsidR="00246771" w:rsidRPr="00E312EA">
              <w:rPr>
                <w:rStyle w:val="ad"/>
                <w:rFonts w:hint="eastAsia"/>
              </w:rPr>
              <w:t>维护项目基本信息</w:t>
            </w:r>
            <w:r w:rsidR="00246771">
              <w:rPr>
                <w:webHidden/>
              </w:rPr>
              <w:tab/>
            </w:r>
            <w:r w:rsidR="00246771">
              <w:rPr>
                <w:webHidden/>
              </w:rPr>
              <w:fldChar w:fldCharType="begin"/>
            </w:r>
            <w:r w:rsidR="00246771">
              <w:rPr>
                <w:webHidden/>
              </w:rPr>
              <w:instrText xml:space="preserve"> PAGEREF _Toc80892054 \h </w:instrText>
            </w:r>
            <w:r w:rsidR="00246771">
              <w:rPr>
                <w:webHidden/>
              </w:rPr>
            </w:r>
            <w:r w:rsidR="00246771">
              <w:rPr>
                <w:webHidden/>
              </w:rPr>
              <w:fldChar w:fldCharType="separate"/>
            </w:r>
            <w:r w:rsidR="004C361B">
              <w:rPr>
                <w:webHidden/>
              </w:rPr>
              <w:t>10</w:t>
            </w:r>
            <w:r w:rsidR="00246771">
              <w:rPr>
                <w:webHidden/>
              </w:rPr>
              <w:fldChar w:fldCharType="end"/>
            </w:r>
          </w:hyperlink>
        </w:p>
        <w:p w14:paraId="0F4291FF"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5" w:history="1">
            <w:r w:rsidR="00246771" w:rsidRPr="00E312EA">
              <w:rPr>
                <w:rStyle w:val="ad"/>
                <w:rFonts w:cs="Book Antiqua"/>
                <w:bCs/>
                <w:snapToGrid w:val="0"/>
              </w:rPr>
              <w:t>1.2.4</w:t>
            </w:r>
            <w:r w:rsidR="00246771" w:rsidRPr="00E312EA">
              <w:rPr>
                <w:rStyle w:val="ad"/>
                <w:rFonts w:hint="eastAsia"/>
              </w:rPr>
              <w:t xml:space="preserve"> </w:t>
            </w:r>
            <w:r w:rsidR="00246771" w:rsidRPr="00E312EA">
              <w:rPr>
                <w:rStyle w:val="ad"/>
                <w:rFonts w:hint="eastAsia"/>
              </w:rPr>
              <w:t>定制项目工作流程</w:t>
            </w:r>
            <w:r w:rsidR="00246771">
              <w:rPr>
                <w:webHidden/>
              </w:rPr>
              <w:tab/>
            </w:r>
            <w:r w:rsidR="00246771">
              <w:rPr>
                <w:webHidden/>
              </w:rPr>
              <w:fldChar w:fldCharType="begin"/>
            </w:r>
            <w:r w:rsidR="00246771">
              <w:rPr>
                <w:webHidden/>
              </w:rPr>
              <w:instrText xml:space="preserve"> PAGEREF _Toc80892055 \h </w:instrText>
            </w:r>
            <w:r w:rsidR="00246771">
              <w:rPr>
                <w:webHidden/>
              </w:rPr>
            </w:r>
            <w:r w:rsidR="00246771">
              <w:rPr>
                <w:webHidden/>
              </w:rPr>
              <w:fldChar w:fldCharType="separate"/>
            </w:r>
            <w:r w:rsidR="004C361B">
              <w:rPr>
                <w:webHidden/>
              </w:rPr>
              <w:t>12</w:t>
            </w:r>
            <w:r w:rsidR="00246771">
              <w:rPr>
                <w:webHidden/>
              </w:rPr>
              <w:fldChar w:fldCharType="end"/>
            </w:r>
          </w:hyperlink>
        </w:p>
        <w:p w14:paraId="07E79910" w14:textId="77777777" w:rsidR="00246771" w:rsidRDefault="00651062">
          <w:pPr>
            <w:pStyle w:val="12"/>
            <w:tabs>
              <w:tab w:val="right" w:leader="dot" w:pos="9628"/>
            </w:tabs>
            <w:rPr>
              <w:rFonts w:asciiTheme="minorHAnsi" w:eastAsiaTheme="minorEastAsia" w:hAnsiTheme="minorHAnsi" w:cstheme="minorBidi"/>
              <w:b w:val="0"/>
              <w:bCs w:val="0"/>
              <w:noProof/>
              <w:kern w:val="2"/>
              <w:sz w:val="21"/>
              <w:szCs w:val="22"/>
            </w:rPr>
          </w:pPr>
          <w:hyperlink w:anchor="_Toc80892056" w:history="1">
            <w:r w:rsidR="00246771" w:rsidRPr="00E312EA">
              <w:rPr>
                <w:rStyle w:val="ad"/>
                <w:noProof/>
              </w:rPr>
              <w:t>2</w:t>
            </w:r>
            <w:r w:rsidR="00246771" w:rsidRPr="00E312EA">
              <w:rPr>
                <w:rStyle w:val="ad"/>
                <w:rFonts w:cs="Huawei Sans" w:hint="eastAsia"/>
                <w:noProof/>
              </w:rPr>
              <w:t xml:space="preserve"> </w:t>
            </w:r>
            <w:r w:rsidR="00246771" w:rsidRPr="00E312EA">
              <w:rPr>
                <w:rStyle w:val="ad"/>
                <w:rFonts w:cs="Huawei Sans" w:hint="eastAsia"/>
                <w:noProof/>
              </w:rPr>
              <w:t>持续开发与集成</w:t>
            </w:r>
            <w:r w:rsidR="00246771">
              <w:rPr>
                <w:noProof/>
                <w:webHidden/>
              </w:rPr>
              <w:tab/>
            </w:r>
            <w:r w:rsidR="00246771">
              <w:rPr>
                <w:noProof/>
                <w:webHidden/>
              </w:rPr>
              <w:fldChar w:fldCharType="begin"/>
            </w:r>
            <w:r w:rsidR="00246771">
              <w:rPr>
                <w:noProof/>
                <w:webHidden/>
              </w:rPr>
              <w:instrText xml:space="preserve"> PAGEREF _Toc80892056 \h </w:instrText>
            </w:r>
            <w:r w:rsidR="00246771">
              <w:rPr>
                <w:noProof/>
                <w:webHidden/>
              </w:rPr>
            </w:r>
            <w:r w:rsidR="00246771">
              <w:rPr>
                <w:noProof/>
                <w:webHidden/>
              </w:rPr>
              <w:fldChar w:fldCharType="separate"/>
            </w:r>
            <w:r w:rsidR="004C361B">
              <w:rPr>
                <w:noProof/>
                <w:webHidden/>
              </w:rPr>
              <w:t>15</w:t>
            </w:r>
            <w:r w:rsidR="00246771">
              <w:rPr>
                <w:noProof/>
                <w:webHidden/>
              </w:rPr>
              <w:fldChar w:fldCharType="end"/>
            </w:r>
          </w:hyperlink>
        </w:p>
        <w:p w14:paraId="5AE7C1D8"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57" w:history="1">
            <w:r w:rsidR="00246771" w:rsidRPr="00E312EA">
              <w:rPr>
                <w:rStyle w:val="ad"/>
                <w:rFonts w:cs="Book Antiqua"/>
                <w:snapToGrid w:val="0"/>
              </w:rPr>
              <w:t>2.1</w:t>
            </w:r>
            <w:r w:rsidR="00246771" w:rsidRPr="00E312EA">
              <w:rPr>
                <w:rStyle w:val="ad"/>
                <w:rFonts w:cs="Huawei Sans" w:hint="eastAsia"/>
              </w:rPr>
              <w:t xml:space="preserve"> </w:t>
            </w:r>
            <w:r w:rsidR="00246771" w:rsidRPr="00E312EA">
              <w:rPr>
                <w:rStyle w:val="ad"/>
                <w:rFonts w:cs="Huawei Sans" w:hint="eastAsia"/>
              </w:rPr>
              <w:t>代码托管</w:t>
            </w:r>
            <w:r w:rsidR="00246771">
              <w:rPr>
                <w:webHidden/>
              </w:rPr>
              <w:tab/>
            </w:r>
            <w:r w:rsidR="00246771">
              <w:rPr>
                <w:webHidden/>
              </w:rPr>
              <w:fldChar w:fldCharType="begin"/>
            </w:r>
            <w:r w:rsidR="00246771">
              <w:rPr>
                <w:webHidden/>
              </w:rPr>
              <w:instrText xml:space="preserve"> PAGEREF _Toc80892057 \h </w:instrText>
            </w:r>
            <w:r w:rsidR="00246771">
              <w:rPr>
                <w:webHidden/>
              </w:rPr>
            </w:r>
            <w:r w:rsidR="00246771">
              <w:rPr>
                <w:webHidden/>
              </w:rPr>
              <w:fldChar w:fldCharType="separate"/>
            </w:r>
            <w:r w:rsidR="004C361B">
              <w:rPr>
                <w:webHidden/>
              </w:rPr>
              <w:t>15</w:t>
            </w:r>
            <w:r w:rsidR="00246771">
              <w:rPr>
                <w:webHidden/>
              </w:rPr>
              <w:fldChar w:fldCharType="end"/>
            </w:r>
          </w:hyperlink>
        </w:p>
        <w:p w14:paraId="08045CCE"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8" w:history="1">
            <w:r w:rsidR="00246771" w:rsidRPr="00E312EA">
              <w:rPr>
                <w:rStyle w:val="ad"/>
                <w:rFonts w:cs="Book Antiqua"/>
                <w:bCs/>
                <w:snapToGrid w:val="0"/>
              </w:rPr>
              <w:t>2.1.1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_Toc80892058 \h </w:instrText>
            </w:r>
            <w:r w:rsidR="00246771">
              <w:rPr>
                <w:webHidden/>
              </w:rPr>
            </w:r>
            <w:r w:rsidR="00246771">
              <w:rPr>
                <w:webHidden/>
              </w:rPr>
              <w:fldChar w:fldCharType="separate"/>
            </w:r>
            <w:r w:rsidR="004C361B">
              <w:rPr>
                <w:webHidden/>
              </w:rPr>
              <w:t>15</w:t>
            </w:r>
            <w:r w:rsidR="00246771">
              <w:rPr>
                <w:webHidden/>
              </w:rPr>
              <w:fldChar w:fldCharType="end"/>
            </w:r>
          </w:hyperlink>
        </w:p>
        <w:p w14:paraId="2A68FC71"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59" w:history="1">
            <w:r w:rsidR="00246771" w:rsidRPr="00E312EA">
              <w:rPr>
                <w:rStyle w:val="ad"/>
                <w:rFonts w:cs="Book Antiqua"/>
                <w:bCs/>
                <w:snapToGrid w:val="0"/>
              </w:rPr>
              <w:t>2.1.2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_Toc80892059 \h </w:instrText>
            </w:r>
            <w:r w:rsidR="00246771">
              <w:rPr>
                <w:webHidden/>
              </w:rPr>
            </w:r>
            <w:r w:rsidR="00246771">
              <w:rPr>
                <w:webHidden/>
              </w:rPr>
              <w:fldChar w:fldCharType="separate"/>
            </w:r>
            <w:r w:rsidR="004C361B">
              <w:rPr>
                <w:webHidden/>
              </w:rPr>
              <w:t>15</w:t>
            </w:r>
            <w:r w:rsidR="00246771">
              <w:rPr>
                <w:webHidden/>
              </w:rPr>
              <w:fldChar w:fldCharType="end"/>
            </w:r>
          </w:hyperlink>
        </w:p>
        <w:p w14:paraId="18A937F8"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0" w:history="1">
            <w:r w:rsidR="00246771" w:rsidRPr="00E312EA">
              <w:rPr>
                <w:rStyle w:val="ad"/>
                <w:rFonts w:cs="Book Antiqua"/>
                <w:bCs/>
                <w:snapToGrid w:val="0"/>
              </w:rPr>
              <w:t>2.1.3</w:t>
            </w:r>
            <w:r w:rsidR="00246771" w:rsidRPr="00E312EA">
              <w:rPr>
                <w:rStyle w:val="ad"/>
                <w:rFonts w:hint="eastAsia"/>
              </w:rPr>
              <w:t xml:space="preserve"> </w:t>
            </w:r>
            <w:r w:rsidR="00246771" w:rsidRPr="00E312EA">
              <w:rPr>
                <w:rStyle w:val="ad"/>
                <w:rFonts w:hint="eastAsia"/>
              </w:rPr>
              <w:t>使用</w:t>
            </w:r>
            <w:r w:rsidR="00246771" w:rsidRPr="00E312EA">
              <w:rPr>
                <w:rStyle w:val="ad"/>
              </w:rPr>
              <w:t>CloudIDE</w:t>
            </w:r>
            <w:r w:rsidR="00246771" w:rsidRPr="00E312EA">
              <w:rPr>
                <w:rStyle w:val="ad"/>
                <w:rFonts w:hint="eastAsia"/>
              </w:rPr>
              <w:t>修改和提交代码</w:t>
            </w:r>
            <w:r w:rsidR="00246771">
              <w:rPr>
                <w:webHidden/>
              </w:rPr>
              <w:tab/>
            </w:r>
            <w:r w:rsidR="00246771">
              <w:rPr>
                <w:webHidden/>
              </w:rPr>
              <w:fldChar w:fldCharType="begin"/>
            </w:r>
            <w:r w:rsidR="00246771">
              <w:rPr>
                <w:webHidden/>
              </w:rPr>
              <w:instrText xml:space="preserve"> PAGEREF _Toc80892060 \h </w:instrText>
            </w:r>
            <w:r w:rsidR="00246771">
              <w:rPr>
                <w:webHidden/>
              </w:rPr>
            </w:r>
            <w:r w:rsidR="00246771">
              <w:rPr>
                <w:webHidden/>
              </w:rPr>
              <w:fldChar w:fldCharType="separate"/>
            </w:r>
            <w:r w:rsidR="004C361B">
              <w:rPr>
                <w:webHidden/>
              </w:rPr>
              <w:t>15</w:t>
            </w:r>
            <w:r w:rsidR="00246771">
              <w:rPr>
                <w:webHidden/>
              </w:rPr>
              <w:fldChar w:fldCharType="end"/>
            </w:r>
          </w:hyperlink>
        </w:p>
        <w:p w14:paraId="2ED4F26C"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1" w:history="1">
            <w:r w:rsidR="00246771" w:rsidRPr="00E312EA">
              <w:rPr>
                <w:rStyle w:val="ad"/>
                <w:rFonts w:cs="Book Antiqua"/>
                <w:bCs/>
                <w:snapToGrid w:val="0"/>
              </w:rPr>
              <w:t>2.1.4</w:t>
            </w:r>
            <w:r w:rsidR="00246771" w:rsidRPr="00E312EA">
              <w:rPr>
                <w:rStyle w:val="ad"/>
                <w:rFonts w:hint="eastAsia"/>
              </w:rPr>
              <w:t xml:space="preserve"> </w:t>
            </w:r>
            <w:r w:rsidR="00246771" w:rsidRPr="00E312EA">
              <w:rPr>
                <w:rStyle w:val="ad"/>
                <w:rFonts w:hint="eastAsia"/>
              </w:rPr>
              <w:t>使用</w:t>
            </w:r>
            <w:r w:rsidR="00246771" w:rsidRPr="00E312EA">
              <w:rPr>
                <w:rStyle w:val="ad"/>
              </w:rPr>
              <w:t>Git</w:t>
            </w:r>
            <w:r w:rsidR="00246771" w:rsidRPr="00E312EA">
              <w:rPr>
                <w:rStyle w:val="ad"/>
                <w:rFonts w:hint="eastAsia"/>
              </w:rPr>
              <w:t>分支</w:t>
            </w:r>
            <w:r w:rsidR="00246771" w:rsidRPr="00E312EA">
              <w:rPr>
                <w:rStyle w:val="ad"/>
              </w:rPr>
              <w:t>+</w:t>
            </w:r>
            <w:r w:rsidR="00246771" w:rsidRPr="00E312EA">
              <w:rPr>
                <w:rStyle w:val="ad"/>
                <w:rFonts w:hint="eastAsia"/>
              </w:rPr>
              <w:t>合并请求方式提交代码并进行代码检视</w:t>
            </w:r>
            <w:r w:rsidR="00246771">
              <w:rPr>
                <w:webHidden/>
              </w:rPr>
              <w:tab/>
            </w:r>
            <w:r w:rsidR="00246771">
              <w:rPr>
                <w:webHidden/>
              </w:rPr>
              <w:fldChar w:fldCharType="begin"/>
            </w:r>
            <w:r w:rsidR="00246771">
              <w:rPr>
                <w:webHidden/>
              </w:rPr>
              <w:instrText xml:space="preserve"> PAGEREF _Toc80892061 \h </w:instrText>
            </w:r>
            <w:r w:rsidR="00246771">
              <w:rPr>
                <w:webHidden/>
              </w:rPr>
            </w:r>
            <w:r w:rsidR="00246771">
              <w:rPr>
                <w:webHidden/>
              </w:rPr>
              <w:fldChar w:fldCharType="separate"/>
            </w:r>
            <w:r w:rsidR="004C361B">
              <w:rPr>
                <w:webHidden/>
              </w:rPr>
              <w:t>22</w:t>
            </w:r>
            <w:r w:rsidR="00246771">
              <w:rPr>
                <w:webHidden/>
              </w:rPr>
              <w:fldChar w:fldCharType="end"/>
            </w:r>
          </w:hyperlink>
        </w:p>
        <w:p w14:paraId="3A64DE18"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62" w:history="1">
            <w:r w:rsidR="00246771" w:rsidRPr="00E312EA">
              <w:rPr>
                <w:rStyle w:val="ad"/>
                <w:rFonts w:cs="Book Antiqua"/>
                <w:snapToGrid w:val="0"/>
              </w:rPr>
              <w:t>2.2</w:t>
            </w:r>
            <w:r w:rsidR="00246771" w:rsidRPr="00E312EA">
              <w:rPr>
                <w:rStyle w:val="ad"/>
                <w:rFonts w:cs="Huawei Sans" w:hint="eastAsia"/>
              </w:rPr>
              <w:t xml:space="preserve"> </w:t>
            </w:r>
            <w:r w:rsidR="00246771" w:rsidRPr="00E312EA">
              <w:rPr>
                <w:rStyle w:val="ad"/>
                <w:rFonts w:cs="Huawei Sans" w:hint="eastAsia"/>
              </w:rPr>
              <w:t>代码检查确保编码规范</w:t>
            </w:r>
            <w:r w:rsidR="00246771">
              <w:rPr>
                <w:webHidden/>
              </w:rPr>
              <w:tab/>
            </w:r>
            <w:r w:rsidR="00246771">
              <w:rPr>
                <w:webHidden/>
              </w:rPr>
              <w:fldChar w:fldCharType="begin"/>
            </w:r>
            <w:r w:rsidR="00246771">
              <w:rPr>
                <w:webHidden/>
              </w:rPr>
              <w:instrText xml:space="preserve"> PAGEREF _Toc80892062 \h </w:instrText>
            </w:r>
            <w:r w:rsidR="00246771">
              <w:rPr>
                <w:webHidden/>
              </w:rPr>
            </w:r>
            <w:r w:rsidR="00246771">
              <w:rPr>
                <w:webHidden/>
              </w:rPr>
              <w:fldChar w:fldCharType="separate"/>
            </w:r>
            <w:r w:rsidR="004C361B">
              <w:rPr>
                <w:webHidden/>
              </w:rPr>
              <w:t>31</w:t>
            </w:r>
            <w:r w:rsidR="00246771">
              <w:rPr>
                <w:webHidden/>
              </w:rPr>
              <w:fldChar w:fldCharType="end"/>
            </w:r>
          </w:hyperlink>
        </w:p>
        <w:p w14:paraId="4AA915C9"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3" w:history="1">
            <w:r w:rsidR="00246771" w:rsidRPr="00E312EA">
              <w:rPr>
                <w:rStyle w:val="ad"/>
                <w:rFonts w:cs="Book Antiqua"/>
                <w:bCs/>
                <w:snapToGrid w:val="0"/>
              </w:rPr>
              <w:t>2.2.1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_Toc80892063 \h </w:instrText>
            </w:r>
            <w:r w:rsidR="00246771">
              <w:rPr>
                <w:webHidden/>
              </w:rPr>
            </w:r>
            <w:r w:rsidR="00246771">
              <w:rPr>
                <w:webHidden/>
              </w:rPr>
              <w:fldChar w:fldCharType="separate"/>
            </w:r>
            <w:r w:rsidR="004C361B">
              <w:rPr>
                <w:webHidden/>
              </w:rPr>
              <w:t>31</w:t>
            </w:r>
            <w:r w:rsidR="00246771">
              <w:rPr>
                <w:webHidden/>
              </w:rPr>
              <w:fldChar w:fldCharType="end"/>
            </w:r>
          </w:hyperlink>
        </w:p>
        <w:p w14:paraId="53B59C68"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4" w:history="1">
            <w:r w:rsidR="00246771" w:rsidRPr="00E312EA">
              <w:rPr>
                <w:rStyle w:val="ad"/>
                <w:rFonts w:cs="Book Antiqua"/>
                <w:bCs/>
                <w:snapToGrid w:val="0"/>
              </w:rPr>
              <w:t>2.2.2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_Toc80892064 \h </w:instrText>
            </w:r>
            <w:r w:rsidR="00246771">
              <w:rPr>
                <w:webHidden/>
              </w:rPr>
            </w:r>
            <w:r w:rsidR="00246771">
              <w:rPr>
                <w:webHidden/>
              </w:rPr>
              <w:fldChar w:fldCharType="separate"/>
            </w:r>
            <w:r w:rsidR="004C361B">
              <w:rPr>
                <w:webHidden/>
              </w:rPr>
              <w:t>31</w:t>
            </w:r>
            <w:r w:rsidR="00246771">
              <w:rPr>
                <w:webHidden/>
              </w:rPr>
              <w:fldChar w:fldCharType="end"/>
            </w:r>
          </w:hyperlink>
        </w:p>
        <w:p w14:paraId="793E1A32"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5" w:history="1">
            <w:r w:rsidR="00246771" w:rsidRPr="00E312EA">
              <w:rPr>
                <w:rStyle w:val="ad"/>
                <w:rFonts w:cs="Book Antiqua"/>
                <w:bCs/>
                <w:snapToGrid w:val="0"/>
              </w:rPr>
              <w:t>2.2.3</w:t>
            </w:r>
            <w:r w:rsidR="00246771" w:rsidRPr="00E312EA">
              <w:rPr>
                <w:rStyle w:val="ad"/>
                <w:rFonts w:hint="eastAsia"/>
              </w:rPr>
              <w:t xml:space="preserve"> </w:t>
            </w:r>
            <w:r w:rsidR="00246771" w:rsidRPr="00E312EA">
              <w:rPr>
                <w:rStyle w:val="ad"/>
                <w:rFonts w:hint="eastAsia"/>
              </w:rPr>
              <w:t>为示例项目配置代码检查任务并执行</w:t>
            </w:r>
            <w:r w:rsidR="00246771">
              <w:rPr>
                <w:webHidden/>
              </w:rPr>
              <w:tab/>
            </w:r>
            <w:r w:rsidR="00246771">
              <w:rPr>
                <w:webHidden/>
              </w:rPr>
              <w:fldChar w:fldCharType="begin"/>
            </w:r>
            <w:r w:rsidR="00246771">
              <w:rPr>
                <w:webHidden/>
              </w:rPr>
              <w:instrText xml:space="preserve"> PAGEREF _Toc80892065 \h </w:instrText>
            </w:r>
            <w:r w:rsidR="00246771">
              <w:rPr>
                <w:webHidden/>
              </w:rPr>
            </w:r>
            <w:r w:rsidR="00246771">
              <w:rPr>
                <w:webHidden/>
              </w:rPr>
              <w:fldChar w:fldCharType="separate"/>
            </w:r>
            <w:r w:rsidR="004C361B">
              <w:rPr>
                <w:webHidden/>
              </w:rPr>
              <w:t>32</w:t>
            </w:r>
            <w:r w:rsidR="00246771">
              <w:rPr>
                <w:webHidden/>
              </w:rPr>
              <w:fldChar w:fldCharType="end"/>
            </w:r>
          </w:hyperlink>
        </w:p>
        <w:p w14:paraId="5E7FD6E4"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6" w:history="1">
            <w:r w:rsidR="00246771" w:rsidRPr="00E312EA">
              <w:rPr>
                <w:rStyle w:val="ad"/>
                <w:rFonts w:cs="Book Antiqua"/>
                <w:bCs/>
                <w:snapToGrid w:val="0"/>
              </w:rPr>
              <w:t>2.2.4</w:t>
            </w:r>
            <w:r w:rsidR="00246771" w:rsidRPr="00E312EA">
              <w:rPr>
                <w:rStyle w:val="ad"/>
                <w:rFonts w:hint="eastAsia"/>
              </w:rPr>
              <w:t xml:space="preserve"> </w:t>
            </w:r>
            <w:r w:rsidR="00246771" w:rsidRPr="00E312EA">
              <w:rPr>
                <w:rStyle w:val="ad"/>
                <w:rFonts w:hint="eastAsia"/>
              </w:rPr>
              <w:t>分析代码检查结果并修复问题</w:t>
            </w:r>
            <w:r w:rsidR="00246771">
              <w:rPr>
                <w:webHidden/>
              </w:rPr>
              <w:tab/>
            </w:r>
            <w:r w:rsidR="00246771">
              <w:rPr>
                <w:webHidden/>
              </w:rPr>
              <w:fldChar w:fldCharType="begin"/>
            </w:r>
            <w:r w:rsidR="00246771">
              <w:rPr>
                <w:webHidden/>
              </w:rPr>
              <w:instrText xml:space="preserve"> PAGEREF _Toc80892066 \h </w:instrText>
            </w:r>
            <w:r w:rsidR="00246771">
              <w:rPr>
                <w:webHidden/>
              </w:rPr>
            </w:r>
            <w:r w:rsidR="00246771">
              <w:rPr>
                <w:webHidden/>
              </w:rPr>
              <w:fldChar w:fldCharType="separate"/>
            </w:r>
            <w:r w:rsidR="004C361B">
              <w:rPr>
                <w:webHidden/>
              </w:rPr>
              <w:t>33</w:t>
            </w:r>
            <w:r w:rsidR="00246771">
              <w:rPr>
                <w:webHidden/>
              </w:rPr>
              <w:fldChar w:fldCharType="end"/>
            </w:r>
          </w:hyperlink>
        </w:p>
        <w:p w14:paraId="6963C3DD"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7" w:history="1">
            <w:r w:rsidR="00246771" w:rsidRPr="00E312EA">
              <w:rPr>
                <w:rStyle w:val="ad"/>
                <w:rFonts w:cs="Book Antiqua"/>
                <w:bCs/>
                <w:snapToGrid w:val="0"/>
              </w:rPr>
              <w:t>2.2.5</w:t>
            </w:r>
            <w:r w:rsidR="00246771" w:rsidRPr="00E312EA">
              <w:rPr>
                <w:rStyle w:val="ad"/>
                <w:rFonts w:hint="eastAsia"/>
              </w:rPr>
              <w:t xml:space="preserve"> </w:t>
            </w:r>
            <w:r w:rsidR="00246771" w:rsidRPr="00E312EA">
              <w:rPr>
                <w:rStyle w:val="ad"/>
                <w:rFonts w:hint="eastAsia"/>
              </w:rPr>
              <w:t>配置和管理代码检查规则集</w:t>
            </w:r>
            <w:r w:rsidR="00246771">
              <w:rPr>
                <w:webHidden/>
              </w:rPr>
              <w:tab/>
            </w:r>
            <w:r w:rsidR="00246771">
              <w:rPr>
                <w:webHidden/>
              </w:rPr>
              <w:fldChar w:fldCharType="begin"/>
            </w:r>
            <w:r w:rsidR="00246771">
              <w:rPr>
                <w:webHidden/>
              </w:rPr>
              <w:instrText xml:space="preserve"> PAGEREF _Toc80892067 \h </w:instrText>
            </w:r>
            <w:r w:rsidR="00246771">
              <w:rPr>
                <w:webHidden/>
              </w:rPr>
            </w:r>
            <w:r w:rsidR="00246771">
              <w:rPr>
                <w:webHidden/>
              </w:rPr>
              <w:fldChar w:fldCharType="separate"/>
            </w:r>
            <w:r w:rsidR="004C361B">
              <w:rPr>
                <w:webHidden/>
              </w:rPr>
              <w:t>34</w:t>
            </w:r>
            <w:r w:rsidR="00246771">
              <w:rPr>
                <w:webHidden/>
              </w:rPr>
              <w:fldChar w:fldCharType="end"/>
            </w:r>
          </w:hyperlink>
        </w:p>
        <w:p w14:paraId="335DE9BA"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68" w:history="1">
            <w:r w:rsidR="00246771" w:rsidRPr="00E312EA">
              <w:rPr>
                <w:rStyle w:val="ad"/>
                <w:rFonts w:cs="Book Antiqua"/>
                <w:snapToGrid w:val="0"/>
              </w:rPr>
              <w:t>2.3</w:t>
            </w:r>
            <w:r w:rsidR="00246771" w:rsidRPr="00E312EA">
              <w:rPr>
                <w:rStyle w:val="ad"/>
                <w:rFonts w:cs="Huawei Sans" w:hint="eastAsia"/>
              </w:rPr>
              <w:t xml:space="preserve"> </w:t>
            </w:r>
            <w:r w:rsidR="00246771" w:rsidRPr="00E312EA">
              <w:rPr>
                <w:rStyle w:val="ad"/>
                <w:rFonts w:cs="Huawei Sans" w:hint="eastAsia"/>
              </w:rPr>
              <w:t>使用自动化编译提高代码质量验证速度</w:t>
            </w:r>
            <w:r w:rsidR="00246771">
              <w:rPr>
                <w:webHidden/>
              </w:rPr>
              <w:tab/>
            </w:r>
            <w:r w:rsidR="00246771">
              <w:rPr>
                <w:webHidden/>
              </w:rPr>
              <w:fldChar w:fldCharType="begin"/>
            </w:r>
            <w:r w:rsidR="00246771">
              <w:rPr>
                <w:webHidden/>
              </w:rPr>
              <w:instrText xml:space="preserve"> PAGEREF _Toc80892068 \h </w:instrText>
            </w:r>
            <w:r w:rsidR="00246771">
              <w:rPr>
                <w:webHidden/>
              </w:rPr>
            </w:r>
            <w:r w:rsidR="00246771">
              <w:rPr>
                <w:webHidden/>
              </w:rPr>
              <w:fldChar w:fldCharType="separate"/>
            </w:r>
            <w:r w:rsidR="004C361B">
              <w:rPr>
                <w:webHidden/>
              </w:rPr>
              <w:t>36</w:t>
            </w:r>
            <w:r w:rsidR="00246771">
              <w:rPr>
                <w:webHidden/>
              </w:rPr>
              <w:fldChar w:fldCharType="end"/>
            </w:r>
          </w:hyperlink>
        </w:p>
        <w:p w14:paraId="34DC4263"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69" w:history="1">
            <w:r w:rsidR="00246771" w:rsidRPr="00E312EA">
              <w:rPr>
                <w:rStyle w:val="ad"/>
                <w:rFonts w:cs="Book Antiqua"/>
                <w:bCs/>
                <w:snapToGrid w:val="0"/>
              </w:rPr>
              <w:t>2.3.1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_Toc80892069 \h </w:instrText>
            </w:r>
            <w:r w:rsidR="00246771">
              <w:rPr>
                <w:webHidden/>
              </w:rPr>
            </w:r>
            <w:r w:rsidR="00246771">
              <w:rPr>
                <w:webHidden/>
              </w:rPr>
              <w:fldChar w:fldCharType="separate"/>
            </w:r>
            <w:r w:rsidR="004C361B">
              <w:rPr>
                <w:webHidden/>
              </w:rPr>
              <w:t>36</w:t>
            </w:r>
            <w:r w:rsidR="00246771">
              <w:rPr>
                <w:webHidden/>
              </w:rPr>
              <w:fldChar w:fldCharType="end"/>
            </w:r>
          </w:hyperlink>
        </w:p>
        <w:p w14:paraId="00EBA430"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70" w:history="1">
            <w:r w:rsidR="00246771" w:rsidRPr="00E312EA">
              <w:rPr>
                <w:rStyle w:val="ad"/>
                <w:rFonts w:cs="Book Antiqua"/>
                <w:bCs/>
                <w:snapToGrid w:val="0"/>
              </w:rPr>
              <w:t>2.3.2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_Toc80892070 \h </w:instrText>
            </w:r>
            <w:r w:rsidR="00246771">
              <w:rPr>
                <w:webHidden/>
              </w:rPr>
            </w:r>
            <w:r w:rsidR="00246771">
              <w:rPr>
                <w:webHidden/>
              </w:rPr>
              <w:fldChar w:fldCharType="separate"/>
            </w:r>
            <w:r w:rsidR="004C361B">
              <w:rPr>
                <w:webHidden/>
              </w:rPr>
              <w:t>37</w:t>
            </w:r>
            <w:r w:rsidR="00246771">
              <w:rPr>
                <w:webHidden/>
              </w:rPr>
              <w:fldChar w:fldCharType="end"/>
            </w:r>
          </w:hyperlink>
        </w:p>
        <w:p w14:paraId="6B067F34"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71" w:history="1">
            <w:r w:rsidR="00246771" w:rsidRPr="00E312EA">
              <w:rPr>
                <w:rStyle w:val="ad"/>
                <w:rFonts w:cs="Book Antiqua"/>
                <w:bCs/>
                <w:snapToGrid w:val="0"/>
              </w:rPr>
              <w:t>2.3.3</w:t>
            </w:r>
            <w:r w:rsidR="00246771" w:rsidRPr="00E312EA">
              <w:rPr>
                <w:rStyle w:val="ad"/>
                <w:rFonts w:hint="eastAsia"/>
              </w:rPr>
              <w:t xml:space="preserve"> </w:t>
            </w:r>
            <w:r w:rsidR="00246771" w:rsidRPr="00E312EA">
              <w:rPr>
                <w:rStyle w:val="ad"/>
                <w:rFonts w:hint="eastAsia"/>
              </w:rPr>
              <w:t>编译构建并完成应用的镜像打包推送</w:t>
            </w:r>
            <w:r w:rsidR="00246771">
              <w:rPr>
                <w:webHidden/>
              </w:rPr>
              <w:tab/>
            </w:r>
            <w:r w:rsidR="00246771">
              <w:rPr>
                <w:webHidden/>
              </w:rPr>
              <w:fldChar w:fldCharType="begin"/>
            </w:r>
            <w:r w:rsidR="00246771">
              <w:rPr>
                <w:webHidden/>
              </w:rPr>
              <w:instrText xml:space="preserve"> PAGEREF _Toc80892071 \h </w:instrText>
            </w:r>
            <w:r w:rsidR="00246771">
              <w:rPr>
                <w:webHidden/>
              </w:rPr>
            </w:r>
            <w:r w:rsidR="00246771">
              <w:rPr>
                <w:webHidden/>
              </w:rPr>
              <w:fldChar w:fldCharType="separate"/>
            </w:r>
            <w:r w:rsidR="004C361B">
              <w:rPr>
                <w:webHidden/>
              </w:rPr>
              <w:t>37</w:t>
            </w:r>
            <w:r w:rsidR="00246771">
              <w:rPr>
                <w:webHidden/>
              </w:rPr>
              <w:fldChar w:fldCharType="end"/>
            </w:r>
          </w:hyperlink>
        </w:p>
        <w:p w14:paraId="734AEFD1"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72" w:history="1">
            <w:r w:rsidR="00246771" w:rsidRPr="00E312EA">
              <w:rPr>
                <w:rStyle w:val="ad"/>
                <w:rFonts w:cs="Book Antiqua"/>
                <w:bCs/>
                <w:snapToGrid w:val="0"/>
              </w:rPr>
              <w:t>2.3.4</w:t>
            </w:r>
            <w:r w:rsidR="00246771" w:rsidRPr="00E312EA">
              <w:rPr>
                <w:rStyle w:val="ad"/>
                <w:rFonts w:hint="eastAsia"/>
              </w:rPr>
              <w:t xml:space="preserve"> </w:t>
            </w:r>
            <w:r w:rsidR="00246771" w:rsidRPr="00E312EA">
              <w:rPr>
                <w:rStyle w:val="ad"/>
                <w:rFonts w:hint="eastAsia"/>
              </w:rPr>
              <w:t>配置持续集成并通过提交代码触发自动化编译</w:t>
            </w:r>
            <w:r w:rsidR="00246771">
              <w:rPr>
                <w:webHidden/>
              </w:rPr>
              <w:tab/>
            </w:r>
            <w:r w:rsidR="00246771">
              <w:rPr>
                <w:webHidden/>
              </w:rPr>
              <w:fldChar w:fldCharType="begin"/>
            </w:r>
            <w:r w:rsidR="00246771">
              <w:rPr>
                <w:webHidden/>
              </w:rPr>
              <w:instrText xml:space="preserve"> PAGEREF _Toc80892072 \h </w:instrText>
            </w:r>
            <w:r w:rsidR="00246771">
              <w:rPr>
                <w:webHidden/>
              </w:rPr>
            </w:r>
            <w:r w:rsidR="00246771">
              <w:rPr>
                <w:webHidden/>
              </w:rPr>
              <w:fldChar w:fldCharType="separate"/>
            </w:r>
            <w:r w:rsidR="004C361B">
              <w:rPr>
                <w:webHidden/>
              </w:rPr>
              <w:t>45</w:t>
            </w:r>
            <w:r w:rsidR="00246771">
              <w:rPr>
                <w:webHidden/>
              </w:rPr>
              <w:fldChar w:fldCharType="end"/>
            </w:r>
          </w:hyperlink>
        </w:p>
        <w:p w14:paraId="1CDF08F5"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73" w:history="1">
            <w:r w:rsidR="00246771" w:rsidRPr="00E312EA">
              <w:rPr>
                <w:rStyle w:val="ad"/>
                <w:rFonts w:cs="Book Antiqua"/>
                <w:bCs/>
                <w:snapToGrid w:val="0"/>
              </w:rPr>
              <w:t>2.3.5</w:t>
            </w:r>
            <w:r w:rsidR="00246771" w:rsidRPr="00E312EA">
              <w:rPr>
                <w:rStyle w:val="ad"/>
                <w:rFonts w:hint="eastAsia"/>
              </w:rPr>
              <w:t xml:space="preserve"> </w:t>
            </w:r>
            <w:r w:rsidR="00246771" w:rsidRPr="00E312EA">
              <w:rPr>
                <w:rStyle w:val="ad"/>
                <w:rFonts w:hint="eastAsia"/>
              </w:rPr>
              <w:t>使用开源镜像站服务改进自动化编译</w:t>
            </w:r>
            <w:r w:rsidR="00246771">
              <w:rPr>
                <w:webHidden/>
              </w:rPr>
              <w:tab/>
            </w:r>
            <w:r w:rsidR="00246771">
              <w:rPr>
                <w:webHidden/>
              </w:rPr>
              <w:fldChar w:fldCharType="begin"/>
            </w:r>
            <w:r w:rsidR="00246771">
              <w:rPr>
                <w:webHidden/>
              </w:rPr>
              <w:instrText xml:space="preserve"> PAGEREF _Toc80892073 \h </w:instrText>
            </w:r>
            <w:r w:rsidR="00246771">
              <w:rPr>
                <w:webHidden/>
              </w:rPr>
            </w:r>
            <w:r w:rsidR="00246771">
              <w:rPr>
                <w:webHidden/>
              </w:rPr>
              <w:fldChar w:fldCharType="separate"/>
            </w:r>
            <w:r w:rsidR="004C361B">
              <w:rPr>
                <w:webHidden/>
              </w:rPr>
              <w:t>45</w:t>
            </w:r>
            <w:r w:rsidR="00246771">
              <w:rPr>
                <w:webHidden/>
              </w:rPr>
              <w:fldChar w:fldCharType="end"/>
            </w:r>
          </w:hyperlink>
        </w:p>
        <w:p w14:paraId="3367655D" w14:textId="77777777" w:rsidR="00246771" w:rsidRDefault="00651062">
          <w:pPr>
            <w:pStyle w:val="12"/>
            <w:tabs>
              <w:tab w:val="right" w:leader="dot" w:pos="9628"/>
            </w:tabs>
            <w:rPr>
              <w:rFonts w:asciiTheme="minorHAnsi" w:eastAsiaTheme="minorEastAsia" w:hAnsiTheme="minorHAnsi" w:cstheme="minorBidi"/>
              <w:b w:val="0"/>
              <w:bCs w:val="0"/>
              <w:noProof/>
              <w:kern w:val="2"/>
              <w:sz w:val="21"/>
              <w:szCs w:val="22"/>
            </w:rPr>
          </w:pPr>
          <w:hyperlink w:anchor="_Toc80892074" w:history="1">
            <w:r w:rsidR="00246771" w:rsidRPr="00E312EA">
              <w:rPr>
                <w:rStyle w:val="ad"/>
                <w:noProof/>
              </w:rPr>
              <w:t>3</w:t>
            </w:r>
            <w:r w:rsidR="00246771" w:rsidRPr="00E312EA">
              <w:rPr>
                <w:rStyle w:val="ad"/>
                <w:rFonts w:cs="Huawei Sans" w:hint="eastAsia"/>
                <w:noProof/>
              </w:rPr>
              <w:t xml:space="preserve"> </w:t>
            </w:r>
            <w:r w:rsidR="00246771" w:rsidRPr="00E312EA">
              <w:rPr>
                <w:rStyle w:val="ad"/>
                <w:rFonts w:cs="Huawei Sans" w:hint="eastAsia"/>
                <w:noProof/>
              </w:rPr>
              <w:t>持续测试与反馈</w:t>
            </w:r>
            <w:r w:rsidR="00246771">
              <w:rPr>
                <w:noProof/>
                <w:webHidden/>
              </w:rPr>
              <w:tab/>
            </w:r>
            <w:r w:rsidR="00246771">
              <w:rPr>
                <w:noProof/>
                <w:webHidden/>
              </w:rPr>
              <w:fldChar w:fldCharType="begin"/>
            </w:r>
            <w:r w:rsidR="00246771">
              <w:rPr>
                <w:noProof/>
                <w:webHidden/>
              </w:rPr>
              <w:instrText xml:space="preserve"> PAGEREF _Toc80892074 \h </w:instrText>
            </w:r>
            <w:r w:rsidR="00246771">
              <w:rPr>
                <w:noProof/>
                <w:webHidden/>
              </w:rPr>
            </w:r>
            <w:r w:rsidR="00246771">
              <w:rPr>
                <w:noProof/>
                <w:webHidden/>
              </w:rPr>
              <w:fldChar w:fldCharType="separate"/>
            </w:r>
            <w:r w:rsidR="004C361B">
              <w:rPr>
                <w:noProof/>
                <w:webHidden/>
              </w:rPr>
              <w:t>48</w:t>
            </w:r>
            <w:r w:rsidR="00246771">
              <w:rPr>
                <w:noProof/>
                <w:webHidden/>
              </w:rPr>
              <w:fldChar w:fldCharType="end"/>
            </w:r>
          </w:hyperlink>
        </w:p>
        <w:p w14:paraId="20A869C4"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75" w:history="1">
            <w:r w:rsidR="00246771" w:rsidRPr="00E312EA">
              <w:rPr>
                <w:rStyle w:val="ad"/>
                <w:rFonts w:cs="Book Antiqua"/>
                <w:snapToGrid w:val="0"/>
              </w:rPr>
              <w:t>3.1</w:t>
            </w:r>
            <w:r w:rsidR="00246771" w:rsidRPr="00E312EA">
              <w:rPr>
                <w:rStyle w:val="ad"/>
                <w:rFonts w:cs="Huawei Sans" w:hint="eastAsia"/>
              </w:rPr>
              <w:t xml:space="preserve"> </w:t>
            </w:r>
            <w:r w:rsidR="00246771" w:rsidRPr="00E312EA">
              <w:rPr>
                <w:rStyle w:val="ad"/>
                <w:rFonts w:cs="Huawei Sans" w:hint="eastAsia"/>
              </w:rPr>
              <w:t>实验介绍</w:t>
            </w:r>
            <w:r w:rsidR="00246771">
              <w:rPr>
                <w:webHidden/>
              </w:rPr>
              <w:tab/>
            </w:r>
            <w:r w:rsidR="00246771">
              <w:rPr>
                <w:webHidden/>
              </w:rPr>
              <w:fldChar w:fldCharType="begin"/>
            </w:r>
            <w:r w:rsidR="00246771">
              <w:rPr>
                <w:webHidden/>
              </w:rPr>
              <w:instrText xml:space="preserve"> PAGEREF _Toc80892075 \h </w:instrText>
            </w:r>
            <w:r w:rsidR="00246771">
              <w:rPr>
                <w:webHidden/>
              </w:rPr>
            </w:r>
            <w:r w:rsidR="00246771">
              <w:rPr>
                <w:webHidden/>
              </w:rPr>
              <w:fldChar w:fldCharType="separate"/>
            </w:r>
            <w:r w:rsidR="004C361B">
              <w:rPr>
                <w:webHidden/>
              </w:rPr>
              <w:t>48</w:t>
            </w:r>
            <w:r w:rsidR="00246771">
              <w:rPr>
                <w:webHidden/>
              </w:rPr>
              <w:fldChar w:fldCharType="end"/>
            </w:r>
          </w:hyperlink>
        </w:p>
        <w:p w14:paraId="77EE5AE4"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76" w:history="1">
            <w:r w:rsidR="00246771" w:rsidRPr="00E312EA">
              <w:rPr>
                <w:rStyle w:val="ad"/>
                <w:rFonts w:cs="Book Antiqua"/>
                <w:snapToGrid w:val="0"/>
              </w:rPr>
              <w:t>3.2</w:t>
            </w:r>
            <w:r w:rsidR="00246771" w:rsidRPr="00E312EA">
              <w:rPr>
                <w:rStyle w:val="ad"/>
                <w:rFonts w:cs="Huawei Sans" w:hint="eastAsia"/>
              </w:rPr>
              <w:t xml:space="preserve"> </w:t>
            </w:r>
            <w:r w:rsidR="00246771" w:rsidRPr="00E312EA">
              <w:rPr>
                <w:rStyle w:val="ad"/>
                <w:rFonts w:cs="Huawei Sans" w:hint="eastAsia"/>
              </w:rPr>
              <w:t>实验目的</w:t>
            </w:r>
            <w:r w:rsidR="00246771">
              <w:rPr>
                <w:webHidden/>
              </w:rPr>
              <w:tab/>
            </w:r>
            <w:r w:rsidR="00246771">
              <w:rPr>
                <w:webHidden/>
              </w:rPr>
              <w:fldChar w:fldCharType="begin"/>
            </w:r>
            <w:r w:rsidR="00246771">
              <w:rPr>
                <w:webHidden/>
              </w:rPr>
              <w:instrText xml:space="preserve"> PAGEREF _Toc80892076 \h </w:instrText>
            </w:r>
            <w:r w:rsidR="00246771">
              <w:rPr>
                <w:webHidden/>
              </w:rPr>
            </w:r>
            <w:r w:rsidR="00246771">
              <w:rPr>
                <w:webHidden/>
              </w:rPr>
              <w:fldChar w:fldCharType="separate"/>
            </w:r>
            <w:r w:rsidR="004C361B">
              <w:rPr>
                <w:webHidden/>
              </w:rPr>
              <w:t>48</w:t>
            </w:r>
            <w:r w:rsidR="00246771">
              <w:rPr>
                <w:webHidden/>
              </w:rPr>
              <w:fldChar w:fldCharType="end"/>
            </w:r>
          </w:hyperlink>
        </w:p>
        <w:p w14:paraId="0E21E31A"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77" w:history="1">
            <w:r w:rsidR="00246771" w:rsidRPr="00E312EA">
              <w:rPr>
                <w:rStyle w:val="ad"/>
                <w:rFonts w:cs="Book Antiqua"/>
                <w:snapToGrid w:val="0"/>
              </w:rPr>
              <w:t>3.3</w:t>
            </w:r>
            <w:r w:rsidR="00246771" w:rsidRPr="00E312EA">
              <w:rPr>
                <w:rStyle w:val="ad"/>
                <w:rFonts w:cs="Huawei Sans" w:hint="eastAsia"/>
              </w:rPr>
              <w:t xml:space="preserve"> </w:t>
            </w:r>
            <w:r w:rsidR="00246771" w:rsidRPr="00E312EA">
              <w:rPr>
                <w:rStyle w:val="ad"/>
                <w:rFonts w:cs="Huawei Sans" w:hint="eastAsia"/>
              </w:rPr>
              <w:t>使用追溯视图进行需求驱动的测试</w:t>
            </w:r>
            <w:r w:rsidR="00246771">
              <w:rPr>
                <w:webHidden/>
              </w:rPr>
              <w:tab/>
            </w:r>
            <w:r w:rsidR="00246771">
              <w:rPr>
                <w:webHidden/>
              </w:rPr>
              <w:fldChar w:fldCharType="begin"/>
            </w:r>
            <w:r w:rsidR="00246771">
              <w:rPr>
                <w:webHidden/>
              </w:rPr>
              <w:instrText xml:space="preserve"> PAGEREF _Toc80892077 \h </w:instrText>
            </w:r>
            <w:r w:rsidR="00246771">
              <w:rPr>
                <w:webHidden/>
              </w:rPr>
            </w:r>
            <w:r w:rsidR="00246771">
              <w:rPr>
                <w:webHidden/>
              </w:rPr>
              <w:fldChar w:fldCharType="separate"/>
            </w:r>
            <w:r w:rsidR="004C361B">
              <w:rPr>
                <w:webHidden/>
              </w:rPr>
              <w:t>48</w:t>
            </w:r>
            <w:r w:rsidR="00246771">
              <w:rPr>
                <w:webHidden/>
              </w:rPr>
              <w:fldChar w:fldCharType="end"/>
            </w:r>
          </w:hyperlink>
        </w:p>
        <w:p w14:paraId="4512231A"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78" w:history="1">
            <w:r w:rsidR="00246771" w:rsidRPr="00E312EA">
              <w:rPr>
                <w:rStyle w:val="ad"/>
                <w:rFonts w:cs="Book Antiqua"/>
                <w:snapToGrid w:val="0"/>
              </w:rPr>
              <w:t>3.4</w:t>
            </w:r>
            <w:r w:rsidR="00246771" w:rsidRPr="00E312EA">
              <w:rPr>
                <w:rStyle w:val="ad"/>
                <w:rFonts w:cs="Huawei Sans" w:hint="eastAsia"/>
              </w:rPr>
              <w:t xml:space="preserve"> </w:t>
            </w:r>
            <w:r w:rsidR="00246771" w:rsidRPr="00E312EA">
              <w:rPr>
                <w:rStyle w:val="ad"/>
                <w:rFonts w:cs="Huawei Sans" w:hint="eastAsia"/>
              </w:rPr>
              <w:t>使用测试套件进行迭代测试规划</w:t>
            </w:r>
            <w:r w:rsidR="00246771">
              <w:rPr>
                <w:webHidden/>
              </w:rPr>
              <w:tab/>
            </w:r>
            <w:r w:rsidR="00246771">
              <w:rPr>
                <w:webHidden/>
              </w:rPr>
              <w:fldChar w:fldCharType="begin"/>
            </w:r>
            <w:r w:rsidR="00246771">
              <w:rPr>
                <w:webHidden/>
              </w:rPr>
              <w:instrText xml:space="preserve"> PAGEREF _Toc80892078 \h </w:instrText>
            </w:r>
            <w:r w:rsidR="00246771">
              <w:rPr>
                <w:webHidden/>
              </w:rPr>
            </w:r>
            <w:r w:rsidR="00246771">
              <w:rPr>
                <w:webHidden/>
              </w:rPr>
              <w:fldChar w:fldCharType="separate"/>
            </w:r>
            <w:r w:rsidR="004C361B">
              <w:rPr>
                <w:webHidden/>
              </w:rPr>
              <w:t>75</w:t>
            </w:r>
            <w:r w:rsidR="00246771">
              <w:rPr>
                <w:webHidden/>
              </w:rPr>
              <w:fldChar w:fldCharType="end"/>
            </w:r>
          </w:hyperlink>
        </w:p>
        <w:p w14:paraId="63D9814C"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79" w:history="1">
            <w:r w:rsidR="00246771" w:rsidRPr="00E312EA">
              <w:rPr>
                <w:rStyle w:val="ad"/>
                <w:rFonts w:cs="Book Antiqua"/>
                <w:snapToGrid w:val="0"/>
              </w:rPr>
              <w:t>3.5</w:t>
            </w:r>
            <w:r w:rsidR="00246771" w:rsidRPr="00E312EA">
              <w:rPr>
                <w:rStyle w:val="ad"/>
                <w:rFonts w:cs="Huawei Sans" w:hint="eastAsia"/>
              </w:rPr>
              <w:t xml:space="preserve"> </w:t>
            </w:r>
            <w:r w:rsidR="00246771" w:rsidRPr="00E312EA">
              <w:rPr>
                <w:rStyle w:val="ad"/>
                <w:rFonts w:cs="Huawei Sans" w:hint="eastAsia"/>
              </w:rPr>
              <w:t>用例自定义</w:t>
            </w:r>
            <w:r w:rsidR="00246771">
              <w:rPr>
                <w:webHidden/>
              </w:rPr>
              <w:tab/>
            </w:r>
            <w:r w:rsidR="00246771">
              <w:rPr>
                <w:webHidden/>
              </w:rPr>
              <w:fldChar w:fldCharType="begin"/>
            </w:r>
            <w:r w:rsidR="00246771">
              <w:rPr>
                <w:webHidden/>
              </w:rPr>
              <w:instrText xml:space="preserve"> PAGEREF _Toc80892079 \h </w:instrText>
            </w:r>
            <w:r w:rsidR="00246771">
              <w:rPr>
                <w:webHidden/>
              </w:rPr>
            </w:r>
            <w:r w:rsidR="00246771">
              <w:rPr>
                <w:webHidden/>
              </w:rPr>
              <w:fldChar w:fldCharType="separate"/>
            </w:r>
            <w:r w:rsidR="004C361B">
              <w:rPr>
                <w:webHidden/>
              </w:rPr>
              <w:t>75</w:t>
            </w:r>
            <w:r w:rsidR="00246771">
              <w:rPr>
                <w:webHidden/>
              </w:rPr>
              <w:fldChar w:fldCharType="end"/>
            </w:r>
          </w:hyperlink>
        </w:p>
        <w:p w14:paraId="2A422D2F"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0" w:history="1">
            <w:r w:rsidR="00246771" w:rsidRPr="00E312EA">
              <w:rPr>
                <w:rStyle w:val="ad"/>
                <w:rFonts w:cs="Book Antiqua"/>
                <w:snapToGrid w:val="0"/>
              </w:rPr>
              <w:t>3.6</w:t>
            </w:r>
            <w:r w:rsidR="00246771" w:rsidRPr="00E312EA">
              <w:rPr>
                <w:rStyle w:val="ad"/>
                <w:rFonts w:cs="Huawei Sans" w:hint="eastAsia"/>
              </w:rPr>
              <w:t xml:space="preserve"> </w:t>
            </w:r>
            <w:r w:rsidR="00246771" w:rsidRPr="00E312EA">
              <w:rPr>
                <w:rStyle w:val="ad"/>
                <w:rFonts w:cs="Huawei Sans" w:hint="eastAsia"/>
              </w:rPr>
              <w:t>使用测试用例和测试套件视图进行用例驱动测试</w:t>
            </w:r>
            <w:r w:rsidR="00246771">
              <w:rPr>
                <w:webHidden/>
              </w:rPr>
              <w:tab/>
            </w:r>
            <w:r w:rsidR="00246771">
              <w:rPr>
                <w:webHidden/>
              </w:rPr>
              <w:fldChar w:fldCharType="begin"/>
            </w:r>
            <w:r w:rsidR="00246771">
              <w:rPr>
                <w:webHidden/>
              </w:rPr>
              <w:instrText xml:space="preserve"> PAGEREF _Toc80892080 \h </w:instrText>
            </w:r>
            <w:r w:rsidR="00246771">
              <w:rPr>
                <w:webHidden/>
              </w:rPr>
            </w:r>
            <w:r w:rsidR="00246771">
              <w:rPr>
                <w:webHidden/>
              </w:rPr>
              <w:fldChar w:fldCharType="separate"/>
            </w:r>
            <w:r w:rsidR="004C361B">
              <w:rPr>
                <w:webHidden/>
              </w:rPr>
              <w:t>76</w:t>
            </w:r>
            <w:r w:rsidR="00246771">
              <w:rPr>
                <w:webHidden/>
              </w:rPr>
              <w:fldChar w:fldCharType="end"/>
            </w:r>
          </w:hyperlink>
        </w:p>
        <w:p w14:paraId="47CC1F1E"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1" w:history="1">
            <w:r w:rsidR="00246771" w:rsidRPr="00E312EA">
              <w:rPr>
                <w:rStyle w:val="ad"/>
                <w:rFonts w:cs="Book Antiqua"/>
                <w:snapToGrid w:val="0"/>
              </w:rPr>
              <w:t>3.7</w:t>
            </w:r>
            <w:r w:rsidR="00246771" w:rsidRPr="00E312EA">
              <w:rPr>
                <w:rStyle w:val="ad"/>
                <w:rFonts w:cs="Huawei Sans" w:hint="eastAsia"/>
              </w:rPr>
              <w:t xml:space="preserve"> </w:t>
            </w:r>
            <w:r w:rsidR="00246771" w:rsidRPr="00E312EA">
              <w:rPr>
                <w:rStyle w:val="ad"/>
                <w:rFonts w:cs="Huawei Sans" w:hint="eastAsia"/>
              </w:rPr>
              <w:t>使用测试总览跟踪测试进度和质量</w:t>
            </w:r>
            <w:r w:rsidR="00246771">
              <w:rPr>
                <w:webHidden/>
              </w:rPr>
              <w:tab/>
            </w:r>
            <w:r w:rsidR="00246771">
              <w:rPr>
                <w:webHidden/>
              </w:rPr>
              <w:fldChar w:fldCharType="begin"/>
            </w:r>
            <w:r w:rsidR="00246771">
              <w:rPr>
                <w:webHidden/>
              </w:rPr>
              <w:instrText xml:space="preserve"> PAGEREF _Toc80892081 \h </w:instrText>
            </w:r>
            <w:r w:rsidR="00246771">
              <w:rPr>
                <w:webHidden/>
              </w:rPr>
            </w:r>
            <w:r w:rsidR="00246771">
              <w:rPr>
                <w:webHidden/>
              </w:rPr>
              <w:fldChar w:fldCharType="separate"/>
            </w:r>
            <w:r w:rsidR="004C361B">
              <w:rPr>
                <w:webHidden/>
              </w:rPr>
              <w:t>78</w:t>
            </w:r>
            <w:r w:rsidR="00246771">
              <w:rPr>
                <w:webHidden/>
              </w:rPr>
              <w:fldChar w:fldCharType="end"/>
            </w:r>
          </w:hyperlink>
        </w:p>
        <w:p w14:paraId="7CD2A0D4" w14:textId="77777777" w:rsidR="00246771" w:rsidRDefault="00651062">
          <w:pPr>
            <w:pStyle w:val="12"/>
            <w:tabs>
              <w:tab w:val="right" w:leader="dot" w:pos="9628"/>
            </w:tabs>
            <w:rPr>
              <w:rFonts w:asciiTheme="minorHAnsi" w:eastAsiaTheme="minorEastAsia" w:hAnsiTheme="minorHAnsi" w:cstheme="minorBidi"/>
              <w:b w:val="0"/>
              <w:bCs w:val="0"/>
              <w:noProof/>
              <w:kern w:val="2"/>
              <w:sz w:val="21"/>
              <w:szCs w:val="22"/>
            </w:rPr>
          </w:pPr>
          <w:hyperlink w:anchor="_Toc80892082" w:history="1">
            <w:r w:rsidR="00246771" w:rsidRPr="00E312EA">
              <w:rPr>
                <w:rStyle w:val="ad"/>
                <w:noProof/>
              </w:rPr>
              <w:t>4</w:t>
            </w:r>
            <w:r w:rsidR="00246771" w:rsidRPr="00E312EA">
              <w:rPr>
                <w:rStyle w:val="ad"/>
                <w:rFonts w:cs="Huawei Sans" w:hint="eastAsia"/>
                <w:noProof/>
              </w:rPr>
              <w:t xml:space="preserve"> </w:t>
            </w:r>
            <w:r w:rsidR="00246771" w:rsidRPr="00E312EA">
              <w:rPr>
                <w:rStyle w:val="ad"/>
                <w:rFonts w:cs="Huawei Sans" w:hint="eastAsia"/>
                <w:noProof/>
              </w:rPr>
              <w:t>持续部署与发布</w:t>
            </w:r>
            <w:r w:rsidR="00246771">
              <w:rPr>
                <w:noProof/>
                <w:webHidden/>
              </w:rPr>
              <w:tab/>
            </w:r>
            <w:r w:rsidR="00246771">
              <w:rPr>
                <w:noProof/>
                <w:webHidden/>
              </w:rPr>
              <w:fldChar w:fldCharType="begin"/>
            </w:r>
            <w:r w:rsidR="00246771">
              <w:rPr>
                <w:noProof/>
                <w:webHidden/>
              </w:rPr>
              <w:instrText xml:space="preserve"> PAGEREF _Toc80892082 \h </w:instrText>
            </w:r>
            <w:r w:rsidR="00246771">
              <w:rPr>
                <w:noProof/>
                <w:webHidden/>
              </w:rPr>
            </w:r>
            <w:r w:rsidR="00246771">
              <w:rPr>
                <w:noProof/>
                <w:webHidden/>
              </w:rPr>
              <w:fldChar w:fldCharType="separate"/>
            </w:r>
            <w:r w:rsidR="004C361B">
              <w:rPr>
                <w:noProof/>
                <w:webHidden/>
              </w:rPr>
              <w:t>80</w:t>
            </w:r>
            <w:r w:rsidR="00246771">
              <w:rPr>
                <w:noProof/>
                <w:webHidden/>
              </w:rPr>
              <w:fldChar w:fldCharType="end"/>
            </w:r>
          </w:hyperlink>
        </w:p>
        <w:p w14:paraId="3770EA8A"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3" w:history="1">
            <w:r w:rsidR="00246771" w:rsidRPr="00E312EA">
              <w:rPr>
                <w:rStyle w:val="ad"/>
                <w:rFonts w:cs="Book Antiqua"/>
                <w:snapToGrid w:val="0"/>
              </w:rPr>
              <w:t>4.1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_Toc80892083 \h </w:instrText>
            </w:r>
            <w:r w:rsidR="00246771">
              <w:rPr>
                <w:webHidden/>
              </w:rPr>
            </w:r>
            <w:r w:rsidR="00246771">
              <w:rPr>
                <w:webHidden/>
              </w:rPr>
              <w:fldChar w:fldCharType="separate"/>
            </w:r>
            <w:r w:rsidR="004C361B">
              <w:rPr>
                <w:webHidden/>
              </w:rPr>
              <w:t>80</w:t>
            </w:r>
            <w:r w:rsidR="00246771">
              <w:rPr>
                <w:webHidden/>
              </w:rPr>
              <w:fldChar w:fldCharType="end"/>
            </w:r>
          </w:hyperlink>
        </w:p>
        <w:p w14:paraId="01E27DFD"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4" w:history="1">
            <w:r w:rsidR="00246771" w:rsidRPr="00E312EA">
              <w:rPr>
                <w:rStyle w:val="ad"/>
                <w:rFonts w:cs="Book Antiqua"/>
                <w:snapToGrid w:val="0"/>
              </w:rPr>
              <w:t>4.2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_Toc80892084 \h </w:instrText>
            </w:r>
            <w:r w:rsidR="00246771">
              <w:rPr>
                <w:webHidden/>
              </w:rPr>
            </w:r>
            <w:r w:rsidR="00246771">
              <w:rPr>
                <w:webHidden/>
              </w:rPr>
              <w:fldChar w:fldCharType="separate"/>
            </w:r>
            <w:r w:rsidR="004C361B">
              <w:rPr>
                <w:webHidden/>
              </w:rPr>
              <w:t>80</w:t>
            </w:r>
            <w:r w:rsidR="00246771">
              <w:rPr>
                <w:webHidden/>
              </w:rPr>
              <w:fldChar w:fldCharType="end"/>
            </w:r>
          </w:hyperlink>
        </w:p>
        <w:p w14:paraId="6907FBD2"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5" w:history="1">
            <w:r w:rsidR="00246771" w:rsidRPr="00E312EA">
              <w:rPr>
                <w:rStyle w:val="ad"/>
                <w:rFonts w:cs="Book Antiqua"/>
                <w:snapToGrid w:val="0"/>
              </w:rPr>
              <w:t>4.3</w:t>
            </w:r>
            <w:r w:rsidR="00246771" w:rsidRPr="00E312EA">
              <w:rPr>
                <w:rStyle w:val="ad"/>
                <w:rFonts w:hint="eastAsia"/>
              </w:rPr>
              <w:t xml:space="preserve"> </w:t>
            </w:r>
            <w:r w:rsidR="00246771" w:rsidRPr="00E312EA">
              <w:rPr>
                <w:rStyle w:val="ad"/>
                <w:rFonts w:hint="eastAsia"/>
              </w:rPr>
              <w:t>购买并配置弹性云服务器</w:t>
            </w:r>
            <w:r w:rsidR="00246771">
              <w:rPr>
                <w:webHidden/>
              </w:rPr>
              <w:tab/>
            </w:r>
            <w:r w:rsidR="00246771">
              <w:rPr>
                <w:webHidden/>
              </w:rPr>
              <w:fldChar w:fldCharType="begin"/>
            </w:r>
            <w:r w:rsidR="00246771">
              <w:rPr>
                <w:webHidden/>
              </w:rPr>
              <w:instrText xml:space="preserve"> PAGEREF _Toc80892085 \h </w:instrText>
            </w:r>
            <w:r w:rsidR="00246771">
              <w:rPr>
                <w:webHidden/>
              </w:rPr>
            </w:r>
            <w:r w:rsidR="00246771">
              <w:rPr>
                <w:webHidden/>
              </w:rPr>
              <w:fldChar w:fldCharType="separate"/>
            </w:r>
            <w:r w:rsidR="004C361B">
              <w:rPr>
                <w:webHidden/>
              </w:rPr>
              <w:t>80</w:t>
            </w:r>
            <w:r w:rsidR="00246771">
              <w:rPr>
                <w:webHidden/>
              </w:rPr>
              <w:fldChar w:fldCharType="end"/>
            </w:r>
          </w:hyperlink>
        </w:p>
        <w:p w14:paraId="725487DF"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6" w:history="1">
            <w:r w:rsidR="00246771" w:rsidRPr="00E312EA">
              <w:rPr>
                <w:rStyle w:val="ad"/>
                <w:rFonts w:cs="Book Antiqua"/>
                <w:snapToGrid w:val="0"/>
              </w:rPr>
              <w:t>4.4</w:t>
            </w:r>
            <w:r w:rsidR="00246771" w:rsidRPr="00E312EA">
              <w:rPr>
                <w:rStyle w:val="ad"/>
                <w:rFonts w:hint="eastAsia"/>
              </w:rPr>
              <w:t xml:space="preserve"> </w:t>
            </w:r>
            <w:r w:rsidR="00246771" w:rsidRPr="00E312EA">
              <w:rPr>
                <w:rStyle w:val="ad"/>
                <w:rFonts w:hint="eastAsia"/>
              </w:rPr>
              <w:t>使用</w:t>
            </w:r>
            <w:r w:rsidR="00246771" w:rsidRPr="00E312EA">
              <w:rPr>
                <w:rStyle w:val="ad"/>
              </w:rPr>
              <w:t>DevCloud</w:t>
            </w:r>
            <w:r w:rsidR="00246771" w:rsidRPr="00E312EA">
              <w:rPr>
                <w:rStyle w:val="ad"/>
                <w:rFonts w:hint="eastAsia"/>
              </w:rPr>
              <w:t>部署服务配置主机环境</w:t>
            </w:r>
            <w:r w:rsidR="00246771">
              <w:rPr>
                <w:webHidden/>
              </w:rPr>
              <w:tab/>
            </w:r>
            <w:r w:rsidR="00246771">
              <w:rPr>
                <w:webHidden/>
              </w:rPr>
              <w:fldChar w:fldCharType="begin"/>
            </w:r>
            <w:r w:rsidR="00246771">
              <w:rPr>
                <w:webHidden/>
              </w:rPr>
              <w:instrText xml:space="preserve"> PAGEREF _Toc80892086 \h </w:instrText>
            </w:r>
            <w:r w:rsidR="00246771">
              <w:rPr>
                <w:webHidden/>
              </w:rPr>
            </w:r>
            <w:r w:rsidR="00246771">
              <w:rPr>
                <w:webHidden/>
              </w:rPr>
              <w:fldChar w:fldCharType="separate"/>
            </w:r>
            <w:r w:rsidR="004C361B">
              <w:rPr>
                <w:webHidden/>
              </w:rPr>
              <w:t>84</w:t>
            </w:r>
            <w:r w:rsidR="00246771">
              <w:rPr>
                <w:webHidden/>
              </w:rPr>
              <w:fldChar w:fldCharType="end"/>
            </w:r>
          </w:hyperlink>
        </w:p>
        <w:p w14:paraId="2FED6C06"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7" w:history="1">
            <w:r w:rsidR="00246771" w:rsidRPr="00E312EA">
              <w:rPr>
                <w:rStyle w:val="ad"/>
                <w:rFonts w:cs="Book Antiqua"/>
                <w:snapToGrid w:val="0"/>
              </w:rPr>
              <w:t>4.5</w:t>
            </w:r>
            <w:r w:rsidR="00246771" w:rsidRPr="00E312EA">
              <w:rPr>
                <w:rStyle w:val="ad"/>
                <w:rFonts w:hint="eastAsia"/>
              </w:rPr>
              <w:t xml:space="preserve"> </w:t>
            </w:r>
            <w:r w:rsidR="00246771" w:rsidRPr="00E312EA">
              <w:rPr>
                <w:rStyle w:val="ad"/>
                <w:rFonts w:hint="eastAsia"/>
              </w:rPr>
              <w:t>使用自动化部署实现一键部署</w:t>
            </w:r>
            <w:r w:rsidR="00246771">
              <w:rPr>
                <w:webHidden/>
              </w:rPr>
              <w:tab/>
            </w:r>
            <w:r w:rsidR="00246771">
              <w:rPr>
                <w:webHidden/>
              </w:rPr>
              <w:fldChar w:fldCharType="begin"/>
            </w:r>
            <w:r w:rsidR="00246771">
              <w:rPr>
                <w:webHidden/>
              </w:rPr>
              <w:instrText xml:space="preserve"> PAGEREF _Toc80892087 \h </w:instrText>
            </w:r>
            <w:r w:rsidR="00246771">
              <w:rPr>
                <w:webHidden/>
              </w:rPr>
            </w:r>
            <w:r w:rsidR="00246771">
              <w:rPr>
                <w:webHidden/>
              </w:rPr>
              <w:fldChar w:fldCharType="separate"/>
            </w:r>
            <w:r w:rsidR="004C361B">
              <w:rPr>
                <w:webHidden/>
              </w:rPr>
              <w:t>87</w:t>
            </w:r>
            <w:r w:rsidR="00246771">
              <w:rPr>
                <w:webHidden/>
              </w:rPr>
              <w:fldChar w:fldCharType="end"/>
            </w:r>
          </w:hyperlink>
        </w:p>
        <w:p w14:paraId="4255FF51"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88" w:history="1">
            <w:r w:rsidR="00246771" w:rsidRPr="00E312EA">
              <w:rPr>
                <w:rStyle w:val="ad"/>
                <w:rFonts w:cs="Book Antiqua"/>
                <w:snapToGrid w:val="0"/>
              </w:rPr>
              <w:t>4.6</w:t>
            </w:r>
            <w:r w:rsidR="00246771" w:rsidRPr="00E312EA">
              <w:rPr>
                <w:rStyle w:val="ad"/>
                <w:rFonts w:hint="eastAsia"/>
              </w:rPr>
              <w:t xml:space="preserve"> </w:t>
            </w:r>
            <w:r w:rsidR="00246771" w:rsidRPr="00E312EA">
              <w:rPr>
                <w:rStyle w:val="ad"/>
                <w:rFonts w:hint="eastAsia"/>
              </w:rPr>
              <w:t>持续交付流水线</w:t>
            </w:r>
            <w:r w:rsidR="00246771">
              <w:rPr>
                <w:webHidden/>
              </w:rPr>
              <w:tab/>
            </w:r>
            <w:r w:rsidR="00246771">
              <w:rPr>
                <w:webHidden/>
              </w:rPr>
              <w:fldChar w:fldCharType="begin"/>
            </w:r>
            <w:r w:rsidR="00246771">
              <w:rPr>
                <w:webHidden/>
              </w:rPr>
              <w:instrText xml:space="preserve"> PAGEREF _Toc80892088 \h </w:instrText>
            </w:r>
            <w:r w:rsidR="00246771">
              <w:rPr>
                <w:webHidden/>
              </w:rPr>
            </w:r>
            <w:r w:rsidR="00246771">
              <w:rPr>
                <w:webHidden/>
              </w:rPr>
              <w:fldChar w:fldCharType="separate"/>
            </w:r>
            <w:r w:rsidR="004C361B">
              <w:rPr>
                <w:webHidden/>
              </w:rPr>
              <w:t>90</w:t>
            </w:r>
            <w:r w:rsidR="00246771">
              <w:rPr>
                <w:webHidden/>
              </w:rPr>
              <w:fldChar w:fldCharType="end"/>
            </w:r>
          </w:hyperlink>
        </w:p>
        <w:p w14:paraId="783097CB"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89" w:history="1">
            <w:r w:rsidR="00246771" w:rsidRPr="00E312EA">
              <w:rPr>
                <w:rStyle w:val="ad"/>
                <w:rFonts w:cs="Book Antiqua"/>
                <w:bCs/>
                <w:snapToGrid w:val="0"/>
              </w:rPr>
              <w:t>4.6.1</w:t>
            </w:r>
            <w:r w:rsidR="00246771" w:rsidRPr="00E312EA">
              <w:rPr>
                <w:rStyle w:val="ad"/>
                <w:rFonts w:hint="eastAsia"/>
              </w:rPr>
              <w:t xml:space="preserve"> </w:t>
            </w:r>
            <w:r w:rsidR="00246771" w:rsidRPr="00E312EA">
              <w:rPr>
                <w:rStyle w:val="ad"/>
                <w:rFonts w:hint="eastAsia"/>
              </w:rPr>
              <w:t>配置流水线串接代码检查，编译构建和自动化部署步骤</w:t>
            </w:r>
            <w:r w:rsidR="00246771">
              <w:rPr>
                <w:webHidden/>
              </w:rPr>
              <w:tab/>
            </w:r>
            <w:r w:rsidR="00246771">
              <w:rPr>
                <w:webHidden/>
              </w:rPr>
              <w:fldChar w:fldCharType="begin"/>
            </w:r>
            <w:r w:rsidR="00246771">
              <w:rPr>
                <w:webHidden/>
              </w:rPr>
              <w:instrText xml:space="preserve"> PAGEREF _Toc80892089 \h </w:instrText>
            </w:r>
            <w:r w:rsidR="00246771">
              <w:rPr>
                <w:webHidden/>
              </w:rPr>
            </w:r>
            <w:r w:rsidR="00246771">
              <w:rPr>
                <w:webHidden/>
              </w:rPr>
              <w:fldChar w:fldCharType="separate"/>
            </w:r>
            <w:r w:rsidR="004C361B">
              <w:rPr>
                <w:webHidden/>
              </w:rPr>
              <w:t>90</w:t>
            </w:r>
            <w:r w:rsidR="00246771">
              <w:rPr>
                <w:webHidden/>
              </w:rPr>
              <w:fldChar w:fldCharType="end"/>
            </w:r>
          </w:hyperlink>
        </w:p>
        <w:p w14:paraId="7B3C50FC"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90" w:history="1">
            <w:r w:rsidR="00246771" w:rsidRPr="00E312EA">
              <w:rPr>
                <w:rStyle w:val="ad"/>
                <w:rFonts w:cs="Book Antiqua"/>
                <w:bCs/>
                <w:snapToGrid w:val="0"/>
              </w:rPr>
              <w:t>4.6.2</w:t>
            </w:r>
            <w:r w:rsidR="00246771" w:rsidRPr="00E312EA">
              <w:rPr>
                <w:rStyle w:val="ad"/>
                <w:rFonts w:hint="eastAsia"/>
              </w:rPr>
              <w:t xml:space="preserve"> </w:t>
            </w:r>
            <w:r w:rsidR="00246771" w:rsidRPr="00E312EA">
              <w:rPr>
                <w:rStyle w:val="ad"/>
                <w:rFonts w:hint="eastAsia"/>
              </w:rPr>
              <w:t>更新流水线配置，实现代码变更触发的持续交付流水线</w:t>
            </w:r>
            <w:r w:rsidR="00246771">
              <w:rPr>
                <w:webHidden/>
              </w:rPr>
              <w:tab/>
            </w:r>
            <w:r w:rsidR="00246771">
              <w:rPr>
                <w:webHidden/>
              </w:rPr>
              <w:fldChar w:fldCharType="begin"/>
            </w:r>
            <w:r w:rsidR="00246771">
              <w:rPr>
                <w:webHidden/>
              </w:rPr>
              <w:instrText xml:space="preserve"> PAGEREF _Toc80892090 \h </w:instrText>
            </w:r>
            <w:r w:rsidR="00246771">
              <w:rPr>
                <w:webHidden/>
              </w:rPr>
            </w:r>
            <w:r w:rsidR="00246771">
              <w:rPr>
                <w:webHidden/>
              </w:rPr>
              <w:fldChar w:fldCharType="separate"/>
            </w:r>
            <w:r w:rsidR="004C361B">
              <w:rPr>
                <w:webHidden/>
              </w:rPr>
              <w:t>95</w:t>
            </w:r>
            <w:r w:rsidR="00246771">
              <w:rPr>
                <w:webHidden/>
              </w:rPr>
              <w:fldChar w:fldCharType="end"/>
            </w:r>
          </w:hyperlink>
        </w:p>
        <w:p w14:paraId="53FBD8B2"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91" w:history="1">
            <w:r w:rsidR="00246771" w:rsidRPr="00E312EA">
              <w:rPr>
                <w:rStyle w:val="ad"/>
                <w:rFonts w:cs="Book Antiqua"/>
                <w:bCs/>
                <w:snapToGrid w:val="0"/>
              </w:rPr>
              <w:t>4.6.3</w:t>
            </w:r>
            <w:r w:rsidR="00246771" w:rsidRPr="00E312EA">
              <w:rPr>
                <w:rStyle w:val="ad"/>
                <w:rFonts w:hint="eastAsia"/>
              </w:rPr>
              <w:t xml:space="preserve"> </w:t>
            </w:r>
            <w:r w:rsidR="00246771" w:rsidRPr="00E312EA">
              <w:rPr>
                <w:rStyle w:val="ad"/>
                <w:rFonts w:hint="eastAsia"/>
              </w:rPr>
              <w:t>流水线配置高级功能</w:t>
            </w:r>
            <w:r w:rsidR="00246771">
              <w:rPr>
                <w:webHidden/>
              </w:rPr>
              <w:tab/>
            </w:r>
            <w:r w:rsidR="00246771">
              <w:rPr>
                <w:webHidden/>
              </w:rPr>
              <w:fldChar w:fldCharType="begin"/>
            </w:r>
            <w:r w:rsidR="00246771">
              <w:rPr>
                <w:webHidden/>
              </w:rPr>
              <w:instrText xml:space="preserve"> PAGEREF _Toc80892091 \h </w:instrText>
            </w:r>
            <w:r w:rsidR="00246771">
              <w:rPr>
                <w:webHidden/>
              </w:rPr>
            </w:r>
            <w:r w:rsidR="00246771">
              <w:rPr>
                <w:webHidden/>
              </w:rPr>
              <w:fldChar w:fldCharType="separate"/>
            </w:r>
            <w:r w:rsidR="004C361B">
              <w:rPr>
                <w:webHidden/>
              </w:rPr>
              <w:t>95</w:t>
            </w:r>
            <w:r w:rsidR="00246771">
              <w:rPr>
                <w:webHidden/>
              </w:rPr>
              <w:fldChar w:fldCharType="end"/>
            </w:r>
          </w:hyperlink>
        </w:p>
        <w:p w14:paraId="7FB4F5F5"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92" w:history="1">
            <w:r w:rsidR="00246771" w:rsidRPr="00E312EA">
              <w:rPr>
                <w:rStyle w:val="ad"/>
                <w:rFonts w:cs="Book Antiqua"/>
                <w:snapToGrid w:val="0"/>
              </w:rPr>
              <w:t>4.7</w:t>
            </w:r>
            <w:r w:rsidR="00246771" w:rsidRPr="00E312EA">
              <w:rPr>
                <w:rStyle w:val="ad"/>
                <w:rFonts w:hint="eastAsia"/>
              </w:rPr>
              <w:t xml:space="preserve"> </w:t>
            </w:r>
            <w:r w:rsidR="00246771" w:rsidRPr="00E312EA">
              <w:rPr>
                <w:rStyle w:val="ad"/>
                <w:rFonts w:hint="eastAsia"/>
              </w:rPr>
              <w:t>资源释放</w:t>
            </w:r>
            <w:r w:rsidR="00246771">
              <w:rPr>
                <w:webHidden/>
              </w:rPr>
              <w:tab/>
            </w:r>
            <w:r w:rsidR="00246771">
              <w:rPr>
                <w:webHidden/>
              </w:rPr>
              <w:fldChar w:fldCharType="begin"/>
            </w:r>
            <w:r w:rsidR="00246771">
              <w:rPr>
                <w:webHidden/>
              </w:rPr>
              <w:instrText xml:space="preserve"> PAGEREF _Toc80892092 \h </w:instrText>
            </w:r>
            <w:r w:rsidR="00246771">
              <w:rPr>
                <w:webHidden/>
              </w:rPr>
            </w:r>
            <w:r w:rsidR="00246771">
              <w:rPr>
                <w:webHidden/>
              </w:rPr>
              <w:fldChar w:fldCharType="separate"/>
            </w:r>
            <w:r w:rsidR="004C361B">
              <w:rPr>
                <w:webHidden/>
              </w:rPr>
              <w:t>97</w:t>
            </w:r>
            <w:r w:rsidR="00246771">
              <w:rPr>
                <w:webHidden/>
              </w:rPr>
              <w:fldChar w:fldCharType="end"/>
            </w:r>
          </w:hyperlink>
        </w:p>
        <w:p w14:paraId="5C4CBB47" w14:textId="77777777" w:rsidR="00246771" w:rsidRDefault="00651062">
          <w:pPr>
            <w:pStyle w:val="12"/>
            <w:tabs>
              <w:tab w:val="right" w:leader="dot" w:pos="9628"/>
            </w:tabs>
            <w:rPr>
              <w:rFonts w:asciiTheme="minorHAnsi" w:eastAsiaTheme="minorEastAsia" w:hAnsiTheme="minorHAnsi" w:cstheme="minorBidi"/>
              <w:b w:val="0"/>
              <w:bCs w:val="0"/>
              <w:noProof/>
              <w:kern w:val="2"/>
              <w:sz w:val="21"/>
              <w:szCs w:val="22"/>
            </w:rPr>
          </w:pPr>
          <w:hyperlink w:anchor="_Toc80892093" w:history="1">
            <w:r w:rsidR="00246771" w:rsidRPr="00E312EA">
              <w:rPr>
                <w:rStyle w:val="ad"/>
                <w:noProof/>
              </w:rPr>
              <w:t>5</w:t>
            </w:r>
            <w:r w:rsidR="00246771" w:rsidRPr="00E312EA">
              <w:rPr>
                <w:rStyle w:val="ad"/>
                <w:rFonts w:hint="eastAsia"/>
                <w:noProof/>
              </w:rPr>
              <w:t xml:space="preserve"> </w:t>
            </w:r>
            <w:r w:rsidR="00246771" w:rsidRPr="00E312EA">
              <w:rPr>
                <w:rStyle w:val="ad"/>
                <w:rFonts w:hint="eastAsia"/>
                <w:noProof/>
              </w:rPr>
              <w:t>附录</w:t>
            </w:r>
            <w:r w:rsidR="00246771">
              <w:rPr>
                <w:noProof/>
                <w:webHidden/>
              </w:rPr>
              <w:tab/>
            </w:r>
            <w:r w:rsidR="00246771">
              <w:rPr>
                <w:noProof/>
                <w:webHidden/>
              </w:rPr>
              <w:fldChar w:fldCharType="begin"/>
            </w:r>
            <w:r w:rsidR="00246771">
              <w:rPr>
                <w:noProof/>
                <w:webHidden/>
              </w:rPr>
              <w:instrText xml:space="preserve"> PAGEREF _Toc80892093 \h </w:instrText>
            </w:r>
            <w:r w:rsidR="00246771">
              <w:rPr>
                <w:noProof/>
                <w:webHidden/>
              </w:rPr>
            </w:r>
            <w:r w:rsidR="00246771">
              <w:rPr>
                <w:noProof/>
                <w:webHidden/>
              </w:rPr>
              <w:fldChar w:fldCharType="separate"/>
            </w:r>
            <w:r w:rsidR="004C361B">
              <w:rPr>
                <w:noProof/>
                <w:webHidden/>
              </w:rPr>
              <w:t>99</w:t>
            </w:r>
            <w:r w:rsidR="00246771">
              <w:rPr>
                <w:noProof/>
                <w:webHidden/>
              </w:rPr>
              <w:fldChar w:fldCharType="end"/>
            </w:r>
          </w:hyperlink>
        </w:p>
        <w:p w14:paraId="06B975A1" w14:textId="77777777" w:rsidR="00246771" w:rsidRDefault="00651062">
          <w:pPr>
            <w:pStyle w:val="20"/>
            <w:tabs>
              <w:tab w:val="right" w:leader="dot" w:pos="9628"/>
            </w:tabs>
            <w:rPr>
              <w:rFonts w:asciiTheme="minorHAnsi" w:eastAsiaTheme="minorEastAsia" w:hAnsiTheme="minorHAnsi" w:cstheme="minorBidi"/>
              <w:kern w:val="2"/>
              <w:sz w:val="21"/>
              <w:szCs w:val="22"/>
            </w:rPr>
          </w:pPr>
          <w:hyperlink w:anchor="_Toc80892094" w:history="1">
            <w:r w:rsidR="00246771" w:rsidRPr="00E312EA">
              <w:rPr>
                <w:rStyle w:val="ad"/>
                <w:rFonts w:cs="Book Antiqua"/>
                <w:snapToGrid w:val="0"/>
              </w:rPr>
              <w:t>5.1</w:t>
            </w:r>
            <w:r w:rsidR="00246771" w:rsidRPr="00E312EA">
              <w:rPr>
                <w:rStyle w:val="ad"/>
              </w:rPr>
              <w:t xml:space="preserve"> DockerHub</w:t>
            </w:r>
            <w:r w:rsidR="00246771" w:rsidRPr="00E312EA">
              <w:rPr>
                <w:rStyle w:val="ad"/>
                <w:rFonts w:hint="eastAsia"/>
              </w:rPr>
              <w:t>受限拉取失败</w:t>
            </w:r>
            <w:r w:rsidR="00246771">
              <w:rPr>
                <w:webHidden/>
              </w:rPr>
              <w:tab/>
            </w:r>
            <w:r w:rsidR="00246771">
              <w:rPr>
                <w:webHidden/>
              </w:rPr>
              <w:fldChar w:fldCharType="begin"/>
            </w:r>
            <w:r w:rsidR="00246771">
              <w:rPr>
                <w:webHidden/>
              </w:rPr>
              <w:instrText xml:space="preserve"> PAGEREF _Toc80892094 \h </w:instrText>
            </w:r>
            <w:r w:rsidR="00246771">
              <w:rPr>
                <w:webHidden/>
              </w:rPr>
            </w:r>
            <w:r w:rsidR="00246771">
              <w:rPr>
                <w:webHidden/>
              </w:rPr>
              <w:fldChar w:fldCharType="separate"/>
            </w:r>
            <w:r w:rsidR="004C361B">
              <w:rPr>
                <w:webHidden/>
              </w:rPr>
              <w:t>99</w:t>
            </w:r>
            <w:r w:rsidR="00246771">
              <w:rPr>
                <w:webHidden/>
              </w:rPr>
              <w:fldChar w:fldCharType="end"/>
            </w:r>
          </w:hyperlink>
        </w:p>
        <w:p w14:paraId="13E24502"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95" w:history="1">
            <w:r w:rsidR="00246771" w:rsidRPr="00E312EA">
              <w:rPr>
                <w:rStyle w:val="ad"/>
                <w:rFonts w:cs="Book Antiqua"/>
                <w:bCs/>
                <w:snapToGrid w:val="0"/>
              </w:rPr>
              <w:t>5.1.1</w:t>
            </w:r>
            <w:r w:rsidR="00246771" w:rsidRPr="00E312EA">
              <w:rPr>
                <w:rStyle w:val="ad"/>
                <w:rFonts w:hint="eastAsia"/>
              </w:rPr>
              <w:t xml:space="preserve"> </w:t>
            </w:r>
            <w:r w:rsidR="00246771" w:rsidRPr="00E312EA">
              <w:rPr>
                <w:rStyle w:val="ad"/>
                <w:rFonts w:hint="eastAsia"/>
              </w:rPr>
              <w:t>解决方案替换源</w:t>
            </w:r>
            <w:r w:rsidR="00246771" w:rsidRPr="00E312EA">
              <w:rPr>
                <w:rStyle w:val="ad"/>
              </w:rPr>
              <w:t>docker</w:t>
            </w:r>
            <w:r w:rsidR="00246771" w:rsidRPr="00E312EA">
              <w:rPr>
                <w:rStyle w:val="ad"/>
                <w:rFonts w:hint="eastAsia"/>
              </w:rPr>
              <w:t>镜像</w:t>
            </w:r>
            <w:r w:rsidR="00246771">
              <w:rPr>
                <w:webHidden/>
              </w:rPr>
              <w:tab/>
            </w:r>
            <w:r w:rsidR="00246771">
              <w:rPr>
                <w:webHidden/>
              </w:rPr>
              <w:fldChar w:fldCharType="begin"/>
            </w:r>
            <w:r w:rsidR="00246771">
              <w:rPr>
                <w:webHidden/>
              </w:rPr>
              <w:instrText xml:space="preserve"> PAGEREF _Toc80892095 \h </w:instrText>
            </w:r>
            <w:r w:rsidR="00246771">
              <w:rPr>
                <w:webHidden/>
              </w:rPr>
            </w:r>
            <w:r w:rsidR="00246771">
              <w:rPr>
                <w:webHidden/>
              </w:rPr>
              <w:fldChar w:fldCharType="separate"/>
            </w:r>
            <w:r w:rsidR="004C361B">
              <w:rPr>
                <w:webHidden/>
              </w:rPr>
              <w:t>99</w:t>
            </w:r>
            <w:r w:rsidR="00246771">
              <w:rPr>
                <w:webHidden/>
              </w:rPr>
              <w:fldChar w:fldCharType="end"/>
            </w:r>
          </w:hyperlink>
        </w:p>
        <w:p w14:paraId="6A7E14F2" w14:textId="77777777" w:rsidR="00246771" w:rsidRDefault="00651062">
          <w:pPr>
            <w:pStyle w:val="31"/>
            <w:tabs>
              <w:tab w:val="right" w:leader="dot" w:pos="9628"/>
            </w:tabs>
            <w:rPr>
              <w:rFonts w:asciiTheme="minorHAnsi" w:eastAsiaTheme="minorEastAsia" w:hAnsiTheme="minorHAnsi" w:cstheme="minorBidi"/>
              <w:kern w:val="2"/>
              <w:sz w:val="21"/>
              <w:szCs w:val="22"/>
            </w:rPr>
          </w:pPr>
          <w:hyperlink w:anchor="_Toc80892096" w:history="1">
            <w:r w:rsidR="00246771" w:rsidRPr="00E312EA">
              <w:rPr>
                <w:rStyle w:val="ad"/>
                <w:rFonts w:cs="Book Antiqua"/>
                <w:bCs/>
                <w:snapToGrid w:val="0"/>
              </w:rPr>
              <w:t>5.1.2</w:t>
            </w:r>
            <w:r w:rsidR="00246771" w:rsidRPr="00E312EA">
              <w:rPr>
                <w:rStyle w:val="ad"/>
                <w:rFonts w:hint="eastAsia"/>
              </w:rPr>
              <w:t xml:space="preserve"> </w:t>
            </w:r>
            <w:r w:rsidR="00246771" w:rsidRPr="00E312EA">
              <w:rPr>
                <w:rStyle w:val="ad"/>
                <w:rFonts w:hint="eastAsia"/>
              </w:rPr>
              <w:t>制作</w:t>
            </w:r>
            <w:r w:rsidR="00246771" w:rsidRPr="00E312EA">
              <w:rPr>
                <w:rStyle w:val="ad"/>
              </w:rPr>
              <w:t>dockfile</w:t>
            </w:r>
            <w:r w:rsidR="00246771" w:rsidRPr="00E312EA">
              <w:rPr>
                <w:rStyle w:val="ad"/>
                <w:rFonts w:hint="eastAsia"/>
              </w:rPr>
              <w:t>文件</w:t>
            </w:r>
            <w:r w:rsidR="00246771">
              <w:rPr>
                <w:webHidden/>
              </w:rPr>
              <w:tab/>
            </w:r>
            <w:r w:rsidR="00246771">
              <w:rPr>
                <w:webHidden/>
              </w:rPr>
              <w:fldChar w:fldCharType="begin"/>
            </w:r>
            <w:r w:rsidR="00246771">
              <w:rPr>
                <w:webHidden/>
              </w:rPr>
              <w:instrText xml:space="preserve"> PAGEREF _Toc80892096 \h </w:instrText>
            </w:r>
            <w:r w:rsidR="00246771">
              <w:rPr>
                <w:webHidden/>
              </w:rPr>
            </w:r>
            <w:r w:rsidR="00246771">
              <w:rPr>
                <w:webHidden/>
              </w:rPr>
              <w:fldChar w:fldCharType="separate"/>
            </w:r>
            <w:r w:rsidR="004C361B">
              <w:rPr>
                <w:webHidden/>
              </w:rPr>
              <w:t>100</w:t>
            </w:r>
            <w:r w:rsidR="00246771">
              <w:rPr>
                <w:webHidden/>
              </w:rPr>
              <w:fldChar w:fldCharType="end"/>
            </w:r>
          </w:hyperlink>
        </w:p>
        <w:p w14:paraId="222C23BA" w14:textId="77777777" w:rsidR="004B1460" w:rsidRPr="00312C7F" w:rsidRDefault="004B1460" w:rsidP="004B1460">
          <w:pPr>
            <w:rPr>
              <w:rFonts w:ascii="Huawei Sans" w:hAnsi="Huawei Sans" w:cs="Huawei Sans"/>
              <w:lang w:val="zh-CN"/>
            </w:rPr>
          </w:pPr>
          <w:r w:rsidRPr="00312C7F">
            <w:rPr>
              <w:rFonts w:ascii="Huawei Sans" w:hAnsi="Huawei Sans" w:cs="Huawei Sans"/>
              <w:b/>
              <w:bCs/>
              <w:noProof/>
              <w:sz w:val="24"/>
              <w:szCs w:val="24"/>
            </w:rPr>
            <w:fldChar w:fldCharType="end"/>
          </w:r>
        </w:p>
      </w:sdtContent>
    </w:sdt>
    <w:p w14:paraId="1FFF8488" w14:textId="77777777" w:rsidR="00B272F1" w:rsidRDefault="004B1460" w:rsidP="004B1460">
      <w:pPr>
        <w:topLinePunct w:val="0"/>
        <w:adjustRightInd/>
        <w:snapToGrid/>
        <w:spacing w:before="0" w:after="0" w:line="240" w:lineRule="auto"/>
        <w:ind w:left="0"/>
        <w:rPr>
          <w:rFonts w:ascii="Huawei Sans" w:hAnsi="Huawei Sans" w:cs="Huawei Sans"/>
          <w:lang w:val="zh-CN"/>
        </w:rPr>
        <w:sectPr w:rsidR="00B272F1" w:rsidSect="0020153C">
          <w:headerReference w:type="default" r:id="rId13"/>
          <w:footerReference w:type="default" r:id="rId14"/>
          <w:pgSz w:w="11906" w:h="16838" w:code="9"/>
          <w:pgMar w:top="1701" w:right="1134" w:bottom="1701" w:left="1134" w:header="567" w:footer="567" w:gutter="0"/>
          <w:pgNumType w:start="1"/>
          <w:cols w:space="425"/>
          <w:docGrid w:linePitch="312"/>
        </w:sectPr>
      </w:pPr>
      <w:r w:rsidRPr="00312C7F">
        <w:rPr>
          <w:rFonts w:ascii="Huawei Sans" w:hAnsi="Huawei Sans" w:cs="Huawei Sans"/>
          <w:lang w:val="zh-CN"/>
        </w:rPr>
        <w:br w:type="page"/>
      </w:r>
    </w:p>
    <w:p w14:paraId="09A5F74C" w14:textId="77777777" w:rsidR="004B1460" w:rsidRPr="00312C7F" w:rsidRDefault="004B1460" w:rsidP="004B1460">
      <w:pPr>
        <w:pStyle w:val="64"/>
        <w:rPr>
          <w:rFonts w:cs="Huawei Sans"/>
        </w:rPr>
      </w:pPr>
      <w:bookmarkStart w:id="10" w:name="_Toc466755571"/>
      <w:bookmarkEnd w:id="9"/>
      <w:bookmarkEnd w:id="8"/>
      <w:bookmarkEnd w:id="7"/>
      <w:bookmarkEnd w:id="6"/>
      <w:bookmarkEnd w:id="5"/>
      <w:bookmarkEnd w:id="4"/>
      <w:bookmarkEnd w:id="3"/>
      <w:bookmarkEnd w:id="2"/>
      <w:bookmarkEnd w:id="1"/>
      <w:bookmarkEnd w:id="0"/>
      <w:r w:rsidRPr="00312C7F">
        <w:rPr>
          <w:rFonts w:cs="Huawei Sans"/>
        </w:rPr>
        <w:lastRenderedPageBreak/>
        <w:tab/>
      </w:r>
      <w:r w:rsidRPr="00312C7F">
        <w:rPr>
          <w:rFonts w:cs="Huawei Sans"/>
        </w:rPr>
        <w:tab/>
      </w:r>
      <w:bookmarkStart w:id="11" w:name="_Toc80892042"/>
      <w:r w:rsidRPr="00312C7F">
        <w:rPr>
          <w:rFonts w:cs="Huawei Sans"/>
        </w:rPr>
        <w:t>前</w:t>
      </w:r>
      <w:r w:rsidRPr="00312C7F">
        <w:rPr>
          <w:rFonts w:cs="Huawei Sans"/>
        </w:rPr>
        <w:t xml:space="preserve">  </w:t>
      </w:r>
      <w:r w:rsidRPr="00312C7F">
        <w:rPr>
          <w:rFonts w:cs="Huawei Sans"/>
        </w:rPr>
        <w:t>言</w:t>
      </w:r>
      <w:bookmarkEnd w:id="11"/>
    </w:p>
    <w:p w14:paraId="3F0CD7DB" w14:textId="77777777" w:rsidR="004B1460" w:rsidRPr="005316F0" w:rsidRDefault="004B1460" w:rsidP="004B1460">
      <w:pPr>
        <w:pStyle w:val="84"/>
        <w:rPr>
          <w:rFonts w:cs="Huawei Sans"/>
          <w:sz w:val="21"/>
          <w:szCs w:val="21"/>
        </w:rPr>
      </w:pPr>
      <w:r w:rsidRPr="00312C7F">
        <w:rPr>
          <w:rFonts w:cs="Huawei Sans"/>
        </w:rPr>
        <w:t>简介</w:t>
      </w:r>
    </w:p>
    <w:p w14:paraId="6AC1BDB4" w14:textId="77777777" w:rsidR="004B1460" w:rsidRPr="005316F0" w:rsidRDefault="004B1460" w:rsidP="00056A66">
      <w:pPr>
        <w:pStyle w:val="1e"/>
        <w:ind w:left="480" w:firstLine="840"/>
        <w:rPr>
          <w:rFonts w:hint="eastAsia"/>
        </w:rPr>
      </w:pPr>
      <w:r w:rsidRPr="005316F0">
        <w:t>现代的软件工程中，敏捷让开发团队拥抱变化、快速迭代，</w:t>
      </w:r>
      <w:proofErr w:type="spellStart"/>
      <w:r w:rsidRPr="005316F0">
        <w:t>DevOps</w:t>
      </w:r>
      <w:proofErr w:type="spellEnd"/>
      <w:r w:rsidRPr="005316F0">
        <w:t>则覆盖全流程，加入了运维环节，用于促进开发、运维和质量保障部门之间的沟通、协作与整合，实现工程效率最大化。本实验手册基于一个模拟案例项目【凤凰商城】，所有故事及操作均以此模拟案例项目为背景。通过还原软件开发不同阶段的场景，让读者置身软件项目开发中，并利用华为云</w:t>
      </w:r>
      <w:proofErr w:type="spellStart"/>
      <w:r w:rsidRPr="005316F0">
        <w:t>DevCloud</w:t>
      </w:r>
      <w:proofErr w:type="spellEnd"/>
      <w:r w:rsidRPr="005316F0">
        <w:t>的便捷工具使读者能快速掌握用敏捷的方法和</w:t>
      </w:r>
      <w:proofErr w:type="spellStart"/>
      <w:r w:rsidRPr="005316F0">
        <w:t>DevOps</w:t>
      </w:r>
      <w:proofErr w:type="spellEnd"/>
      <w:r w:rsidRPr="005316F0">
        <w:t>思想完成软件项目的迭代规划、以及软件的开发、测试、部署。</w:t>
      </w:r>
    </w:p>
    <w:p w14:paraId="259797BB" w14:textId="77777777" w:rsidR="004B1460" w:rsidRPr="00312C7F" w:rsidRDefault="004B1460" w:rsidP="004B1460">
      <w:pPr>
        <w:pStyle w:val="84"/>
        <w:rPr>
          <w:rFonts w:cs="Huawei Sans"/>
        </w:rPr>
      </w:pPr>
      <w:r w:rsidRPr="00312C7F">
        <w:rPr>
          <w:rFonts w:cs="Huawei Sans"/>
        </w:rPr>
        <w:t>内容描述</w:t>
      </w:r>
    </w:p>
    <w:p w14:paraId="43A4A5A5" w14:textId="77777777" w:rsidR="004B1460" w:rsidRPr="00312C7F" w:rsidRDefault="004B1460" w:rsidP="00056A66">
      <w:pPr>
        <w:pStyle w:val="1e"/>
        <w:ind w:left="480" w:firstLine="840"/>
        <w:rPr>
          <w:rFonts w:hint="eastAsia"/>
        </w:rPr>
      </w:pPr>
      <w:r w:rsidRPr="00312C7F">
        <w:t>本实验手册共包含</w:t>
      </w:r>
      <w:r w:rsidRPr="00312C7F">
        <w:t>4</w:t>
      </w:r>
      <w:r w:rsidRPr="00312C7F">
        <w:t>个实验。</w:t>
      </w:r>
    </w:p>
    <w:p w14:paraId="1E737413" w14:textId="77777777" w:rsidR="004B1460" w:rsidRPr="00312C7F" w:rsidRDefault="004B1460" w:rsidP="004B1460">
      <w:pPr>
        <w:pStyle w:val="4a"/>
        <w:rPr>
          <w:rFonts w:cs="Huawei Sans"/>
        </w:rPr>
      </w:pPr>
      <w:r w:rsidRPr="00312C7F">
        <w:rPr>
          <w:rFonts w:cs="Huawei Sans"/>
        </w:rPr>
        <w:t>实验一为持续规划与设计实验，通过使用</w:t>
      </w:r>
      <w:proofErr w:type="spellStart"/>
      <w:r w:rsidRPr="00312C7F">
        <w:rPr>
          <w:rFonts w:cs="Huawei Sans"/>
        </w:rPr>
        <w:t>DevCloud</w:t>
      </w:r>
      <w:proofErr w:type="spellEnd"/>
      <w:r w:rsidRPr="00312C7F">
        <w:rPr>
          <w:rFonts w:cs="Huawei Sans"/>
        </w:rPr>
        <w:t>进行项目规划，掌握产品待办列表管理，管理迭代计划和开发进度，使用看板模式进行项目展示及管理。</w:t>
      </w:r>
    </w:p>
    <w:p w14:paraId="4E38BB2B" w14:textId="57AD93E2" w:rsidR="004B1460" w:rsidRPr="00312C7F" w:rsidRDefault="004B1460" w:rsidP="004B1460">
      <w:pPr>
        <w:pStyle w:val="4a"/>
        <w:rPr>
          <w:rFonts w:cs="Huawei Sans"/>
        </w:rPr>
      </w:pPr>
      <w:r w:rsidRPr="00312C7F">
        <w:rPr>
          <w:rFonts w:cs="Huawei Sans"/>
        </w:rPr>
        <w:t>实验二为持续开发与集成实验，通过使用</w:t>
      </w:r>
      <w:proofErr w:type="spellStart"/>
      <w:r w:rsidRPr="00312C7F">
        <w:rPr>
          <w:rFonts w:cs="Huawei Sans"/>
        </w:rPr>
        <w:t>DevCloud</w:t>
      </w:r>
      <w:proofErr w:type="spellEnd"/>
      <w:r w:rsidRPr="00312C7F">
        <w:rPr>
          <w:rFonts w:cs="Huawei Sans"/>
        </w:rPr>
        <w:t>提供的</w:t>
      </w:r>
      <w:proofErr w:type="spellStart"/>
      <w:r w:rsidRPr="00312C7F">
        <w:rPr>
          <w:rFonts w:cs="Huawei Sans"/>
        </w:rPr>
        <w:t>Git</w:t>
      </w:r>
      <w:proofErr w:type="spellEnd"/>
      <w:r w:rsidRPr="00312C7F">
        <w:rPr>
          <w:rFonts w:cs="Huawei Sans"/>
        </w:rPr>
        <w:t>代码托管服务进行源代码管理，并对用户故事</w:t>
      </w:r>
      <w:r w:rsidR="00EA4ADF">
        <w:rPr>
          <w:rFonts w:cs="Huawei Sans" w:hint="eastAsia"/>
        </w:rPr>
        <w:t>【</w:t>
      </w:r>
      <w:r w:rsidR="00EA4ADF" w:rsidRPr="00312C7F">
        <w:rPr>
          <w:rFonts w:cs="Huawei Sans"/>
        </w:rPr>
        <w:t>门店网络</w:t>
      </w:r>
      <w:r w:rsidR="00EA4ADF">
        <w:rPr>
          <w:rFonts w:cs="Huawei Sans" w:hint="eastAsia"/>
        </w:rPr>
        <w:t>】、【账户登录】</w:t>
      </w:r>
      <w:r w:rsidRPr="00312C7F">
        <w:rPr>
          <w:rFonts w:cs="Huawei Sans"/>
        </w:rPr>
        <w:t>进行开发，以及使用功能分支的方式进行代码的开发合并。掌握代码托管服务代码管理，和配置分支策略。</w:t>
      </w:r>
      <w:r w:rsidR="007F6B8C">
        <w:rPr>
          <w:rFonts w:cs="Huawei Sans"/>
        </w:rPr>
        <w:t>在代码开发完成后</w:t>
      </w:r>
      <w:r w:rsidR="007F6B8C">
        <w:rPr>
          <w:rFonts w:cs="Huawei Sans" w:hint="eastAsia"/>
        </w:rPr>
        <w:t>，</w:t>
      </w:r>
      <w:r w:rsidR="007F6B8C">
        <w:rPr>
          <w:rFonts w:cs="Huawei Sans"/>
        </w:rPr>
        <w:t>使用</w:t>
      </w:r>
      <w:proofErr w:type="spellStart"/>
      <w:r w:rsidR="007F6B8C">
        <w:rPr>
          <w:rFonts w:cs="Huawei Sans"/>
        </w:rPr>
        <w:t>DevCloud</w:t>
      </w:r>
      <w:proofErr w:type="spellEnd"/>
      <w:r w:rsidR="007F6B8C">
        <w:rPr>
          <w:rFonts w:cs="Huawei Sans"/>
        </w:rPr>
        <w:t>代码检查服务对源代码进行检查</w:t>
      </w:r>
      <w:r w:rsidR="007F6B8C">
        <w:rPr>
          <w:rFonts w:cs="Huawei Sans" w:hint="eastAsia"/>
        </w:rPr>
        <w:t>，</w:t>
      </w:r>
      <w:r w:rsidR="007F6B8C">
        <w:rPr>
          <w:rFonts w:cs="Huawei Sans"/>
        </w:rPr>
        <w:t>从而保证代码开发的质量</w:t>
      </w:r>
      <w:r w:rsidR="007F6B8C">
        <w:rPr>
          <w:rFonts w:cs="Huawei Sans" w:hint="eastAsia"/>
        </w:rPr>
        <w:t>。然后</w:t>
      </w:r>
      <w:r w:rsidR="007F6B8C" w:rsidRPr="00312C7F">
        <w:rPr>
          <w:rFonts w:cs="Huawei Sans"/>
        </w:rPr>
        <w:t>通过创建</w:t>
      </w:r>
      <w:r w:rsidR="007F6B8C" w:rsidRPr="00A85B01">
        <w:rPr>
          <w:rFonts w:ascii="方正兰亭黑简体" w:cs="Huawei Sans" w:hint="eastAsia"/>
        </w:rPr>
        <w:t>＂</w:t>
      </w:r>
      <w:r w:rsidR="007F6B8C" w:rsidRPr="00312C7F">
        <w:rPr>
          <w:rFonts w:cs="Huawei Sans"/>
        </w:rPr>
        <w:t>编译构建任务</w:t>
      </w:r>
      <w:r w:rsidR="007F6B8C">
        <w:rPr>
          <w:rFonts w:ascii="方正兰亭黑简体" w:cs="Huawei Sans" w:hint="eastAsia"/>
        </w:rPr>
        <w:t>＂</w:t>
      </w:r>
      <w:r w:rsidR="007F6B8C" w:rsidRPr="00312C7F">
        <w:rPr>
          <w:rFonts w:cs="Huawei Sans"/>
        </w:rPr>
        <w:t>，完成应用的</w:t>
      </w:r>
      <w:proofErr w:type="spellStart"/>
      <w:r w:rsidR="007F6B8C" w:rsidRPr="00312C7F">
        <w:rPr>
          <w:rFonts w:cs="Huawei Sans"/>
        </w:rPr>
        <w:t>Docker</w:t>
      </w:r>
      <w:proofErr w:type="spellEnd"/>
      <w:r w:rsidR="007F6B8C" w:rsidRPr="00312C7F">
        <w:rPr>
          <w:rFonts w:cs="Huawei Sans"/>
        </w:rPr>
        <w:t>镜像打包以及推送。启动持续集成，实现代码变更后自动触发应用的</w:t>
      </w:r>
      <w:proofErr w:type="spellStart"/>
      <w:r w:rsidR="007F6B8C" w:rsidRPr="00312C7F">
        <w:rPr>
          <w:rFonts w:cs="Huawei Sans"/>
        </w:rPr>
        <w:t>Docker</w:t>
      </w:r>
      <w:proofErr w:type="spellEnd"/>
      <w:r w:rsidR="007F6B8C" w:rsidRPr="00312C7F">
        <w:rPr>
          <w:rFonts w:cs="Huawei Sans"/>
        </w:rPr>
        <w:t>镜像打包以及推送。使用华为</w:t>
      </w:r>
      <w:proofErr w:type="gramStart"/>
      <w:r w:rsidR="007F6B8C" w:rsidRPr="00312C7F">
        <w:rPr>
          <w:rFonts w:cs="Huawei Sans"/>
        </w:rPr>
        <w:t>云提供</w:t>
      </w:r>
      <w:proofErr w:type="gramEnd"/>
      <w:r w:rsidR="007F6B8C" w:rsidRPr="00312C7F">
        <w:rPr>
          <w:rFonts w:cs="Huawei Sans"/>
        </w:rPr>
        <w:t>的</w:t>
      </w:r>
      <w:r w:rsidR="007F6B8C">
        <w:rPr>
          <w:rFonts w:ascii="方正兰亭黑简体" w:cs="Huawei Sans"/>
        </w:rPr>
        <w:t>＂</w:t>
      </w:r>
      <w:r w:rsidR="007F6B8C" w:rsidRPr="00312C7F">
        <w:rPr>
          <w:rFonts w:cs="Huawei Sans"/>
        </w:rPr>
        <w:t>开源镜像站</w:t>
      </w:r>
      <w:r w:rsidR="007F6B8C">
        <w:rPr>
          <w:rFonts w:ascii="方正兰亭黑简体" w:cs="Huawei Sans"/>
        </w:rPr>
        <w:t>＂</w:t>
      </w:r>
      <w:r w:rsidR="007F6B8C" w:rsidRPr="00312C7F">
        <w:rPr>
          <w:rFonts w:cs="Huawei Sans"/>
        </w:rPr>
        <w:t>服务提高依赖包获取速度，提高自动化编译效率。</w:t>
      </w:r>
    </w:p>
    <w:p w14:paraId="71713849" w14:textId="390F27DC" w:rsidR="004B1460" w:rsidRPr="00312C7F" w:rsidRDefault="004B1460" w:rsidP="004B1460">
      <w:pPr>
        <w:pStyle w:val="4a"/>
        <w:rPr>
          <w:rFonts w:cs="Huawei Sans"/>
        </w:rPr>
      </w:pPr>
      <w:r w:rsidRPr="00312C7F">
        <w:rPr>
          <w:rFonts w:cs="Huawei Sans"/>
        </w:rPr>
        <w:t>实验三为持续测试与反馈实验，通过使用</w:t>
      </w:r>
      <w:proofErr w:type="spellStart"/>
      <w:r w:rsidRPr="00312C7F">
        <w:rPr>
          <w:rFonts w:cs="Huawei Sans"/>
        </w:rPr>
        <w:t>DevCloud</w:t>
      </w:r>
      <w:proofErr w:type="spellEnd"/>
      <w:r w:rsidRPr="00312C7F">
        <w:rPr>
          <w:rFonts w:cs="Huawei Sans"/>
        </w:rPr>
        <w:t>来管理项目的测试生命周期，掌握测试用例的编写和配置，管理套件测试规划，执行手工测试用例，并使用测试总</w:t>
      </w:r>
      <w:proofErr w:type="gramStart"/>
      <w:r w:rsidRPr="00312C7F">
        <w:rPr>
          <w:rFonts w:cs="Huawei Sans"/>
        </w:rPr>
        <w:t>览</w:t>
      </w:r>
      <w:proofErr w:type="gramEnd"/>
      <w:r w:rsidRPr="00312C7F">
        <w:rPr>
          <w:rFonts w:cs="Huawei Sans"/>
        </w:rPr>
        <w:t>跟踪测试进度和质量。</w:t>
      </w:r>
    </w:p>
    <w:p w14:paraId="5B53D1B3" w14:textId="751880F3" w:rsidR="007F6B8C" w:rsidRPr="007F6B8C" w:rsidRDefault="004B1460" w:rsidP="007F6B8C">
      <w:pPr>
        <w:pStyle w:val="4a"/>
        <w:rPr>
          <w:rFonts w:cs="Huawei Sans"/>
        </w:rPr>
      </w:pPr>
      <w:r w:rsidRPr="00312C7F">
        <w:rPr>
          <w:rFonts w:cs="Huawei Sans"/>
        </w:rPr>
        <w:t>实验四为持续部署与发布实验，</w:t>
      </w:r>
      <w:r w:rsidR="007F6B8C" w:rsidRPr="00312C7F">
        <w:rPr>
          <w:rFonts w:cs="Huawei Sans"/>
        </w:rPr>
        <w:t>通过使用</w:t>
      </w:r>
      <w:proofErr w:type="spellStart"/>
      <w:r w:rsidR="007F6B8C" w:rsidRPr="00312C7F">
        <w:rPr>
          <w:rFonts w:cs="Huawei Sans"/>
        </w:rPr>
        <w:t>DevCloud</w:t>
      </w:r>
      <w:proofErr w:type="spellEnd"/>
      <w:r w:rsidR="007F6B8C" w:rsidRPr="007F6B8C">
        <w:rPr>
          <w:rFonts w:cs="Huawei Sans" w:hint="eastAsia"/>
        </w:rPr>
        <w:t>部署</w:t>
      </w:r>
      <w:r w:rsidR="007F6B8C">
        <w:rPr>
          <w:rFonts w:cs="Huawei Sans" w:hint="eastAsia"/>
        </w:rPr>
        <w:t>服务，将软件项目的发布包</w:t>
      </w:r>
      <w:r w:rsidR="007F6B8C" w:rsidRPr="007F6B8C">
        <w:rPr>
          <w:rFonts w:cs="Huawei Sans" w:hint="eastAsia"/>
        </w:rPr>
        <w:t>一键</w:t>
      </w:r>
      <w:proofErr w:type="gramStart"/>
      <w:r w:rsidR="007F6B8C" w:rsidRPr="007F6B8C">
        <w:rPr>
          <w:rFonts w:cs="Huawei Sans" w:hint="eastAsia"/>
        </w:rPr>
        <w:t>式部署</w:t>
      </w:r>
      <w:proofErr w:type="gramEnd"/>
      <w:r w:rsidR="007F6B8C">
        <w:rPr>
          <w:rFonts w:cs="Huawei Sans" w:hint="eastAsia"/>
        </w:rPr>
        <w:t>到服务器主机上</w:t>
      </w:r>
      <w:r w:rsidR="007F6B8C" w:rsidRPr="007F6B8C">
        <w:rPr>
          <w:rFonts w:cs="Huawei Sans" w:hint="eastAsia"/>
        </w:rPr>
        <w:t>，</w:t>
      </w:r>
      <w:r w:rsidR="007F6B8C">
        <w:rPr>
          <w:rFonts w:cs="Huawei Sans" w:hint="eastAsia"/>
        </w:rPr>
        <w:t>从而让应用落地运行。同时利用</w:t>
      </w:r>
      <w:proofErr w:type="spellStart"/>
      <w:r w:rsidR="007F6B8C">
        <w:rPr>
          <w:rFonts w:cs="Huawei Sans" w:hint="eastAsia"/>
        </w:rPr>
        <w:t>DevCloud</w:t>
      </w:r>
      <w:proofErr w:type="spellEnd"/>
      <w:r w:rsidR="007F6B8C" w:rsidRPr="007F6B8C">
        <w:rPr>
          <w:rFonts w:cs="Huawei Sans" w:hint="eastAsia"/>
        </w:rPr>
        <w:t>流水线</w:t>
      </w:r>
      <w:r w:rsidR="007F6B8C">
        <w:rPr>
          <w:rFonts w:cs="Huawei Sans" w:hint="eastAsia"/>
        </w:rPr>
        <w:t>服务</w:t>
      </w:r>
      <w:r w:rsidR="007F6B8C" w:rsidRPr="007F6B8C">
        <w:rPr>
          <w:rFonts w:cs="Huawei Sans" w:hint="eastAsia"/>
        </w:rPr>
        <w:t>，</w:t>
      </w:r>
      <w:r w:rsidR="007F6B8C" w:rsidRPr="00312C7F">
        <w:rPr>
          <w:rFonts w:cs="Huawei Sans"/>
        </w:rPr>
        <w:t>完成应用程序持续交付流水线的搭建。</w:t>
      </w:r>
    </w:p>
    <w:p w14:paraId="6DF492C4" w14:textId="77777777" w:rsidR="004B1460" w:rsidRPr="00312C7F" w:rsidRDefault="004B1460" w:rsidP="004B1460">
      <w:pPr>
        <w:pStyle w:val="84"/>
        <w:rPr>
          <w:rFonts w:cs="Huawei Sans"/>
        </w:rPr>
      </w:pPr>
      <w:r w:rsidRPr="00312C7F">
        <w:rPr>
          <w:rFonts w:cs="Huawei Sans"/>
        </w:rPr>
        <w:t>读者知识背景</w:t>
      </w:r>
    </w:p>
    <w:p w14:paraId="5AAF59E5" w14:textId="1A39CBDC" w:rsidR="004B1460" w:rsidRPr="00312C7F" w:rsidRDefault="004B1460" w:rsidP="00056A66">
      <w:pPr>
        <w:pStyle w:val="1e"/>
        <w:ind w:left="480" w:firstLine="840"/>
        <w:rPr>
          <w:rFonts w:hint="eastAsia"/>
        </w:rPr>
      </w:pPr>
      <w:r w:rsidRPr="00312C7F">
        <w:t>为了更好地掌握本实验手册内容，阅读本</w:t>
      </w:r>
      <w:r w:rsidR="00E40BE6">
        <w:rPr>
          <w:rFonts w:hint="eastAsia"/>
        </w:rPr>
        <w:t>手册</w:t>
      </w:r>
      <w:r w:rsidRPr="00312C7F">
        <w:t>的读者应首先具备以下基本条件：</w:t>
      </w:r>
    </w:p>
    <w:p w14:paraId="1418873A" w14:textId="77777777" w:rsidR="004B1460" w:rsidRPr="00312C7F" w:rsidRDefault="004B1460" w:rsidP="004B1460">
      <w:pPr>
        <w:pStyle w:val="4a"/>
        <w:rPr>
          <w:rFonts w:cs="Huawei Sans"/>
        </w:rPr>
      </w:pPr>
      <w:r w:rsidRPr="00312C7F">
        <w:rPr>
          <w:rFonts w:cs="Huawei Sans"/>
        </w:rPr>
        <w:t>熟悉程序设计</w:t>
      </w:r>
    </w:p>
    <w:p w14:paraId="0C08782B" w14:textId="77777777" w:rsidR="004B1460" w:rsidRPr="00312C7F" w:rsidRDefault="004B1460" w:rsidP="004B1460">
      <w:pPr>
        <w:pStyle w:val="4a"/>
        <w:rPr>
          <w:rFonts w:cs="Huawei Sans"/>
        </w:rPr>
      </w:pPr>
      <w:r w:rsidRPr="00312C7F">
        <w:rPr>
          <w:rFonts w:cs="Huawei Sans"/>
        </w:rPr>
        <w:t>了解软件工程</w:t>
      </w:r>
    </w:p>
    <w:p w14:paraId="3BF6B0A9" w14:textId="77777777" w:rsidR="004B1460" w:rsidRPr="00312C7F" w:rsidRDefault="004B1460" w:rsidP="004B1460">
      <w:pPr>
        <w:pStyle w:val="84"/>
        <w:rPr>
          <w:rFonts w:cs="Huawei Sans"/>
        </w:rPr>
      </w:pPr>
      <w:r w:rsidRPr="00312C7F">
        <w:rPr>
          <w:rFonts w:cs="Huawei Sans"/>
        </w:rPr>
        <w:t>实验环境说明</w:t>
      </w:r>
    </w:p>
    <w:p w14:paraId="162E2EDC" w14:textId="545832CC" w:rsidR="004B1460" w:rsidRPr="00070C31" w:rsidRDefault="004B1460" w:rsidP="00056A66">
      <w:pPr>
        <w:pStyle w:val="1e"/>
        <w:ind w:left="480" w:firstLine="840"/>
        <w:rPr>
          <w:rFonts w:hint="eastAsia"/>
        </w:rPr>
      </w:pPr>
      <w:r w:rsidRPr="00070C31">
        <w:t>本实验环境为真实的华为</w:t>
      </w:r>
      <w:proofErr w:type="gramStart"/>
      <w:r w:rsidRPr="00070C31">
        <w:t>公有云</w:t>
      </w:r>
      <w:proofErr w:type="gramEnd"/>
      <w:r w:rsidRPr="00070C31">
        <w:t>平台</w:t>
      </w:r>
      <w:r w:rsidR="00651062">
        <w:rPr>
          <w:rStyle w:val="ad"/>
          <w:rFonts w:cs="Huawei Sans"/>
        </w:rPr>
        <w:fldChar w:fldCharType="begin"/>
      </w:r>
      <w:r w:rsidR="00651062">
        <w:rPr>
          <w:rStyle w:val="ad"/>
          <w:rFonts w:cs="Huawei Sans"/>
        </w:rPr>
        <w:instrText xml:space="preserve"> HYPERLINK "http://www.huaweicloud.com/" </w:instrText>
      </w:r>
      <w:r w:rsidR="00651062">
        <w:rPr>
          <w:rStyle w:val="ad"/>
          <w:rFonts w:cs="Huawei Sans" w:hint="eastAsia"/>
        </w:rPr>
        <w:fldChar w:fldCharType="separate"/>
      </w:r>
      <w:r w:rsidRPr="00070C31">
        <w:rPr>
          <w:rStyle w:val="ad"/>
          <w:rFonts w:cs="Huawei Sans"/>
        </w:rPr>
        <w:t>http://www.huaweicloud.com/</w:t>
      </w:r>
      <w:r w:rsidR="00651062">
        <w:rPr>
          <w:rStyle w:val="ad"/>
          <w:rFonts w:cs="Huawei Sans"/>
        </w:rPr>
        <w:fldChar w:fldCharType="end"/>
      </w:r>
      <w:r w:rsidRPr="00070C31">
        <w:t>，本实验手册中所有工具的操作及使用均在该平台上进行。在学习过程中可通过华为</w:t>
      </w:r>
      <w:proofErr w:type="gramStart"/>
      <w:r w:rsidRPr="00070C31">
        <w:t>云帮助</w:t>
      </w:r>
      <w:proofErr w:type="gramEnd"/>
      <w:r w:rsidRPr="00070C31">
        <w:t>中心进行咨询，网址为</w:t>
      </w:r>
      <w:r w:rsidRPr="00070C31">
        <w:t>http://support.huaweicloud.com/</w:t>
      </w:r>
      <w:r w:rsidRPr="00070C31">
        <w:t>。</w:t>
      </w:r>
      <w:r w:rsidRPr="00070C31">
        <w:br w:type="page"/>
      </w:r>
    </w:p>
    <w:p w14:paraId="04C876FB" w14:textId="7B748CB0" w:rsidR="004B1460" w:rsidRPr="00312C7F" w:rsidRDefault="004B1460" w:rsidP="004576A2">
      <w:pPr>
        <w:pStyle w:val="1"/>
        <w:rPr>
          <w:rFonts w:cs="Huawei Sans"/>
        </w:rPr>
      </w:pPr>
      <w:bookmarkStart w:id="12" w:name="_Toc80892043"/>
      <w:r w:rsidRPr="00312C7F">
        <w:rPr>
          <w:rFonts w:cs="Huawei Sans"/>
        </w:rPr>
        <w:lastRenderedPageBreak/>
        <w:t>持续规划与设计</w:t>
      </w:r>
      <w:bookmarkEnd w:id="12"/>
    </w:p>
    <w:p w14:paraId="1989327C" w14:textId="77777777" w:rsidR="004B1460" w:rsidRPr="00312C7F" w:rsidRDefault="004B1460" w:rsidP="004576A2">
      <w:pPr>
        <w:pStyle w:val="2"/>
        <w:rPr>
          <w:rFonts w:cs="Huawei Sans"/>
        </w:rPr>
      </w:pPr>
      <w:bookmarkStart w:id="13" w:name="_Toc80892044"/>
      <w:r w:rsidRPr="00312C7F">
        <w:rPr>
          <w:rFonts w:cs="Huawei Sans"/>
        </w:rPr>
        <w:t>敏捷项目规划</w:t>
      </w:r>
      <w:bookmarkEnd w:id="13"/>
    </w:p>
    <w:p w14:paraId="3F627479" w14:textId="77777777" w:rsidR="004B1460" w:rsidRPr="00312C7F" w:rsidRDefault="004B1460" w:rsidP="004576A2">
      <w:pPr>
        <w:pStyle w:val="3"/>
      </w:pPr>
      <w:bookmarkStart w:id="14" w:name="_Toc80892045"/>
      <w:r w:rsidRPr="00312C7F">
        <w:t>实验介绍</w:t>
      </w:r>
      <w:bookmarkEnd w:id="14"/>
    </w:p>
    <w:p w14:paraId="3F1B0CFD" w14:textId="2D7A4FB3" w:rsidR="004B1460" w:rsidRPr="00070C31" w:rsidRDefault="004B1460" w:rsidP="00056A66">
      <w:pPr>
        <w:pStyle w:val="1e"/>
        <w:ind w:left="480" w:firstLine="840"/>
        <w:rPr>
          <w:rFonts w:hint="eastAsia"/>
        </w:rPr>
      </w:pPr>
      <w:r w:rsidRPr="00070C31">
        <w:t>本实验基于一个模拟案例项目【凤凰商城】，所有故事及操作均以此模拟案例项目为背景。【凤凰商城】示例项目是</w:t>
      </w:r>
      <w:r w:rsidR="00E55FB2" w:rsidRPr="00070C31">
        <w:t>一个</w:t>
      </w:r>
      <w:r w:rsidRPr="00070C31">
        <w:t>汽车零部件</w:t>
      </w:r>
      <w:proofErr w:type="gramStart"/>
      <w:r w:rsidRPr="00070C31">
        <w:t>配件电</w:t>
      </w:r>
      <w:proofErr w:type="gramEnd"/>
      <w:r w:rsidRPr="00070C31">
        <w:t>子商城</w:t>
      </w:r>
      <w:r w:rsidR="00E55FB2" w:rsidRPr="00070C31">
        <w:rPr>
          <w:rFonts w:hint="eastAsia"/>
        </w:rPr>
        <w:t>，</w:t>
      </w:r>
      <w:r w:rsidRPr="00070C31">
        <w:t>项目采用</w:t>
      </w:r>
      <w:r w:rsidRPr="00070C31">
        <w:t xml:space="preserve"> Scrum</w:t>
      </w:r>
      <w:r w:rsidRPr="00070C31">
        <w:t>模式进行迭代开发，每个迭代周期为＂两周＂，前</w:t>
      </w:r>
      <w:r w:rsidRPr="00070C31">
        <w:t>3</w:t>
      </w:r>
      <w:r w:rsidRPr="00070C31">
        <w:t>个迭代已经完成＂凤凰商城</w:t>
      </w:r>
      <w:r w:rsidRPr="00070C31">
        <w:t>1.0</w:t>
      </w:r>
      <w:r w:rsidRPr="00070C31">
        <w:t>＂版本的开发，当前正在进行＂迭代</w:t>
      </w:r>
      <w:r w:rsidRPr="00070C31">
        <w:t>4</w:t>
      </w:r>
      <w:r w:rsidRPr="00070C31">
        <w:t>＂的规划。</w:t>
      </w:r>
    </w:p>
    <w:p w14:paraId="0BCE273F" w14:textId="77777777" w:rsidR="004B1460" w:rsidRPr="00070C31" w:rsidRDefault="004B1460" w:rsidP="00056A66">
      <w:pPr>
        <w:pStyle w:val="1e"/>
        <w:ind w:left="480" w:firstLine="840"/>
        <w:rPr>
          <w:rFonts w:hint="eastAsia"/>
        </w:rPr>
      </w:pPr>
      <w:r w:rsidRPr="00070C31">
        <w:t>当前状态：</w:t>
      </w:r>
    </w:p>
    <w:p w14:paraId="7EC44D7C" w14:textId="33D269EB" w:rsidR="004B1460" w:rsidRPr="00070C31" w:rsidRDefault="004B1460" w:rsidP="00056A66">
      <w:pPr>
        <w:pStyle w:val="1e"/>
        <w:ind w:left="480" w:firstLine="840"/>
        <w:rPr>
          <w:rFonts w:hint="eastAsia"/>
        </w:rPr>
      </w:pPr>
      <w:r w:rsidRPr="00070C31">
        <w:t>刚刚接到业务部门的最后通牒，要求月底必须上线</w:t>
      </w:r>
      <w:r w:rsidRPr="00070C31">
        <w:t xml:space="preserve"> </w:t>
      </w:r>
      <w:r w:rsidRPr="00070C31">
        <w:t>【门店网络查询功能】</w:t>
      </w:r>
      <w:r w:rsidR="00C65C07" w:rsidRPr="00070C31">
        <w:t>和</w:t>
      </w:r>
      <w:r w:rsidR="00C65C07" w:rsidRPr="00070C31">
        <w:rPr>
          <w:rFonts w:hint="eastAsia"/>
        </w:rPr>
        <w:t>【</w:t>
      </w:r>
      <w:r w:rsidR="00431887" w:rsidRPr="00070C31">
        <w:rPr>
          <w:rFonts w:hint="eastAsia"/>
        </w:rPr>
        <w:t>账号系统</w:t>
      </w:r>
      <w:r w:rsidR="00C65C07" w:rsidRPr="00070C31">
        <w:rPr>
          <w:rFonts w:hint="eastAsia"/>
        </w:rPr>
        <w:t>】</w:t>
      </w:r>
      <w:r w:rsidRPr="00070C31">
        <w:t>，可以在凤凰商城中查询各个门店的相关信息。</w:t>
      </w:r>
    </w:p>
    <w:p w14:paraId="4BDD97B1" w14:textId="71622914" w:rsidR="004B1460" w:rsidRPr="00312C7F" w:rsidRDefault="004B1460" w:rsidP="004576A2">
      <w:pPr>
        <w:pStyle w:val="3"/>
      </w:pPr>
      <w:bookmarkStart w:id="15" w:name="_Toc80892046"/>
      <w:r w:rsidRPr="00312C7F">
        <w:t>实验目的</w:t>
      </w:r>
      <w:bookmarkEnd w:id="15"/>
    </w:p>
    <w:p w14:paraId="0F112EB4" w14:textId="77777777" w:rsidR="004B1460" w:rsidRPr="00312C7F" w:rsidRDefault="004B1460" w:rsidP="004B1460">
      <w:pPr>
        <w:pStyle w:val="4a"/>
        <w:rPr>
          <w:rFonts w:cs="Huawei Sans"/>
        </w:rPr>
      </w:pPr>
      <w:r w:rsidRPr="00312C7F">
        <w:rPr>
          <w:rFonts w:cs="Huawei Sans"/>
        </w:rPr>
        <w:t>学习如何使用</w:t>
      </w:r>
      <w:proofErr w:type="spellStart"/>
      <w:r w:rsidRPr="00312C7F">
        <w:rPr>
          <w:rFonts w:cs="Huawei Sans"/>
        </w:rPr>
        <w:t>DevCloud</w:t>
      </w:r>
      <w:proofErr w:type="spellEnd"/>
      <w:r w:rsidRPr="00312C7F">
        <w:rPr>
          <w:rFonts w:cs="Huawei Sans"/>
        </w:rPr>
        <w:t>进行项目规划。</w:t>
      </w:r>
    </w:p>
    <w:p w14:paraId="21397B38" w14:textId="77777777" w:rsidR="004B1460" w:rsidRPr="00312C7F" w:rsidRDefault="004B1460" w:rsidP="004B1460">
      <w:pPr>
        <w:pStyle w:val="4a"/>
        <w:rPr>
          <w:rFonts w:cs="Huawei Sans"/>
        </w:rPr>
      </w:pPr>
      <w:r w:rsidRPr="00312C7F">
        <w:rPr>
          <w:rFonts w:cs="Huawei Sans"/>
        </w:rPr>
        <w:t>掌握如何进行产品待办列表管理。</w:t>
      </w:r>
    </w:p>
    <w:p w14:paraId="3538E64A" w14:textId="77777777" w:rsidR="004B1460" w:rsidRPr="00312C7F" w:rsidRDefault="004B1460" w:rsidP="004B1460">
      <w:pPr>
        <w:pStyle w:val="4a"/>
        <w:rPr>
          <w:rFonts w:cs="Huawei Sans"/>
        </w:rPr>
      </w:pPr>
      <w:r w:rsidRPr="00312C7F">
        <w:rPr>
          <w:rFonts w:cs="Huawei Sans"/>
        </w:rPr>
        <w:t>掌握如何管理迭代计划，掌握开发进度。</w:t>
      </w:r>
    </w:p>
    <w:p w14:paraId="62E781A4" w14:textId="77777777" w:rsidR="004B1460" w:rsidRPr="00312C7F" w:rsidRDefault="004B1460" w:rsidP="004B1460">
      <w:pPr>
        <w:pStyle w:val="4a"/>
        <w:rPr>
          <w:rFonts w:cs="Huawei Sans"/>
        </w:rPr>
      </w:pPr>
      <w:r w:rsidRPr="00312C7F">
        <w:rPr>
          <w:rFonts w:cs="Huawei Sans"/>
        </w:rPr>
        <w:t>掌握如何使用看板模式进行项目展示及管理。</w:t>
      </w:r>
    </w:p>
    <w:p w14:paraId="66656BD5" w14:textId="77777777" w:rsidR="004B1460" w:rsidRPr="00312C7F" w:rsidRDefault="004B1460" w:rsidP="004576A2">
      <w:pPr>
        <w:pStyle w:val="3"/>
      </w:pPr>
      <w:bookmarkStart w:id="16" w:name="_Toc80892047"/>
      <w:r w:rsidRPr="00312C7F">
        <w:t>创建华为云</w:t>
      </w:r>
      <w:r w:rsidRPr="00312C7F">
        <w:t>DevCloud</w:t>
      </w:r>
      <w:r w:rsidRPr="00312C7F">
        <w:t>项目</w:t>
      </w:r>
      <w:bookmarkEnd w:id="16"/>
    </w:p>
    <w:p w14:paraId="5BE6C2DD" w14:textId="27170D67" w:rsidR="004B1460" w:rsidRPr="00312C7F" w:rsidRDefault="004B1460" w:rsidP="00C95A6E">
      <w:pPr>
        <w:pStyle w:val="30"/>
      </w:pPr>
      <w:r w:rsidRPr="00312C7F">
        <w:t>账号登录华为云</w:t>
      </w:r>
      <w:r w:rsidR="00110303" w:rsidRPr="00110303">
        <w:rPr>
          <w:rFonts w:cs="Huawei Sans" w:hint="eastAsia"/>
        </w:rPr>
        <w:t>http://www.huaweicloud.com/</w:t>
      </w:r>
      <w:r w:rsidRPr="00312C7F">
        <w:t>，进入控制台，在控制台中选择区域为</w:t>
      </w:r>
      <w:r>
        <w:t>＂</w:t>
      </w:r>
      <w:r w:rsidRPr="00312C7F">
        <w:t>华北-北京四</w:t>
      </w:r>
      <w:r>
        <w:t>＂</w:t>
      </w:r>
      <w:r w:rsidRPr="00312C7F">
        <w:t>。</w:t>
      </w:r>
    </w:p>
    <w:p w14:paraId="3ECE751F" w14:textId="77777777" w:rsidR="004B1460" w:rsidRPr="00312C7F" w:rsidRDefault="004B146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660288" behindDoc="0" locked="0" layoutInCell="1" allowOverlap="1" wp14:anchorId="333936B7" wp14:editId="34F4C79F">
                <wp:simplePos x="0" y="0"/>
                <wp:positionH relativeFrom="column">
                  <wp:posOffset>1693824</wp:posOffset>
                </wp:positionH>
                <wp:positionV relativeFrom="paragraph">
                  <wp:posOffset>214224</wp:posOffset>
                </wp:positionV>
                <wp:extent cx="804672" cy="189781"/>
                <wp:effectExtent l="19050" t="19050" r="14605" b="20320"/>
                <wp:wrapNone/>
                <wp:docPr id="43201" name="矩形 43201"/>
                <wp:cNvGraphicFramePr/>
                <a:graphic xmlns:a="http://schemas.openxmlformats.org/drawingml/2006/main">
                  <a:graphicData uri="http://schemas.microsoft.com/office/word/2010/wordprocessingShape">
                    <wps:wsp>
                      <wps:cNvSpPr/>
                      <wps:spPr>
                        <a:xfrm>
                          <a:off x="0" y="0"/>
                          <a:ext cx="804672" cy="189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41B68" id="矩形 43201" o:spid="_x0000_s1026" style="position:absolute;left:0;text-align:left;margin-left:133.35pt;margin-top:16.85pt;width:63.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" filled="f" strokecolor="#c7000b" strokeweight="2.25pt"/>
            </w:pict>
          </mc:Fallback>
        </mc:AlternateContent>
      </w:r>
      <w:r w:rsidRPr="00312C7F">
        <w:rPr>
          <w:noProof/>
        </w:rPr>
        <w:drawing>
          <wp:inline distT="0" distB="0" distL="0" distR="0" wp14:anchorId="2D9B00FF" wp14:editId="2E81EF22">
            <wp:extent cx="5454000" cy="2289600"/>
            <wp:effectExtent l="19050" t="19050" r="13970" b="15875"/>
            <wp:docPr id="43133" name="图片 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000" cy="2289600"/>
                    </a:xfrm>
                    <a:prstGeom prst="rect">
                      <a:avLst/>
                    </a:prstGeom>
                    <a:ln w="12700">
                      <a:solidFill>
                        <a:schemeClr val="bg1">
                          <a:lumMod val="85000"/>
                        </a:schemeClr>
                      </a:solidFill>
                    </a:ln>
                  </pic:spPr>
                </pic:pic>
              </a:graphicData>
            </a:graphic>
          </wp:inline>
        </w:drawing>
      </w:r>
    </w:p>
    <w:p w14:paraId="11700221" w14:textId="0B39A574" w:rsidR="004B1460" w:rsidRPr="00312C7F" w:rsidRDefault="004B1460" w:rsidP="00C95A6E">
      <w:pPr>
        <w:pStyle w:val="30"/>
      </w:pPr>
      <w:r w:rsidRPr="00312C7F">
        <w:t>搜索DevCloud并登陆，单击页面上方右侧</w:t>
      </w:r>
      <w:r w:rsidRPr="00A85B01">
        <w:t>＂</w:t>
      </w:r>
      <w:r w:rsidRPr="00312C7F">
        <w:t>新建项目</w:t>
      </w:r>
      <w:r w:rsidRPr="00A85B01">
        <w:t>＂</w:t>
      </w:r>
      <w:r w:rsidRPr="00312C7F">
        <w:t>。在弹窗中选择</w:t>
      </w:r>
      <w:r w:rsidRPr="00A85B01">
        <w:t>＂</w:t>
      </w:r>
      <w:r w:rsidRPr="00312C7F">
        <w:t>DevOps全流程样例项目</w:t>
      </w:r>
      <w:r w:rsidRPr="00A85B01">
        <w:t>＂</w:t>
      </w:r>
      <w:r w:rsidRPr="00312C7F">
        <w:t>，输入项目名称</w:t>
      </w:r>
      <w:r w:rsidRPr="00A85B01">
        <w:t>＂</w:t>
      </w:r>
      <w:r w:rsidRPr="00312C7F">
        <w:t>凤凰商城</w:t>
      </w:r>
      <w:r w:rsidRPr="00A85B01">
        <w:t>＂</w:t>
      </w:r>
      <w:r w:rsidR="00110303">
        <w:rPr>
          <w:rFonts w:hint="eastAsia"/>
        </w:rPr>
        <w:t>（可自定义）</w:t>
      </w:r>
      <w:r w:rsidRPr="00312C7F">
        <w:t>，单击</w:t>
      </w:r>
      <w:r w:rsidRPr="00A85B01">
        <w:t>＂</w:t>
      </w:r>
      <w:r w:rsidRPr="00312C7F">
        <w:t>确定</w:t>
      </w:r>
      <w:r w:rsidRPr="00A85B01">
        <w:t>＂</w:t>
      </w:r>
      <w:r w:rsidRPr="00312C7F">
        <w:t>，完成项目创建。</w:t>
      </w:r>
    </w:p>
    <w:p w14:paraId="110E53A1" w14:textId="77777777" w:rsidR="004B1460" w:rsidRPr="00312C7F" w:rsidRDefault="004B1460" w:rsidP="004576A2">
      <w:pPr>
        <w:pStyle w:val="3"/>
      </w:pPr>
      <w:r w:rsidRPr="00312C7F">
        <w:t xml:space="preserve"> </w:t>
      </w:r>
      <w:bookmarkStart w:id="17" w:name="_Toc80892048"/>
      <w:r w:rsidRPr="00312C7F">
        <w:t>使用</w:t>
      </w:r>
      <w:r w:rsidRPr="00312C7F">
        <w:t>Scrum</w:t>
      </w:r>
      <w:r w:rsidRPr="00312C7F">
        <w:t>项目模板进行项目规划，并管理</w:t>
      </w:r>
      <w:r w:rsidRPr="00312C7F">
        <w:t>Epic</w:t>
      </w:r>
      <w:r w:rsidRPr="00312C7F">
        <w:t>和</w:t>
      </w:r>
      <w:r w:rsidRPr="00312C7F">
        <w:t>Feature</w:t>
      </w:r>
      <w:bookmarkEnd w:id="17"/>
    </w:p>
    <w:p w14:paraId="6DAAFE55" w14:textId="3A69E316" w:rsidR="004B1460" w:rsidRPr="00312C7F" w:rsidRDefault="004B1460" w:rsidP="00C95A6E">
      <w:pPr>
        <w:pStyle w:val="30"/>
      </w:pPr>
      <w:r w:rsidRPr="00312C7F">
        <w:t>项目规划。打开凤凰商城项目，单击</w:t>
      </w:r>
      <w:r w:rsidRPr="00A85B01">
        <w:t>＂</w:t>
      </w:r>
      <w:r w:rsidRPr="00312C7F">
        <w:t>工作 &gt; 规划</w:t>
      </w:r>
      <w:r w:rsidRPr="00A85B01">
        <w:t>＂</w:t>
      </w:r>
      <w:r w:rsidRPr="00312C7F">
        <w:t>，点击</w:t>
      </w:r>
      <w:r w:rsidRPr="00A85B01">
        <w:t>＂</w:t>
      </w:r>
      <w:r w:rsidRPr="00312C7F">
        <w:t>思维导图</w:t>
      </w:r>
      <w:r w:rsidRPr="00A85B01">
        <w:t>＂</w:t>
      </w:r>
      <w:r w:rsidRPr="00312C7F">
        <w:t>，项目规划视图以树形结构列出了需求从</w:t>
      </w:r>
      <w:r w:rsidRPr="00A85B01">
        <w:t>＂</w:t>
      </w:r>
      <w:r w:rsidRPr="00312C7F">
        <w:t>Epic&gt;Feature&gt;Story&gt;Task</w:t>
      </w:r>
      <w:r w:rsidRPr="00A85B01">
        <w:t>＂</w:t>
      </w:r>
      <w:r w:rsidRPr="00312C7F">
        <w:t>的逐级关系。</w:t>
      </w:r>
      <w:r w:rsidRPr="00312C7F">
        <w:tab/>
      </w:r>
    </w:p>
    <w:p w14:paraId="53EC0195" w14:textId="77777777" w:rsidR="004B1460" w:rsidRPr="00312C7F" w:rsidRDefault="004B1460" w:rsidP="00056A66">
      <w:pPr>
        <w:pStyle w:val="1e"/>
        <w:ind w:left="480" w:firstLine="840"/>
        <w:rPr>
          <w:rFonts w:cs="Huawei Sans" w:hint="eastAsia"/>
        </w:rPr>
      </w:pPr>
      <w:r w:rsidRPr="00312C7F">
        <w:rPr>
          <w:noProof/>
        </w:rPr>
        <w:drawing>
          <wp:inline distT="0" distB="0" distL="0" distR="0" wp14:anchorId="49BFC38B" wp14:editId="5CBD7D51">
            <wp:extent cx="5454000" cy="2376000"/>
            <wp:effectExtent l="19050" t="19050" r="13970" b="247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图1.PNG"/>
                    <pic:cNvPicPr/>
                  </pic:nvPicPr>
                  <pic:blipFill>
                    <a:blip r:embed="rId16">
                      <a:extLst>
                        <a:ext uri="{28A0092B-C50C-407E-A947-70E740481C1C}">
                          <a14:useLocalDpi xmlns:a14="http://schemas.microsoft.com/office/drawing/2010/main" val="0"/>
                        </a:ext>
                      </a:extLst>
                    </a:blip>
                    <a:stretch>
                      <a:fillRect/>
                    </a:stretch>
                  </pic:blipFill>
                  <pic:spPr>
                    <a:xfrm>
                      <a:off x="0" y="0"/>
                      <a:ext cx="5454000" cy="2376000"/>
                    </a:xfrm>
                    <a:prstGeom prst="rect">
                      <a:avLst/>
                    </a:prstGeom>
                    <a:ln w="12700">
                      <a:solidFill>
                        <a:schemeClr val="bg1">
                          <a:lumMod val="85000"/>
                        </a:schemeClr>
                      </a:solidFill>
                    </a:ln>
                  </pic:spPr>
                </pic:pic>
              </a:graphicData>
            </a:graphic>
          </wp:inline>
        </w:drawing>
      </w:r>
    </w:p>
    <w:p w14:paraId="200590F7" w14:textId="3C7DCA59" w:rsidR="004B1460" w:rsidRPr="00312C7F" w:rsidRDefault="004B1460" w:rsidP="00056A66">
      <w:pPr>
        <w:pStyle w:val="1e"/>
        <w:ind w:left="480" w:firstLine="840"/>
        <w:rPr>
          <w:rFonts w:hint="eastAsia"/>
        </w:rPr>
      </w:pPr>
      <w:r w:rsidRPr="00312C7F">
        <w:t>下表是对不同类型工作项的说明：</w:t>
      </w:r>
    </w:p>
    <w:tbl>
      <w:tblPr>
        <w:tblStyle w:val="V30"/>
        <w:tblW w:w="0" w:type="auto"/>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2112"/>
        <w:gridCol w:w="5937"/>
      </w:tblGrid>
      <w:tr w:rsidR="004B1460" w:rsidRPr="00312C7F" w14:paraId="7D1BC2A9"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097136C" w14:textId="77777777" w:rsidR="004B1460" w:rsidRPr="00312C7F" w:rsidRDefault="004B1460" w:rsidP="007521D6">
            <w:pPr>
              <w:pStyle w:val="5a"/>
            </w:pPr>
            <w:r w:rsidRPr="00312C7F">
              <w:t>工作</w:t>
            </w:r>
            <w:proofErr w:type="gramStart"/>
            <w:r w:rsidRPr="00312C7F">
              <w:t>项类型</w:t>
            </w:r>
            <w:proofErr w:type="gramEnd"/>
            <w:r w:rsidRPr="00312C7F">
              <w:tab/>
            </w:r>
          </w:p>
        </w:tc>
        <w:tc>
          <w:tcPr>
            <w:tcW w:w="5937" w:type="dxa"/>
          </w:tcPr>
          <w:p w14:paraId="0ED0D8D9"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169E06B2"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2D07D8B0" w14:textId="77777777" w:rsidR="004B1460" w:rsidRPr="00312C7F" w:rsidRDefault="004B1460" w:rsidP="007521D6">
            <w:pPr>
              <w:pStyle w:val="5a"/>
            </w:pPr>
            <w:r w:rsidRPr="00312C7F">
              <w:t>Epic</w:t>
            </w:r>
            <w:r w:rsidRPr="00312C7F">
              <w:tab/>
            </w:r>
          </w:p>
        </w:tc>
        <w:tc>
          <w:tcPr>
            <w:tcW w:w="5937" w:type="dxa"/>
          </w:tcPr>
          <w:p w14:paraId="2110A531" w14:textId="68DDD0D6" w:rsidR="004B1460" w:rsidRPr="004D4F73" w:rsidRDefault="004D4F73" w:rsidP="007521D6">
            <w:pPr>
              <w:pStyle w:val="5a"/>
              <w:jc w:val="both"/>
              <w:cnfStyle w:val="000000000000" w:firstRow="0" w:lastRow="0" w:firstColumn="0" w:lastColumn="0" w:oddVBand="0" w:evenVBand="0" w:oddHBand="0" w:evenHBand="0" w:firstRowFirstColumn="0" w:firstRowLastColumn="0" w:lastRowFirstColumn="0" w:lastRowLastColumn="0"/>
            </w:pPr>
            <w:r w:rsidRPr="004D4F73">
              <w:t>通常是公司重要战略举措</w:t>
            </w:r>
            <w:r w:rsidRPr="004D4F73">
              <w:rPr>
                <w:rFonts w:hint="eastAsia"/>
              </w:rPr>
              <w:t>。</w:t>
            </w:r>
            <w:r w:rsidR="0018041C" w:rsidRPr="004D4F73">
              <w:t>Epic</w:t>
            </w:r>
            <w:r w:rsidR="0018041C" w:rsidRPr="004D4F73">
              <w:t>的粒度比较大，需要分解为</w:t>
            </w:r>
            <w:r w:rsidR="0018041C" w:rsidRPr="004D4F73">
              <w:t>Feature</w:t>
            </w:r>
            <w:r w:rsidR="0018041C" w:rsidRPr="004D4F73">
              <w:t>，并通过</w:t>
            </w:r>
            <w:r w:rsidR="0018041C" w:rsidRPr="004D4F73">
              <w:t>Feature</w:t>
            </w:r>
            <w:r w:rsidR="0018041C" w:rsidRPr="004D4F73">
              <w:t>继续分解细化为</w:t>
            </w:r>
            <w:r w:rsidR="0018041C" w:rsidRPr="004D4F73">
              <w:t>User Story</w:t>
            </w:r>
            <w:r w:rsidR="0018041C" w:rsidRPr="004D4F73">
              <w:t>来完成最终的开发和交付。</w:t>
            </w:r>
            <w:r w:rsidRPr="004D4F73">
              <w:t>Epic</w:t>
            </w:r>
            <w:r w:rsidRPr="004D4F73">
              <w:rPr>
                <w:shd w:val="clear" w:color="auto" w:fill="FFFFFF"/>
              </w:rPr>
              <w:t>通常持续数月（</w:t>
            </w:r>
            <w:r w:rsidRPr="004D4F73">
              <w:rPr>
                <w:shd w:val="clear" w:color="auto" w:fill="FFFFFF"/>
              </w:rPr>
              <w:t>months</w:t>
            </w:r>
            <w:r w:rsidRPr="004D4F73">
              <w:rPr>
                <w:shd w:val="clear" w:color="auto" w:fill="FFFFFF"/>
              </w:rPr>
              <w:t>），需要多个迭代才能完成最终的交付。</w:t>
            </w:r>
          </w:p>
        </w:tc>
      </w:tr>
      <w:tr w:rsidR="004B1460" w:rsidRPr="00312C7F" w14:paraId="414F2D2C"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47738F7D" w14:textId="77777777" w:rsidR="004B1460" w:rsidRPr="00312C7F" w:rsidRDefault="004B1460" w:rsidP="007521D6">
            <w:pPr>
              <w:pStyle w:val="5a"/>
            </w:pPr>
            <w:r w:rsidRPr="00312C7F">
              <w:lastRenderedPageBreak/>
              <w:t>Feature</w:t>
            </w:r>
          </w:p>
        </w:tc>
        <w:tc>
          <w:tcPr>
            <w:tcW w:w="5937" w:type="dxa"/>
          </w:tcPr>
          <w:p w14:paraId="37548A6C" w14:textId="7C55EA6D" w:rsidR="004B1460" w:rsidRPr="004D4F73"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4D4F73">
              <w:t>通常是对用户有价值的功能，</w:t>
            </w:r>
            <w:r w:rsidR="004D4F73" w:rsidRPr="004D4F73">
              <w:rPr>
                <w:shd w:val="clear" w:color="auto" w:fill="FFFFFF"/>
              </w:rPr>
              <w:t>相比</w:t>
            </w:r>
            <w:r w:rsidR="004D4F73" w:rsidRPr="004D4F73">
              <w:rPr>
                <w:shd w:val="clear" w:color="auto" w:fill="FFFFFF"/>
              </w:rPr>
              <w:t>Epic</w:t>
            </w:r>
            <w:r w:rsidR="004D4F73" w:rsidRPr="004D4F73">
              <w:rPr>
                <w:shd w:val="clear" w:color="auto" w:fill="FFFFFF"/>
              </w:rPr>
              <w:t>，</w:t>
            </w:r>
            <w:r w:rsidR="004D4F73" w:rsidRPr="004D4F73">
              <w:rPr>
                <w:shd w:val="clear" w:color="auto" w:fill="FFFFFF"/>
              </w:rPr>
              <w:t>Feature</w:t>
            </w:r>
            <w:r w:rsidR="004D4F73" w:rsidRPr="004D4F73">
              <w:rPr>
                <w:shd w:val="clear" w:color="auto" w:fill="FFFFFF"/>
              </w:rPr>
              <w:t>更具体形象，客户可以直接感知，通常在产品发布时作为</w:t>
            </w:r>
            <w:proofErr w:type="spellStart"/>
            <w:r w:rsidR="004D4F73" w:rsidRPr="004D4F73">
              <w:rPr>
                <w:shd w:val="clear" w:color="auto" w:fill="FFFFFF"/>
              </w:rPr>
              <w:t>ReleaseNotes</w:t>
            </w:r>
            <w:proofErr w:type="spellEnd"/>
            <w:r w:rsidR="004D4F73" w:rsidRPr="004D4F73">
              <w:rPr>
                <w:shd w:val="clear" w:color="auto" w:fill="FFFFFF"/>
              </w:rPr>
              <w:t>的一部分发布给客户。通常持续数个星期（</w:t>
            </w:r>
            <w:r w:rsidR="004D4F73" w:rsidRPr="004D4F73">
              <w:rPr>
                <w:shd w:val="clear" w:color="auto" w:fill="FFFFFF"/>
              </w:rPr>
              <w:t>weeks</w:t>
            </w:r>
            <w:r w:rsidR="004D4F73" w:rsidRPr="004D4F73">
              <w:rPr>
                <w:shd w:val="clear" w:color="auto" w:fill="FFFFFF"/>
              </w:rPr>
              <w:t>），需要多个迭代完成交付。</w:t>
            </w:r>
          </w:p>
        </w:tc>
      </w:tr>
      <w:tr w:rsidR="004B1460" w:rsidRPr="00312C7F" w14:paraId="3761B0A6"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1584C5F5" w14:textId="77777777" w:rsidR="004B1460" w:rsidRPr="00312C7F" w:rsidRDefault="004B1460" w:rsidP="007521D6">
            <w:pPr>
              <w:pStyle w:val="5a"/>
            </w:pPr>
            <w:r w:rsidRPr="00312C7F">
              <w:t>Story</w:t>
            </w:r>
          </w:p>
        </w:tc>
        <w:tc>
          <w:tcPr>
            <w:tcW w:w="5937" w:type="dxa"/>
          </w:tcPr>
          <w:p w14:paraId="21AAFABC" w14:textId="7B5956B0" w:rsidR="004B1460" w:rsidRPr="004D4F73" w:rsidRDefault="004D4F73" w:rsidP="007521D6">
            <w:pPr>
              <w:pStyle w:val="5a"/>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User Story</w:t>
            </w:r>
            <w:r w:rsidRPr="004D4F73">
              <w:rPr>
                <w:shd w:val="clear" w:color="auto" w:fill="FFFFFF"/>
              </w:rPr>
              <w:t>的简称。是从用户角度对产品需求的详细描述，更小粒度的功能。</w:t>
            </w:r>
            <w:r w:rsidRPr="004D4F73">
              <w:rPr>
                <w:shd w:val="clear" w:color="auto" w:fill="FFFFFF"/>
              </w:rPr>
              <w:t>Story</w:t>
            </w:r>
            <w:r w:rsidRPr="004D4F73">
              <w:rPr>
                <w:shd w:val="clear" w:color="auto" w:fill="FFFFFF"/>
              </w:rPr>
              <w:t>承接</w:t>
            </w:r>
            <w:r w:rsidRPr="004D4F73">
              <w:rPr>
                <w:shd w:val="clear" w:color="auto" w:fill="FFFFFF"/>
              </w:rPr>
              <w:t>Feature</w:t>
            </w:r>
            <w:r w:rsidRPr="004D4F73">
              <w:rPr>
                <w:shd w:val="clear" w:color="auto" w:fill="FFFFFF"/>
              </w:rPr>
              <w:t>，并放入有优先级的</w:t>
            </w:r>
            <w:r w:rsidRPr="004D4F73">
              <w:rPr>
                <w:shd w:val="clear" w:color="auto" w:fill="FFFFFF"/>
              </w:rPr>
              <w:t>backlog</w:t>
            </w:r>
            <w:r w:rsidRPr="004D4F73">
              <w:rPr>
                <w:shd w:val="clear" w:color="auto" w:fill="FFFFFF"/>
              </w:rPr>
              <w:t>中，持续规划、滚动调整优先级，始终让高优先级的</w:t>
            </w:r>
            <w:r w:rsidRPr="004D4F73">
              <w:rPr>
                <w:shd w:val="clear" w:color="auto" w:fill="FFFFFF"/>
              </w:rPr>
              <w:t>Story</w:t>
            </w:r>
            <w:r w:rsidRPr="004D4F73">
              <w:rPr>
                <w:shd w:val="clear" w:color="auto" w:fill="FFFFFF"/>
              </w:rPr>
              <w:t>更早的交付给客户。</w:t>
            </w:r>
            <w:r w:rsidR="004B1460" w:rsidRPr="004D4F73">
              <w:t>Story</w:t>
            </w:r>
            <w:r w:rsidR="004B1460" w:rsidRPr="004D4F73">
              <w:t>通常需要满足</w:t>
            </w:r>
            <w:r w:rsidR="004B1460" w:rsidRPr="004D4F73">
              <w:t>INVEST</w:t>
            </w:r>
            <w:r w:rsidR="004B1460" w:rsidRPr="004D4F73">
              <w:t>原则。</w:t>
            </w:r>
            <w:r w:rsidRPr="004D4F73">
              <w:t>Story</w:t>
            </w:r>
            <w:r w:rsidRPr="004D4F73">
              <w:t>通常持续数天（</w:t>
            </w:r>
            <w:r w:rsidRPr="004D4F73">
              <w:t>days</w:t>
            </w:r>
            <w:r w:rsidRPr="004D4F73">
              <w:t>），并应在一个迭代内完成交付。</w:t>
            </w:r>
          </w:p>
        </w:tc>
      </w:tr>
      <w:tr w:rsidR="004B1460" w:rsidRPr="00312C7F" w14:paraId="5AB1B16D"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39C2AC8B" w14:textId="77777777" w:rsidR="004B1460" w:rsidRPr="00312C7F" w:rsidRDefault="004B1460" w:rsidP="007521D6">
            <w:pPr>
              <w:pStyle w:val="5a"/>
            </w:pPr>
            <w:r w:rsidRPr="00312C7F">
              <w:t>Task</w:t>
            </w:r>
          </w:p>
        </w:tc>
        <w:tc>
          <w:tcPr>
            <w:tcW w:w="5937" w:type="dxa"/>
          </w:tcPr>
          <w:p w14:paraId="7C621AF9" w14:textId="7FF7A721" w:rsidR="004B1460" w:rsidRPr="004D4F73" w:rsidRDefault="004D4F73" w:rsidP="007521D6">
            <w:pPr>
              <w:pStyle w:val="5a"/>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在迭代计划会议中，将纳入迭代的</w:t>
            </w:r>
            <w:r w:rsidRPr="004D4F73">
              <w:rPr>
                <w:shd w:val="clear" w:color="auto" w:fill="FFFFFF"/>
              </w:rPr>
              <w:t>Story</w:t>
            </w:r>
            <w:r w:rsidRPr="004D4F73">
              <w:rPr>
                <w:shd w:val="clear" w:color="auto" w:fill="FFFFFF"/>
              </w:rPr>
              <w:t>指派给具体成员，并分解成一个或多个</w:t>
            </w:r>
            <w:r w:rsidRPr="004D4F73">
              <w:rPr>
                <w:shd w:val="clear" w:color="auto" w:fill="FFFFFF"/>
              </w:rPr>
              <w:t>Task</w:t>
            </w:r>
            <w:r w:rsidRPr="004D4F73">
              <w:rPr>
                <w:shd w:val="clear" w:color="auto" w:fill="FFFFFF"/>
              </w:rPr>
              <w:t>，填写</w:t>
            </w:r>
            <w:r w:rsidRPr="004D4F73">
              <w:rPr>
                <w:rStyle w:val="parmname"/>
                <w:rFonts w:cs="Huawei Sans"/>
                <w:b/>
                <w:szCs w:val="21"/>
                <w:shd w:val="clear" w:color="auto" w:fill="FFFFFF"/>
              </w:rPr>
              <w:t>“</w:t>
            </w:r>
            <w:r w:rsidRPr="004D4F73">
              <w:rPr>
                <w:rStyle w:val="parmname"/>
                <w:rFonts w:cs="Huawei Sans"/>
                <w:szCs w:val="21"/>
                <w:shd w:val="clear" w:color="auto" w:fill="FFFFFF"/>
              </w:rPr>
              <w:t>预计工时</w:t>
            </w:r>
            <w:r w:rsidRPr="004D4F73">
              <w:rPr>
                <w:rStyle w:val="parmname"/>
                <w:rFonts w:cs="Huawei Sans"/>
                <w:b/>
                <w:szCs w:val="21"/>
                <w:shd w:val="clear" w:color="auto" w:fill="FFFFFF"/>
              </w:rPr>
              <w:t>”</w:t>
            </w:r>
            <w:r w:rsidRPr="004D4F73">
              <w:rPr>
                <w:shd w:val="clear" w:color="auto" w:fill="FFFFFF"/>
              </w:rPr>
              <w:t>。</w:t>
            </w:r>
          </w:p>
        </w:tc>
      </w:tr>
    </w:tbl>
    <w:p w14:paraId="6DF07CE2" w14:textId="2A8ABA3A" w:rsidR="004B1460" w:rsidRPr="00312C7F" w:rsidRDefault="004B1460" w:rsidP="00C95A6E">
      <w:pPr>
        <w:pStyle w:val="30"/>
      </w:pPr>
      <w:r w:rsidRPr="00312C7F">
        <w:t>在Epic</w:t>
      </w:r>
      <w:r w:rsidRPr="00A85B01">
        <w:t>＂</w:t>
      </w:r>
      <w:r w:rsidRPr="00312C7F">
        <w:t>凤凰商城</w:t>
      </w:r>
      <w:r w:rsidRPr="00A85B01">
        <w:t>＂</w:t>
      </w:r>
      <w:r w:rsidRPr="00312C7F">
        <w:t>下方单击图标</w:t>
      </w:r>
      <w:r w:rsidRPr="00A85B01">
        <w:t>＂</w:t>
      </w:r>
      <w:r w:rsidRPr="00312C7F">
        <w:t>插入子节点</w:t>
      </w:r>
      <w:r w:rsidRPr="00312C7F">
        <w:drawing>
          <wp:inline distT="0" distB="0" distL="0" distR="0" wp14:anchorId="6C7D73C0" wp14:editId="23CE7919">
            <wp:extent cx="124690" cy="139700"/>
            <wp:effectExtent l="0" t="0" r="8890" b="0"/>
            <wp:docPr id="43105" name="Picture"/>
            <wp:cNvGraphicFramePr/>
            <a:graphic xmlns:a="http://schemas.openxmlformats.org/drawingml/2006/main">
              <a:graphicData uri="http://schemas.openxmlformats.org/drawingml/2006/picture">
                <pic:pic xmlns:pic="http://schemas.openxmlformats.org/drawingml/2006/picture">
                  <pic:nvPicPr>
                    <pic:cNvPr id="0" name="Picture" descr="figures/icon-新建工作项.png"/>
                    <pic:cNvPicPr>
                      <a:picLocks noChangeAspect="1" noChangeArrowheads="1"/>
                    </pic:cNvPicPr>
                  </pic:nvPicPr>
                  <pic:blipFill>
                    <a:blip r:embed="rId17"/>
                    <a:stretch>
                      <a:fillRect/>
                    </a:stretch>
                  </pic:blipFill>
                  <pic:spPr bwMode="auto">
                    <a:xfrm>
                      <a:off x="0" y="0"/>
                      <a:ext cx="143975" cy="161306"/>
                    </a:xfrm>
                    <a:prstGeom prst="rect">
                      <a:avLst/>
                    </a:prstGeom>
                    <a:noFill/>
                    <a:ln w="9525">
                      <a:noFill/>
                      <a:headEnd/>
                      <a:tailEnd/>
                    </a:ln>
                  </pic:spPr>
                </pic:pic>
              </a:graphicData>
            </a:graphic>
          </wp:inline>
        </w:drawing>
      </w:r>
      <w:r w:rsidRPr="00A85B01">
        <w:t>＂</w:t>
      </w:r>
      <w:r w:rsidRPr="00312C7F">
        <w:t>新建Feature，输入标题</w:t>
      </w:r>
      <w:r w:rsidRPr="00A85B01">
        <w:t>＂</w:t>
      </w:r>
      <w:r w:rsidRPr="00312C7F">
        <w:t>门店网络</w:t>
      </w:r>
      <w:r w:rsidRPr="00A85B01">
        <w:t>＂</w:t>
      </w:r>
      <w:r w:rsidR="00431887">
        <w:t>，回车保存</w:t>
      </w:r>
      <w:r w:rsidR="00431887">
        <w:rPr>
          <w:rFonts w:hint="eastAsia"/>
        </w:rPr>
        <w:t>；</w:t>
      </w:r>
      <w:r w:rsidR="00431887">
        <w:t>相同方式新建Feature</w:t>
      </w:r>
      <w:r w:rsidR="00431887">
        <w:rPr>
          <w:rFonts w:hint="eastAsia"/>
        </w:rPr>
        <w:t>“账号系统”。</w:t>
      </w:r>
    </w:p>
    <w:p w14:paraId="1E906E0C" w14:textId="5821FA43" w:rsidR="00E9416E" w:rsidRDefault="004B1460" w:rsidP="00C95A6E">
      <w:pPr>
        <w:pStyle w:val="30"/>
      </w:pPr>
      <w:r w:rsidRPr="00E9416E">
        <w:t>为Feature＂门店网络＂</w:t>
      </w:r>
      <w:r w:rsidR="00431887" w:rsidRPr="00E9416E">
        <w:t>插入子节点</w:t>
      </w:r>
      <w:r w:rsidR="00431887" w:rsidRPr="00E9416E">
        <w:rPr>
          <w:rFonts w:hint="eastAsia"/>
        </w:rPr>
        <w:t>，</w:t>
      </w:r>
      <w:r w:rsidRPr="00E9416E">
        <w:t>添加Story＂作为用户应该可以查看、查询所有门店网络＂</w:t>
      </w:r>
      <w:r w:rsidR="00431887" w:rsidRPr="00E9416E">
        <w:rPr>
          <w:rFonts w:hint="eastAsia"/>
        </w:rPr>
        <w:t>；</w:t>
      </w:r>
      <w:r w:rsidR="00431887" w:rsidRPr="00E9416E">
        <w:t>为Feature</w:t>
      </w:r>
      <w:r w:rsidR="00431887" w:rsidRPr="00E9416E">
        <w:rPr>
          <w:rFonts w:hint="eastAsia"/>
        </w:rPr>
        <w:t>“账号系统”插入子节点Story“作为用户可以登录账号”、“作为用户可以注册账号”。</w:t>
      </w:r>
      <w:r w:rsidRPr="00E9416E">
        <w:t xml:space="preserve"> </w:t>
      </w:r>
    </w:p>
    <w:p w14:paraId="50BB6C28" w14:textId="75ABBA96" w:rsidR="004B1460" w:rsidRPr="00312C7F" w:rsidRDefault="004B1460" w:rsidP="00C95A6E">
      <w:pPr>
        <w:pStyle w:val="30"/>
      </w:pPr>
      <w:r w:rsidRPr="00312C7F">
        <w:t>导出项目规划。您可以将项目规划导出到Excel，以条目化的方式查看以及管理。单击右上角图标</w:t>
      </w:r>
      <w:r w:rsidRPr="00312C7F">
        <w:drawing>
          <wp:inline distT="0" distB="0" distL="0" distR="0" wp14:anchorId="430880BC" wp14:editId="383F7F2B">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t xml:space="preserve">，在下拉列表中选择导出方式。 </w:t>
      </w:r>
    </w:p>
    <w:p w14:paraId="41310B01" w14:textId="77777777" w:rsidR="004B1460" w:rsidRPr="00312C7F" w:rsidRDefault="004B1460" w:rsidP="004576A2">
      <w:pPr>
        <w:pStyle w:val="3"/>
      </w:pPr>
      <w:r w:rsidRPr="00312C7F">
        <w:t xml:space="preserve"> </w:t>
      </w:r>
      <w:bookmarkStart w:id="18" w:name="_Toc80892049"/>
      <w:r w:rsidRPr="00312C7F">
        <w:t>使用</w:t>
      </w:r>
      <w:r w:rsidRPr="00312C7F">
        <w:t>Scrum</w:t>
      </w:r>
      <w:r w:rsidRPr="00312C7F">
        <w:t>项目模板管理</w:t>
      </w:r>
      <w:r w:rsidRPr="00312C7F">
        <w:t>Backlog</w:t>
      </w:r>
      <w:r w:rsidRPr="00312C7F">
        <w:t>并进行迭代开发</w:t>
      </w:r>
      <w:bookmarkEnd w:id="18"/>
    </w:p>
    <w:p w14:paraId="1180025A" w14:textId="77777777" w:rsidR="004B1460" w:rsidRPr="00312C7F" w:rsidRDefault="004B1460" w:rsidP="00056A66">
      <w:pPr>
        <w:pStyle w:val="1e"/>
        <w:ind w:left="480" w:firstLine="840"/>
        <w:rPr>
          <w:rFonts w:hint="eastAsia"/>
        </w:rPr>
      </w:pPr>
      <w:r w:rsidRPr="00312C7F">
        <w:t>通过本节，将学习如何使用项目流程管理来快速地制定团队计划，管理和追踪相关工作进度。</w:t>
      </w:r>
    </w:p>
    <w:p w14:paraId="76E6FA21" w14:textId="5960E7DC" w:rsidR="004B1460" w:rsidRPr="00312C7F" w:rsidRDefault="004B1460" w:rsidP="00C95A6E">
      <w:pPr>
        <w:pStyle w:val="30"/>
      </w:pPr>
      <w:r w:rsidRPr="00312C7F">
        <w:t>Backlog管理。在市场部门的施压下，Story</w:t>
      </w:r>
      <w:r w:rsidRPr="00A85B01">
        <w:t>＂</w:t>
      </w:r>
      <w:r w:rsidR="0018041C" w:rsidRPr="00312C7F">
        <w:t>作为用户应该可以查看、查询所有门店网络</w:t>
      </w:r>
      <w:r w:rsidRPr="00A85B01">
        <w:t>＂</w:t>
      </w:r>
      <w:r w:rsidRPr="00312C7F">
        <w:t>被指定为最高优先级处理，因为许多客户需要通过它来查询最近的门店网络地址，从而获取服务。</w:t>
      </w:r>
    </w:p>
    <w:p w14:paraId="1616B01D" w14:textId="7ECD0AD0" w:rsidR="004B1460" w:rsidRPr="00312C7F" w:rsidRDefault="004B1460" w:rsidP="00C95A6E">
      <w:pPr>
        <w:pStyle w:val="30"/>
      </w:pPr>
      <w:r w:rsidRPr="00312C7F">
        <w:t>单击</w:t>
      </w:r>
      <w:r w:rsidRPr="00A85B01">
        <w:t>＂</w:t>
      </w:r>
      <w:r w:rsidRPr="00312C7F">
        <w:t>工作&gt;工作项&gt;Backlog</w:t>
      </w:r>
      <w:r w:rsidRPr="00A85B01">
        <w:t>＂</w:t>
      </w:r>
      <w:r w:rsidRPr="00312C7F">
        <w:t>，进入Backlog页面。</w:t>
      </w:r>
    </w:p>
    <w:p w14:paraId="7F6F0034" w14:textId="250C0678" w:rsidR="004B1460" w:rsidRPr="00312C7F" w:rsidRDefault="004B1460" w:rsidP="00C95A6E">
      <w:pPr>
        <w:pStyle w:val="30"/>
      </w:pPr>
      <w:r w:rsidRPr="00312C7F">
        <w:t>单击Story名称</w:t>
      </w:r>
      <w:r w:rsidRPr="00A85B01">
        <w:t>＂</w:t>
      </w:r>
      <w:r w:rsidRPr="00312C7F">
        <w:t>作为用户应该可以查看、查询所有门店网络</w:t>
      </w:r>
      <w:r w:rsidRPr="00A85B01">
        <w:t>＂</w:t>
      </w:r>
      <w:r w:rsidRPr="00312C7F">
        <w:t>，编辑Story。</w:t>
      </w:r>
    </w:p>
    <w:p w14:paraId="6067C985" w14:textId="37FD550A" w:rsidR="004B1460" w:rsidRPr="00312C7F" w:rsidRDefault="004B1460" w:rsidP="00056A66">
      <w:pPr>
        <w:pStyle w:val="1e"/>
        <w:ind w:left="480" w:firstLine="840"/>
        <w:rPr>
          <w:rFonts w:hint="eastAsia"/>
        </w:rPr>
      </w:pPr>
      <w:r w:rsidRPr="00312C7F">
        <w:t xml:space="preserve"> </w:t>
      </w:r>
      <w:r w:rsidRPr="00312C7F">
        <w:t>可输入用户故事描述信息、开始日期、结束日期、预计工时、优先级、重要程度字段信</w:t>
      </w:r>
      <w:r w:rsidRPr="00312C7F">
        <w:t xml:space="preserve"> </w:t>
      </w:r>
      <w:r w:rsidRPr="00312C7F">
        <w:t>息</w:t>
      </w:r>
      <w:r w:rsidR="00A00D53">
        <w:rPr>
          <w:rFonts w:hint="eastAsia"/>
        </w:rPr>
        <w:t>(</w:t>
      </w:r>
      <w:r w:rsidR="00A00D53">
        <w:t>根据实际情况填写</w:t>
      </w:r>
      <w:r w:rsidR="00A00D53">
        <w:t>)</w:t>
      </w:r>
      <w:r w:rsidRPr="00312C7F">
        <w:t>。</w:t>
      </w:r>
    </w:p>
    <w:p w14:paraId="08AACC43" w14:textId="77777777" w:rsidR="004B1460" w:rsidRPr="00312C7F" w:rsidRDefault="004B1460" w:rsidP="00056A66">
      <w:pPr>
        <w:pStyle w:val="1e"/>
        <w:ind w:left="480" w:firstLine="840"/>
        <w:rPr>
          <w:rFonts w:hint="eastAsia"/>
        </w:rPr>
      </w:pPr>
      <w:r w:rsidRPr="00312C7F">
        <w:rPr>
          <w:noProof/>
        </w:rPr>
        <w:lastRenderedPageBreak/>
        <w:drawing>
          <wp:inline distT="0" distB="0" distL="0" distR="0" wp14:anchorId="76FE6A69" wp14:editId="19453D86">
            <wp:extent cx="5454000" cy="2641551"/>
            <wp:effectExtent l="19050" t="19050" r="13970" b="260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4000" cy="2641551"/>
                    </a:xfrm>
                    <a:prstGeom prst="rect">
                      <a:avLst/>
                    </a:prstGeom>
                    <a:ln w="12700">
                      <a:solidFill>
                        <a:schemeClr val="bg1">
                          <a:lumMod val="85000"/>
                        </a:schemeClr>
                      </a:solidFill>
                    </a:ln>
                  </pic:spPr>
                </pic:pic>
              </a:graphicData>
            </a:graphic>
          </wp:inline>
        </w:drawing>
      </w:r>
    </w:p>
    <w:p w14:paraId="1B6ACAC2" w14:textId="77777777" w:rsidR="004B1460" w:rsidRPr="00312C7F" w:rsidRDefault="004B1460" w:rsidP="00056A66">
      <w:pPr>
        <w:pStyle w:val="1e"/>
        <w:ind w:left="480" w:firstLine="840"/>
        <w:rPr>
          <w:rFonts w:hint="eastAsia"/>
        </w:rPr>
      </w:pPr>
      <w:r w:rsidRPr="00312C7F">
        <w:t xml:space="preserve"> </w:t>
      </w:r>
      <w:r w:rsidRPr="00312C7F">
        <w:t>可通过本地文件拖拽到</w:t>
      </w:r>
      <w:r w:rsidRPr="00A85B01">
        <w:t>＂</w:t>
      </w:r>
      <w:r w:rsidRPr="00312C7F">
        <w:t>附件</w:t>
      </w:r>
      <w:r w:rsidRPr="00A85B01">
        <w:t>＂</w:t>
      </w:r>
      <w:r w:rsidRPr="00312C7F">
        <w:t>框中，作为工作项的附件。</w:t>
      </w:r>
    </w:p>
    <w:p w14:paraId="6AF13297" w14:textId="77777777" w:rsidR="004B1460" w:rsidRPr="00312C7F" w:rsidRDefault="004B1460" w:rsidP="00056A66">
      <w:pPr>
        <w:pStyle w:val="1e"/>
        <w:ind w:left="480" w:firstLine="840"/>
        <w:rPr>
          <w:rFonts w:hint="eastAsia"/>
        </w:rPr>
      </w:pPr>
      <w:r w:rsidRPr="00312C7F">
        <w:t xml:space="preserve"> </w:t>
      </w:r>
      <w:r w:rsidRPr="00312C7F">
        <w:t>完成编辑后，单击</w:t>
      </w:r>
      <w:r w:rsidRPr="00A85B01">
        <w:t>＂</w:t>
      </w:r>
      <w:r w:rsidRPr="00312C7F">
        <w:t>保存</w:t>
      </w:r>
      <w:r w:rsidRPr="00A85B01">
        <w:t>＂</w:t>
      </w:r>
      <w:r w:rsidRPr="00312C7F">
        <w:t>。</w:t>
      </w:r>
    </w:p>
    <w:p w14:paraId="422EBAF3" w14:textId="3D8CFA2E" w:rsidR="004B1460" w:rsidRPr="00312C7F" w:rsidRDefault="004B1460" w:rsidP="00C95A6E">
      <w:pPr>
        <w:pStyle w:val="30"/>
      </w:pPr>
      <w:r w:rsidRPr="00312C7F">
        <w:t>在</w:t>
      </w:r>
      <w:r w:rsidR="00205075">
        <w:t>Backlog</w:t>
      </w:r>
      <w:r w:rsidRPr="00312C7F">
        <w:t>列表中，我们同时可以设置自己关注的用户故事，方便查询。拖动列表下方滚动条到最右方，单击图标</w:t>
      </w:r>
      <w:r w:rsidRPr="00312C7F">
        <w:drawing>
          <wp:inline distT="0" distB="0" distL="0" distR="0" wp14:anchorId="10560F6E" wp14:editId="509AA8F4">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75" cy="152400"/>
                    </a:xfrm>
                    <a:prstGeom prst="rect">
                      <a:avLst/>
                    </a:prstGeom>
                  </pic:spPr>
                </pic:pic>
              </a:graphicData>
            </a:graphic>
          </wp:inline>
        </w:drawing>
      </w:r>
      <w:r w:rsidRPr="00312C7F">
        <w:t>即可关注，当图标变成蓝色，表示关注成功。</w:t>
      </w:r>
    </w:p>
    <w:p w14:paraId="15C6CBEE" w14:textId="64668289" w:rsidR="004B1460" w:rsidRPr="00312C7F" w:rsidRDefault="004B1460" w:rsidP="00C95A6E">
      <w:pPr>
        <w:pStyle w:val="30"/>
      </w:pPr>
      <w:r w:rsidRPr="00312C7F">
        <w:t>Backlog高级管理。用户可以通过快速过滤器方便地查询特定的工作项，也可以使用</w:t>
      </w:r>
      <w:r w:rsidRPr="00A85B01">
        <w:t>＂</w:t>
      </w:r>
      <w:r w:rsidRPr="00312C7F">
        <w:t>高级过滤</w:t>
      </w:r>
      <w:r w:rsidRPr="00A85B01">
        <w:t>＂</w:t>
      </w:r>
      <w:r w:rsidRPr="00312C7F">
        <w:t>实现特定字段指定条件的过滤。</w:t>
      </w:r>
    </w:p>
    <w:p w14:paraId="068A202A" w14:textId="77777777" w:rsidR="004B1460" w:rsidRPr="00312C7F" w:rsidRDefault="004B1460" w:rsidP="00056A66">
      <w:pPr>
        <w:pStyle w:val="1e"/>
        <w:ind w:left="480" w:firstLine="840"/>
        <w:rPr>
          <w:rFonts w:hint="eastAsia"/>
        </w:rPr>
      </w:pPr>
      <w:r w:rsidRPr="00312C7F">
        <w:t>我关注的：在</w:t>
      </w:r>
      <w:r w:rsidRPr="00312C7F">
        <w:t>Backlog</w:t>
      </w:r>
      <w:r w:rsidRPr="00312C7F">
        <w:t>页面，单击列表上方</w:t>
      </w:r>
      <w:r w:rsidRPr="00A85B01">
        <w:t>＂</w:t>
      </w:r>
      <w:r w:rsidRPr="00312C7F">
        <w:t>临时过滤</w:t>
      </w:r>
      <w:r w:rsidRPr="00A85B01">
        <w:t>＂</w:t>
      </w:r>
      <w:r w:rsidRPr="00312C7F">
        <w:t>下拉列表，选择</w:t>
      </w:r>
      <w:r w:rsidRPr="00A85B01">
        <w:t>＂</w:t>
      </w:r>
      <w:r w:rsidRPr="00312C7F">
        <w:t>我关注的</w:t>
      </w:r>
      <w:r w:rsidRPr="00A85B01">
        <w:t>＂</w:t>
      </w:r>
      <w:r w:rsidRPr="00312C7F">
        <w:t>，即可过滤已关注的工作项列表。</w:t>
      </w:r>
    </w:p>
    <w:p w14:paraId="7C008F4C"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61312" behindDoc="0" locked="0" layoutInCell="1" allowOverlap="1" wp14:anchorId="5850891B" wp14:editId="24A8C34D">
                <wp:simplePos x="0" y="0"/>
                <wp:positionH relativeFrom="column">
                  <wp:posOffset>2470455</wp:posOffset>
                </wp:positionH>
                <wp:positionV relativeFrom="paragraph">
                  <wp:posOffset>307975</wp:posOffset>
                </wp:positionV>
                <wp:extent cx="543464" cy="181155"/>
                <wp:effectExtent l="19050" t="19050" r="28575" b="28575"/>
                <wp:wrapNone/>
                <wp:docPr id="43202" name="矩形 43202"/>
                <wp:cNvGraphicFramePr/>
                <a:graphic xmlns:a="http://schemas.openxmlformats.org/drawingml/2006/main">
                  <a:graphicData uri="http://schemas.microsoft.com/office/word/2010/wordprocessingShape">
                    <wps:wsp>
                      <wps:cNvSpPr/>
                      <wps:spPr>
                        <a:xfrm>
                          <a:off x="0" y="0"/>
                          <a:ext cx="543464" cy="1811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2D64" id="矩形 43202" o:spid="_x0000_s1026" style="position:absolute;left:0;text-align:left;margin-left:194.5pt;margin-top:24.25pt;width:42.8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" filled="f" strokecolor="#c7000b" strokeweight="2.25pt"/>
            </w:pict>
          </mc:Fallback>
        </mc:AlternateContent>
      </w:r>
      <w:r w:rsidRPr="00312C7F">
        <w:rPr>
          <w:noProof/>
        </w:rPr>
        <w:drawing>
          <wp:inline distT="0" distB="0" distL="0" distR="0" wp14:anchorId="7959296D" wp14:editId="6C972D3C">
            <wp:extent cx="5454000" cy="3531689"/>
            <wp:effectExtent l="19050" t="19050" r="1397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4000" cy="3531689"/>
                    </a:xfrm>
                    <a:prstGeom prst="rect">
                      <a:avLst/>
                    </a:prstGeom>
                    <a:ln w="12700">
                      <a:solidFill>
                        <a:schemeClr val="bg1">
                          <a:lumMod val="85000"/>
                        </a:schemeClr>
                      </a:solidFill>
                    </a:ln>
                  </pic:spPr>
                </pic:pic>
              </a:graphicData>
            </a:graphic>
          </wp:inline>
        </w:drawing>
      </w:r>
    </w:p>
    <w:p w14:paraId="747547C1" w14:textId="29D608AD" w:rsidR="008E4B24" w:rsidRPr="007C7FC5" w:rsidRDefault="004B1460" w:rsidP="00056A66">
      <w:pPr>
        <w:pStyle w:val="1e"/>
        <w:ind w:left="480" w:firstLine="840"/>
        <w:rPr>
          <w:rFonts w:hint="eastAsia"/>
        </w:rPr>
      </w:pPr>
      <w:r w:rsidRPr="008E4B24">
        <w:lastRenderedPageBreak/>
        <w:t>自定义过滤器。</w:t>
      </w:r>
      <w:r w:rsidR="008E4B24" w:rsidRPr="008E4B24">
        <w:t>在</w:t>
      </w:r>
      <w:proofErr w:type="gramStart"/>
      <w:r w:rsidR="008E4B24" w:rsidRPr="008E4B24">
        <w:t>”</w:t>
      </w:r>
      <w:proofErr w:type="gramEnd"/>
      <w:r w:rsidR="008E4B24" w:rsidRPr="008E4B24">
        <w:t>显示字段</w:t>
      </w:r>
      <w:proofErr w:type="gramStart"/>
      <w:r w:rsidR="008E4B24" w:rsidRPr="008E4B24">
        <w:t>”</w:t>
      </w:r>
      <w:proofErr w:type="gramEnd"/>
      <w:r w:rsidR="008E4B24" w:rsidRPr="008E4B24">
        <w:t>中</w:t>
      </w:r>
      <w:r w:rsidR="008E4B24" w:rsidRPr="008E4B24">
        <w:rPr>
          <w:rFonts w:hint="eastAsia"/>
        </w:rPr>
        <w:t xml:space="preserve"> </w:t>
      </w:r>
      <w:proofErr w:type="gramStart"/>
      <w:r w:rsidR="008E4B24">
        <w:rPr>
          <w:rFonts w:hint="eastAsia"/>
        </w:rPr>
        <w:t>勾选</w:t>
      </w:r>
      <w:proofErr w:type="gramEnd"/>
      <w:r w:rsidR="007C7FC5">
        <w:rPr>
          <w:rFonts w:hint="eastAsia"/>
        </w:rPr>
        <w:t xml:space="preserve"> </w:t>
      </w:r>
      <w:proofErr w:type="gramStart"/>
      <w:r w:rsidR="007C7FC5">
        <w:t>”</w:t>
      </w:r>
      <w:proofErr w:type="gramEnd"/>
      <w:r w:rsidR="008E4B24" w:rsidRPr="008E4B24">
        <w:t>优先级</w:t>
      </w:r>
      <w:r w:rsidR="008E4B24">
        <w:t>顺序</w:t>
      </w:r>
      <w:proofErr w:type="gramStart"/>
      <w:r w:rsidR="008E4B24">
        <w:t>”</w:t>
      </w:r>
      <w:proofErr w:type="gramEnd"/>
      <w:r w:rsidR="008E4B24">
        <w:t xml:space="preserve"> </w:t>
      </w:r>
      <w:r w:rsidR="008E4B24">
        <w:t>单击确定，点击</w:t>
      </w:r>
      <w:r w:rsidR="008E4B24">
        <w:rPr>
          <w:noProof/>
        </w:rPr>
        <w:drawing>
          <wp:inline distT="0" distB="0" distL="0" distR="0" wp14:anchorId="30D09756" wp14:editId="2DB95182">
            <wp:extent cx="152400" cy="146050"/>
            <wp:effectExtent l="19050" t="19050" r="19050" b="25400"/>
            <wp:docPr id="43446" name="图片 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185" cy="148719"/>
                    </a:xfrm>
                    <a:prstGeom prst="rect">
                      <a:avLst/>
                    </a:prstGeom>
                    <a:ln>
                      <a:solidFill>
                        <a:schemeClr val="bg1">
                          <a:lumMod val="75000"/>
                        </a:schemeClr>
                      </a:solidFill>
                    </a:ln>
                  </pic:spPr>
                </pic:pic>
              </a:graphicData>
            </a:graphic>
          </wp:inline>
        </w:drawing>
      </w:r>
      <w:r w:rsidR="008E4B24">
        <w:rPr>
          <w:rFonts w:hint="eastAsia"/>
        </w:rPr>
        <w:t>,</w:t>
      </w:r>
      <w:r w:rsidR="008E4B24">
        <w:t>选择优先级顺序，单击</w:t>
      </w:r>
      <w:r w:rsidR="008E4B24">
        <w:rPr>
          <w:noProof/>
        </w:rPr>
        <w:drawing>
          <wp:inline distT="0" distB="0" distL="0" distR="0" wp14:anchorId="1D00D8CF" wp14:editId="2E8D1595">
            <wp:extent cx="166254" cy="160096"/>
            <wp:effectExtent l="0" t="0" r="5715" b="0"/>
            <wp:docPr id="43447" name="图片 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179" cy="162913"/>
                    </a:xfrm>
                    <a:prstGeom prst="rect">
                      <a:avLst/>
                    </a:prstGeom>
                  </pic:spPr>
                </pic:pic>
              </a:graphicData>
            </a:graphic>
          </wp:inline>
        </w:drawing>
      </w:r>
      <w:r w:rsidR="008E4B24">
        <w:t>过滤器标题为</w:t>
      </w:r>
      <w:r w:rsidR="008E4B24">
        <w:rPr>
          <w:rFonts w:hint="eastAsia"/>
        </w:rPr>
        <w:t xml:space="preserve"> </w:t>
      </w:r>
      <w:r w:rsidR="008E4B24">
        <w:t>“</w:t>
      </w:r>
      <w:r w:rsidR="008E4B24" w:rsidRPr="00312C7F">
        <w:t>高优先级</w:t>
      </w:r>
      <w:r w:rsidR="008E4B24">
        <w:t>顺序</w:t>
      </w:r>
      <w:r w:rsidR="008E4B24">
        <w:t>”</w:t>
      </w:r>
      <w:r w:rsidR="008E4B24">
        <w:t>，</w:t>
      </w:r>
      <w:r w:rsidR="007C7FC5" w:rsidRPr="007C7FC5">
        <w:t xml:space="preserve"> </w:t>
      </w:r>
      <w:r w:rsidR="007C7FC5">
        <w:t>单击</w:t>
      </w:r>
      <w:r w:rsidR="008E4B24">
        <w:t>确定</w:t>
      </w:r>
      <w:r w:rsidR="007C7FC5">
        <w:t>，左上角即可出现对应标题工作项。</w:t>
      </w:r>
    </w:p>
    <w:p w14:paraId="051CC503" w14:textId="263A835D" w:rsidR="004B1460" w:rsidRPr="00312C7F" w:rsidRDefault="007C7FC5" w:rsidP="00056A66">
      <w:pPr>
        <w:pStyle w:val="1e"/>
        <w:ind w:left="480" w:firstLine="840"/>
        <w:rPr>
          <w:rFonts w:hint="eastAsia"/>
        </w:rPr>
      </w:pPr>
      <w:r>
        <w:rPr>
          <w:noProof/>
        </w:rPr>
        <w:drawing>
          <wp:inline distT="0" distB="0" distL="0" distR="0" wp14:anchorId="147136EF" wp14:editId="3398E70C">
            <wp:extent cx="5400000" cy="3436211"/>
            <wp:effectExtent l="19050" t="19050" r="10795" b="12065"/>
            <wp:docPr id="43448" name="图片 4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3436211"/>
                    </a:xfrm>
                    <a:prstGeom prst="rect">
                      <a:avLst/>
                    </a:prstGeom>
                    <a:ln w="12700">
                      <a:solidFill>
                        <a:schemeClr val="bg1">
                          <a:lumMod val="75000"/>
                        </a:schemeClr>
                      </a:solidFill>
                    </a:ln>
                  </pic:spPr>
                </pic:pic>
              </a:graphicData>
            </a:graphic>
          </wp:inline>
        </w:drawing>
      </w:r>
    </w:p>
    <w:p w14:paraId="3BBEAB81" w14:textId="4C37EB1D" w:rsidR="004B1460" w:rsidRDefault="007C7FC5" w:rsidP="00056A66">
      <w:pPr>
        <w:pStyle w:val="1e"/>
        <w:ind w:left="480" w:firstLine="840"/>
        <w:rPr>
          <w:rFonts w:hint="eastAsia"/>
        </w:rPr>
      </w:pPr>
      <w:r>
        <w:rPr>
          <w:noProof/>
        </w:rPr>
        <w:drawing>
          <wp:inline distT="0" distB="0" distL="0" distR="0" wp14:anchorId="1843895C" wp14:editId="744D720E">
            <wp:extent cx="2381250" cy="2609850"/>
            <wp:effectExtent l="19050" t="19050" r="19050" b="19050"/>
            <wp:docPr id="43449" name="图片 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0" cy="2609850"/>
                    </a:xfrm>
                    <a:prstGeom prst="rect">
                      <a:avLst/>
                    </a:prstGeom>
                    <a:ln w="12700">
                      <a:solidFill>
                        <a:schemeClr val="bg1">
                          <a:lumMod val="75000"/>
                        </a:schemeClr>
                      </a:solidFill>
                    </a:ln>
                  </pic:spPr>
                </pic:pic>
              </a:graphicData>
            </a:graphic>
          </wp:inline>
        </w:drawing>
      </w:r>
    </w:p>
    <w:p w14:paraId="45CF9CBB" w14:textId="20FC8E15" w:rsidR="007C7FC5" w:rsidRPr="00312C7F" w:rsidRDefault="007C7FC5" w:rsidP="00056A66">
      <w:pPr>
        <w:pStyle w:val="1e"/>
        <w:ind w:left="480" w:firstLine="840"/>
        <w:rPr>
          <w:rFonts w:hint="eastAsia"/>
        </w:rPr>
      </w:pPr>
      <w:r>
        <w:rPr>
          <w:noProof/>
        </w:rPr>
        <w:lastRenderedPageBreak/>
        <w:drawing>
          <wp:inline distT="0" distB="0" distL="0" distR="0" wp14:anchorId="16F012FE" wp14:editId="3B4449CA">
            <wp:extent cx="5400000" cy="2160000"/>
            <wp:effectExtent l="19050" t="19050" r="10795" b="12065"/>
            <wp:docPr id="43450" name="图片 4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160000"/>
                    </a:xfrm>
                    <a:prstGeom prst="rect">
                      <a:avLst/>
                    </a:prstGeom>
                    <a:ln w="19050">
                      <a:solidFill>
                        <a:schemeClr val="bg1">
                          <a:lumMod val="75000"/>
                        </a:schemeClr>
                      </a:solidFill>
                    </a:ln>
                  </pic:spPr>
                </pic:pic>
              </a:graphicData>
            </a:graphic>
          </wp:inline>
        </w:drawing>
      </w:r>
    </w:p>
    <w:p w14:paraId="1CC63C2C" w14:textId="4BAABB14" w:rsidR="004B1460" w:rsidRDefault="004B1460" w:rsidP="00C95A6E">
      <w:pPr>
        <w:pStyle w:val="30"/>
      </w:pPr>
      <w:r w:rsidRPr="00312C7F">
        <w:t>迭代的创建与管理。单击</w:t>
      </w:r>
      <w:r w:rsidRPr="00A85B01">
        <w:t>＂</w:t>
      </w:r>
      <w:r w:rsidRPr="00312C7F">
        <w:t>工作 &gt; 迭代</w:t>
      </w:r>
      <w:r w:rsidRPr="00A85B01">
        <w:t>＂</w:t>
      </w:r>
      <w:r w:rsidRPr="00312C7F">
        <w:t>，进入迭代管理视图。单击</w:t>
      </w:r>
      <w:r w:rsidRPr="00A85B01">
        <w:t>＂</w:t>
      </w:r>
      <w:r w:rsidRPr="00312C7F">
        <w:t>创建迭代</w:t>
      </w:r>
      <w:r w:rsidRPr="00A85B01">
        <w:t>＂</w:t>
      </w:r>
      <w:r w:rsidRPr="00312C7F">
        <w:t>，在弹框中输入迭代名称</w:t>
      </w:r>
      <w:r w:rsidRPr="00A85B01">
        <w:t>＂</w:t>
      </w:r>
      <w:r w:rsidRPr="00312C7F">
        <w:t>迭代4</w:t>
      </w:r>
      <w:r w:rsidRPr="00A85B01">
        <w:t>＂</w:t>
      </w:r>
      <w:r w:rsidRPr="00312C7F">
        <w:t>、设置迭代计划时间，单击</w:t>
      </w:r>
      <w:r w:rsidRPr="00A85B01">
        <w:t>＂</w:t>
      </w:r>
      <w:r w:rsidRPr="00312C7F">
        <w:t>新建</w:t>
      </w:r>
      <w:r w:rsidRPr="00A85B01">
        <w:t>＂</w:t>
      </w:r>
      <w:r w:rsidRPr="00312C7F">
        <w:t>。本练习中，设置迭代设置迭代的开始日期为本周一，结束日期为下周五。按照同样方式创建迭代5，并设置迭代周期为下一个周期。</w:t>
      </w:r>
    </w:p>
    <w:p w14:paraId="6A11D596" w14:textId="1C830AEB" w:rsidR="00966431" w:rsidRPr="00312C7F" w:rsidRDefault="00966431" w:rsidP="00056A66">
      <w:pPr>
        <w:pStyle w:val="1e"/>
        <w:ind w:left="480" w:firstLine="840"/>
        <w:rPr>
          <w:rFonts w:hint="eastAsia"/>
        </w:rPr>
      </w:pPr>
      <w:r>
        <w:rPr>
          <w:noProof/>
        </w:rPr>
        <w:drawing>
          <wp:inline distT="0" distB="0" distL="0" distR="0" wp14:anchorId="6A46A07A" wp14:editId="020D4618">
            <wp:extent cx="5400000" cy="3228346"/>
            <wp:effectExtent l="19050" t="19050" r="10795" b="10160"/>
            <wp:docPr id="43452" name="图片 4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3228346"/>
                    </a:xfrm>
                    <a:prstGeom prst="rect">
                      <a:avLst/>
                    </a:prstGeom>
                    <a:ln w="12700">
                      <a:solidFill>
                        <a:schemeClr val="bg1">
                          <a:lumMod val="75000"/>
                        </a:schemeClr>
                      </a:solidFill>
                    </a:ln>
                  </pic:spPr>
                </pic:pic>
              </a:graphicData>
            </a:graphic>
          </wp:inline>
        </w:drawing>
      </w:r>
    </w:p>
    <w:p w14:paraId="7BFF2252" w14:textId="574FBA7A" w:rsidR="004B1460" w:rsidRDefault="004B1460" w:rsidP="00C95A6E">
      <w:pPr>
        <w:pStyle w:val="30"/>
      </w:pPr>
      <w:r w:rsidRPr="00312C7F">
        <w:t>迭代规划。接下来我们需要对当前迭代（近两周）的工作进行规划，其中最重要的工作</w:t>
      </w:r>
      <w:r w:rsidRPr="00A85B01">
        <w:t>＂</w:t>
      </w:r>
      <w:r w:rsidRPr="00312C7F">
        <w:t>作为用户应该可以查看、查询所有门店网络</w:t>
      </w:r>
      <w:r w:rsidRPr="00A85B01">
        <w:t>＂</w:t>
      </w:r>
      <w:r w:rsidRPr="00312C7F">
        <w:t>需要在本迭代完成并上线。在迭代页面，单击</w:t>
      </w:r>
      <w:r w:rsidRPr="00A85B01">
        <w:t>＂</w:t>
      </w:r>
      <w:r w:rsidRPr="00312C7F">
        <w:t>未规划工作项</w:t>
      </w:r>
      <w:r w:rsidRPr="00A85B01">
        <w:t>＂</w:t>
      </w:r>
      <w:r w:rsidRPr="00312C7F">
        <w:t>，找到Story</w:t>
      </w:r>
      <w:r w:rsidRPr="00A85B01">
        <w:t>＂</w:t>
      </w:r>
      <w:r w:rsidRPr="00312C7F">
        <w:t>作为用户应该可以查看、查询所有门店网络</w:t>
      </w:r>
      <w:r w:rsidRPr="00A85B01">
        <w:t>＂</w:t>
      </w:r>
      <w:r w:rsidRPr="00312C7F">
        <w:t>，鼠标拖拽工作项至</w:t>
      </w:r>
      <w:r w:rsidRPr="00A85B01">
        <w:t>＂</w:t>
      </w:r>
      <w:r w:rsidRPr="00312C7F">
        <w:t>迭代4</w:t>
      </w:r>
      <w:r w:rsidRPr="00A85B01">
        <w:t>＂</w:t>
      </w:r>
      <w:r w:rsidRPr="00312C7F">
        <w:t>。单击</w:t>
      </w:r>
      <w:r w:rsidRPr="00A85B01">
        <w:t>＂</w:t>
      </w:r>
      <w:r w:rsidRPr="00312C7F">
        <w:t>迭代4</w:t>
      </w:r>
      <w:r w:rsidRPr="00A85B01">
        <w:t>＂</w:t>
      </w:r>
      <w:r w:rsidRPr="00312C7F">
        <w:t>的</w:t>
      </w:r>
      <w:r w:rsidRPr="00A85B01">
        <w:t>＂</w:t>
      </w:r>
      <w:r w:rsidRPr="00312C7F">
        <w:t>作为用户应该可以查看、查询所有门店网络</w:t>
      </w:r>
      <w:r w:rsidRPr="00A85B01">
        <w:t>＂</w:t>
      </w:r>
      <w:r w:rsidRPr="00312C7F">
        <w:t>，可以设置Story的预计开始日期与预计结束日期。 按照同样的方式，添加以下两个Story添加至迭代4：作为</w:t>
      </w:r>
      <w:r w:rsidR="00F47958">
        <w:rPr>
          <w:rFonts w:hint="eastAsia"/>
        </w:rPr>
        <w:t>用户</w:t>
      </w:r>
      <w:r w:rsidR="00F47958">
        <w:t>可以登录账号</w:t>
      </w:r>
      <w:r w:rsidRPr="00312C7F">
        <w:t>；作为</w:t>
      </w:r>
      <w:r w:rsidR="00F47958">
        <w:rPr>
          <w:rFonts w:hint="eastAsia"/>
        </w:rPr>
        <w:t>用户</w:t>
      </w:r>
      <w:r w:rsidR="00F47958">
        <w:t>可以注册账号</w:t>
      </w:r>
      <w:r w:rsidRPr="00312C7F">
        <w:t>。</w:t>
      </w:r>
    </w:p>
    <w:p w14:paraId="5246C1D6" w14:textId="144B0C21" w:rsidR="00966431" w:rsidRPr="00312C7F" w:rsidRDefault="00966431" w:rsidP="00056A66">
      <w:pPr>
        <w:pStyle w:val="1e"/>
        <w:ind w:left="480" w:firstLine="840"/>
        <w:rPr>
          <w:rFonts w:hint="eastAsia"/>
        </w:rPr>
      </w:pPr>
      <w:r>
        <w:rPr>
          <w:noProof/>
        </w:rPr>
        <w:lastRenderedPageBreak/>
        <w:drawing>
          <wp:inline distT="0" distB="0" distL="0" distR="0" wp14:anchorId="5ADECC02" wp14:editId="54D541D3">
            <wp:extent cx="5400000" cy="2108902"/>
            <wp:effectExtent l="19050" t="19050" r="10795" b="24765"/>
            <wp:docPr id="43453" name="图片 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108902"/>
                    </a:xfrm>
                    <a:prstGeom prst="rect">
                      <a:avLst/>
                    </a:prstGeom>
                    <a:ln w="12700">
                      <a:solidFill>
                        <a:schemeClr val="bg1">
                          <a:lumMod val="75000"/>
                        </a:schemeClr>
                      </a:solidFill>
                    </a:ln>
                  </pic:spPr>
                </pic:pic>
              </a:graphicData>
            </a:graphic>
          </wp:inline>
        </w:drawing>
      </w:r>
    </w:p>
    <w:p w14:paraId="05D4A8CA" w14:textId="6FD7CB06" w:rsidR="004B1460" w:rsidRPr="00312C7F" w:rsidRDefault="004B1460" w:rsidP="00C95A6E">
      <w:pPr>
        <w:pStyle w:val="30"/>
      </w:pPr>
      <w:r w:rsidRPr="00312C7F">
        <w:t>Story分解。接下来我们需要将Story</w:t>
      </w:r>
      <w:r w:rsidRPr="00A85B01">
        <w:t>＂</w:t>
      </w:r>
      <w:r w:rsidRPr="00312C7F">
        <w:t>作为用户应该可以查看、查询所有门店网络</w:t>
      </w:r>
      <w:r w:rsidRPr="00A85B01">
        <w:t>＂</w:t>
      </w:r>
      <w:r w:rsidRPr="00312C7F">
        <w:t>拆分到开发任务级别，并指派给对应的负责人。单击工作项列表最右侧</w:t>
      </w:r>
      <w:r w:rsidRPr="00A85B01">
        <w:t>＂</w:t>
      </w:r>
      <w:r w:rsidRPr="00312C7F">
        <w:t>操作</w:t>
      </w:r>
      <w:r w:rsidRPr="00A85B01">
        <w:t>＂</w:t>
      </w:r>
      <w:r w:rsidRPr="00312C7F">
        <w:t>列中的图标 ，添加子工作项。输入Task标题</w:t>
      </w:r>
      <w:r w:rsidRPr="00A85B01">
        <w:t>＂</w:t>
      </w:r>
      <w:r w:rsidRPr="00312C7F">
        <w:t>前端展示-添加门店网络菜单</w:t>
      </w:r>
      <w:r w:rsidRPr="00A85B01">
        <w:t>＂</w:t>
      </w:r>
      <w:r w:rsidRPr="00312C7F">
        <w:t>，并选择处理人，单击</w:t>
      </w:r>
      <w:r w:rsidRPr="00A85B01">
        <w:t>＂</w:t>
      </w:r>
      <w:r w:rsidRPr="00312C7F">
        <w:t>确定</w:t>
      </w:r>
      <w:r w:rsidRPr="00A85B01">
        <w:t>＂</w:t>
      </w:r>
      <w:r w:rsidRPr="00312C7F">
        <w:t>完成。按照同样的方式，添加Task</w:t>
      </w:r>
      <w:r w:rsidRPr="00A85B01">
        <w:t>＂</w:t>
      </w:r>
      <w:r w:rsidRPr="00312C7F">
        <w:t>后台管理-添加门店网络管理维护模块</w:t>
      </w:r>
      <w:r w:rsidRPr="00A85B01">
        <w:t>＂</w:t>
      </w:r>
      <w:r w:rsidRPr="00312C7F">
        <w:t>。</w:t>
      </w:r>
    </w:p>
    <w:p w14:paraId="4A5C10BE" w14:textId="4494A070" w:rsidR="004B1460" w:rsidRDefault="004B1460" w:rsidP="00C95A6E">
      <w:pPr>
        <w:pStyle w:val="30"/>
      </w:pPr>
      <w:r w:rsidRPr="00312C7F">
        <w:t>看板视图使用。点击右上角图标</w:t>
      </w:r>
      <w:r w:rsidRPr="00312C7F">
        <w:drawing>
          <wp:inline distT="0" distB="0" distL="0" distR="0" wp14:anchorId="60E56965" wp14:editId="5C093D7A">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 cy="142875"/>
                    </a:xfrm>
                    <a:prstGeom prst="rect">
                      <a:avLst/>
                    </a:prstGeom>
                  </pic:spPr>
                </pic:pic>
              </a:graphicData>
            </a:graphic>
          </wp:inline>
        </w:drawing>
      </w:r>
      <w:r w:rsidRPr="00312C7F">
        <w:t>，切换视图为</w:t>
      </w:r>
      <w:r w:rsidRPr="00A85B01">
        <w:t>＂</w:t>
      </w:r>
      <w:r w:rsidRPr="00312C7F">
        <w:t>卡片模式</w:t>
      </w:r>
      <w:r w:rsidRPr="00A85B01">
        <w:t>＂</w:t>
      </w:r>
      <w:r w:rsidRPr="00312C7F">
        <w:t>。在此模式下，可通过拖拽修改工作项状态。</w:t>
      </w:r>
    </w:p>
    <w:p w14:paraId="1E1D049D" w14:textId="4221CBEC" w:rsidR="00966431" w:rsidRPr="00312C7F" w:rsidRDefault="00966431" w:rsidP="00056A66">
      <w:pPr>
        <w:pStyle w:val="1e"/>
        <w:ind w:left="480" w:firstLine="840"/>
        <w:rPr>
          <w:rFonts w:cs="Huawei Sans" w:hint="eastAsia"/>
        </w:rPr>
      </w:pPr>
      <w:r>
        <w:rPr>
          <w:noProof/>
        </w:rPr>
        <w:drawing>
          <wp:inline distT="0" distB="0" distL="0" distR="0" wp14:anchorId="2598FF7E" wp14:editId="2EB29F8E">
            <wp:extent cx="5400000" cy="2561610"/>
            <wp:effectExtent l="19050" t="19050" r="10795" b="10160"/>
            <wp:docPr id="43454" name="图片 4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561610"/>
                    </a:xfrm>
                    <a:prstGeom prst="rect">
                      <a:avLst/>
                    </a:prstGeom>
                    <a:ln w="12700">
                      <a:solidFill>
                        <a:schemeClr val="bg1">
                          <a:lumMod val="75000"/>
                        </a:schemeClr>
                      </a:solidFill>
                    </a:ln>
                  </pic:spPr>
                </pic:pic>
              </a:graphicData>
            </a:graphic>
          </wp:inline>
        </w:drawing>
      </w:r>
    </w:p>
    <w:p w14:paraId="48FB2E2D" w14:textId="14DBBAE3" w:rsidR="004B1460" w:rsidRPr="00312C7F" w:rsidRDefault="00E46A25" w:rsidP="00C95A6E">
      <w:pPr>
        <w:pStyle w:val="30"/>
      </w:pPr>
      <w:r>
        <w:t>在每日站立会议中，可以通过电子白板报告和更新任务进度</w:t>
      </w:r>
      <w:r w:rsidR="004B1460" w:rsidRPr="00312C7F">
        <w:t>。在迭代页面单击右上角图标</w:t>
      </w:r>
      <w:r w:rsidR="004B1460" w:rsidRPr="00312C7F">
        <w:drawing>
          <wp:inline distT="0" distB="0" distL="0" distR="0" wp14:anchorId="69885FD6" wp14:editId="2FD191E0">
            <wp:extent cx="168761" cy="139411"/>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541" cy="142534"/>
                    </a:xfrm>
                    <a:prstGeom prst="rect">
                      <a:avLst/>
                    </a:prstGeom>
                  </pic:spPr>
                </pic:pic>
              </a:graphicData>
            </a:graphic>
          </wp:inline>
        </w:drawing>
      </w:r>
      <w:r w:rsidR="004B1460" w:rsidRPr="00312C7F">
        <w:t>，可切换视图为</w:t>
      </w:r>
      <w:r w:rsidR="004B1460" w:rsidRPr="00A85B01">
        <w:t>＂</w:t>
      </w:r>
      <w:r w:rsidR="004B1460" w:rsidRPr="00312C7F">
        <w:t>成员模式</w:t>
      </w:r>
      <w:r w:rsidR="004B1460" w:rsidRPr="00A85B01">
        <w:t>＂</w:t>
      </w:r>
      <w:r w:rsidR="004B1460" w:rsidRPr="00312C7F">
        <w:t>。通过成员模式视图可以看到当前团队每个成员的工作饱和度以及每个需求预估的完成时间点。</w:t>
      </w:r>
    </w:p>
    <w:p w14:paraId="6727566D" w14:textId="0522ECF6" w:rsidR="004B1460" w:rsidRPr="00312C7F" w:rsidRDefault="004B1460" w:rsidP="00056A66">
      <w:pPr>
        <w:pStyle w:val="1e"/>
        <w:ind w:left="480" w:firstLine="840"/>
        <w:rPr>
          <w:rFonts w:hint="eastAsia"/>
        </w:rPr>
      </w:pPr>
      <w:r w:rsidRPr="00312C7F">
        <w:lastRenderedPageBreak/>
        <w:t xml:space="preserve"> </w:t>
      </w:r>
      <w:r w:rsidR="00F47958">
        <w:rPr>
          <w:noProof/>
        </w:rPr>
        <w:drawing>
          <wp:inline distT="0" distB="0" distL="0" distR="0" wp14:anchorId="27E93BFC" wp14:editId="2A65292F">
            <wp:extent cx="5400000" cy="2167172"/>
            <wp:effectExtent l="19050" t="19050" r="10795" b="24130"/>
            <wp:docPr id="43327" name="图片 4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167172"/>
                    </a:xfrm>
                    <a:prstGeom prst="rect">
                      <a:avLst/>
                    </a:prstGeom>
                    <a:ln w="12700">
                      <a:solidFill>
                        <a:schemeClr val="bg1">
                          <a:lumMod val="85000"/>
                        </a:schemeClr>
                      </a:solidFill>
                    </a:ln>
                  </pic:spPr>
                </pic:pic>
              </a:graphicData>
            </a:graphic>
          </wp:inline>
        </w:drawing>
      </w:r>
    </w:p>
    <w:p w14:paraId="6B2B8AE2" w14:textId="1B2D50AD" w:rsidR="004B1460" w:rsidRPr="00312C7F" w:rsidRDefault="004B1460" w:rsidP="004576A2">
      <w:pPr>
        <w:pStyle w:val="3"/>
      </w:pPr>
      <w:bookmarkStart w:id="19" w:name="_Toc80892050"/>
      <w:r w:rsidRPr="00312C7F">
        <w:t>使用效率工具</w:t>
      </w:r>
      <w:r w:rsidR="00AF4519">
        <w:t>监测</w:t>
      </w:r>
      <w:r w:rsidRPr="00312C7F">
        <w:t>和跟踪项目状态</w:t>
      </w:r>
      <w:bookmarkEnd w:id="19"/>
      <w:r w:rsidRPr="00312C7F">
        <w:t xml:space="preserve"> </w:t>
      </w:r>
    </w:p>
    <w:p w14:paraId="007BE08A" w14:textId="77777777" w:rsidR="004B1460" w:rsidRPr="00312C7F" w:rsidRDefault="004B1460" w:rsidP="00056A66">
      <w:pPr>
        <w:pStyle w:val="1e"/>
        <w:ind w:left="480" w:firstLine="840"/>
        <w:rPr>
          <w:rFonts w:hint="eastAsia"/>
        </w:rPr>
      </w:pPr>
      <w:r w:rsidRPr="00312C7F">
        <w:t>通过迭代图表，团队可以方便的统计当前迭代的进度情况，包括需求完成情况、迭代燃尽图、工作量等。</w:t>
      </w:r>
    </w:p>
    <w:p w14:paraId="2B61B8EB" w14:textId="6163A374" w:rsidR="004B1460" w:rsidRPr="00312C7F" w:rsidRDefault="002F4A2D" w:rsidP="00C95A6E">
      <w:pPr>
        <w:pStyle w:val="30"/>
      </w:pPr>
      <w:r>
        <w:rPr>
          <w:rFonts w:hint="eastAsia"/>
        </w:rPr>
        <w:t>选择</w:t>
      </w:r>
      <w:r w:rsidR="004B1460" w:rsidRPr="00312C7F">
        <w:t>迭代</w:t>
      </w:r>
      <w:r>
        <w:rPr>
          <w:rFonts w:hint="eastAsia"/>
        </w:rPr>
        <w:t>4</w:t>
      </w:r>
      <w:r>
        <w:t>工作项</w:t>
      </w:r>
      <w:r w:rsidR="004B1460" w:rsidRPr="00312C7F">
        <w:t>，单击工作项列表上方的图标</w:t>
      </w:r>
      <w:r w:rsidR="004B1460" w:rsidRPr="00312C7F">
        <w:drawing>
          <wp:inline distT="0" distB="0" distL="0" distR="0" wp14:anchorId="15DF5C04" wp14:editId="34D9C824">
            <wp:extent cx="467814" cy="1219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461" cy="131992"/>
                    </a:xfrm>
                    <a:prstGeom prst="rect">
                      <a:avLst/>
                    </a:prstGeom>
                  </pic:spPr>
                </pic:pic>
              </a:graphicData>
            </a:graphic>
          </wp:inline>
        </w:drawing>
      </w:r>
      <w:r w:rsidR="004B1460" w:rsidRPr="00312C7F">
        <w:t>，即可展开迭代进度视图。如果是新创建的项目，在项目创建第二天可看到报表效果。</w:t>
      </w:r>
    </w:p>
    <w:p w14:paraId="5EFFDE58" w14:textId="1D2137E0" w:rsidR="004B1460" w:rsidRPr="00312C7F" w:rsidRDefault="006C214F" w:rsidP="00056A66">
      <w:pPr>
        <w:pStyle w:val="1e"/>
        <w:ind w:left="480" w:firstLine="840"/>
        <w:rPr>
          <w:rFonts w:hint="eastAsia"/>
        </w:rPr>
      </w:pPr>
      <w:r>
        <w:rPr>
          <w:noProof/>
        </w:rPr>
        <w:drawing>
          <wp:inline distT="0" distB="0" distL="0" distR="0" wp14:anchorId="1E6941F3" wp14:editId="24824239">
            <wp:extent cx="5400000" cy="1574953"/>
            <wp:effectExtent l="19050" t="19050" r="10795" b="25400"/>
            <wp:docPr id="43328" name="图片 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1574953"/>
                    </a:xfrm>
                    <a:prstGeom prst="rect">
                      <a:avLst/>
                    </a:prstGeom>
                    <a:ln w="12700">
                      <a:solidFill>
                        <a:schemeClr val="bg1">
                          <a:lumMod val="85000"/>
                        </a:schemeClr>
                      </a:solidFill>
                    </a:ln>
                  </pic:spPr>
                </pic:pic>
              </a:graphicData>
            </a:graphic>
          </wp:inline>
        </w:drawing>
      </w:r>
    </w:p>
    <w:p w14:paraId="1901CC8C" w14:textId="474E8B8E" w:rsidR="004B1460" w:rsidRPr="00312C7F" w:rsidRDefault="004B1460" w:rsidP="00C95A6E">
      <w:pPr>
        <w:pStyle w:val="30"/>
      </w:pPr>
      <w:r w:rsidRPr="00312C7F">
        <w:t>项目仪表盘提供了强大的项目进度跟进能力、包括需求进度统计、燃尽图、工作完成度、工时统计等等。</w:t>
      </w:r>
      <w:r w:rsidRPr="00312C7F">
        <w:tab/>
        <w:t>单击页面上方导航</w:t>
      </w:r>
      <w:r w:rsidRPr="00A85B01">
        <w:t>＂</w:t>
      </w:r>
      <w:r w:rsidRPr="00312C7F">
        <w:t>仪表盘</w:t>
      </w:r>
      <w:r w:rsidRPr="00A85B01">
        <w:t>＂</w:t>
      </w:r>
      <w:r w:rsidRPr="00312C7F">
        <w:t>，进入</w:t>
      </w:r>
      <w:r w:rsidRPr="00A85B01">
        <w:t>＂</w:t>
      </w:r>
      <w:r w:rsidRPr="00312C7F">
        <w:t>仪表盘</w:t>
      </w:r>
      <w:r w:rsidRPr="00A85B01">
        <w:t>＂</w:t>
      </w:r>
      <w:r w:rsidRPr="00312C7F">
        <w:t xml:space="preserve">页面。 </w:t>
      </w:r>
    </w:p>
    <w:p w14:paraId="7510C84F" w14:textId="77777777" w:rsidR="004B1460" w:rsidRPr="00312C7F" w:rsidRDefault="004B1460" w:rsidP="00056A66">
      <w:pPr>
        <w:pStyle w:val="1e"/>
        <w:ind w:left="480" w:firstLine="840"/>
        <w:rPr>
          <w:rFonts w:hint="eastAsia"/>
        </w:rPr>
      </w:pPr>
      <w:r w:rsidRPr="00312C7F">
        <w:rPr>
          <w:noProof/>
        </w:rPr>
        <w:lastRenderedPageBreak/>
        <w:drawing>
          <wp:inline distT="0" distB="0" distL="0" distR="0" wp14:anchorId="28956169" wp14:editId="05C6D2EA">
            <wp:extent cx="5454000" cy="2771705"/>
            <wp:effectExtent l="19050" t="19050" r="13970" b="10160"/>
            <wp:docPr id="43206" name="图片 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000" cy="2771705"/>
                    </a:xfrm>
                    <a:prstGeom prst="rect">
                      <a:avLst/>
                    </a:prstGeom>
                    <a:ln w="12700">
                      <a:solidFill>
                        <a:schemeClr val="bg1">
                          <a:lumMod val="85000"/>
                        </a:schemeClr>
                      </a:solidFill>
                    </a:ln>
                  </pic:spPr>
                </pic:pic>
              </a:graphicData>
            </a:graphic>
          </wp:inline>
        </w:drawing>
      </w:r>
    </w:p>
    <w:p w14:paraId="1FE17A68" w14:textId="5D3527AC" w:rsidR="004B1460" w:rsidRPr="00312C7F" w:rsidRDefault="004B1460" w:rsidP="00C95A6E">
      <w:pPr>
        <w:pStyle w:val="30"/>
      </w:pPr>
      <w:r w:rsidRPr="00312C7F">
        <w:t>单击页面右上角</w:t>
      </w:r>
      <w:r w:rsidRPr="00A85B01">
        <w:t>＂</w:t>
      </w:r>
      <w:r w:rsidRPr="00312C7F">
        <w:t>设计布局</w:t>
      </w:r>
      <w:r w:rsidRPr="00A85B01">
        <w:t>＂</w:t>
      </w:r>
      <w:r w:rsidRPr="00312C7F">
        <w:t>，进入编辑模式。点击任意组件右上角的</w:t>
      </w:r>
      <w:r w:rsidRPr="00312C7F">
        <w:drawing>
          <wp:inline distT="0" distB="0" distL="0" distR="0" wp14:anchorId="3795FF59" wp14:editId="1071D6D9">
            <wp:extent cx="171450" cy="171450"/>
            <wp:effectExtent l="0" t="0" r="0" b="0"/>
            <wp:docPr id="43135" name="图片 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50" cy="171450"/>
                    </a:xfrm>
                    <a:prstGeom prst="rect">
                      <a:avLst/>
                    </a:prstGeom>
                  </pic:spPr>
                </pic:pic>
              </a:graphicData>
            </a:graphic>
          </wp:inline>
        </w:drawing>
      </w:r>
      <w:r w:rsidRPr="00312C7F">
        <w:t>，可将此组件移除。通过鼠标拖拽，可改变组件在仪表盘中的位置。单击页面右上角</w:t>
      </w:r>
      <w:r w:rsidRPr="00A85B01">
        <w:t>＂</w:t>
      </w:r>
      <w:r w:rsidRPr="00312C7F">
        <w:t>添加卡片</w:t>
      </w:r>
      <w:r w:rsidRPr="00A85B01">
        <w:t>＂</w:t>
      </w:r>
      <w:r w:rsidRPr="00312C7F">
        <w:t>，在页面右侧滑框中可拖拽新组件至仪表盘中。完成编辑后，单击页面下方</w:t>
      </w:r>
      <w:r w:rsidRPr="00A85B01">
        <w:t>＂</w:t>
      </w:r>
      <w:r w:rsidRPr="00312C7F">
        <w:t>保存</w:t>
      </w:r>
      <w:r w:rsidRPr="00A85B01">
        <w:t>＂</w:t>
      </w:r>
      <w:r w:rsidRPr="00312C7F">
        <w:t xml:space="preserve">。 </w:t>
      </w:r>
    </w:p>
    <w:p w14:paraId="316CC9AD" w14:textId="0AD49ACA" w:rsidR="004B1460" w:rsidRPr="00312C7F" w:rsidRDefault="004B1460" w:rsidP="004576A2">
      <w:pPr>
        <w:pStyle w:val="2"/>
        <w:rPr>
          <w:rFonts w:cs="Huawei Sans"/>
        </w:rPr>
      </w:pPr>
      <w:bookmarkStart w:id="20" w:name="_Toc80892051"/>
      <w:r w:rsidRPr="00312C7F">
        <w:rPr>
          <w:rFonts w:cs="Huawei Sans"/>
        </w:rPr>
        <w:t>项目管理配置</w:t>
      </w:r>
      <w:bookmarkEnd w:id="20"/>
    </w:p>
    <w:p w14:paraId="3581CBD6" w14:textId="77777777" w:rsidR="004B1460" w:rsidRPr="00312C7F" w:rsidRDefault="004B1460" w:rsidP="004576A2">
      <w:pPr>
        <w:pStyle w:val="3"/>
      </w:pPr>
      <w:bookmarkStart w:id="21" w:name="_Toc80892052"/>
      <w:r w:rsidRPr="00312C7F">
        <w:t>实验介绍</w:t>
      </w:r>
      <w:bookmarkEnd w:id="21"/>
    </w:p>
    <w:p w14:paraId="4F75B05A" w14:textId="77777777" w:rsidR="004B1460" w:rsidRPr="00312C7F" w:rsidRDefault="004B1460" w:rsidP="00056A66">
      <w:pPr>
        <w:pStyle w:val="1e"/>
        <w:ind w:left="480" w:firstLine="840"/>
        <w:rPr>
          <w:rFonts w:hint="eastAsia"/>
        </w:rPr>
      </w:pPr>
      <w:r w:rsidRPr="00312C7F">
        <w:t>通过本章的学习，大家可以了解并掌握针对具体项目可以进行哪些维度的配置和自定义修改，帮助大家将项目配置的更接近自己真实的场景及应用方式。</w:t>
      </w:r>
    </w:p>
    <w:p w14:paraId="70FB3DD7" w14:textId="1888CEF0" w:rsidR="004B1460" w:rsidRPr="00312C7F" w:rsidRDefault="004B1460" w:rsidP="004576A2">
      <w:pPr>
        <w:pStyle w:val="3"/>
      </w:pPr>
      <w:bookmarkStart w:id="22" w:name="_Toc80892053"/>
      <w:r w:rsidRPr="00312C7F">
        <w:t>实验目的</w:t>
      </w:r>
      <w:bookmarkEnd w:id="22"/>
    </w:p>
    <w:p w14:paraId="71805671" w14:textId="77777777" w:rsidR="004B1460" w:rsidRPr="00312C7F" w:rsidRDefault="004B1460" w:rsidP="00056A66">
      <w:pPr>
        <w:pStyle w:val="1e"/>
        <w:ind w:left="480" w:firstLine="840"/>
        <w:rPr>
          <w:rFonts w:hint="eastAsia"/>
        </w:rPr>
      </w:pPr>
      <w:r w:rsidRPr="00312C7F">
        <w:t>通过此次实验学员可以熟练掌握如何维护项目基本信息，成员和通知功能，如何定制项目工作流程。</w:t>
      </w:r>
    </w:p>
    <w:p w14:paraId="63811845" w14:textId="037AA0CE" w:rsidR="004B1460" w:rsidRPr="00312C7F" w:rsidRDefault="004B1460" w:rsidP="004576A2">
      <w:pPr>
        <w:pStyle w:val="3"/>
      </w:pPr>
      <w:bookmarkStart w:id="23" w:name="_Toc80892054"/>
      <w:r w:rsidRPr="00312C7F">
        <w:t>维护项目基本信息</w:t>
      </w:r>
      <w:bookmarkEnd w:id="23"/>
    </w:p>
    <w:p w14:paraId="6A8D0C92" w14:textId="77777777" w:rsidR="004B1460" w:rsidRPr="00312C7F" w:rsidRDefault="004B1460" w:rsidP="00056A66">
      <w:pPr>
        <w:pStyle w:val="1e"/>
        <w:ind w:left="480" w:firstLine="840"/>
        <w:rPr>
          <w:rFonts w:hint="eastAsia"/>
        </w:rPr>
      </w:pPr>
      <w:r w:rsidRPr="00312C7F">
        <w:t>通过本章节您将学习如何对</w:t>
      </w:r>
      <w:r w:rsidRPr="00312C7F">
        <w:t xml:space="preserve"> </w:t>
      </w:r>
      <w:r w:rsidRPr="00A85B01">
        <w:t>＂</w:t>
      </w:r>
      <w:r w:rsidRPr="00312C7F">
        <w:t>凤凰商城</w:t>
      </w:r>
      <w:r w:rsidRPr="00A85B01">
        <w:t>＂</w:t>
      </w:r>
      <w:r w:rsidRPr="00312C7F">
        <w:t xml:space="preserve"> </w:t>
      </w:r>
      <w:r w:rsidRPr="00312C7F">
        <w:t>进行基本信息等维护，以及团队成员管理，并学习如何通过定制站内消息通知以及邮件通知来跟进项目进度。</w:t>
      </w:r>
    </w:p>
    <w:p w14:paraId="40282065" w14:textId="77777777" w:rsidR="004B1460" w:rsidRPr="00312C7F" w:rsidRDefault="004B1460" w:rsidP="00C95A6E">
      <w:pPr>
        <w:pStyle w:val="30"/>
      </w:pPr>
      <w:r w:rsidRPr="00312C7F">
        <w:t>项目基本信息设置。进入项目，单击页面上方导航</w:t>
      </w:r>
      <w:r w:rsidRPr="00A85B01">
        <w:t>＂</w:t>
      </w:r>
      <w:r w:rsidRPr="00312C7F">
        <w:t>设置 &gt; 通用设置</w:t>
      </w:r>
      <w:r w:rsidRPr="00A85B01">
        <w:t>＂</w:t>
      </w:r>
      <w:r w:rsidRPr="00312C7F">
        <w:t>。</w:t>
      </w:r>
    </w:p>
    <w:p w14:paraId="5E6F96FC" w14:textId="77777777" w:rsidR="004B1460" w:rsidRPr="00312C7F" w:rsidRDefault="004B1460" w:rsidP="00056A66">
      <w:pPr>
        <w:pStyle w:val="1e"/>
        <w:ind w:left="480" w:firstLine="840"/>
        <w:rPr>
          <w:rFonts w:hint="eastAsia"/>
        </w:rPr>
      </w:pPr>
      <w:r w:rsidRPr="00312C7F">
        <w:rPr>
          <w:noProof/>
        </w:rPr>
        <w:drawing>
          <wp:inline distT="0" distB="0" distL="0" distR="0" wp14:anchorId="7A4BEA51" wp14:editId="4D691B10">
            <wp:extent cx="5454000" cy="802425"/>
            <wp:effectExtent l="19050" t="19050" r="13970" b="17145"/>
            <wp:docPr id="43207" name="图片 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802425"/>
                    </a:xfrm>
                    <a:prstGeom prst="rect">
                      <a:avLst/>
                    </a:prstGeom>
                    <a:ln w="12700">
                      <a:solidFill>
                        <a:schemeClr val="bg1">
                          <a:lumMod val="85000"/>
                        </a:schemeClr>
                      </a:solidFill>
                    </a:ln>
                  </pic:spPr>
                </pic:pic>
              </a:graphicData>
            </a:graphic>
          </wp:inline>
        </w:drawing>
      </w:r>
    </w:p>
    <w:p w14:paraId="7A0028A5" w14:textId="77777777" w:rsidR="004B1460" w:rsidRPr="00312C7F" w:rsidRDefault="004B1460" w:rsidP="00C95A6E">
      <w:pPr>
        <w:pStyle w:val="30"/>
      </w:pPr>
      <w:r w:rsidRPr="00312C7F">
        <w:lastRenderedPageBreak/>
        <w:t>单击页面左侧菜单</w:t>
      </w:r>
      <w:r w:rsidRPr="00A85B01">
        <w:t>＂</w:t>
      </w:r>
      <w:r w:rsidRPr="00312C7F">
        <w:t>基本信息</w:t>
      </w:r>
      <w:r w:rsidRPr="00A85B01">
        <w:t>＂</w:t>
      </w:r>
      <w:r w:rsidRPr="00312C7F">
        <w:t>，进入</w:t>
      </w:r>
      <w:r w:rsidRPr="00A85B01">
        <w:t>＂</w:t>
      </w:r>
      <w:r w:rsidRPr="00312C7F">
        <w:t>基本信息</w:t>
      </w:r>
      <w:r w:rsidRPr="00A85B01">
        <w:t>＂</w:t>
      </w:r>
      <w:r w:rsidRPr="00312C7F">
        <w:t>页面。管理员可根据情况进行修改项目名称、项目描述，移交创建人，完成编辑，单击</w:t>
      </w:r>
      <w:r w:rsidRPr="00A85B01">
        <w:t>＂</w:t>
      </w:r>
      <w:r w:rsidRPr="00312C7F">
        <w:t>保存</w:t>
      </w:r>
      <w:r w:rsidRPr="00A85B01">
        <w:t>＂</w:t>
      </w:r>
      <w:r w:rsidRPr="00312C7F">
        <w:t>。</w:t>
      </w:r>
    </w:p>
    <w:p w14:paraId="73243FBE"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64384" behindDoc="0" locked="0" layoutInCell="1" allowOverlap="1" wp14:anchorId="5440158B" wp14:editId="39876271">
                <wp:simplePos x="0" y="0"/>
                <wp:positionH relativeFrom="column">
                  <wp:posOffset>700405</wp:posOffset>
                </wp:positionH>
                <wp:positionV relativeFrom="paragraph">
                  <wp:posOffset>634213</wp:posOffset>
                </wp:positionV>
                <wp:extent cx="543465" cy="172528"/>
                <wp:effectExtent l="19050" t="19050" r="28575" b="18415"/>
                <wp:wrapNone/>
                <wp:docPr id="43209" name="矩形 43209"/>
                <wp:cNvGraphicFramePr/>
                <a:graphic xmlns:a="http://schemas.openxmlformats.org/drawingml/2006/main">
                  <a:graphicData uri="http://schemas.microsoft.com/office/word/2010/wordprocessingShape">
                    <wps:wsp>
                      <wps:cNvSpPr/>
                      <wps:spPr>
                        <a:xfrm>
                          <a:off x="0" y="0"/>
                          <a:ext cx="543465" cy="1725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A5BA2" id="矩形 43209" o:spid="_x0000_s1026" style="position:absolute;left:0;text-align:left;margin-left:55.15pt;margin-top:49.95pt;width:42.8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" filled="f" strokecolor="#c7000b" strokeweight="2.25pt"/>
            </w:pict>
          </mc:Fallback>
        </mc:AlternateContent>
      </w:r>
      <w:r w:rsidRPr="00312C7F">
        <w:rPr>
          <w:noProof/>
        </w:rPr>
        <w:drawing>
          <wp:inline distT="0" distB="0" distL="0" distR="0" wp14:anchorId="19D866F0" wp14:editId="1DF1CF85">
            <wp:extent cx="5454000" cy="2736620"/>
            <wp:effectExtent l="19050" t="19050" r="13970" b="26035"/>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736620"/>
                    </a:xfrm>
                    <a:prstGeom prst="rect">
                      <a:avLst/>
                    </a:prstGeom>
                    <a:ln w="12700">
                      <a:solidFill>
                        <a:schemeClr val="bg1">
                          <a:lumMod val="85000"/>
                        </a:schemeClr>
                      </a:solidFill>
                    </a:ln>
                    <a:effectLst>
                      <a:softEdge rad="0"/>
                    </a:effectLst>
                  </pic:spPr>
                </pic:pic>
              </a:graphicData>
            </a:graphic>
          </wp:inline>
        </w:drawing>
      </w:r>
      <w:r w:rsidRPr="00312C7F">
        <w:t xml:space="preserve"> </w:t>
      </w:r>
    </w:p>
    <w:p w14:paraId="0812F792" w14:textId="5B3FE552" w:rsidR="00BF673D" w:rsidRPr="00BF673D" w:rsidRDefault="00BF673D" w:rsidP="00C95A6E">
      <w:pPr>
        <w:pStyle w:val="30"/>
      </w:pPr>
      <w:r w:rsidRPr="00BF673D">
        <w:t>项目成员管理</w:t>
      </w:r>
      <w:r w:rsidRPr="00BF673D">
        <w:rPr>
          <w:rFonts w:hint="eastAsia"/>
        </w:rPr>
        <w:t xml:space="preserve">。单击页面左侧菜单“成员管理”，进入“成员管理”页面。点击添加成员，在下拉菜单中选择“邀请其他企业用户”，在弹出窗口的“企业用户”文本框输入小组成员账号进行添加。重复该步骤直到小组全部成员添加完毕。 </w:t>
      </w:r>
    </w:p>
    <w:p w14:paraId="5AB05056" w14:textId="708F005E" w:rsidR="00BF673D" w:rsidRDefault="00D72104" w:rsidP="00056A66">
      <w:pPr>
        <w:pStyle w:val="1e"/>
        <w:ind w:left="480" w:firstLine="840"/>
        <w:rPr>
          <w:rFonts w:cs="Huawei Sans" w:hint="eastAsia"/>
        </w:rPr>
      </w:pPr>
      <w:r w:rsidRPr="00312C7F">
        <w:rPr>
          <w:noProof/>
        </w:rPr>
        <mc:AlternateContent>
          <mc:Choice Requires="wps">
            <w:drawing>
              <wp:anchor distT="0" distB="0" distL="114300" distR="114300" simplePos="0" relativeHeight="251936768" behindDoc="0" locked="0" layoutInCell="1" allowOverlap="1" wp14:anchorId="2B47ED8F" wp14:editId="1F3380C3">
                <wp:simplePos x="0" y="0"/>
                <wp:positionH relativeFrom="column">
                  <wp:posOffset>734060</wp:posOffset>
                </wp:positionH>
                <wp:positionV relativeFrom="paragraph">
                  <wp:posOffset>660284</wp:posOffset>
                </wp:positionV>
                <wp:extent cx="320722" cy="150125"/>
                <wp:effectExtent l="19050" t="19050" r="22225" b="21590"/>
                <wp:wrapNone/>
                <wp:docPr id="30" name="矩形 30"/>
                <wp:cNvGraphicFramePr/>
                <a:graphic xmlns:a="http://schemas.openxmlformats.org/drawingml/2006/main">
                  <a:graphicData uri="http://schemas.microsoft.com/office/word/2010/wordprocessingShape">
                    <wps:wsp>
                      <wps:cNvSpPr/>
                      <wps:spPr>
                        <a:xfrm>
                          <a:off x="0" y="0"/>
                          <a:ext cx="320722" cy="150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A719D" id="矩形 30" o:spid="_x0000_s1026" style="position:absolute;left:0;text-align:left;margin-left:57.8pt;margin-top:52pt;width:25.25pt;height:1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" filled="f" strokecolor="#c7000b" strokeweight="2.25pt"/>
            </w:pict>
          </mc:Fallback>
        </mc:AlternateContent>
      </w:r>
      <w:r w:rsidR="00BF673D" w:rsidRPr="00312C7F">
        <w:rPr>
          <w:noProof/>
        </w:rPr>
        <mc:AlternateContent>
          <mc:Choice Requires="wps">
            <w:drawing>
              <wp:anchor distT="0" distB="0" distL="114300" distR="114300" simplePos="0" relativeHeight="251938816" behindDoc="0" locked="0" layoutInCell="1" allowOverlap="1" wp14:anchorId="1EF66CE2" wp14:editId="651BB4C4">
                <wp:simplePos x="0" y="0"/>
                <wp:positionH relativeFrom="column">
                  <wp:posOffset>5100680</wp:posOffset>
                </wp:positionH>
                <wp:positionV relativeFrom="paragraph">
                  <wp:posOffset>1131277</wp:posOffset>
                </wp:positionV>
                <wp:extent cx="518615" cy="129654"/>
                <wp:effectExtent l="19050" t="19050" r="15240" b="22860"/>
                <wp:wrapNone/>
                <wp:docPr id="35" name="矩形 35"/>
                <wp:cNvGraphicFramePr/>
                <a:graphic xmlns:a="http://schemas.openxmlformats.org/drawingml/2006/main">
                  <a:graphicData uri="http://schemas.microsoft.com/office/word/2010/wordprocessingShape">
                    <wps:wsp>
                      <wps:cNvSpPr/>
                      <wps:spPr>
                        <a:xfrm>
                          <a:off x="0" y="0"/>
                          <a:ext cx="518615" cy="1296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CD10B" id="矩形 35" o:spid="_x0000_s1026" style="position:absolute;left:0;text-align:left;margin-left:401.65pt;margin-top:89.1pt;width:40.85pt;height:10.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" filled="f" strokecolor="#c7000b" strokeweight="2.25pt"/>
            </w:pict>
          </mc:Fallback>
        </mc:AlternateContent>
      </w:r>
      <w:r w:rsidR="00BF673D">
        <w:rPr>
          <w:noProof/>
        </w:rPr>
        <w:drawing>
          <wp:inline distT="0" distB="0" distL="0" distR="0" wp14:anchorId="56F48D78" wp14:editId="7EE41818">
            <wp:extent cx="5400000" cy="1192841"/>
            <wp:effectExtent l="19050" t="19050" r="10795"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1192841"/>
                    </a:xfrm>
                    <a:prstGeom prst="rect">
                      <a:avLst/>
                    </a:prstGeom>
                    <a:ln w="12700">
                      <a:solidFill>
                        <a:schemeClr val="bg1">
                          <a:lumMod val="85000"/>
                        </a:schemeClr>
                      </a:solidFill>
                    </a:ln>
                  </pic:spPr>
                </pic:pic>
              </a:graphicData>
            </a:graphic>
          </wp:inline>
        </w:drawing>
      </w:r>
    </w:p>
    <w:p w14:paraId="51355C55" w14:textId="2694FC38" w:rsidR="00BF673D" w:rsidRPr="00BF673D" w:rsidRDefault="00BF673D" w:rsidP="00056A66">
      <w:pPr>
        <w:pStyle w:val="1e"/>
        <w:ind w:left="480" w:firstLine="840"/>
        <w:rPr>
          <w:rFonts w:cs="Huawei Sans" w:hint="eastAsia"/>
        </w:rPr>
      </w:pPr>
      <w:r>
        <w:rPr>
          <w:noProof/>
        </w:rPr>
        <w:drawing>
          <wp:inline distT="0" distB="0" distL="0" distR="0" wp14:anchorId="3C9CB74D" wp14:editId="6330DF56">
            <wp:extent cx="2355494" cy="1211397"/>
            <wp:effectExtent l="19050" t="19050" r="26035" b="273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4187" cy="1226154"/>
                    </a:xfrm>
                    <a:prstGeom prst="rect">
                      <a:avLst/>
                    </a:prstGeom>
                    <a:ln w="12700">
                      <a:solidFill>
                        <a:schemeClr val="bg1">
                          <a:lumMod val="85000"/>
                        </a:schemeClr>
                      </a:solidFill>
                    </a:ln>
                  </pic:spPr>
                </pic:pic>
              </a:graphicData>
            </a:graphic>
          </wp:inline>
        </w:drawing>
      </w:r>
    </w:p>
    <w:p w14:paraId="1C875B4E" w14:textId="5166D010" w:rsidR="00BF673D" w:rsidRDefault="00BF673D" w:rsidP="00056A66">
      <w:pPr>
        <w:pStyle w:val="1e"/>
        <w:ind w:left="480" w:firstLine="840"/>
        <w:rPr>
          <w:rFonts w:cs="Huawei Sans" w:hint="eastAsia"/>
        </w:rPr>
      </w:pPr>
      <w:r w:rsidRPr="00BF673D">
        <w:rPr>
          <w:rFonts w:hint="eastAsia"/>
        </w:rPr>
        <w:t>作为参与者被添加到项目中后，成员账号登录</w:t>
      </w:r>
      <w:proofErr w:type="spellStart"/>
      <w:r w:rsidRPr="00BF673D">
        <w:rPr>
          <w:rFonts w:hint="eastAsia"/>
        </w:rPr>
        <w:t>DevCloud</w:t>
      </w:r>
      <w:proofErr w:type="spellEnd"/>
      <w:r w:rsidRPr="00BF673D">
        <w:rPr>
          <w:rFonts w:hint="eastAsia"/>
        </w:rPr>
        <w:t>可看到参与的项目，并进行操作。</w:t>
      </w:r>
    </w:p>
    <w:p w14:paraId="50AE5B53" w14:textId="0FC67390" w:rsidR="004B1460" w:rsidRPr="00312C7F" w:rsidRDefault="004B1460" w:rsidP="00C95A6E">
      <w:pPr>
        <w:pStyle w:val="30"/>
      </w:pPr>
      <w:r w:rsidRPr="00312C7F">
        <w:t>站内通知以及邮件通知设置。进入项目，单击页面上方导航</w:t>
      </w:r>
      <w:r w:rsidRPr="00A85B01">
        <w:t>＂</w:t>
      </w:r>
      <w:r w:rsidRPr="00312C7F">
        <w:t>设置 &gt; 项目设置</w:t>
      </w:r>
      <w:r w:rsidRPr="00A85B01">
        <w:t>＂</w:t>
      </w:r>
      <w:r w:rsidRPr="00312C7F">
        <w:t>。单击页面左侧菜单</w:t>
      </w:r>
      <w:r w:rsidRPr="00A85B01">
        <w:t>＂</w:t>
      </w:r>
      <w:r w:rsidRPr="00312C7F">
        <w:t>通知设置</w:t>
      </w:r>
      <w:r w:rsidRPr="00A85B01">
        <w:t>＂</w:t>
      </w:r>
      <w:r w:rsidRPr="00312C7F">
        <w:t>，进入</w:t>
      </w:r>
      <w:r w:rsidRPr="00A85B01">
        <w:t>＂</w:t>
      </w:r>
      <w:r w:rsidRPr="00312C7F">
        <w:t>通知设置</w:t>
      </w:r>
      <w:r w:rsidRPr="00A85B01">
        <w:t>＂</w:t>
      </w:r>
      <w:r w:rsidRPr="00312C7F">
        <w:t>页面。根据需要勾选通知场景、方式、对象即可，系统将自动保存。</w:t>
      </w:r>
    </w:p>
    <w:p w14:paraId="4BF2705E" w14:textId="487C540E" w:rsidR="004B1460" w:rsidRPr="00312C7F" w:rsidRDefault="00B118D3"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666432" behindDoc="0" locked="0" layoutInCell="1" allowOverlap="1" wp14:anchorId="5E3434C3" wp14:editId="3F182C7D">
                <wp:simplePos x="0" y="0"/>
                <wp:positionH relativeFrom="column">
                  <wp:posOffset>772564</wp:posOffset>
                </wp:positionH>
                <wp:positionV relativeFrom="paragraph">
                  <wp:posOffset>2149533</wp:posOffset>
                </wp:positionV>
                <wp:extent cx="335915" cy="128905"/>
                <wp:effectExtent l="19050" t="19050" r="26035" b="23495"/>
                <wp:wrapNone/>
                <wp:docPr id="43212" name="矩形 43212"/>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7D4B6" id="矩形 43212" o:spid="_x0000_s1026" style="position:absolute;left:0;text-align:left;margin-left:60.85pt;margin-top:169.25pt;width:26.45pt;height:1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jT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" filled="f" strokecolor="#c7000b" strokeweight="2.25pt"/>
            </w:pict>
          </mc:Fallback>
        </mc:AlternateContent>
      </w:r>
      <w:r w:rsidR="004B1460" w:rsidRPr="00312C7F">
        <w:rPr>
          <w:noProof/>
        </w:rPr>
        <mc:AlternateContent>
          <mc:Choice Requires="wps">
            <w:drawing>
              <wp:anchor distT="0" distB="0" distL="114300" distR="114300" simplePos="0" relativeHeight="251665408" behindDoc="0" locked="0" layoutInCell="1" allowOverlap="1" wp14:anchorId="60B2DBFC" wp14:editId="64B16ADC">
                <wp:simplePos x="0" y="0"/>
                <wp:positionH relativeFrom="column">
                  <wp:posOffset>3283700</wp:posOffset>
                </wp:positionH>
                <wp:positionV relativeFrom="paragraph">
                  <wp:posOffset>182245</wp:posOffset>
                </wp:positionV>
                <wp:extent cx="335915" cy="128905"/>
                <wp:effectExtent l="19050" t="19050" r="26035" b="23495"/>
                <wp:wrapNone/>
                <wp:docPr id="43211" name="矩形 43211"/>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F93E6" id="矩形 43211" o:spid="_x0000_s1026" style="position:absolute;left:0;text-align:left;margin-left:258.55pt;margin-top:14.35pt;width:26.45pt;height: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" filled="f" strokecolor="#c7000b" strokeweight="2.25pt"/>
            </w:pict>
          </mc:Fallback>
        </mc:AlternateContent>
      </w:r>
      <w:r w:rsidR="004B1460" w:rsidRPr="00312C7F">
        <w:rPr>
          <w:noProof/>
        </w:rPr>
        <w:drawing>
          <wp:inline distT="0" distB="0" distL="0" distR="0" wp14:anchorId="092278DB" wp14:editId="0A831FF6">
            <wp:extent cx="5454000" cy="2605901"/>
            <wp:effectExtent l="19050" t="19050" r="13970" b="23495"/>
            <wp:docPr id="43210" name="图片 4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4000" cy="2605901"/>
                    </a:xfrm>
                    <a:prstGeom prst="rect">
                      <a:avLst/>
                    </a:prstGeom>
                    <a:ln w="12700">
                      <a:solidFill>
                        <a:schemeClr val="bg1">
                          <a:lumMod val="85000"/>
                        </a:schemeClr>
                      </a:solidFill>
                    </a:ln>
                  </pic:spPr>
                </pic:pic>
              </a:graphicData>
            </a:graphic>
          </wp:inline>
        </w:drawing>
      </w:r>
    </w:p>
    <w:p w14:paraId="2ECDB199" w14:textId="0D30DE4B" w:rsidR="004B1460" w:rsidRPr="00312C7F" w:rsidRDefault="004B1460" w:rsidP="00C95A6E">
      <w:pPr>
        <w:pStyle w:val="30"/>
      </w:pPr>
      <w:r w:rsidRPr="00312C7F">
        <w:t>模块添加与管理。进入项目，单击页面上方导航</w:t>
      </w:r>
      <w:r w:rsidRPr="00A85B01">
        <w:t>＂</w:t>
      </w:r>
      <w:r w:rsidRPr="00312C7F">
        <w:t>设置 &gt; 项目设置</w:t>
      </w:r>
      <w:r w:rsidRPr="00A85B01">
        <w:t>＂</w:t>
      </w:r>
      <w:r w:rsidRPr="00312C7F">
        <w:t>。单击页面左侧菜单</w:t>
      </w:r>
      <w:r w:rsidRPr="00A85B01">
        <w:t>＂</w:t>
      </w:r>
      <w:r w:rsidRPr="00312C7F">
        <w:t>模块设置</w:t>
      </w:r>
      <w:r w:rsidRPr="00A85B01">
        <w:t>＂</w:t>
      </w:r>
      <w:r w:rsidRPr="00312C7F">
        <w:t>，进入</w:t>
      </w:r>
      <w:r w:rsidRPr="00A85B01">
        <w:t>＂</w:t>
      </w:r>
      <w:r w:rsidRPr="00312C7F">
        <w:t>模块设置</w:t>
      </w:r>
      <w:r w:rsidRPr="00A85B01">
        <w:t>＂</w:t>
      </w:r>
      <w:r w:rsidRPr="00312C7F">
        <w:t>页面。单击</w:t>
      </w:r>
      <w:r w:rsidRPr="00A85B01">
        <w:t>＂</w:t>
      </w:r>
      <w:r w:rsidRPr="00312C7F">
        <w:t>添加</w:t>
      </w:r>
      <w:r w:rsidRPr="00A85B01">
        <w:t>＂</w:t>
      </w:r>
      <w:r w:rsidRPr="00312C7F">
        <w:t>，输入名称、描述，选择负责人，单击</w:t>
      </w:r>
      <w:r w:rsidRPr="00A85B01">
        <w:t>＂</w:t>
      </w:r>
      <w:r w:rsidRPr="00312C7F">
        <w:t>确定</w:t>
      </w:r>
      <w:r w:rsidRPr="00A85B01">
        <w:t>＂</w:t>
      </w:r>
      <w:r w:rsidRPr="00312C7F">
        <w:t>保存。</w:t>
      </w:r>
    </w:p>
    <w:p w14:paraId="24230031" w14:textId="77777777" w:rsidR="004B1460" w:rsidRPr="00312C7F" w:rsidRDefault="004B1460" w:rsidP="004B1460">
      <w:pPr>
        <w:rPr>
          <w:rFonts w:ascii="Huawei Sans" w:hAnsi="Huawei Sans" w:cs="Huawei Sans"/>
        </w:rPr>
      </w:pPr>
      <w:r w:rsidRPr="00312C7F">
        <w:rPr>
          <w:rFonts w:ascii="Huawei Sans" w:hAnsi="Huawei Sans" w:cs="Huawei Sans"/>
        </w:rPr>
        <w:t xml:space="preserve"> </w:t>
      </w:r>
    </w:p>
    <w:p w14:paraId="6DCB27D2" w14:textId="77777777" w:rsidR="004B1460" w:rsidRPr="00312C7F" w:rsidRDefault="004B1460" w:rsidP="004576A2">
      <w:pPr>
        <w:pStyle w:val="3"/>
      </w:pPr>
      <w:bookmarkStart w:id="24" w:name="_Toc80892055"/>
      <w:r w:rsidRPr="00312C7F">
        <w:t>定制项目工作流程</w:t>
      </w:r>
      <w:bookmarkEnd w:id="24"/>
    </w:p>
    <w:p w14:paraId="25C3A332" w14:textId="77777777" w:rsidR="004B1460" w:rsidRPr="00312C7F" w:rsidRDefault="004B1460" w:rsidP="00056A66">
      <w:pPr>
        <w:pStyle w:val="1e"/>
        <w:ind w:left="480" w:firstLine="840"/>
        <w:rPr>
          <w:rFonts w:hint="eastAsia"/>
        </w:rPr>
      </w:pPr>
      <w:r w:rsidRPr="00312C7F">
        <w:t>通过本节，您将学习如何使用</w:t>
      </w:r>
      <w:r w:rsidRPr="00A85B01">
        <w:t>＂</w:t>
      </w:r>
      <w:r w:rsidRPr="00312C7F">
        <w:t>自定义</w:t>
      </w:r>
      <w:proofErr w:type="gramStart"/>
      <w:r w:rsidRPr="00312C7F">
        <w:t>工作项模版</w:t>
      </w:r>
      <w:proofErr w:type="gramEnd"/>
      <w:r w:rsidRPr="00A85B01">
        <w:t>＂</w:t>
      </w:r>
      <w:r w:rsidRPr="00312C7F">
        <w:t>功能来定制个性化的工作项表单，以及工作流程定制。</w:t>
      </w:r>
    </w:p>
    <w:p w14:paraId="5D586B09" w14:textId="7F7AC4FA" w:rsidR="004B1460" w:rsidRPr="00312C7F" w:rsidRDefault="004B1460" w:rsidP="00C95A6E">
      <w:pPr>
        <w:pStyle w:val="30"/>
      </w:pPr>
      <w:r w:rsidRPr="00312C7F">
        <w:t>增加工作项字段。进入项目，单击页面上方导航</w:t>
      </w:r>
      <w:r w:rsidRPr="00A85B01">
        <w:t>＂</w:t>
      </w:r>
      <w:r w:rsidRPr="00312C7F">
        <w:t>设置 &gt; 项目设置</w:t>
      </w:r>
      <w:r w:rsidRPr="00A85B01">
        <w:t>＂</w:t>
      </w:r>
      <w:r w:rsidRPr="00312C7F">
        <w:t>。单击页面左侧菜单</w:t>
      </w:r>
      <w:r w:rsidRPr="00A85B01">
        <w:t>＂</w:t>
      </w:r>
      <w:r w:rsidRPr="00312C7F">
        <w:t>Story设置 &gt; 字段与模板</w:t>
      </w:r>
      <w:r w:rsidRPr="00A85B01">
        <w:t>＂</w:t>
      </w:r>
      <w:r w:rsidRPr="00312C7F">
        <w:t>，进入</w:t>
      </w:r>
      <w:r w:rsidRPr="00A85B01">
        <w:t>＂</w:t>
      </w:r>
      <w:r w:rsidRPr="00312C7F">
        <w:t>工作项模板</w:t>
      </w:r>
      <w:r w:rsidRPr="00A85B01">
        <w:t>＂</w:t>
      </w:r>
      <w:r w:rsidRPr="00312C7F">
        <w:t>页面。单击页面右上角</w:t>
      </w:r>
      <w:r w:rsidRPr="00A85B01">
        <w:t>＂</w:t>
      </w:r>
      <w:r w:rsidRPr="00312C7F">
        <w:t>编辑模板</w:t>
      </w:r>
      <w:r w:rsidRPr="00A85B01">
        <w:t>＂</w:t>
      </w:r>
      <w:r w:rsidRPr="00312C7F">
        <w:t>，选择</w:t>
      </w:r>
      <w:r w:rsidRPr="00A85B01">
        <w:t>＂</w:t>
      </w:r>
      <w:r w:rsidRPr="00312C7F">
        <w:t>新建字段</w:t>
      </w:r>
      <w:r w:rsidRPr="00A85B01">
        <w:t>＂</w:t>
      </w:r>
      <w:r w:rsidRPr="00312C7F">
        <w:t>。在弹框中输入字段名称</w:t>
      </w:r>
      <w:r w:rsidRPr="00A85B01">
        <w:t>＂</w:t>
      </w:r>
      <w:r w:rsidRPr="00312C7F">
        <w:t>验收标准</w:t>
      </w:r>
      <w:r w:rsidRPr="00A85B01">
        <w:t>＂</w:t>
      </w:r>
      <w:r w:rsidRPr="00312C7F">
        <w:t>，勾选字段类型</w:t>
      </w:r>
      <w:r w:rsidRPr="00A85B01">
        <w:t>＂</w:t>
      </w:r>
      <w:r w:rsidRPr="00312C7F">
        <w:t>多行文本</w:t>
      </w:r>
      <w:r w:rsidRPr="00A85B01">
        <w:t>＂</w:t>
      </w:r>
      <w:r w:rsidRPr="00312C7F">
        <w:t>，单击</w:t>
      </w:r>
      <w:r w:rsidRPr="00A85B01">
        <w:t>＂</w:t>
      </w:r>
      <w:r w:rsidRPr="00312C7F">
        <w:t>确定</w:t>
      </w:r>
      <w:r w:rsidRPr="00A85B01">
        <w:t>＂</w:t>
      </w:r>
      <w:r w:rsidRPr="00312C7F">
        <w:t>保存。</w:t>
      </w:r>
    </w:p>
    <w:p w14:paraId="240F291D" w14:textId="5447E532" w:rsidR="004B1460" w:rsidRPr="00312C7F" w:rsidRDefault="00B118D3" w:rsidP="00056A66">
      <w:pPr>
        <w:pStyle w:val="1e"/>
        <w:ind w:left="480" w:firstLine="840"/>
        <w:rPr>
          <w:rFonts w:hint="eastAsia"/>
        </w:rPr>
      </w:pPr>
      <w:r w:rsidRPr="00312C7F">
        <w:rPr>
          <w:noProof/>
        </w:rPr>
        <mc:AlternateContent>
          <mc:Choice Requires="wps">
            <w:drawing>
              <wp:anchor distT="0" distB="0" distL="114300" distR="114300" simplePos="0" relativeHeight="251667456" behindDoc="0" locked="0" layoutInCell="1" allowOverlap="1" wp14:anchorId="636DCEE5" wp14:editId="5F4E38EE">
                <wp:simplePos x="0" y="0"/>
                <wp:positionH relativeFrom="column">
                  <wp:posOffset>866025</wp:posOffset>
                </wp:positionH>
                <wp:positionV relativeFrom="paragraph">
                  <wp:posOffset>993775</wp:posOffset>
                </wp:positionV>
                <wp:extent cx="335915" cy="128905"/>
                <wp:effectExtent l="19050" t="19050" r="26035" b="23495"/>
                <wp:wrapNone/>
                <wp:docPr id="43214" name="矩形 43214"/>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7208B" id="矩形 43214" o:spid="_x0000_s1026" style="position:absolute;left:0;text-align:left;margin-left:68.2pt;margin-top:78.25pt;width:26.45pt;height:1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kc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" filled="f" strokecolor="#c7000b" strokeweight="2.25pt"/>
            </w:pict>
          </mc:Fallback>
        </mc:AlternateContent>
      </w:r>
      <w:r w:rsidR="00461063" w:rsidRPr="00312C7F">
        <w:rPr>
          <w:noProof/>
        </w:rPr>
        <mc:AlternateContent>
          <mc:Choice Requires="wps">
            <w:drawing>
              <wp:anchor distT="0" distB="0" distL="114300" distR="114300" simplePos="0" relativeHeight="251668480" behindDoc="0" locked="0" layoutInCell="1" allowOverlap="1" wp14:anchorId="54770CAF" wp14:editId="65308076">
                <wp:simplePos x="0" y="0"/>
                <wp:positionH relativeFrom="margin">
                  <wp:align>right</wp:align>
                </wp:positionH>
                <wp:positionV relativeFrom="paragraph">
                  <wp:posOffset>784497</wp:posOffset>
                </wp:positionV>
                <wp:extent cx="335915" cy="128905"/>
                <wp:effectExtent l="19050" t="19050" r="26035" b="23495"/>
                <wp:wrapNone/>
                <wp:docPr id="43215" name="矩形 43215"/>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16591" id="矩形 43215" o:spid="_x0000_s1026" style="position:absolute;left:0;text-align:left;margin-left:-24.75pt;margin-top:61.75pt;width:26.45pt;height:10.1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bTrQ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" filled="f" strokecolor="#c7000b" strokeweight="2.25pt">
                <w10:wrap anchorx="margin"/>
              </v:rect>
            </w:pict>
          </mc:Fallback>
        </mc:AlternateContent>
      </w:r>
      <w:r w:rsidR="004B1460" w:rsidRPr="00312C7F">
        <w:rPr>
          <w:noProof/>
        </w:rPr>
        <w:drawing>
          <wp:inline distT="0" distB="0" distL="0" distR="0" wp14:anchorId="6EC2A3AF" wp14:editId="3C0E7439">
            <wp:extent cx="5454000" cy="2536863"/>
            <wp:effectExtent l="19050" t="19050" r="13970" b="15875"/>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4000" cy="2536863"/>
                    </a:xfrm>
                    <a:prstGeom prst="rect">
                      <a:avLst/>
                    </a:prstGeom>
                    <a:ln w="12700">
                      <a:solidFill>
                        <a:schemeClr val="bg1">
                          <a:lumMod val="85000"/>
                        </a:schemeClr>
                      </a:solidFill>
                    </a:ln>
                  </pic:spPr>
                </pic:pic>
              </a:graphicData>
            </a:graphic>
          </wp:inline>
        </w:drawing>
      </w:r>
    </w:p>
    <w:p w14:paraId="74A90623" w14:textId="2C046A8C" w:rsidR="004B1460" w:rsidRPr="00312C7F" w:rsidRDefault="004B1460" w:rsidP="00C95A6E">
      <w:pPr>
        <w:pStyle w:val="30"/>
      </w:pPr>
      <w:r w:rsidRPr="00312C7F">
        <w:lastRenderedPageBreak/>
        <w:t>将</w:t>
      </w:r>
      <w:r w:rsidRPr="00A85B01">
        <w:t>＂</w:t>
      </w:r>
      <w:r w:rsidRPr="00312C7F">
        <w:t>验收标准</w:t>
      </w:r>
      <w:r w:rsidRPr="00A85B01">
        <w:t>＂</w:t>
      </w:r>
      <w:r w:rsidRPr="00312C7F">
        <w:t>拖至</w:t>
      </w:r>
      <w:r w:rsidR="00D72104">
        <w:drawing>
          <wp:inline distT="0" distB="0" distL="0" distR="0" wp14:anchorId="6F17EE7D" wp14:editId="6AE45658">
            <wp:extent cx="135298" cy="173181"/>
            <wp:effectExtent l="19050" t="19050" r="17145" b="17780"/>
            <wp:docPr id="43455" name="图片 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flipV="1">
                      <a:off x="0" y="0"/>
                      <a:ext cx="143421" cy="183578"/>
                    </a:xfrm>
                    <a:prstGeom prst="rect">
                      <a:avLst/>
                    </a:prstGeom>
                    <a:ln>
                      <a:solidFill>
                        <a:schemeClr val="bg1">
                          <a:lumMod val="75000"/>
                        </a:schemeClr>
                      </a:solidFill>
                    </a:ln>
                  </pic:spPr>
                </pic:pic>
              </a:graphicData>
            </a:graphic>
          </wp:inline>
        </w:drawing>
      </w:r>
      <w:r w:rsidRPr="00A85B01">
        <w:t>＂</w:t>
      </w:r>
      <w:r w:rsidRPr="00312C7F">
        <w:t>以下为查看更多的内容</w:t>
      </w:r>
      <w:r w:rsidRPr="00A85B01">
        <w:t>＂</w:t>
      </w:r>
      <w:r w:rsidRPr="00312C7F">
        <w:t>上方，并勾选为必填字段，单击</w:t>
      </w:r>
      <w:r w:rsidRPr="00A85B01">
        <w:t>＂</w:t>
      </w:r>
      <w:r w:rsidRPr="00312C7F">
        <w:t>保存</w:t>
      </w:r>
      <w:r w:rsidRPr="00A85B01">
        <w:t>＂</w:t>
      </w:r>
      <w:r w:rsidRPr="00312C7F">
        <w:t>。</w:t>
      </w:r>
    </w:p>
    <w:p w14:paraId="135D6D4B"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69504" behindDoc="0" locked="0" layoutInCell="1" allowOverlap="1" wp14:anchorId="118D8E18" wp14:editId="7E90EAF5">
                <wp:simplePos x="0" y="0"/>
                <wp:positionH relativeFrom="column">
                  <wp:posOffset>4494834</wp:posOffset>
                </wp:positionH>
                <wp:positionV relativeFrom="paragraph">
                  <wp:posOffset>1939518</wp:posOffset>
                </wp:positionV>
                <wp:extent cx="379807" cy="128905"/>
                <wp:effectExtent l="19050" t="19050" r="20320" b="23495"/>
                <wp:wrapNone/>
                <wp:docPr id="43223" name="矩形 43223"/>
                <wp:cNvGraphicFramePr/>
                <a:graphic xmlns:a="http://schemas.openxmlformats.org/drawingml/2006/main">
                  <a:graphicData uri="http://schemas.microsoft.com/office/word/2010/wordprocessingShape">
                    <wps:wsp>
                      <wps:cNvSpPr/>
                      <wps:spPr>
                        <a:xfrm>
                          <a:off x="0" y="0"/>
                          <a:ext cx="379807"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1B86F" id="矩形 43223" o:spid="_x0000_s1026" style="position:absolute;left:0;text-align:left;margin-left:353.9pt;margin-top:152.7pt;width:29.9pt;height:1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" filled="f" strokecolor="#c7000b" strokeweight="2.25pt"/>
            </w:pict>
          </mc:Fallback>
        </mc:AlternateContent>
      </w:r>
      <w:r w:rsidRPr="00312C7F">
        <w:rPr>
          <w:noProof/>
        </w:rPr>
        <w:drawing>
          <wp:inline distT="0" distB="0" distL="0" distR="0" wp14:anchorId="1892BAB5" wp14:editId="5011756A">
            <wp:extent cx="5454000" cy="2633063"/>
            <wp:effectExtent l="19050" t="19050" r="13970" b="15240"/>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4000" cy="2633063"/>
                    </a:xfrm>
                    <a:prstGeom prst="rect">
                      <a:avLst/>
                    </a:prstGeom>
                    <a:ln w="12700">
                      <a:solidFill>
                        <a:schemeClr val="bg1">
                          <a:lumMod val="85000"/>
                        </a:schemeClr>
                      </a:solidFill>
                    </a:ln>
                  </pic:spPr>
                </pic:pic>
              </a:graphicData>
            </a:graphic>
          </wp:inline>
        </w:drawing>
      </w:r>
    </w:p>
    <w:p w14:paraId="0236A467" w14:textId="407843AB" w:rsidR="004B1460" w:rsidRPr="00312C7F" w:rsidRDefault="004B1460" w:rsidP="00C95A6E">
      <w:pPr>
        <w:pStyle w:val="30"/>
      </w:pPr>
      <w:r w:rsidRPr="00312C7F">
        <w:t>增加工作项状态。进入项目，单击页面上方导航</w:t>
      </w:r>
      <w:r w:rsidRPr="00A85B01">
        <w:t>＂</w:t>
      </w:r>
      <w:r w:rsidRPr="00312C7F">
        <w:t>设置 &gt; 项目设置</w:t>
      </w:r>
      <w:r w:rsidRPr="00A85B01">
        <w:t>＂</w:t>
      </w:r>
      <w:r w:rsidRPr="00312C7F">
        <w:t>。单击页面左侧菜单</w:t>
      </w:r>
      <w:r w:rsidRPr="00A85B01">
        <w:t>＂</w:t>
      </w:r>
      <w:r w:rsidRPr="00312C7F">
        <w:t>公共状态设置</w:t>
      </w:r>
      <w:r w:rsidRPr="00A85B01">
        <w:t>＂</w:t>
      </w:r>
      <w:r w:rsidRPr="00312C7F">
        <w:t>，进入</w:t>
      </w:r>
      <w:r w:rsidRPr="00A85B01">
        <w:t>＂</w:t>
      </w:r>
      <w:r w:rsidRPr="00312C7F">
        <w:t>状态管理</w:t>
      </w:r>
      <w:r w:rsidRPr="00A85B01">
        <w:t>＂</w:t>
      </w:r>
      <w:r w:rsidRPr="00312C7F">
        <w:t>页面。单击右上角</w:t>
      </w:r>
      <w:r w:rsidRPr="00A85B01">
        <w:t>＂</w:t>
      </w:r>
      <w:r w:rsidRPr="00312C7F">
        <w:t>添加状态</w:t>
      </w:r>
      <w:r w:rsidRPr="00A85B01">
        <w:t>＂</w:t>
      </w:r>
      <w:r w:rsidRPr="00312C7F">
        <w:t>，在弹框中输入状态</w:t>
      </w:r>
      <w:r w:rsidRPr="00A85B01">
        <w:t>＂</w:t>
      </w:r>
      <w:r w:rsidRPr="00312C7F">
        <w:t>验收中</w:t>
      </w:r>
      <w:r w:rsidRPr="00A85B01">
        <w:t>＂</w:t>
      </w:r>
      <w:r w:rsidRPr="00312C7F">
        <w:t>，选择状态属性为</w:t>
      </w:r>
      <w:r w:rsidRPr="00A85B01">
        <w:t>＂</w:t>
      </w:r>
      <w:r w:rsidRPr="00312C7F">
        <w:t>进行态</w:t>
      </w:r>
      <w:r w:rsidRPr="00A85B01">
        <w:t>＂</w:t>
      </w:r>
      <w:r w:rsidRPr="00312C7F">
        <w:t>，单击</w:t>
      </w:r>
      <w:r w:rsidRPr="00A85B01">
        <w:t>＂</w:t>
      </w:r>
      <w:r w:rsidRPr="00312C7F">
        <w:t>添加</w:t>
      </w:r>
      <w:r w:rsidRPr="00A85B01">
        <w:t>＂</w:t>
      </w:r>
      <w:r w:rsidRPr="00312C7F">
        <w:t>保存。</w:t>
      </w:r>
    </w:p>
    <w:p w14:paraId="054DA1D8"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70528" behindDoc="0" locked="0" layoutInCell="1" allowOverlap="1" wp14:anchorId="48D23E2C" wp14:editId="44A7EF95">
                <wp:simplePos x="0" y="0"/>
                <wp:positionH relativeFrom="column">
                  <wp:posOffset>647192</wp:posOffset>
                </wp:positionH>
                <wp:positionV relativeFrom="paragraph">
                  <wp:posOffset>1478280</wp:posOffset>
                </wp:positionV>
                <wp:extent cx="468172" cy="128905"/>
                <wp:effectExtent l="19050" t="19050" r="27305" b="23495"/>
                <wp:wrapNone/>
                <wp:docPr id="43226" name="矩形 43226"/>
                <wp:cNvGraphicFramePr/>
                <a:graphic xmlns:a="http://schemas.openxmlformats.org/drawingml/2006/main">
                  <a:graphicData uri="http://schemas.microsoft.com/office/word/2010/wordprocessingShape">
                    <wps:wsp>
                      <wps:cNvSpPr/>
                      <wps:spPr>
                        <a:xfrm>
                          <a:off x="0" y="0"/>
                          <a:ext cx="468172"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969D" id="矩形 43226" o:spid="_x0000_s1026" style="position:absolute;left:0;text-align:left;margin-left:50.95pt;margin-top:116.4pt;width:36.8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" filled="f" strokecolor="#c7000b" strokeweight="2.25pt"/>
            </w:pict>
          </mc:Fallback>
        </mc:AlternateContent>
      </w:r>
      <w:r w:rsidRPr="00312C7F">
        <w:rPr>
          <w:noProof/>
        </w:rPr>
        <w:drawing>
          <wp:inline distT="0" distB="0" distL="0" distR="0" wp14:anchorId="799EF98C" wp14:editId="62D86891">
            <wp:extent cx="5454000" cy="2575343"/>
            <wp:effectExtent l="0" t="0" r="0" b="0"/>
            <wp:docPr id="43224" name="图片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4000" cy="2575343"/>
                    </a:xfrm>
                    <a:prstGeom prst="rect">
                      <a:avLst/>
                    </a:prstGeom>
                  </pic:spPr>
                </pic:pic>
              </a:graphicData>
            </a:graphic>
          </wp:inline>
        </w:drawing>
      </w:r>
      <w:r w:rsidRPr="00312C7F">
        <w:t xml:space="preserve"> </w:t>
      </w:r>
    </w:p>
    <w:p w14:paraId="0E468536" w14:textId="694F656B" w:rsidR="004B1460" w:rsidRPr="00312C7F" w:rsidRDefault="004B1460" w:rsidP="00C95A6E">
      <w:pPr>
        <w:pStyle w:val="30"/>
      </w:pPr>
      <w:r w:rsidRPr="00312C7F">
        <w:t>单击页面左侧菜单</w:t>
      </w:r>
      <w:r w:rsidRPr="00A85B01">
        <w:t>＂</w:t>
      </w:r>
      <w:r w:rsidRPr="00312C7F">
        <w:t>Story设置 &gt; 状态与流转</w:t>
      </w:r>
      <w:r w:rsidRPr="00A85B01">
        <w:t>＂</w:t>
      </w:r>
      <w:r w:rsidRPr="00312C7F">
        <w:t>，进入</w:t>
      </w:r>
      <w:r w:rsidRPr="00A85B01">
        <w:t>＂</w:t>
      </w:r>
      <w:r w:rsidRPr="00312C7F">
        <w:t>工作项状态</w:t>
      </w:r>
      <w:r w:rsidRPr="00A85B01">
        <w:t>＂</w:t>
      </w:r>
      <w:r w:rsidRPr="00312C7F">
        <w:t>页面。单击</w:t>
      </w:r>
      <w:r w:rsidRPr="00A85B01">
        <w:t>＂</w:t>
      </w:r>
      <w:r w:rsidRPr="00312C7F">
        <w:t>添加已有状态</w:t>
      </w:r>
      <w:r w:rsidRPr="00A85B01">
        <w:t>＂</w:t>
      </w:r>
      <w:r w:rsidRPr="00312C7F">
        <w:t>，在弹框中勾选</w:t>
      </w:r>
      <w:r w:rsidRPr="00A85B01">
        <w:t>＂</w:t>
      </w:r>
      <w:r w:rsidRPr="00312C7F">
        <w:t>验收中</w:t>
      </w:r>
      <w:r w:rsidRPr="00A85B01">
        <w:t>＂</w:t>
      </w:r>
      <w:r w:rsidRPr="00312C7F">
        <w:t>，单击</w:t>
      </w:r>
      <w:r w:rsidRPr="00A85B01">
        <w:t>＂</w:t>
      </w:r>
      <w:r w:rsidRPr="00312C7F">
        <w:t>确定</w:t>
      </w:r>
      <w:r w:rsidRPr="00A85B01">
        <w:t>＂</w:t>
      </w:r>
      <w:r w:rsidRPr="00312C7F">
        <w:t>保存。</w:t>
      </w:r>
    </w:p>
    <w:p w14:paraId="42711364" w14:textId="77777777" w:rsidR="004B1460" w:rsidRPr="00312C7F" w:rsidRDefault="004B146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671552" behindDoc="0" locked="0" layoutInCell="1" allowOverlap="1" wp14:anchorId="2330747E" wp14:editId="14F1DC3E">
                <wp:simplePos x="0" y="0"/>
                <wp:positionH relativeFrom="column">
                  <wp:posOffset>734669</wp:posOffset>
                </wp:positionH>
                <wp:positionV relativeFrom="paragraph">
                  <wp:posOffset>1171981</wp:posOffset>
                </wp:positionV>
                <wp:extent cx="395020" cy="128905"/>
                <wp:effectExtent l="19050" t="19050" r="24130" b="23495"/>
                <wp:wrapNone/>
                <wp:docPr id="43230" name="矩形 43230"/>
                <wp:cNvGraphicFramePr/>
                <a:graphic xmlns:a="http://schemas.openxmlformats.org/drawingml/2006/main">
                  <a:graphicData uri="http://schemas.microsoft.com/office/word/2010/wordprocessingShape">
                    <wps:wsp>
                      <wps:cNvSpPr/>
                      <wps:spPr>
                        <a:xfrm>
                          <a:off x="0" y="0"/>
                          <a:ext cx="395020"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140E" id="矩形 43230" o:spid="_x0000_s1026" style="position:absolute;left:0;text-align:left;margin-left:57.85pt;margin-top:92.3pt;width:31.1pt;height:1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" filled="f" strokecolor="#c7000b" strokeweight="2.25pt"/>
            </w:pict>
          </mc:Fallback>
        </mc:AlternateContent>
      </w:r>
      <w:r w:rsidRPr="00312C7F">
        <w:rPr>
          <w:noProof/>
        </w:rPr>
        <w:drawing>
          <wp:inline distT="0" distB="0" distL="0" distR="0" wp14:anchorId="1D9B0187" wp14:editId="5E966B10">
            <wp:extent cx="5454000" cy="2550444"/>
            <wp:effectExtent l="19050" t="19050" r="13970" b="21590"/>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00" cy="2550444"/>
                    </a:xfrm>
                    <a:prstGeom prst="rect">
                      <a:avLst/>
                    </a:prstGeom>
                    <a:ln w="12700">
                      <a:solidFill>
                        <a:schemeClr val="bg1">
                          <a:lumMod val="85000"/>
                        </a:schemeClr>
                      </a:solidFill>
                    </a:ln>
                  </pic:spPr>
                </pic:pic>
              </a:graphicData>
            </a:graphic>
          </wp:inline>
        </w:drawing>
      </w:r>
      <w:r w:rsidRPr="00312C7F">
        <w:t xml:space="preserve"> </w:t>
      </w:r>
    </w:p>
    <w:p w14:paraId="0701C96C" w14:textId="77777777" w:rsidR="004B1460" w:rsidRPr="00312C7F" w:rsidRDefault="004B1460" w:rsidP="00056A66">
      <w:pPr>
        <w:pStyle w:val="1e"/>
        <w:ind w:left="480" w:firstLine="840"/>
        <w:rPr>
          <w:rFonts w:hint="eastAsia"/>
        </w:rPr>
      </w:pPr>
      <w:r w:rsidRPr="00312C7F">
        <w:t>通过拖拽将该状态的顺序至于</w:t>
      </w:r>
      <w:r w:rsidRPr="00A85B01">
        <w:t>＂</w:t>
      </w:r>
      <w:r w:rsidRPr="00312C7F">
        <w:t>测试中</w:t>
      </w:r>
      <w:r w:rsidRPr="00A85B01">
        <w:t>＂</w:t>
      </w:r>
      <w:r w:rsidRPr="00312C7F">
        <w:t>之后。</w:t>
      </w:r>
    </w:p>
    <w:p w14:paraId="6A98E72F" w14:textId="4038E2DA"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72576" behindDoc="0" locked="0" layoutInCell="1" allowOverlap="1" wp14:anchorId="4B96288B" wp14:editId="5A9E2D44">
                <wp:simplePos x="0" y="0"/>
                <wp:positionH relativeFrom="column">
                  <wp:posOffset>918540</wp:posOffset>
                </wp:positionH>
                <wp:positionV relativeFrom="paragraph">
                  <wp:posOffset>1599565</wp:posOffset>
                </wp:positionV>
                <wp:extent cx="760781" cy="658368"/>
                <wp:effectExtent l="19050" t="19050" r="20320" b="27940"/>
                <wp:wrapNone/>
                <wp:docPr id="43233" name="矩形 43233"/>
                <wp:cNvGraphicFramePr/>
                <a:graphic xmlns:a="http://schemas.openxmlformats.org/drawingml/2006/main">
                  <a:graphicData uri="http://schemas.microsoft.com/office/word/2010/wordprocessingShape">
                    <wps:wsp>
                      <wps:cNvSpPr/>
                      <wps:spPr>
                        <a:xfrm>
                          <a:off x="0" y="0"/>
                          <a:ext cx="760781" cy="65836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95B52" id="矩形 43233" o:spid="_x0000_s1026" style="position:absolute;left:0;text-align:left;margin-left:72.35pt;margin-top:125.95pt;width:59.9pt;height:5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" filled="f" strokecolor="#c7000b" strokeweight="2.25pt"/>
            </w:pict>
          </mc:Fallback>
        </mc:AlternateContent>
      </w:r>
      <w:r w:rsidRPr="00312C7F">
        <w:rPr>
          <w:noProof/>
        </w:rPr>
        <w:drawing>
          <wp:inline distT="0" distB="0" distL="0" distR="0" wp14:anchorId="013B8291" wp14:editId="630CA7A0">
            <wp:extent cx="2743200" cy="3133725"/>
            <wp:effectExtent l="19050" t="19050" r="19050" b="28575"/>
            <wp:docPr id="43231" name="图片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3133725"/>
                    </a:xfrm>
                    <a:prstGeom prst="rect">
                      <a:avLst/>
                    </a:prstGeom>
                    <a:ln w="12700">
                      <a:solidFill>
                        <a:schemeClr val="bg1">
                          <a:lumMod val="85000"/>
                        </a:schemeClr>
                      </a:solidFill>
                    </a:ln>
                  </pic:spPr>
                </pic:pic>
              </a:graphicData>
            </a:graphic>
          </wp:inline>
        </w:drawing>
      </w:r>
    </w:p>
    <w:p w14:paraId="06E9E3B3"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55D0F389" w14:textId="77777777" w:rsidR="004B1460" w:rsidRPr="00312C7F" w:rsidRDefault="004B1460" w:rsidP="004576A2">
      <w:pPr>
        <w:pStyle w:val="1"/>
        <w:rPr>
          <w:rFonts w:cs="Huawei Sans"/>
        </w:rPr>
      </w:pPr>
      <w:bookmarkStart w:id="25" w:name="_Toc80892056"/>
      <w:r w:rsidRPr="00312C7F">
        <w:rPr>
          <w:rFonts w:cs="Huawei Sans"/>
        </w:rPr>
        <w:lastRenderedPageBreak/>
        <w:t>持续开发与集成</w:t>
      </w:r>
      <w:bookmarkEnd w:id="25"/>
    </w:p>
    <w:p w14:paraId="4C1BC0BC" w14:textId="77777777" w:rsidR="004B1460" w:rsidRPr="00312C7F" w:rsidRDefault="004B1460" w:rsidP="004576A2">
      <w:pPr>
        <w:pStyle w:val="2"/>
        <w:rPr>
          <w:rFonts w:cs="Huawei Sans"/>
        </w:rPr>
      </w:pPr>
      <w:bookmarkStart w:id="26" w:name="_Toc80892057"/>
      <w:r w:rsidRPr="00312C7F">
        <w:rPr>
          <w:rFonts w:cs="Huawei Sans"/>
        </w:rPr>
        <w:t>代码托管</w:t>
      </w:r>
      <w:bookmarkEnd w:id="26"/>
    </w:p>
    <w:p w14:paraId="5FBDD0B3" w14:textId="77777777" w:rsidR="004B1460" w:rsidRPr="00312C7F" w:rsidRDefault="004B1460" w:rsidP="004576A2">
      <w:pPr>
        <w:pStyle w:val="3"/>
      </w:pPr>
      <w:bookmarkStart w:id="27" w:name="_Toc80892058"/>
      <w:r w:rsidRPr="00312C7F">
        <w:t>实验介绍</w:t>
      </w:r>
      <w:bookmarkEnd w:id="27"/>
    </w:p>
    <w:p w14:paraId="0FFC4C28" w14:textId="00926D72" w:rsidR="004B1460" w:rsidRPr="00312C7F" w:rsidRDefault="004B1460" w:rsidP="00056A66">
      <w:pPr>
        <w:pStyle w:val="1e"/>
        <w:ind w:left="480" w:firstLine="840"/>
        <w:rPr>
          <w:rFonts w:hint="eastAsia"/>
        </w:rPr>
      </w:pPr>
      <w:r w:rsidRPr="00312C7F">
        <w:t>在本实验中，您将了解如何使用</w:t>
      </w:r>
      <w:proofErr w:type="spellStart"/>
      <w:r w:rsidRPr="00312C7F">
        <w:t>DevCloud</w:t>
      </w:r>
      <w:proofErr w:type="spellEnd"/>
      <w:r w:rsidRPr="00312C7F">
        <w:t>提供的代码托管服务进行源代码管理，并对</w:t>
      </w:r>
      <w:r w:rsidR="00A75D60">
        <w:t>Story</w:t>
      </w:r>
      <w:r w:rsidR="00A75D60">
        <w:rPr>
          <w:rFonts w:hint="eastAsia"/>
        </w:rPr>
        <w:t>“</w:t>
      </w:r>
      <w:r w:rsidR="00A75D60" w:rsidRPr="00A75D60">
        <w:rPr>
          <w:rFonts w:hint="eastAsia"/>
        </w:rPr>
        <w:t>作为用户应该可以查看、查询所有门店网络</w:t>
      </w:r>
      <w:r w:rsidR="00A75D60">
        <w:rPr>
          <w:rFonts w:hint="eastAsia"/>
        </w:rPr>
        <w:t>”</w:t>
      </w:r>
      <w:r w:rsidRPr="00312C7F">
        <w:t>进行开发，以及如何使用功能分支的方式进行代码的开发合并。</w:t>
      </w:r>
    </w:p>
    <w:p w14:paraId="5D0247F0" w14:textId="43825C6F" w:rsidR="004B1460" w:rsidRPr="00312C7F" w:rsidRDefault="004B1460" w:rsidP="004576A2">
      <w:pPr>
        <w:pStyle w:val="3"/>
      </w:pPr>
      <w:bookmarkStart w:id="28" w:name="_Toc80892059"/>
      <w:r w:rsidRPr="00312C7F">
        <w:t>实验目的</w:t>
      </w:r>
      <w:bookmarkEnd w:id="28"/>
    </w:p>
    <w:p w14:paraId="3B8E9EE0" w14:textId="77777777" w:rsidR="004B1460" w:rsidRPr="00312C7F" w:rsidRDefault="004B1460" w:rsidP="00056A66">
      <w:pPr>
        <w:pStyle w:val="1e"/>
        <w:ind w:left="480" w:firstLine="840"/>
        <w:rPr>
          <w:rFonts w:hint="eastAsia"/>
        </w:rPr>
      </w:pPr>
      <w:r w:rsidRPr="00312C7F">
        <w:t>通过此次实验学员可以熟练掌握如何使用代码托管服务进行代码管理，如何配置分支策略。</w:t>
      </w:r>
    </w:p>
    <w:p w14:paraId="6971C54C" w14:textId="4D78371C" w:rsidR="004B1460" w:rsidRPr="00312C7F" w:rsidRDefault="004B1460" w:rsidP="004576A2">
      <w:pPr>
        <w:pStyle w:val="3"/>
      </w:pPr>
      <w:bookmarkStart w:id="29" w:name="_Toc80892060"/>
      <w:r w:rsidRPr="00312C7F">
        <w:t>使用</w:t>
      </w:r>
      <w:r w:rsidRPr="00312C7F">
        <w:t>CloudIDE</w:t>
      </w:r>
      <w:r w:rsidRPr="00312C7F">
        <w:t>修改和提交代码</w:t>
      </w:r>
      <w:bookmarkEnd w:id="29"/>
    </w:p>
    <w:p w14:paraId="4CAAF137" w14:textId="77777777" w:rsidR="004B1460" w:rsidRPr="00312C7F" w:rsidRDefault="004B1460" w:rsidP="00056A66">
      <w:pPr>
        <w:pStyle w:val="1e"/>
        <w:ind w:left="480" w:firstLine="840"/>
        <w:rPr>
          <w:rFonts w:hint="eastAsia"/>
        </w:rPr>
      </w:pPr>
      <w:r w:rsidRPr="00312C7F">
        <w:t>通过本节，您将学习如何通过</w:t>
      </w:r>
      <w:proofErr w:type="spellStart"/>
      <w:r w:rsidRPr="00312C7F">
        <w:t>CloudIDE</w:t>
      </w:r>
      <w:proofErr w:type="spellEnd"/>
      <w:r w:rsidRPr="00312C7F">
        <w:t>完成需求</w:t>
      </w:r>
      <w:r w:rsidRPr="00A85B01">
        <w:t>＂</w:t>
      </w:r>
      <w:r w:rsidRPr="00312C7F">
        <w:t>添加门</w:t>
      </w:r>
      <w:proofErr w:type="gramStart"/>
      <w:r w:rsidRPr="00312C7F">
        <w:t>店网络</w:t>
      </w:r>
      <w:proofErr w:type="gramEnd"/>
      <w:r w:rsidRPr="00312C7F">
        <w:t>菜单</w:t>
      </w:r>
      <w:r w:rsidRPr="00A85B01">
        <w:t>＂</w:t>
      </w:r>
      <w:r w:rsidRPr="00312C7F">
        <w:t>的代码开发。</w:t>
      </w:r>
    </w:p>
    <w:p w14:paraId="54F4A771" w14:textId="60C8C38C" w:rsidR="004B1460" w:rsidRPr="00312C7F" w:rsidRDefault="004B1460" w:rsidP="00C95A6E">
      <w:pPr>
        <w:pStyle w:val="30"/>
      </w:pPr>
      <w:r w:rsidRPr="00312C7F">
        <w:t>登录DevCloud，单击</w:t>
      </w:r>
      <w:r w:rsidRPr="00A85B01">
        <w:t>＂</w:t>
      </w:r>
      <w:r w:rsidRPr="00312C7F">
        <w:t>工作&gt;工作项</w:t>
      </w:r>
      <w:r w:rsidRPr="00A85B01">
        <w:t>＂</w:t>
      </w:r>
      <w:r w:rsidRPr="00312C7F">
        <w:t>，进入</w:t>
      </w:r>
      <w:r w:rsidRPr="00A85B01">
        <w:t>＂</w:t>
      </w:r>
      <w:r w:rsidRPr="00312C7F">
        <w:t>Backlog</w:t>
      </w:r>
      <w:r w:rsidRPr="00A85B01">
        <w:t>＂</w:t>
      </w:r>
      <w:r w:rsidRPr="00312C7F">
        <w:t>页面。找到Story</w:t>
      </w:r>
      <w:r w:rsidRPr="00A85B01">
        <w:t>＂</w:t>
      </w:r>
      <w:r w:rsidRPr="00312C7F">
        <w:t>作为用户应该可以查看、查询所有门店网络</w:t>
      </w:r>
      <w:r w:rsidRPr="00A85B01">
        <w:t>＂</w:t>
      </w:r>
      <w:r w:rsidRPr="00312C7F">
        <w:t>，记录该Story的编号。</w:t>
      </w:r>
    </w:p>
    <w:p w14:paraId="4DE779EE" w14:textId="7D3FD7DE" w:rsidR="004B1460" w:rsidRDefault="004B1460" w:rsidP="00056A66">
      <w:pPr>
        <w:pStyle w:val="1e"/>
        <w:ind w:left="480" w:firstLine="840"/>
        <w:rPr>
          <w:rFonts w:cs="Huawei Sans" w:hint="eastAsia"/>
        </w:rPr>
      </w:pPr>
      <w:r w:rsidRPr="00312C7F">
        <w:rPr>
          <w:noProof/>
        </w:rPr>
        <mc:AlternateContent>
          <mc:Choice Requires="wps">
            <w:drawing>
              <wp:anchor distT="0" distB="0" distL="114300" distR="114300" simplePos="0" relativeHeight="251673600" behindDoc="0" locked="0" layoutInCell="1" allowOverlap="1" wp14:anchorId="778792BE" wp14:editId="271584BA">
                <wp:simplePos x="0" y="0"/>
                <wp:positionH relativeFrom="column">
                  <wp:posOffset>967816</wp:posOffset>
                </wp:positionH>
                <wp:positionV relativeFrom="paragraph">
                  <wp:posOffset>925627</wp:posOffset>
                </wp:positionV>
                <wp:extent cx="321869" cy="153112"/>
                <wp:effectExtent l="19050" t="19050" r="21590" b="18415"/>
                <wp:wrapNone/>
                <wp:docPr id="43235" name="矩形 43235"/>
                <wp:cNvGraphicFramePr/>
                <a:graphic xmlns:a="http://schemas.openxmlformats.org/drawingml/2006/main">
                  <a:graphicData uri="http://schemas.microsoft.com/office/word/2010/wordprocessingShape">
                    <wps:wsp>
                      <wps:cNvSpPr/>
                      <wps:spPr>
                        <a:xfrm>
                          <a:off x="0" y="0"/>
                          <a:ext cx="321869" cy="1531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1B4D9" id="矩形 43235" o:spid="_x0000_s1026" style="position:absolute;left:0;text-align:left;margin-left:76.2pt;margin-top:72.9pt;width:25.35pt;height:1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" filled="f" strokecolor="#c7000b" strokeweight="2.25pt"/>
            </w:pict>
          </mc:Fallback>
        </mc:AlternateContent>
      </w:r>
      <w:r w:rsidRPr="00312C7F">
        <w:rPr>
          <w:noProof/>
        </w:rPr>
        <w:drawing>
          <wp:inline distT="0" distB="0" distL="0" distR="0" wp14:anchorId="7F91973A" wp14:editId="0F638D1A">
            <wp:extent cx="5454000" cy="1072918"/>
            <wp:effectExtent l="19050" t="19050" r="13970" b="13335"/>
            <wp:docPr id="43234" name="图片 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000" cy="1072918"/>
                    </a:xfrm>
                    <a:prstGeom prst="rect">
                      <a:avLst/>
                    </a:prstGeom>
                    <a:ln w="12700">
                      <a:solidFill>
                        <a:schemeClr val="bg1">
                          <a:lumMod val="85000"/>
                        </a:schemeClr>
                      </a:solidFill>
                    </a:ln>
                  </pic:spPr>
                </pic:pic>
              </a:graphicData>
            </a:graphic>
          </wp:inline>
        </w:drawing>
      </w:r>
    </w:p>
    <w:p w14:paraId="54FD9DC8" w14:textId="3D4D73F3" w:rsidR="00110303" w:rsidRDefault="00110303" w:rsidP="00C95A6E">
      <w:pPr>
        <w:pStyle w:val="30"/>
      </w:pPr>
      <w:r>
        <w:rPr>
          <w:rFonts w:hint="eastAsia"/>
        </w:rPr>
        <w:t>在华为云主页</w:t>
      </w:r>
      <w:hyperlink r:id="rId49" w:history="1">
        <w:r w:rsidRPr="002307F4">
          <w:rPr>
            <w:rStyle w:val="ad"/>
            <w:rFonts w:cs="Huawei Sans" w:hint="eastAsia"/>
          </w:rPr>
          <w:t>http://www.huaweicloud.com/</w:t>
        </w:r>
      </w:hyperlink>
      <w:r>
        <w:t xml:space="preserve"> </w:t>
      </w:r>
      <w:r>
        <w:rPr>
          <w:rFonts w:hint="eastAsia"/>
        </w:rPr>
        <w:t>“</w:t>
      </w:r>
      <w:r>
        <w:t>产品</w:t>
      </w:r>
      <w:r>
        <w:rPr>
          <w:rFonts w:hint="eastAsia"/>
        </w:rPr>
        <w:t>”栏</w:t>
      </w:r>
      <w:r>
        <w:t>选择</w:t>
      </w:r>
      <w:r>
        <w:rPr>
          <w:rFonts w:hint="eastAsia"/>
        </w:rPr>
        <w:t>“</w:t>
      </w:r>
      <w:r>
        <w:t>开发者</w:t>
      </w:r>
      <w:r>
        <w:rPr>
          <w:rFonts w:hint="eastAsia"/>
        </w:rPr>
        <w:t>”项</w:t>
      </w:r>
      <w:r>
        <w:t>下的</w:t>
      </w:r>
      <w:r>
        <w:rPr>
          <w:rFonts w:hint="eastAsia"/>
        </w:rPr>
        <w:t>“</w:t>
      </w:r>
      <w:r>
        <w:t>CloudIDE</w:t>
      </w:r>
      <w:r>
        <w:rPr>
          <w:rFonts w:hint="eastAsia"/>
        </w:rPr>
        <w:t>”，“立即体验”进入</w:t>
      </w:r>
      <w:r w:rsidR="00DA0534">
        <w:rPr>
          <w:rFonts w:hint="eastAsia"/>
        </w:rPr>
        <w:t>CloudIDE服务。</w:t>
      </w:r>
    </w:p>
    <w:p w14:paraId="6005CD0B" w14:textId="7DE99147" w:rsidR="00110303" w:rsidRDefault="00A4347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820032" behindDoc="0" locked="0" layoutInCell="1" allowOverlap="1" wp14:anchorId="3188523F" wp14:editId="1A431069">
                <wp:simplePos x="0" y="0"/>
                <wp:positionH relativeFrom="column">
                  <wp:posOffset>2459294</wp:posOffset>
                </wp:positionH>
                <wp:positionV relativeFrom="paragraph">
                  <wp:posOffset>2140933</wp:posOffset>
                </wp:positionV>
                <wp:extent cx="436719" cy="149699"/>
                <wp:effectExtent l="19050" t="19050" r="20955" b="22225"/>
                <wp:wrapNone/>
                <wp:docPr id="43227" name="矩形 43227"/>
                <wp:cNvGraphicFramePr/>
                <a:graphic xmlns:a="http://schemas.openxmlformats.org/drawingml/2006/main">
                  <a:graphicData uri="http://schemas.microsoft.com/office/word/2010/wordprocessingShape">
                    <wps:wsp>
                      <wps:cNvSpPr/>
                      <wps:spPr>
                        <a:xfrm>
                          <a:off x="0" y="0"/>
                          <a:ext cx="436719" cy="149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FCAAD" id="矩形 43227" o:spid="_x0000_s1026" style="position:absolute;left:0;text-align:left;margin-left:193.65pt;margin-top:168.6pt;width:34.4pt;height:11.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" filled="f" strokecolor="#c7000b" strokeweight="2.25pt"/>
            </w:pict>
          </mc:Fallback>
        </mc:AlternateContent>
      </w:r>
      <w:r w:rsidRPr="00312C7F">
        <w:rPr>
          <w:noProof/>
        </w:rPr>
        <mc:AlternateContent>
          <mc:Choice Requires="wps">
            <w:drawing>
              <wp:anchor distT="0" distB="0" distL="114300" distR="114300" simplePos="0" relativeHeight="251817984" behindDoc="0" locked="0" layoutInCell="1" allowOverlap="1" wp14:anchorId="37A31138" wp14:editId="62E098BF">
                <wp:simplePos x="0" y="0"/>
                <wp:positionH relativeFrom="column">
                  <wp:posOffset>993367</wp:posOffset>
                </wp:positionH>
                <wp:positionV relativeFrom="paragraph">
                  <wp:posOffset>1554654</wp:posOffset>
                </wp:positionV>
                <wp:extent cx="423080" cy="184244"/>
                <wp:effectExtent l="19050" t="19050" r="15240" b="25400"/>
                <wp:wrapNone/>
                <wp:docPr id="43101" name="矩形 43101"/>
                <wp:cNvGraphicFramePr/>
                <a:graphic xmlns:a="http://schemas.openxmlformats.org/drawingml/2006/main">
                  <a:graphicData uri="http://schemas.microsoft.com/office/word/2010/wordprocessingShape">
                    <wps:wsp>
                      <wps:cNvSpPr/>
                      <wps:spPr>
                        <a:xfrm>
                          <a:off x="0" y="0"/>
                          <a:ext cx="423080" cy="1842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C4DA" id="矩形 43101" o:spid="_x0000_s1026" style="position:absolute;left:0;text-align:left;margin-left:78.2pt;margin-top:122.4pt;width:33.3pt;height:1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815936" behindDoc="0" locked="0" layoutInCell="1" allowOverlap="1" wp14:anchorId="06765386" wp14:editId="047742C3">
                <wp:simplePos x="0" y="0"/>
                <wp:positionH relativeFrom="column">
                  <wp:posOffset>2217759</wp:posOffset>
                </wp:positionH>
                <wp:positionV relativeFrom="paragraph">
                  <wp:posOffset>283758</wp:posOffset>
                </wp:positionV>
                <wp:extent cx="300194" cy="204139"/>
                <wp:effectExtent l="19050" t="19050" r="24130" b="24765"/>
                <wp:wrapNone/>
                <wp:docPr id="43100" name="矩形 43100"/>
                <wp:cNvGraphicFramePr/>
                <a:graphic xmlns:a="http://schemas.openxmlformats.org/drawingml/2006/main">
                  <a:graphicData uri="http://schemas.microsoft.com/office/word/2010/wordprocessingShape">
                    <wps:wsp>
                      <wps:cNvSpPr/>
                      <wps:spPr>
                        <a:xfrm>
                          <a:off x="0" y="0"/>
                          <a:ext cx="300194" cy="2041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D18F" id="矩形 43100" o:spid="_x0000_s1026" style="position:absolute;left:0;text-align:left;margin-left:174.65pt;margin-top:22.35pt;width:23.65pt;height:16.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" filled="f" strokecolor="#c7000b" strokeweight="2.25pt"/>
            </w:pict>
          </mc:Fallback>
        </mc:AlternateContent>
      </w:r>
      <w:r w:rsidR="00110303">
        <w:rPr>
          <w:noProof/>
        </w:rPr>
        <w:drawing>
          <wp:inline distT="0" distB="0" distL="0" distR="0" wp14:anchorId="6356C36D" wp14:editId="0A972EAC">
            <wp:extent cx="5454000" cy="2604203"/>
            <wp:effectExtent l="19050" t="19050" r="13970" b="24765"/>
            <wp:docPr id="43098" name="图片 4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4000" cy="2604203"/>
                    </a:xfrm>
                    <a:prstGeom prst="rect">
                      <a:avLst/>
                    </a:prstGeom>
                    <a:ln w="12700">
                      <a:solidFill>
                        <a:schemeClr val="bg1">
                          <a:lumMod val="85000"/>
                        </a:schemeClr>
                      </a:solidFill>
                    </a:ln>
                  </pic:spPr>
                </pic:pic>
              </a:graphicData>
            </a:graphic>
          </wp:inline>
        </w:drawing>
      </w:r>
    </w:p>
    <w:p w14:paraId="443D7ACC" w14:textId="57F13ACD" w:rsidR="004B1460" w:rsidRPr="00312C7F" w:rsidRDefault="00110303" w:rsidP="00056A66">
      <w:pPr>
        <w:pStyle w:val="1e"/>
        <w:ind w:left="480" w:firstLine="840"/>
        <w:rPr>
          <w:rFonts w:hint="eastAsia"/>
        </w:rPr>
      </w:pPr>
      <w:r>
        <w:rPr>
          <w:noProof/>
        </w:rPr>
        <w:drawing>
          <wp:inline distT="0" distB="0" distL="0" distR="0" wp14:anchorId="687B67C5" wp14:editId="34EED475">
            <wp:extent cx="4680000" cy="1481013"/>
            <wp:effectExtent l="19050" t="19050" r="25400" b="2413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1481013"/>
                    </a:xfrm>
                    <a:prstGeom prst="rect">
                      <a:avLst/>
                    </a:prstGeom>
                    <a:ln w="12700">
                      <a:solidFill>
                        <a:schemeClr val="bg1">
                          <a:lumMod val="85000"/>
                        </a:schemeClr>
                      </a:solidFill>
                    </a:ln>
                  </pic:spPr>
                </pic:pic>
              </a:graphicData>
            </a:graphic>
          </wp:inline>
        </w:drawing>
      </w:r>
    </w:p>
    <w:p w14:paraId="19C87EAD" w14:textId="109FA427" w:rsidR="00DA0534" w:rsidRDefault="004B1460" w:rsidP="00C95A6E">
      <w:pPr>
        <w:pStyle w:val="30"/>
      </w:pPr>
      <w:r w:rsidRPr="00312C7F">
        <w:tab/>
      </w:r>
      <w:r w:rsidR="00DA0534">
        <w:t>选择</w:t>
      </w:r>
      <w:r w:rsidR="00DA0534">
        <w:rPr>
          <w:rFonts w:hint="eastAsia"/>
        </w:rPr>
        <w:t>“我的IDE”栏，“新建实例”。</w:t>
      </w:r>
    </w:p>
    <w:p w14:paraId="7946D057" w14:textId="4184C5DC" w:rsidR="00DA0534" w:rsidRDefault="00997288" w:rsidP="00056A66">
      <w:pPr>
        <w:pStyle w:val="1e"/>
        <w:ind w:left="480" w:firstLine="840"/>
        <w:rPr>
          <w:rFonts w:hint="eastAsia"/>
        </w:rPr>
      </w:pPr>
      <w:r w:rsidRPr="00312C7F">
        <w:rPr>
          <w:noProof/>
        </w:rPr>
        <mc:AlternateContent>
          <mc:Choice Requires="wps">
            <w:drawing>
              <wp:anchor distT="0" distB="0" distL="114300" distR="114300" simplePos="0" relativeHeight="251824128" behindDoc="0" locked="0" layoutInCell="1" allowOverlap="1" wp14:anchorId="58620E7E" wp14:editId="44E8F5C6">
                <wp:simplePos x="0" y="0"/>
                <wp:positionH relativeFrom="column">
                  <wp:posOffset>5458712</wp:posOffset>
                </wp:positionH>
                <wp:positionV relativeFrom="paragraph">
                  <wp:posOffset>600075</wp:posOffset>
                </wp:positionV>
                <wp:extent cx="436719" cy="149699"/>
                <wp:effectExtent l="19050" t="19050" r="20955" b="22225"/>
                <wp:wrapNone/>
                <wp:docPr id="252" name="矩形 252"/>
                <wp:cNvGraphicFramePr/>
                <a:graphic xmlns:a="http://schemas.openxmlformats.org/drawingml/2006/main">
                  <a:graphicData uri="http://schemas.microsoft.com/office/word/2010/wordprocessingShape">
                    <wps:wsp>
                      <wps:cNvSpPr/>
                      <wps:spPr>
                        <a:xfrm>
                          <a:off x="0" y="0"/>
                          <a:ext cx="436719" cy="149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90341" id="矩形 252" o:spid="_x0000_s1026" style="position:absolute;left:0;text-align:left;margin-left:429.8pt;margin-top:47.25pt;width:34.4pt;height:1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822080" behindDoc="0" locked="0" layoutInCell="1" allowOverlap="1" wp14:anchorId="772EFC79" wp14:editId="1DA761DD">
                <wp:simplePos x="0" y="0"/>
                <wp:positionH relativeFrom="column">
                  <wp:posOffset>1184390</wp:posOffset>
                </wp:positionH>
                <wp:positionV relativeFrom="paragraph">
                  <wp:posOffset>369051</wp:posOffset>
                </wp:positionV>
                <wp:extent cx="334370" cy="136477"/>
                <wp:effectExtent l="19050" t="19050" r="27940" b="16510"/>
                <wp:wrapNone/>
                <wp:docPr id="251" name="矩形 251"/>
                <wp:cNvGraphicFramePr/>
                <a:graphic xmlns:a="http://schemas.openxmlformats.org/drawingml/2006/main">
                  <a:graphicData uri="http://schemas.microsoft.com/office/word/2010/wordprocessingShape">
                    <wps:wsp>
                      <wps:cNvSpPr/>
                      <wps:spPr>
                        <a:xfrm>
                          <a:off x="0" y="0"/>
                          <a:ext cx="334370"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6A55D" id="矩形 251" o:spid="_x0000_s1026" style="position:absolute;left:0;text-align:left;margin-left:93.25pt;margin-top:29.05pt;width:26.35pt;height:10.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" filled="f" strokecolor="#c7000b" strokeweight="2.25pt"/>
            </w:pict>
          </mc:Fallback>
        </mc:AlternateContent>
      </w:r>
      <w:r w:rsidR="00DA0534">
        <w:rPr>
          <w:noProof/>
        </w:rPr>
        <w:drawing>
          <wp:inline distT="0" distB="0" distL="0" distR="0" wp14:anchorId="144C0C05" wp14:editId="6DD5F788">
            <wp:extent cx="5400000" cy="1666840"/>
            <wp:effectExtent l="19050" t="19050" r="10795" b="1016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666840"/>
                    </a:xfrm>
                    <a:prstGeom prst="rect">
                      <a:avLst/>
                    </a:prstGeom>
                    <a:ln w="12700">
                      <a:solidFill>
                        <a:schemeClr val="bg1">
                          <a:lumMod val="85000"/>
                        </a:schemeClr>
                      </a:solidFill>
                    </a:ln>
                  </pic:spPr>
                </pic:pic>
              </a:graphicData>
            </a:graphic>
          </wp:inline>
        </w:drawing>
      </w:r>
    </w:p>
    <w:p w14:paraId="5769203E" w14:textId="6F1F2CBE" w:rsidR="00DA0534" w:rsidRDefault="00DA0534" w:rsidP="00056A66">
      <w:pPr>
        <w:pStyle w:val="1e"/>
        <w:ind w:left="480" w:firstLine="840"/>
        <w:rPr>
          <w:rFonts w:hint="eastAsia"/>
        </w:rPr>
      </w:pPr>
      <w:r>
        <w:rPr>
          <w:rFonts w:hint="eastAsia"/>
        </w:rPr>
        <w:t>自定义</w:t>
      </w:r>
      <w:r>
        <w:rPr>
          <w:rFonts w:hint="eastAsia"/>
        </w:rPr>
        <w:t>IDE</w:t>
      </w:r>
      <w:r>
        <w:rPr>
          <w:rFonts w:hint="eastAsia"/>
        </w:rPr>
        <w:t>实例名称，其他项可保持默认设置，点击“下一步”。</w:t>
      </w:r>
    </w:p>
    <w:p w14:paraId="60722855" w14:textId="63F8851A" w:rsidR="00DA0534" w:rsidRDefault="00DA0534"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826176" behindDoc="0" locked="0" layoutInCell="1" allowOverlap="1" wp14:anchorId="5017300E" wp14:editId="0443A70E">
                <wp:simplePos x="0" y="0"/>
                <wp:positionH relativeFrom="column">
                  <wp:posOffset>1559849</wp:posOffset>
                </wp:positionH>
                <wp:positionV relativeFrom="paragraph">
                  <wp:posOffset>761885</wp:posOffset>
                </wp:positionV>
                <wp:extent cx="402609" cy="156949"/>
                <wp:effectExtent l="19050" t="19050" r="16510" b="14605"/>
                <wp:wrapNone/>
                <wp:docPr id="254" name="矩形 254"/>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354CA" id="矩形 254" o:spid="_x0000_s1026" style="position:absolute;left:0;text-align:left;margin-left:122.8pt;margin-top:60pt;width:31.7pt;height:1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" filled="f" strokecolor="#c7000b" strokeweight="2.25pt"/>
            </w:pict>
          </mc:Fallback>
        </mc:AlternateContent>
      </w:r>
      <w:r>
        <w:rPr>
          <w:noProof/>
        </w:rPr>
        <w:drawing>
          <wp:inline distT="0" distB="0" distL="0" distR="0" wp14:anchorId="4943850D" wp14:editId="6F94F730">
            <wp:extent cx="5454000" cy="4276959"/>
            <wp:effectExtent l="19050" t="19050" r="1397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4000" cy="4276959"/>
                    </a:xfrm>
                    <a:prstGeom prst="rect">
                      <a:avLst/>
                    </a:prstGeom>
                    <a:ln w="12700">
                      <a:solidFill>
                        <a:schemeClr val="bg1">
                          <a:lumMod val="85000"/>
                        </a:schemeClr>
                      </a:solidFill>
                    </a:ln>
                  </pic:spPr>
                </pic:pic>
              </a:graphicData>
            </a:graphic>
          </wp:inline>
        </w:drawing>
      </w:r>
    </w:p>
    <w:p w14:paraId="7424F083" w14:textId="6FA0E8F0" w:rsidR="00DA0534" w:rsidRDefault="00DA0534" w:rsidP="00056A66">
      <w:pPr>
        <w:pStyle w:val="1e"/>
        <w:ind w:left="480" w:firstLine="840"/>
        <w:rPr>
          <w:rFonts w:hint="eastAsia"/>
        </w:rPr>
      </w:pPr>
      <w:r>
        <w:rPr>
          <w:rFonts w:hint="eastAsia"/>
        </w:rPr>
        <w:t>来源选择“私有仓库”，项目名称选择您在</w:t>
      </w:r>
      <w:proofErr w:type="spellStart"/>
      <w:r>
        <w:rPr>
          <w:rFonts w:hint="eastAsia"/>
        </w:rPr>
        <w:t>DevCloud</w:t>
      </w:r>
      <w:proofErr w:type="spellEnd"/>
      <w:r>
        <w:rPr>
          <w:rFonts w:hint="eastAsia"/>
        </w:rPr>
        <w:t>创建的样</w:t>
      </w:r>
      <w:proofErr w:type="gramStart"/>
      <w:r>
        <w:rPr>
          <w:rFonts w:hint="eastAsia"/>
        </w:rPr>
        <w:t>例项目</w:t>
      </w:r>
      <w:proofErr w:type="gramEnd"/>
      <w:r>
        <w:rPr>
          <w:rFonts w:hint="eastAsia"/>
        </w:rPr>
        <w:t>名称，仓库地址选择“</w:t>
      </w:r>
      <w:r>
        <w:rPr>
          <w:rFonts w:hint="eastAsia"/>
        </w:rPr>
        <w:t>phoenix-</w:t>
      </w:r>
      <w:proofErr w:type="spellStart"/>
      <w:r>
        <w:rPr>
          <w:rFonts w:hint="eastAsia"/>
        </w:rPr>
        <w:t>sample.git</w:t>
      </w:r>
      <w:proofErr w:type="spellEnd"/>
      <w:r>
        <w:rPr>
          <w:rFonts w:hint="eastAsia"/>
        </w:rPr>
        <w:t>”，确定。</w:t>
      </w:r>
    </w:p>
    <w:p w14:paraId="32B5F636" w14:textId="1F72CC77" w:rsidR="00DA0534"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828224" behindDoc="0" locked="0" layoutInCell="1" allowOverlap="1" wp14:anchorId="61C0D923" wp14:editId="7C26A703">
                <wp:simplePos x="0" y="0"/>
                <wp:positionH relativeFrom="column">
                  <wp:posOffset>2075693</wp:posOffset>
                </wp:positionH>
                <wp:positionV relativeFrom="paragraph">
                  <wp:posOffset>703580</wp:posOffset>
                </wp:positionV>
                <wp:extent cx="402609" cy="156949"/>
                <wp:effectExtent l="19050" t="19050" r="16510" b="14605"/>
                <wp:wrapNone/>
                <wp:docPr id="43272" name="矩形 43272"/>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1265D" id="矩形 43272" o:spid="_x0000_s1026" style="position:absolute;left:0;text-align:left;margin-left:163.45pt;margin-top:55.4pt;width:31.7pt;height:1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830272" behindDoc="0" locked="0" layoutInCell="1" allowOverlap="1" wp14:anchorId="6945D0E8" wp14:editId="40D538E0">
                <wp:simplePos x="0" y="0"/>
                <wp:positionH relativeFrom="column">
                  <wp:posOffset>1669232</wp:posOffset>
                </wp:positionH>
                <wp:positionV relativeFrom="paragraph">
                  <wp:posOffset>929640</wp:posOffset>
                </wp:positionV>
                <wp:extent cx="388942" cy="136477"/>
                <wp:effectExtent l="19050" t="19050" r="11430" b="16510"/>
                <wp:wrapNone/>
                <wp:docPr id="43273" name="矩形 43273"/>
                <wp:cNvGraphicFramePr/>
                <a:graphic xmlns:a="http://schemas.openxmlformats.org/drawingml/2006/main">
                  <a:graphicData uri="http://schemas.microsoft.com/office/word/2010/wordprocessingShape">
                    <wps:wsp>
                      <wps:cNvSpPr/>
                      <wps:spPr>
                        <a:xfrm>
                          <a:off x="0" y="0"/>
                          <a:ext cx="3889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EF736" id="矩形 43273" o:spid="_x0000_s1026" style="position:absolute;left:0;text-align:left;margin-left:131.45pt;margin-top:73.2pt;width:30.65pt;height:10.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" filled="f" strokecolor="#c7000b" strokeweight="2.25pt"/>
            </w:pict>
          </mc:Fallback>
        </mc:AlternateContent>
      </w:r>
      <w:r w:rsidR="00997288" w:rsidRPr="00312C7F">
        <w:rPr>
          <w:noProof/>
        </w:rPr>
        <mc:AlternateContent>
          <mc:Choice Requires="wps">
            <w:drawing>
              <wp:anchor distT="0" distB="0" distL="114300" distR="114300" simplePos="0" relativeHeight="251832320" behindDoc="0" locked="0" layoutInCell="1" allowOverlap="1" wp14:anchorId="1C5054F4" wp14:editId="121AC467">
                <wp:simplePos x="0" y="0"/>
                <wp:positionH relativeFrom="column">
                  <wp:posOffset>1532890</wp:posOffset>
                </wp:positionH>
                <wp:positionV relativeFrom="paragraph">
                  <wp:posOffset>1148080</wp:posOffset>
                </wp:positionV>
                <wp:extent cx="2313295" cy="143301"/>
                <wp:effectExtent l="19050" t="19050" r="11430" b="28575"/>
                <wp:wrapNone/>
                <wp:docPr id="43285" name="矩形 43285"/>
                <wp:cNvGraphicFramePr/>
                <a:graphic xmlns:a="http://schemas.openxmlformats.org/drawingml/2006/main">
                  <a:graphicData uri="http://schemas.microsoft.com/office/word/2010/wordprocessingShape">
                    <wps:wsp>
                      <wps:cNvSpPr/>
                      <wps:spPr>
                        <a:xfrm>
                          <a:off x="0" y="0"/>
                          <a:ext cx="231329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0BE2D" id="矩形 43285" o:spid="_x0000_s1026" style="position:absolute;left:0;text-align:left;margin-left:120.7pt;margin-top:90.4pt;width:182.15pt;height:11.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" filled="f" strokecolor="#c7000b" strokeweight="2.25pt"/>
            </w:pict>
          </mc:Fallback>
        </mc:AlternateContent>
      </w:r>
      <w:r w:rsidR="00DA0534">
        <w:rPr>
          <w:noProof/>
        </w:rPr>
        <w:drawing>
          <wp:inline distT="0" distB="0" distL="0" distR="0" wp14:anchorId="0F8CB2D4" wp14:editId="7D3952CA">
            <wp:extent cx="5400000" cy="1784499"/>
            <wp:effectExtent l="19050" t="19050" r="10795" b="25400"/>
            <wp:docPr id="43265" name="图片 4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1784499"/>
                    </a:xfrm>
                    <a:prstGeom prst="rect">
                      <a:avLst/>
                    </a:prstGeom>
                    <a:ln w="12700">
                      <a:solidFill>
                        <a:schemeClr val="bg1">
                          <a:lumMod val="85000"/>
                        </a:schemeClr>
                      </a:solidFill>
                    </a:ln>
                  </pic:spPr>
                </pic:pic>
              </a:graphicData>
            </a:graphic>
          </wp:inline>
        </w:drawing>
      </w:r>
    </w:p>
    <w:p w14:paraId="15495091" w14:textId="16AB1371" w:rsidR="00167CFA" w:rsidRDefault="00167CFA" w:rsidP="00056A66">
      <w:pPr>
        <w:pStyle w:val="1e"/>
        <w:ind w:left="480" w:firstLine="840"/>
        <w:rPr>
          <w:rFonts w:hint="eastAsia"/>
        </w:rPr>
      </w:pPr>
      <w:r>
        <w:rPr>
          <w:rFonts w:hint="eastAsia"/>
        </w:rPr>
        <w:t>注：也可通过</w:t>
      </w:r>
      <w:r w:rsidRPr="00167CFA">
        <w:rPr>
          <w:rFonts w:hint="eastAsia"/>
        </w:rPr>
        <w:t>单击</w:t>
      </w:r>
      <w:proofErr w:type="spellStart"/>
      <w:r>
        <w:rPr>
          <w:rFonts w:hint="eastAsia"/>
        </w:rPr>
        <w:t>DevCloud</w:t>
      </w:r>
      <w:proofErr w:type="spellEnd"/>
      <w:r>
        <w:rPr>
          <w:rFonts w:hint="eastAsia"/>
        </w:rPr>
        <w:t>项目</w:t>
      </w:r>
      <w:r w:rsidRPr="00167CFA">
        <w:rPr>
          <w:rFonts w:hint="eastAsia"/>
        </w:rPr>
        <w:t>页面上方导航＂代码</w:t>
      </w:r>
      <w:r w:rsidRPr="00167CFA">
        <w:rPr>
          <w:rFonts w:hint="eastAsia"/>
        </w:rPr>
        <w:t>&gt;</w:t>
      </w:r>
      <w:r w:rsidRPr="00167CFA">
        <w:rPr>
          <w:rFonts w:hint="eastAsia"/>
        </w:rPr>
        <w:t>代码托管＂，进入代码托管服务。</w:t>
      </w:r>
      <w:r>
        <w:rPr>
          <w:rFonts w:hint="eastAsia"/>
        </w:rPr>
        <w:t>进入</w:t>
      </w:r>
      <w:r w:rsidRPr="00167CFA">
        <w:rPr>
          <w:rFonts w:hint="eastAsia"/>
        </w:rPr>
        <w:t>样</w:t>
      </w:r>
      <w:proofErr w:type="gramStart"/>
      <w:r w:rsidRPr="00167CFA">
        <w:rPr>
          <w:rFonts w:hint="eastAsia"/>
        </w:rPr>
        <w:t>例项目</w:t>
      </w:r>
      <w:proofErr w:type="gramEnd"/>
      <w:r w:rsidRPr="00167CFA">
        <w:rPr>
          <w:rFonts w:hint="eastAsia"/>
        </w:rPr>
        <w:t>预置的代码仓库＂</w:t>
      </w:r>
      <w:r w:rsidRPr="00167CFA">
        <w:rPr>
          <w:rFonts w:hint="eastAsia"/>
        </w:rPr>
        <w:t>phoenix-sample</w:t>
      </w:r>
      <w:r>
        <w:rPr>
          <w:rFonts w:hint="eastAsia"/>
        </w:rPr>
        <w:t>＂，点击右上角“</w:t>
      </w:r>
      <w:proofErr w:type="spellStart"/>
      <w:r>
        <w:rPr>
          <w:rFonts w:hint="eastAsia"/>
        </w:rPr>
        <w:t>CloudIDE</w:t>
      </w:r>
      <w:proofErr w:type="spellEnd"/>
      <w:r>
        <w:rPr>
          <w:rFonts w:hint="eastAsia"/>
        </w:rPr>
        <w:t>”</w:t>
      </w:r>
      <w:r w:rsidRPr="00167CFA">
        <w:rPr>
          <w:rFonts w:hint="eastAsia"/>
        </w:rPr>
        <w:t>，跳转至</w:t>
      </w:r>
      <w:proofErr w:type="spellStart"/>
      <w:r w:rsidRPr="00167CFA">
        <w:rPr>
          <w:rFonts w:hint="eastAsia"/>
        </w:rPr>
        <w:t>CloudIDE</w:t>
      </w:r>
      <w:proofErr w:type="spellEnd"/>
      <w:r w:rsidRPr="00167CFA">
        <w:rPr>
          <w:rFonts w:hint="eastAsia"/>
        </w:rPr>
        <w:t>。</w:t>
      </w:r>
      <w:r>
        <w:rPr>
          <w:rFonts w:hint="eastAsia"/>
        </w:rPr>
        <w:t>（从此处入口进入开发调试有一定限制，</w:t>
      </w:r>
      <w:proofErr w:type="gramStart"/>
      <w:r>
        <w:rPr>
          <w:rFonts w:hint="eastAsia"/>
        </w:rPr>
        <w:t>推荐按</w:t>
      </w:r>
      <w:proofErr w:type="gramEnd"/>
      <w:r>
        <w:rPr>
          <w:rFonts w:hint="eastAsia"/>
        </w:rPr>
        <w:t>步骤</w:t>
      </w:r>
      <w:r>
        <w:rPr>
          <w:rFonts w:hint="eastAsia"/>
        </w:rPr>
        <w:t>2</w:t>
      </w:r>
      <w:r>
        <w:rPr>
          <w:rFonts w:hint="eastAsia"/>
        </w:rPr>
        <w:t>、</w:t>
      </w:r>
      <w:r>
        <w:rPr>
          <w:rFonts w:hint="eastAsia"/>
        </w:rPr>
        <w:t>3</w:t>
      </w:r>
      <w:r>
        <w:rPr>
          <w:rFonts w:hint="eastAsia"/>
        </w:rPr>
        <w:t>新建</w:t>
      </w:r>
      <w:proofErr w:type="spellStart"/>
      <w:r>
        <w:rPr>
          <w:rFonts w:hint="eastAsia"/>
        </w:rPr>
        <w:t>CloudIDE</w:t>
      </w:r>
      <w:proofErr w:type="spellEnd"/>
      <w:r>
        <w:rPr>
          <w:rFonts w:hint="eastAsia"/>
        </w:rPr>
        <w:t>实例进行软件开发）</w:t>
      </w:r>
    </w:p>
    <w:p w14:paraId="5FCAFFAB" w14:textId="3F9F7805" w:rsidR="00167CFA" w:rsidRDefault="00167CFA" w:rsidP="00056A66">
      <w:pPr>
        <w:pStyle w:val="1e"/>
        <w:ind w:left="480" w:firstLine="840"/>
        <w:rPr>
          <w:rFonts w:hint="eastAsia"/>
        </w:rPr>
      </w:pPr>
      <w:r w:rsidRPr="00312C7F">
        <w:rPr>
          <w:noProof/>
        </w:rPr>
        <mc:AlternateContent>
          <mc:Choice Requires="wps">
            <w:drawing>
              <wp:anchor distT="0" distB="0" distL="114300" distR="114300" simplePos="0" relativeHeight="251834368" behindDoc="0" locked="0" layoutInCell="1" allowOverlap="1" wp14:anchorId="5E49C648" wp14:editId="18950209">
                <wp:simplePos x="0" y="0"/>
                <wp:positionH relativeFrom="margin">
                  <wp:posOffset>5518881</wp:posOffset>
                </wp:positionH>
                <wp:positionV relativeFrom="paragraph">
                  <wp:posOffset>195841</wp:posOffset>
                </wp:positionV>
                <wp:extent cx="429905" cy="143301"/>
                <wp:effectExtent l="19050" t="19050" r="27305" b="28575"/>
                <wp:wrapNone/>
                <wp:docPr id="43237" name="矩形 43237"/>
                <wp:cNvGraphicFramePr/>
                <a:graphic xmlns:a="http://schemas.openxmlformats.org/drawingml/2006/main">
                  <a:graphicData uri="http://schemas.microsoft.com/office/word/2010/wordprocessingShape">
                    <wps:wsp>
                      <wps:cNvSpPr/>
                      <wps:spPr>
                        <a:xfrm>
                          <a:off x="0" y="0"/>
                          <a:ext cx="42990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97C21" id="矩形 43237" o:spid="_x0000_s1026" style="position:absolute;left:0;text-align:left;margin-left:434.55pt;margin-top:15.4pt;width:33.85pt;height:11.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" filled="f" strokecolor="#c7000b" strokeweight="2.25pt">
                <w10:wrap anchorx="margin"/>
              </v:rect>
            </w:pict>
          </mc:Fallback>
        </mc:AlternateContent>
      </w:r>
      <w:r>
        <w:rPr>
          <w:noProof/>
        </w:rPr>
        <w:drawing>
          <wp:inline distT="0" distB="0" distL="0" distR="0" wp14:anchorId="43F6B143" wp14:editId="45C1B590">
            <wp:extent cx="5454000" cy="447049"/>
            <wp:effectExtent l="19050" t="19050" r="13970" b="10160"/>
            <wp:docPr id="43288" name="图片 4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4000" cy="447049"/>
                    </a:xfrm>
                    <a:prstGeom prst="rect">
                      <a:avLst/>
                    </a:prstGeom>
                    <a:ln w="12700">
                      <a:solidFill>
                        <a:schemeClr val="bg1">
                          <a:lumMod val="85000"/>
                        </a:schemeClr>
                      </a:solidFill>
                    </a:ln>
                  </pic:spPr>
                </pic:pic>
              </a:graphicData>
            </a:graphic>
          </wp:inline>
        </w:drawing>
      </w:r>
    </w:p>
    <w:p w14:paraId="059CCE10" w14:textId="303B697E" w:rsidR="004B1460" w:rsidRPr="00312C7F" w:rsidRDefault="000E0F32" w:rsidP="00C95A6E">
      <w:pPr>
        <w:pStyle w:val="30"/>
      </w:pPr>
      <w:r>
        <w:t>修改代码</w:t>
      </w:r>
      <w:r>
        <w:rPr>
          <w:rFonts w:hint="eastAsia"/>
        </w:rPr>
        <w:t>。</w:t>
      </w:r>
      <w:r w:rsidR="004B1460" w:rsidRPr="00312C7F">
        <w:t>等待CloudIDE加载完毕</w:t>
      </w:r>
      <w:r>
        <w:t>后</w:t>
      </w:r>
      <w:r>
        <w:rPr>
          <w:rFonts w:hint="eastAsia"/>
        </w:rPr>
        <w:t>，</w:t>
      </w:r>
      <w:r w:rsidR="004B1460" w:rsidRPr="00312C7F">
        <w:t>在左侧导航中找到</w:t>
      </w:r>
      <w:r w:rsidR="00740803">
        <w:t>前端界面代码</w:t>
      </w:r>
      <w:r w:rsidR="004B1460" w:rsidRPr="00312C7F">
        <w:t>文件</w:t>
      </w:r>
      <w:r w:rsidR="004B1460" w:rsidRPr="00A85B01">
        <w:t>＂</w:t>
      </w:r>
      <w:r w:rsidR="004B1460" w:rsidRPr="00312C7F">
        <w:t>/vote/templates/index.html</w:t>
      </w:r>
      <w:r w:rsidR="004B1460" w:rsidRPr="00A85B01">
        <w:t>＂</w:t>
      </w:r>
      <w:r w:rsidR="004B1460" w:rsidRPr="00312C7F">
        <w:t>并打开，在179行添加菜单</w:t>
      </w:r>
      <w:r w:rsidR="004B1460" w:rsidRPr="00A85B01">
        <w:t>＂</w:t>
      </w:r>
      <w:r w:rsidR="004B1460" w:rsidRPr="00312C7F">
        <w:t>门店网络</w:t>
      </w:r>
      <w:r w:rsidR="004B1460" w:rsidRPr="00A85B01">
        <w:t>＂</w:t>
      </w:r>
      <w:r w:rsidR="004B1460" w:rsidRPr="00312C7F">
        <w:t>。</w:t>
      </w:r>
    </w:p>
    <w:p w14:paraId="6B99E924" w14:textId="77777777" w:rsidR="004B1460" w:rsidRPr="00312C7F" w:rsidRDefault="004B146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676672" behindDoc="0" locked="0" layoutInCell="1" allowOverlap="1" wp14:anchorId="6B7BE659" wp14:editId="0B40CBE3">
                <wp:simplePos x="0" y="0"/>
                <wp:positionH relativeFrom="column">
                  <wp:posOffset>1870380</wp:posOffset>
                </wp:positionH>
                <wp:positionV relativeFrom="paragraph">
                  <wp:posOffset>2040890</wp:posOffset>
                </wp:positionV>
                <wp:extent cx="3576955" cy="109220"/>
                <wp:effectExtent l="19050" t="19050" r="23495" b="24130"/>
                <wp:wrapNone/>
                <wp:docPr id="43240" name="矩形 43240"/>
                <wp:cNvGraphicFramePr/>
                <a:graphic xmlns:a="http://schemas.openxmlformats.org/drawingml/2006/main">
                  <a:graphicData uri="http://schemas.microsoft.com/office/word/2010/wordprocessingShape">
                    <wps:wsp>
                      <wps:cNvSpPr/>
                      <wps:spPr>
                        <a:xfrm>
                          <a:off x="0" y="0"/>
                          <a:ext cx="3576955" cy="1092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D48" id="矩形 43240" o:spid="_x0000_s1026" style="position:absolute;left:0;text-align:left;margin-left:147.25pt;margin-top:160.7pt;width:281.65pt;height: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675648" behindDoc="0" locked="0" layoutInCell="1" allowOverlap="1" wp14:anchorId="4FDA7824" wp14:editId="0B3FCB28">
                <wp:simplePos x="0" y="0"/>
                <wp:positionH relativeFrom="column">
                  <wp:posOffset>974090</wp:posOffset>
                </wp:positionH>
                <wp:positionV relativeFrom="paragraph">
                  <wp:posOffset>1120445</wp:posOffset>
                </wp:positionV>
                <wp:extent cx="548640" cy="116205"/>
                <wp:effectExtent l="19050" t="19050" r="22860" b="17145"/>
                <wp:wrapNone/>
                <wp:docPr id="43239" name="矩形 43239"/>
                <wp:cNvGraphicFramePr/>
                <a:graphic xmlns:a="http://schemas.openxmlformats.org/drawingml/2006/main">
                  <a:graphicData uri="http://schemas.microsoft.com/office/word/2010/wordprocessingShape">
                    <wps:wsp>
                      <wps:cNvSpPr/>
                      <wps:spPr>
                        <a:xfrm>
                          <a:off x="0" y="0"/>
                          <a:ext cx="54864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B480C" id="矩形 43239" o:spid="_x0000_s1026" style="position:absolute;left:0;text-align:left;margin-left:76.7pt;margin-top:88.2pt;width:43.2pt;height: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ECrgIAAJM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" filled="f" strokecolor="#c7000b" strokeweight="2.25pt"/>
            </w:pict>
          </mc:Fallback>
        </mc:AlternateContent>
      </w:r>
      <w:r w:rsidRPr="00312C7F">
        <w:rPr>
          <w:noProof/>
        </w:rPr>
        <w:drawing>
          <wp:inline distT="0" distB="0" distL="0" distR="0" wp14:anchorId="29617B59" wp14:editId="1BC5D98E">
            <wp:extent cx="5454000" cy="2988439"/>
            <wp:effectExtent l="19050" t="19050" r="13970" b="21590"/>
            <wp:docPr id="43238" name="图片 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4000" cy="2988439"/>
                    </a:xfrm>
                    <a:prstGeom prst="rect">
                      <a:avLst/>
                    </a:prstGeom>
                    <a:ln w="12700">
                      <a:solidFill>
                        <a:schemeClr val="bg1">
                          <a:lumMod val="85000"/>
                        </a:schemeClr>
                      </a:solidFill>
                    </a:ln>
                  </pic:spPr>
                </pic:pic>
              </a:graphicData>
            </a:graphic>
          </wp:inline>
        </w:drawing>
      </w:r>
      <w:r w:rsidRPr="00312C7F">
        <w:t xml:space="preserve"> </w:t>
      </w:r>
    </w:p>
    <w:p w14:paraId="0A92062A" w14:textId="6F7EE022" w:rsidR="004B1460" w:rsidRPr="00312C7F" w:rsidRDefault="004B1460" w:rsidP="00C95A6E">
      <w:pPr>
        <w:pStyle w:val="30"/>
      </w:pPr>
      <w:r w:rsidRPr="00312C7F">
        <w:t>提交修改至代码仓库。单击左侧边栏图标</w:t>
      </w:r>
      <w:r w:rsidRPr="00312C7F">
        <w:drawing>
          <wp:inline distT="0" distB="0" distL="0" distR="0" wp14:anchorId="1037D65C" wp14:editId="49273C9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t>，打开Git功能。单击修改文件后方的图标</w:t>
      </w:r>
      <w:r w:rsidRPr="00312C7F">
        <w:drawing>
          <wp:inline distT="0" distB="0" distL="0" distR="0" wp14:anchorId="014D7842" wp14:editId="140B1CF3">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230" cy="143301"/>
                    </a:xfrm>
                    <a:prstGeom prst="rect">
                      <a:avLst/>
                    </a:prstGeom>
                  </pic:spPr>
                </pic:pic>
              </a:graphicData>
            </a:graphic>
          </wp:inline>
        </w:drawing>
      </w:r>
      <w:r w:rsidRPr="00312C7F">
        <w:t xml:space="preserve"> (git add)，将修改内容添加进提交内容当中。在输入框中输入提交信息：</w:t>
      </w:r>
      <w:r w:rsidRPr="00A85B01">
        <w:t>＂</w:t>
      </w:r>
      <w:r w:rsidRPr="00312C7F">
        <w:t>fix #工作项编码 本次提交的注释信息</w:t>
      </w:r>
      <w:r w:rsidRPr="00A85B01">
        <w:t>＂</w:t>
      </w:r>
      <w:r w:rsidRPr="00312C7F">
        <w:t xml:space="preserve"> (fix #工作项编码 格式要注意，若不一致则不能将提交信息关联到下一个步骤的提交历史查看 )。单击打勾图标</w:t>
      </w:r>
      <w:r w:rsidRPr="00312C7F">
        <w:drawing>
          <wp:inline distT="0" distB="0" distL="0" distR="0" wp14:anchorId="096246C3" wp14:editId="1A415376">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8134" cy="115321"/>
                    </a:xfrm>
                    <a:prstGeom prst="rect">
                      <a:avLst/>
                    </a:prstGeom>
                  </pic:spPr>
                </pic:pic>
              </a:graphicData>
            </a:graphic>
          </wp:inline>
        </w:drawing>
      </w:r>
      <w:r w:rsidRPr="00312C7F">
        <w:t xml:space="preserve"> (git commit)提交本次修改。单击图标</w:t>
      </w:r>
      <w:r w:rsidRPr="00312C7F">
        <w:drawing>
          <wp:inline distT="0" distB="0" distL="0" distR="0" wp14:anchorId="572BA2EE" wp14:editId="40166A7A">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4301" cy="85725"/>
                    </a:xfrm>
                    <a:prstGeom prst="rect">
                      <a:avLst/>
                    </a:prstGeom>
                  </pic:spPr>
                </pic:pic>
              </a:graphicData>
            </a:graphic>
          </wp:inline>
        </w:drawing>
      </w:r>
      <w:r w:rsidRPr="00312C7F">
        <w:t>，在下拉列表中单击</w:t>
      </w:r>
      <w:r w:rsidRPr="00A85B01">
        <w:t>＂</w:t>
      </w:r>
      <w:r w:rsidRPr="00312C7F">
        <w:t>Push</w:t>
      </w:r>
      <w:r w:rsidRPr="00A85B01">
        <w:t>＂</w:t>
      </w:r>
      <w:r w:rsidRPr="00312C7F">
        <w:t>，推送代码到代码仓库。</w:t>
      </w:r>
    </w:p>
    <w:p w14:paraId="1F0324F1" w14:textId="4E47A218" w:rsidR="004B1460" w:rsidRPr="00312C7F" w:rsidRDefault="00A4347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678720" behindDoc="0" locked="0" layoutInCell="1" allowOverlap="1" wp14:anchorId="3640DAE7" wp14:editId="418CAEFB">
                <wp:simplePos x="0" y="0"/>
                <wp:positionH relativeFrom="column">
                  <wp:posOffset>2843408</wp:posOffset>
                </wp:positionH>
                <wp:positionV relativeFrom="paragraph">
                  <wp:posOffset>1332865</wp:posOffset>
                </wp:positionV>
                <wp:extent cx="212090" cy="182245"/>
                <wp:effectExtent l="19050" t="19050" r="16510" b="27305"/>
                <wp:wrapNone/>
                <wp:docPr id="43248" name="矩形 43248"/>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5F76" id="矩形 43248" o:spid="_x0000_s1026" style="position:absolute;left:0;text-align:left;margin-left:223.9pt;margin-top:104.95pt;width:16.7pt;height:1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81792" behindDoc="0" locked="0" layoutInCell="1" allowOverlap="1" wp14:anchorId="068DEF1D" wp14:editId="03253E18">
                <wp:simplePos x="0" y="0"/>
                <wp:positionH relativeFrom="column">
                  <wp:posOffset>3339048</wp:posOffset>
                </wp:positionH>
                <wp:positionV relativeFrom="paragraph">
                  <wp:posOffset>1942004</wp:posOffset>
                </wp:positionV>
                <wp:extent cx="424180" cy="182245"/>
                <wp:effectExtent l="19050" t="19050" r="13970" b="27305"/>
                <wp:wrapNone/>
                <wp:docPr id="43255" name="矩形 43255"/>
                <wp:cNvGraphicFramePr/>
                <a:graphic xmlns:a="http://schemas.openxmlformats.org/drawingml/2006/main">
                  <a:graphicData uri="http://schemas.microsoft.com/office/word/2010/wordprocessingShape">
                    <wps:wsp>
                      <wps:cNvSpPr/>
                      <wps:spPr>
                        <a:xfrm>
                          <a:off x="0" y="0"/>
                          <a:ext cx="42418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89B37" id="矩形 43255" o:spid="_x0000_s1026" style="position:absolute;left:0;text-align:left;margin-left:262.9pt;margin-top:152.9pt;width:33.4pt;height:1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80768" behindDoc="0" locked="0" layoutInCell="1" allowOverlap="1" wp14:anchorId="23EDF0A1" wp14:editId="3FDD2C08">
                <wp:simplePos x="0" y="0"/>
                <wp:positionH relativeFrom="column">
                  <wp:posOffset>2292515</wp:posOffset>
                </wp:positionH>
                <wp:positionV relativeFrom="paragraph">
                  <wp:posOffset>360854</wp:posOffset>
                </wp:positionV>
                <wp:extent cx="212090" cy="182245"/>
                <wp:effectExtent l="19050" t="19050" r="16510" b="27305"/>
                <wp:wrapNone/>
                <wp:docPr id="43253" name="矩形 43253"/>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FDAA4" id="矩形 43253" o:spid="_x0000_s1026" style="position:absolute;left:0;text-align:left;margin-left:180.5pt;margin-top:28.4pt;width:16.7pt;height:1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679744" behindDoc="0" locked="0" layoutInCell="1" allowOverlap="1" wp14:anchorId="264890A7" wp14:editId="6A99765E">
                <wp:simplePos x="0" y="0"/>
                <wp:positionH relativeFrom="column">
                  <wp:posOffset>1443581</wp:posOffset>
                </wp:positionH>
                <wp:positionV relativeFrom="paragraph">
                  <wp:posOffset>725170</wp:posOffset>
                </wp:positionV>
                <wp:extent cx="1586865" cy="219075"/>
                <wp:effectExtent l="19050" t="19050" r="13335" b="28575"/>
                <wp:wrapNone/>
                <wp:docPr id="43249" name="矩形 43249"/>
                <wp:cNvGraphicFramePr/>
                <a:graphic xmlns:a="http://schemas.openxmlformats.org/drawingml/2006/main">
                  <a:graphicData uri="http://schemas.microsoft.com/office/word/2010/wordprocessingShape">
                    <wps:wsp>
                      <wps:cNvSpPr/>
                      <wps:spPr>
                        <a:xfrm>
                          <a:off x="0" y="0"/>
                          <a:ext cx="1586865" cy="219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1349A" id="矩形 43249" o:spid="_x0000_s1026" style="position:absolute;left:0;text-align:left;margin-left:113.65pt;margin-top:57.1pt;width:124.95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677696" behindDoc="0" locked="0" layoutInCell="1" allowOverlap="1" wp14:anchorId="36FF9C98" wp14:editId="2D225913">
                <wp:simplePos x="0" y="0"/>
                <wp:positionH relativeFrom="column">
                  <wp:posOffset>915374</wp:posOffset>
                </wp:positionH>
                <wp:positionV relativeFrom="paragraph">
                  <wp:posOffset>1292312</wp:posOffset>
                </wp:positionV>
                <wp:extent cx="285115" cy="365760"/>
                <wp:effectExtent l="19050" t="19050" r="19685" b="15240"/>
                <wp:wrapNone/>
                <wp:docPr id="43247" name="矩形 43247"/>
                <wp:cNvGraphicFramePr/>
                <a:graphic xmlns:a="http://schemas.openxmlformats.org/drawingml/2006/main">
                  <a:graphicData uri="http://schemas.microsoft.com/office/word/2010/wordprocessingShape">
                    <wps:wsp>
                      <wps:cNvSpPr/>
                      <wps:spPr>
                        <a:xfrm>
                          <a:off x="0" y="0"/>
                          <a:ext cx="285115" cy="3657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50FA" id="矩形 43247" o:spid="_x0000_s1026" style="position:absolute;left:0;text-align:left;margin-left:72.1pt;margin-top:101.75pt;width:22.45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" filled="f" strokecolor="#c7000b" strokeweight="2.25pt"/>
            </w:pict>
          </mc:Fallback>
        </mc:AlternateContent>
      </w:r>
      <w:r w:rsidR="004B1460" w:rsidRPr="00312C7F">
        <w:rPr>
          <w:noProof/>
        </w:rPr>
        <w:drawing>
          <wp:inline distT="0" distB="0" distL="0" distR="0" wp14:anchorId="64666D08" wp14:editId="4871B33B">
            <wp:extent cx="4276725" cy="4781550"/>
            <wp:effectExtent l="19050" t="19050" r="28575" b="19050"/>
            <wp:docPr id="43244" name="图片 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6725" cy="4781550"/>
                    </a:xfrm>
                    <a:prstGeom prst="rect">
                      <a:avLst/>
                    </a:prstGeom>
                    <a:ln w="12700">
                      <a:solidFill>
                        <a:schemeClr val="bg1">
                          <a:lumMod val="85000"/>
                        </a:schemeClr>
                      </a:solidFill>
                    </a:ln>
                  </pic:spPr>
                </pic:pic>
              </a:graphicData>
            </a:graphic>
          </wp:inline>
        </w:drawing>
      </w:r>
    </w:p>
    <w:p w14:paraId="56AD076B" w14:textId="71695F13" w:rsidR="004B1460" w:rsidRPr="00312C7F" w:rsidRDefault="000E0F32" w:rsidP="00C95A6E">
      <w:pPr>
        <w:pStyle w:val="30"/>
      </w:pPr>
      <w:r>
        <w:t>查看代码提交记录</w:t>
      </w:r>
      <w:r>
        <w:rPr>
          <w:rFonts w:hint="eastAsia"/>
        </w:rPr>
        <w:t>。</w:t>
      </w:r>
      <w:r w:rsidR="004B1460" w:rsidRPr="00312C7F">
        <w:t>返回</w:t>
      </w:r>
      <w:r w:rsidR="004B1460" w:rsidRPr="00A85B01">
        <w:t>＂</w:t>
      </w:r>
      <w:r w:rsidR="004B1460" w:rsidRPr="00312C7F">
        <w:t>代码托管</w:t>
      </w:r>
      <w:r w:rsidR="004B1460" w:rsidRPr="00A85B01">
        <w:t>＂</w:t>
      </w:r>
      <w:r w:rsidR="004B1460" w:rsidRPr="00312C7F">
        <w:t>页面，</w:t>
      </w:r>
      <w:r>
        <w:rPr>
          <w:rFonts w:hint="eastAsia"/>
        </w:rPr>
        <w:t>在</w:t>
      </w:r>
      <w:r w:rsidRPr="000E0F32">
        <w:rPr>
          <w:rFonts w:cs="Huawei Sans" w:hint="eastAsia"/>
        </w:rPr>
        <w:t>phoenix-sample</w:t>
      </w:r>
      <w:r w:rsidR="004B1460" w:rsidRPr="00312C7F">
        <w:t>代码仓库</w:t>
      </w:r>
      <w:r>
        <w:rPr>
          <w:rFonts w:hint="eastAsia"/>
        </w:rPr>
        <w:t>中</w:t>
      </w:r>
      <w:r w:rsidR="004B1460" w:rsidRPr="00312C7F">
        <w:t>选择</w:t>
      </w:r>
      <w:r w:rsidR="004B1460" w:rsidRPr="00A85B01">
        <w:t>＂</w:t>
      </w:r>
      <w:r w:rsidR="004B1460" w:rsidRPr="00312C7F">
        <w:t>历史</w:t>
      </w:r>
      <w:r w:rsidR="004B1460" w:rsidRPr="00A85B01">
        <w:t>＂</w:t>
      </w:r>
      <w:r w:rsidR="004B1460" w:rsidRPr="00312C7F">
        <w:t>页签，即可查看是否提交成功。</w:t>
      </w:r>
    </w:p>
    <w:p w14:paraId="470273DB" w14:textId="537AC185" w:rsidR="004B1460" w:rsidRPr="00312C7F" w:rsidRDefault="00997288" w:rsidP="00056A66">
      <w:pPr>
        <w:pStyle w:val="1e"/>
        <w:ind w:left="480" w:firstLine="840"/>
        <w:rPr>
          <w:rFonts w:hint="eastAsia"/>
        </w:rPr>
      </w:pPr>
      <w:r>
        <w:rPr>
          <w:noProof/>
        </w:rPr>
        <w:drawing>
          <wp:inline distT="0" distB="0" distL="0" distR="0" wp14:anchorId="45542A92" wp14:editId="275EEA7A">
            <wp:extent cx="5400000" cy="2246171"/>
            <wp:effectExtent l="19050" t="19050" r="10795" b="20955"/>
            <wp:docPr id="43460" name="图片 4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2246171"/>
                    </a:xfrm>
                    <a:prstGeom prst="rect">
                      <a:avLst/>
                    </a:prstGeom>
                    <a:ln w="12700">
                      <a:solidFill>
                        <a:schemeClr val="bg1">
                          <a:lumMod val="75000"/>
                        </a:schemeClr>
                      </a:solidFill>
                    </a:ln>
                  </pic:spPr>
                </pic:pic>
              </a:graphicData>
            </a:graphic>
          </wp:inline>
        </w:drawing>
      </w:r>
    </w:p>
    <w:p w14:paraId="4423662F" w14:textId="4E45940E" w:rsidR="004B1460" w:rsidRPr="00312C7F" w:rsidRDefault="004B1460" w:rsidP="00056A66">
      <w:pPr>
        <w:pStyle w:val="1e"/>
        <w:ind w:left="480" w:firstLine="840"/>
        <w:rPr>
          <w:rFonts w:hint="eastAsia"/>
        </w:rPr>
      </w:pPr>
      <w:r w:rsidRPr="00312C7F">
        <w:t>跳转至</w:t>
      </w:r>
      <w:r w:rsidRPr="00A85B01">
        <w:t>＂</w:t>
      </w:r>
      <w:r w:rsidRPr="00312C7F">
        <w:t>工作</w:t>
      </w:r>
      <w:r w:rsidRPr="00312C7F">
        <w:t>&gt;</w:t>
      </w:r>
      <w:r w:rsidRPr="00312C7F">
        <w:t>工作项</w:t>
      </w:r>
      <w:r w:rsidRPr="00312C7F">
        <w:t>&gt;Backlog</w:t>
      </w:r>
      <w:r w:rsidRPr="00A85B01">
        <w:t>＂</w:t>
      </w:r>
      <w:r w:rsidRPr="00312C7F">
        <w:t>页面，单击</w:t>
      </w:r>
      <w:r w:rsidRPr="00312C7F">
        <w:t>Story</w:t>
      </w:r>
      <w:r w:rsidRPr="00A85B01">
        <w:t>＂</w:t>
      </w:r>
      <w:r w:rsidRPr="00312C7F">
        <w:t>作为用户应该可以查看、查询所有门店网络</w:t>
      </w:r>
      <w:r w:rsidRPr="00A85B01">
        <w:t>＂</w:t>
      </w:r>
      <w:r w:rsidRPr="00312C7F">
        <w:t>。在</w:t>
      </w:r>
      <w:r w:rsidRPr="00A85B01">
        <w:t>＂</w:t>
      </w:r>
      <w:r w:rsidRPr="00312C7F">
        <w:t>关联</w:t>
      </w:r>
      <w:r w:rsidRPr="00A85B01">
        <w:t>＂</w:t>
      </w:r>
      <w:r w:rsidRPr="00312C7F">
        <w:t>页签中，单击</w:t>
      </w:r>
      <w:r w:rsidRPr="00A85B01">
        <w:t>＂</w:t>
      </w:r>
      <w:r w:rsidRPr="00312C7F">
        <w:t>代码提交记录</w:t>
      </w:r>
      <w:r w:rsidRPr="00A85B01">
        <w:t>＂</w:t>
      </w:r>
      <w:r w:rsidRPr="00312C7F">
        <w:t>，</w:t>
      </w:r>
      <w:r w:rsidR="000E0F32">
        <w:rPr>
          <w:rFonts w:hint="eastAsia"/>
        </w:rPr>
        <w:t>也</w:t>
      </w:r>
      <w:r w:rsidRPr="00312C7F">
        <w:t>可</w:t>
      </w:r>
      <w:r w:rsidR="000E0F32">
        <w:rPr>
          <w:rFonts w:hint="eastAsia"/>
        </w:rPr>
        <w:t>看到相应</w:t>
      </w:r>
      <w:r w:rsidR="000E0F32">
        <w:t>提交</w:t>
      </w:r>
      <w:r w:rsidRPr="00312C7F">
        <w:t>记录。</w:t>
      </w:r>
    </w:p>
    <w:p w14:paraId="1D13F9CF" w14:textId="743ABB19" w:rsidR="004B1460" w:rsidRDefault="004B1460" w:rsidP="00056A66">
      <w:pPr>
        <w:pStyle w:val="1e"/>
        <w:ind w:left="480" w:firstLine="840"/>
        <w:rPr>
          <w:rFonts w:hint="eastAsia"/>
        </w:rPr>
      </w:pPr>
      <w:r w:rsidRPr="00312C7F">
        <w:lastRenderedPageBreak/>
        <w:t xml:space="preserve"> </w:t>
      </w:r>
      <w:r w:rsidR="00997288">
        <w:rPr>
          <w:noProof/>
        </w:rPr>
        <w:drawing>
          <wp:inline distT="0" distB="0" distL="0" distR="0" wp14:anchorId="0AB9CF3F" wp14:editId="13F1E04D">
            <wp:extent cx="5400000" cy="2925794"/>
            <wp:effectExtent l="19050" t="19050" r="10795" b="27305"/>
            <wp:docPr id="43459" name="图片 4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925794"/>
                    </a:xfrm>
                    <a:prstGeom prst="rect">
                      <a:avLst/>
                    </a:prstGeom>
                    <a:ln w="12700">
                      <a:solidFill>
                        <a:schemeClr val="bg1">
                          <a:lumMod val="75000"/>
                        </a:schemeClr>
                      </a:solidFill>
                    </a:ln>
                  </pic:spPr>
                </pic:pic>
              </a:graphicData>
            </a:graphic>
          </wp:inline>
        </w:drawing>
      </w:r>
    </w:p>
    <w:p w14:paraId="5E4DB08E" w14:textId="1102B631" w:rsidR="000E0F32" w:rsidRDefault="000E0F32" w:rsidP="00C95A6E">
      <w:pPr>
        <w:pStyle w:val="30"/>
      </w:pPr>
      <w:r>
        <w:t>预览</w:t>
      </w:r>
      <w:r w:rsidR="00380663">
        <w:t>调试</w:t>
      </w:r>
      <w:r>
        <w:rPr>
          <w:rFonts w:hint="eastAsia"/>
        </w:rPr>
        <w:t>。回到CloudIDE页面，</w:t>
      </w:r>
      <w:r w:rsidR="000B0E1E">
        <w:rPr>
          <w:rFonts w:hint="eastAsia"/>
        </w:rPr>
        <w:t>打开index.html，</w:t>
      </w:r>
      <w:r w:rsidR="00740803">
        <w:rPr>
          <w:rFonts w:hint="eastAsia"/>
        </w:rPr>
        <w:t>点击右上角</w:t>
      </w:r>
      <w:r w:rsidR="00740803">
        <w:drawing>
          <wp:inline distT="0" distB="0" distL="0" distR="0" wp14:anchorId="7580DE4F" wp14:editId="3FEFA756">
            <wp:extent cx="167185" cy="188083"/>
            <wp:effectExtent l="0" t="0" r="4445" b="2540"/>
            <wp:docPr id="43290" name="图片 4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188" cy="193712"/>
                    </a:xfrm>
                    <a:prstGeom prst="rect">
                      <a:avLst/>
                    </a:prstGeom>
                  </pic:spPr>
                </pic:pic>
              </a:graphicData>
            </a:graphic>
          </wp:inline>
        </w:drawing>
      </w:r>
      <w:r w:rsidR="00740803">
        <w:rPr>
          <w:rFonts w:hint="eastAsia"/>
        </w:rPr>
        <w:t>按钮，可预览前端界面</w:t>
      </w:r>
      <w:r w:rsidR="000B0E1E">
        <w:rPr>
          <w:rFonts w:hint="eastAsia"/>
        </w:rPr>
        <w:t>。</w:t>
      </w:r>
    </w:p>
    <w:p w14:paraId="46BA1B1A" w14:textId="045F2141" w:rsidR="00740803" w:rsidRDefault="00740803" w:rsidP="00056A66">
      <w:pPr>
        <w:pStyle w:val="1e"/>
        <w:ind w:left="480" w:firstLine="840"/>
        <w:rPr>
          <w:rFonts w:hint="eastAsia"/>
        </w:rPr>
      </w:pPr>
      <w:r w:rsidRPr="00312C7F">
        <w:rPr>
          <w:noProof/>
        </w:rPr>
        <mc:AlternateContent>
          <mc:Choice Requires="wps">
            <w:drawing>
              <wp:anchor distT="0" distB="0" distL="114300" distR="114300" simplePos="0" relativeHeight="251836416" behindDoc="0" locked="0" layoutInCell="1" allowOverlap="1" wp14:anchorId="5DAC3B8C" wp14:editId="2CC65A38">
                <wp:simplePos x="0" y="0"/>
                <wp:positionH relativeFrom="margin">
                  <wp:align>right</wp:align>
                </wp:positionH>
                <wp:positionV relativeFrom="paragraph">
                  <wp:posOffset>29845</wp:posOffset>
                </wp:positionV>
                <wp:extent cx="157499" cy="182245"/>
                <wp:effectExtent l="19050" t="19050" r="13970" b="27305"/>
                <wp:wrapNone/>
                <wp:docPr id="43292" name="矩形 43292"/>
                <wp:cNvGraphicFramePr/>
                <a:graphic xmlns:a="http://schemas.openxmlformats.org/drawingml/2006/main">
                  <a:graphicData uri="http://schemas.microsoft.com/office/word/2010/wordprocessingShape">
                    <wps:wsp>
                      <wps:cNvSpPr/>
                      <wps:spPr>
                        <a:xfrm>
                          <a:off x="0" y="0"/>
                          <a:ext cx="157499"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EF26" id="矩形 43292" o:spid="_x0000_s1026" style="position:absolute;left:0;text-align:left;margin-left:-38.8pt;margin-top:2.35pt;width:12.4pt;height:14.35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" filled="f" strokecolor="#c7000b" strokeweight="2.25pt">
                <w10:wrap anchorx="margin"/>
              </v:rect>
            </w:pict>
          </mc:Fallback>
        </mc:AlternateContent>
      </w:r>
      <w:r>
        <w:rPr>
          <w:noProof/>
        </w:rPr>
        <w:drawing>
          <wp:inline distT="0" distB="0" distL="0" distR="0" wp14:anchorId="0238D9CE" wp14:editId="6EF19100">
            <wp:extent cx="5274310" cy="2144395"/>
            <wp:effectExtent l="19050" t="19050" r="21590" b="27305"/>
            <wp:docPr id="43291" name="图片 4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44395"/>
                    </a:xfrm>
                    <a:prstGeom prst="rect">
                      <a:avLst/>
                    </a:prstGeom>
                    <a:ln w="12700">
                      <a:solidFill>
                        <a:schemeClr val="bg1">
                          <a:lumMod val="85000"/>
                        </a:schemeClr>
                      </a:solidFill>
                    </a:ln>
                  </pic:spPr>
                </pic:pic>
              </a:graphicData>
            </a:graphic>
          </wp:inline>
        </w:drawing>
      </w:r>
    </w:p>
    <w:p w14:paraId="0DFA8A8D" w14:textId="086CE992" w:rsidR="00740803" w:rsidRDefault="000B0E1E" w:rsidP="00056A66">
      <w:pPr>
        <w:pStyle w:val="1e"/>
        <w:ind w:left="480" w:firstLine="840"/>
        <w:rPr>
          <w:rFonts w:hint="eastAsia"/>
        </w:rPr>
      </w:pPr>
      <w:r>
        <w:rPr>
          <w:rFonts w:hint="eastAsia"/>
        </w:rPr>
        <w:t>打开</w:t>
      </w:r>
      <w:r>
        <w:rPr>
          <w:rFonts w:hint="eastAsia"/>
        </w:rPr>
        <w:t>vote</w:t>
      </w:r>
      <w:r>
        <w:rPr>
          <w:rFonts w:hint="eastAsia"/>
        </w:rPr>
        <w:t>目录下的</w:t>
      </w:r>
      <w:r>
        <w:rPr>
          <w:rFonts w:hint="eastAsia"/>
        </w:rPr>
        <w:t>app</w:t>
      </w:r>
      <w:r>
        <w:t>.py</w:t>
      </w:r>
      <w:r>
        <w:t>源文件</w:t>
      </w:r>
      <w:r>
        <w:rPr>
          <w:rFonts w:hint="eastAsia"/>
        </w:rPr>
        <w:t>，如右下角</w:t>
      </w:r>
      <w:r w:rsidRPr="000B0E1E">
        <w:rPr>
          <w:rFonts w:hint="eastAsia"/>
        </w:rPr>
        <w:t>出现</w:t>
      </w:r>
      <w:r>
        <w:rPr>
          <w:rFonts w:hint="eastAsia"/>
        </w:rPr>
        <w:t>“</w:t>
      </w:r>
      <w:r w:rsidRPr="000B0E1E">
        <w:rPr>
          <w:rFonts w:hint="eastAsia"/>
        </w:rPr>
        <w:t xml:space="preserve">Linter </w:t>
      </w:r>
      <w:proofErr w:type="spellStart"/>
      <w:r w:rsidRPr="000B0E1E">
        <w:rPr>
          <w:rFonts w:hint="eastAsia"/>
        </w:rPr>
        <w:t>pylint</w:t>
      </w:r>
      <w:proofErr w:type="spellEnd"/>
      <w:r w:rsidRPr="000B0E1E">
        <w:rPr>
          <w:rFonts w:hint="eastAsia"/>
        </w:rPr>
        <w:t xml:space="preserve"> is not installed</w:t>
      </w:r>
      <w:r>
        <w:rPr>
          <w:rFonts w:hint="eastAsia"/>
        </w:rPr>
        <w:t>”，点击“</w:t>
      </w:r>
      <w:r>
        <w:rPr>
          <w:rFonts w:hint="eastAsia"/>
        </w:rPr>
        <w:t>Install</w:t>
      </w:r>
      <w:r>
        <w:rPr>
          <w:rFonts w:hint="eastAsia"/>
        </w:rPr>
        <w:t>”安装。</w:t>
      </w:r>
    </w:p>
    <w:p w14:paraId="55493B76" w14:textId="7DEA089A" w:rsidR="000B0E1E" w:rsidRDefault="000B0E1E" w:rsidP="00056A66">
      <w:pPr>
        <w:pStyle w:val="1e"/>
        <w:ind w:left="480" w:firstLine="840"/>
        <w:rPr>
          <w:rFonts w:hint="eastAsia"/>
        </w:rPr>
      </w:pPr>
      <w:r>
        <w:rPr>
          <w:noProof/>
        </w:rPr>
        <w:drawing>
          <wp:inline distT="0" distB="0" distL="0" distR="0" wp14:anchorId="1658EA18" wp14:editId="5885549C">
            <wp:extent cx="3418764" cy="556387"/>
            <wp:effectExtent l="19050" t="19050" r="10795" b="15240"/>
            <wp:docPr id="43293" name="图片 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3788" cy="570224"/>
                    </a:xfrm>
                    <a:prstGeom prst="rect">
                      <a:avLst/>
                    </a:prstGeom>
                    <a:ln w="12700">
                      <a:solidFill>
                        <a:schemeClr val="bg1">
                          <a:lumMod val="85000"/>
                        </a:schemeClr>
                      </a:solidFill>
                    </a:ln>
                  </pic:spPr>
                </pic:pic>
              </a:graphicData>
            </a:graphic>
          </wp:inline>
        </w:drawing>
      </w:r>
    </w:p>
    <w:p w14:paraId="0A311581" w14:textId="39B220B3" w:rsidR="00380663" w:rsidRDefault="00380663" w:rsidP="00056A66">
      <w:pPr>
        <w:pStyle w:val="1e"/>
        <w:ind w:left="480" w:firstLine="840"/>
        <w:rPr>
          <w:rFonts w:hint="eastAsia"/>
        </w:rPr>
      </w:pPr>
      <w:r>
        <w:rPr>
          <w:noProof/>
        </w:rPr>
        <w:drawing>
          <wp:inline distT="0" distB="0" distL="0" distR="0" wp14:anchorId="019D374B" wp14:editId="3E58B9E2">
            <wp:extent cx="5400000" cy="400042"/>
            <wp:effectExtent l="19050" t="19050" r="10795" b="19685"/>
            <wp:docPr id="43300" name="图片 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400042"/>
                    </a:xfrm>
                    <a:prstGeom prst="rect">
                      <a:avLst/>
                    </a:prstGeom>
                    <a:ln w="12700">
                      <a:solidFill>
                        <a:schemeClr val="bg1">
                          <a:lumMod val="85000"/>
                        </a:schemeClr>
                      </a:solidFill>
                    </a:ln>
                  </pic:spPr>
                </pic:pic>
              </a:graphicData>
            </a:graphic>
          </wp:inline>
        </w:drawing>
      </w:r>
    </w:p>
    <w:p w14:paraId="6C43EFD8" w14:textId="779E71B3" w:rsidR="000B0E1E" w:rsidRDefault="000B0E1E" w:rsidP="00056A66">
      <w:pPr>
        <w:pStyle w:val="1e"/>
        <w:ind w:left="480" w:firstLine="840"/>
        <w:rPr>
          <w:rFonts w:hint="eastAsia"/>
        </w:rPr>
      </w:pPr>
      <w:r>
        <w:rPr>
          <w:rFonts w:hint="eastAsia"/>
        </w:rPr>
        <w:t>点击左下角</w:t>
      </w:r>
      <w:r w:rsidR="003538AA">
        <w:rPr>
          <w:rFonts w:hint="eastAsia"/>
        </w:rPr>
        <w:t>选择</w:t>
      </w:r>
      <w:r w:rsidR="00380663">
        <w:rPr>
          <w:rFonts w:hint="eastAsia"/>
        </w:rPr>
        <w:t>“</w:t>
      </w:r>
      <w:r w:rsidR="00380663">
        <w:rPr>
          <w:rFonts w:hint="eastAsia"/>
        </w:rPr>
        <w:t>Python</w:t>
      </w:r>
      <w:r w:rsidR="00380663">
        <w:t xml:space="preserve"> </w:t>
      </w:r>
      <w:r w:rsidR="00380663">
        <w:rPr>
          <w:rFonts w:hint="eastAsia"/>
        </w:rPr>
        <w:t>3</w:t>
      </w:r>
      <w:r w:rsidR="008C1493">
        <w:t>.7</w:t>
      </w:r>
      <w:r w:rsidR="008C1493">
        <w:rPr>
          <w:rFonts w:hint="eastAsia"/>
        </w:rPr>
        <w:t>.</w:t>
      </w:r>
      <w:r w:rsidR="008C1493">
        <w:t>x</w:t>
      </w:r>
      <w:r w:rsidR="00380663">
        <w:rPr>
          <w:rFonts w:hint="eastAsia"/>
        </w:rPr>
        <w:t>”</w:t>
      </w:r>
      <w:r w:rsidR="008C1493">
        <w:rPr>
          <w:rFonts w:hint="eastAsia"/>
        </w:rPr>
        <w:t>版本解释器</w:t>
      </w:r>
    </w:p>
    <w:p w14:paraId="58685E7D" w14:textId="41A6EFFA" w:rsidR="00CA4C8B" w:rsidRPr="00CA4C8B" w:rsidRDefault="00CA5A3C" w:rsidP="00C95A6E">
      <w:pPr>
        <w:pStyle w:val="30"/>
      </w:pPr>
      <w:r>
        <w:rPr>
          <w:rFonts w:hint="eastAsia"/>
        </w:rPr>
        <w:t>终端窗口安装两个运行必须</w:t>
      </w:r>
      <w:r w:rsidR="00AD2817">
        <w:rPr>
          <w:rFonts w:hint="eastAsia"/>
        </w:rPr>
        <w:t>模块：</w:t>
      </w:r>
    </w:p>
    <w:p w14:paraId="0FC6DF78" w14:textId="4848C773" w:rsidR="00AD2817" w:rsidRDefault="00AD2817" w:rsidP="00E90FA0">
      <w:pPr>
        <w:pStyle w:val="2f2"/>
      </w:pPr>
      <w:proofErr w:type="gramStart"/>
      <w:r>
        <w:t>p</w:t>
      </w:r>
      <w:r w:rsidR="006903DD">
        <w:t>ip</w:t>
      </w:r>
      <w:proofErr w:type="gramEnd"/>
      <w:r>
        <w:t xml:space="preserve"> install flask </w:t>
      </w:r>
      <w:proofErr w:type="spellStart"/>
      <w:r>
        <w:t>redis</w:t>
      </w:r>
      <w:proofErr w:type="spellEnd"/>
      <w:r>
        <w:t xml:space="preserve"> </w:t>
      </w:r>
      <w:r w:rsidR="00917C36">
        <w:t>--</w:t>
      </w:r>
      <w:r>
        <w:t>user</w:t>
      </w:r>
    </w:p>
    <w:p w14:paraId="56506784" w14:textId="56C31DE5" w:rsidR="006903DD" w:rsidRDefault="006903DD" w:rsidP="00E90FA0">
      <w:pPr>
        <w:pStyle w:val="2f2"/>
      </w:pPr>
      <w:r>
        <w:rPr>
          <w:noProof/>
        </w:rPr>
        <w:lastRenderedPageBreak/>
        <w:drawing>
          <wp:inline distT="0" distB="0" distL="0" distR="0" wp14:anchorId="34CE605B" wp14:editId="6C5364D6">
            <wp:extent cx="5454000" cy="709054"/>
            <wp:effectExtent l="19050" t="19050" r="13970" b="15240"/>
            <wp:docPr id="43303" name="图片 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000" cy="709054"/>
                    </a:xfrm>
                    <a:prstGeom prst="rect">
                      <a:avLst/>
                    </a:prstGeom>
                    <a:ln w="12700">
                      <a:solidFill>
                        <a:schemeClr val="bg1">
                          <a:lumMod val="85000"/>
                        </a:schemeClr>
                      </a:solidFill>
                    </a:ln>
                  </pic:spPr>
                </pic:pic>
              </a:graphicData>
            </a:graphic>
          </wp:inline>
        </w:drawing>
      </w:r>
    </w:p>
    <w:p w14:paraId="22486939" w14:textId="109598D9" w:rsidR="006903DD" w:rsidRDefault="006903DD" w:rsidP="00E90FA0">
      <w:pPr>
        <w:pStyle w:val="2f2"/>
      </w:pPr>
      <w:r>
        <w:rPr>
          <w:noProof/>
        </w:rPr>
        <w:drawing>
          <wp:inline distT="0" distB="0" distL="0" distR="0" wp14:anchorId="56157088" wp14:editId="0F8AF7FD">
            <wp:extent cx="5454000" cy="257478"/>
            <wp:effectExtent l="19050" t="19050" r="13970" b="28575"/>
            <wp:docPr id="43301" name="图片 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000" cy="257478"/>
                    </a:xfrm>
                    <a:prstGeom prst="rect">
                      <a:avLst/>
                    </a:prstGeom>
                    <a:ln w="12700">
                      <a:solidFill>
                        <a:schemeClr val="bg1">
                          <a:lumMod val="85000"/>
                        </a:schemeClr>
                      </a:solidFill>
                    </a:ln>
                  </pic:spPr>
                </pic:pic>
              </a:graphicData>
            </a:graphic>
          </wp:inline>
        </w:drawing>
      </w:r>
    </w:p>
    <w:p w14:paraId="2B18505C" w14:textId="63FDFFBA" w:rsidR="006903DD" w:rsidRDefault="006903DD" w:rsidP="00C95A6E">
      <w:pPr>
        <w:pStyle w:val="30"/>
      </w:pPr>
      <w:r>
        <w:t>替还原有Python2.7.x版本代码</w:t>
      </w:r>
    </w:p>
    <w:p w14:paraId="57970901" w14:textId="2D4C86D7" w:rsidR="006903DD" w:rsidRDefault="003538AA" w:rsidP="006903DD">
      <w:pPr>
        <w:pStyle w:val="2f2"/>
      </w:pPr>
      <w:r>
        <w:rPr>
          <w:rFonts w:hint="eastAsia"/>
        </w:rPr>
        <w:t>导入</w:t>
      </w:r>
      <w:r w:rsidR="006903DD">
        <w:rPr>
          <w:rFonts w:hint="eastAsia"/>
        </w:rPr>
        <w:t>import</w:t>
      </w:r>
      <w:r w:rsidR="006903DD">
        <w:t xml:space="preserve"> </w:t>
      </w:r>
      <w:proofErr w:type="spellStart"/>
      <w:r w:rsidR="006903DD">
        <w:t>importlib</w:t>
      </w:r>
      <w:proofErr w:type="spellEnd"/>
    </w:p>
    <w:p w14:paraId="584157EF" w14:textId="77777777" w:rsidR="006903DD" w:rsidRDefault="006903DD" w:rsidP="006903DD">
      <w:pPr>
        <w:pStyle w:val="2f2"/>
      </w:pPr>
      <w:r>
        <w:rPr>
          <w:rFonts w:hint="eastAsia"/>
        </w:rPr>
        <w:t>修改</w:t>
      </w:r>
      <w:r>
        <w:rPr>
          <w:rFonts w:hint="eastAsia"/>
        </w:rPr>
        <w:t>reload(</w:t>
      </w:r>
      <w:r>
        <w:t>sys)</w:t>
      </w:r>
      <w:r>
        <w:rPr>
          <w:rFonts w:hint="eastAsia"/>
        </w:rPr>
        <w:t>为</w:t>
      </w:r>
      <w:proofErr w:type="spellStart"/>
      <w:r>
        <w:t>importlib.</w:t>
      </w:r>
      <w:proofErr w:type="gramStart"/>
      <w:r>
        <w:t>reload</w:t>
      </w:r>
      <w:proofErr w:type="spellEnd"/>
      <w:r>
        <w:t>(</w:t>
      </w:r>
      <w:proofErr w:type="gramEnd"/>
      <w:r>
        <w:t>sys)</w:t>
      </w:r>
    </w:p>
    <w:p w14:paraId="5B89852C" w14:textId="61584B92" w:rsidR="00AD2817" w:rsidRDefault="006903DD" w:rsidP="006903DD">
      <w:pPr>
        <w:pStyle w:val="2f2"/>
      </w:pPr>
      <w:r>
        <w:rPr>
          <w:rFonts w:hint="eastAsia"/>
        </w:rPr>
        <w:t>删除</w:t>
      </w:r>
      <w:proofErr w:type="spellStart"/>
      <w:r w:rsidRPr="00DE7B30">
        <w:rPr>
          <w:rFonts w:hint="eastAsia"/>
        </w:rPr>
        <w:t>sys.</w:t>
      </w:r>
      <w:proofErr w:type="gramStart"/>
      <w:r w:rsidRPr="00DE7B30">
        <w:rPr>
          <w:rFonts w:hint="eastAsia"/>
        </w:rPr>
        <w:t>setdefaultencoding</w:t>
      </w:r>
      <w:proofErr w:type="spellEnd"/>
      <w:r w:rsidRPr="00DE7B30">
        <w:rPr>
          <w:rFonts w:hint="eastAsia"/>
        </w:rPr>
        <w:t>(</w:t>
      </w:r>
      <w:proofErr w:type="gramEnd"/>
      <w:r w:rsidRPr="00DE7B30">
        <w:rPr>
          <w:rFonts w:hint="eastAsia"/>
        </w:rPr>
        <w:t>'utf-8')</w:t>
      </w:r>
    </w:p>
    <w:p w14:paraId="135815C1" w14:textId="49FA7B17" w:rsidR="006903DD" w:rsidRDefault="006903DD" w:rsidP="00C95A6E">
      <w:pPr>
        <w:pStyle w:val="30"/>
      </w:pPr>
      <w:r>
        <w:rPr>
          <w:rFonts w:hint="eastAsia"/>
        </w:rPr>
        <w:t>运行代码</w:t>
      </w:r>
    </w:p>
    <w:p w14:paraId="46E772B7" w14:textId="02062197" w:rsidR="00507769" w:rsidRPr="00413995" w:rsidRDefault="00507769" w:rsidP="00056A66">
      <w:pPr>
        <w:pStyle w:val="1e"/>
        <w:ind w:left="480" w:firstLine="840"/>
        <w:rPr>
          <w:rFonts w:hint="eastAsia"/>
        </w:rPr>
      </w:pPr>
      <w:r>
        <w:rPr>
          <w:rFonts w:hint="eastAsia"/>
        </w:rPr>
        <w:t>安装完成后将</w:t>
      </w:r>
      <w:r>
        <w:rPr>
          <w:rFonts w:hint="eastAsia"/>
        </w:rPr>
        <w:t>app</w:t>
      </w:r>
      <w:r>
        <w:t>.py</w:t>
      </w:r>
      <w:r>
        <w:t>中第</w:t>
      </w:r>
      <w:r>
        <w:rPr>
          <w:rFonts w:hint="eastAsia"/>
        </w:rPr>
        <w:t>6</w:t>
      </w:r>
      <w:r>
        <w:t>4</w:t>
      </w:r>
      <w:r>
        <w:t>行代码中的端口号改为</w:t>
      </w:r>
      <w:r>
        <w:rPr>
          <w:rFonts w:hint="eastAsia"/>
        </w:rPr>
        <w:t>8</w:t>
      </w:r>
      <w:r>
        <w:t>088</w:t>
      </w:r>
      <w:r>
        <w:rPr>
          <w:rFonts w:hint="eastAsia"/>
        </w:rPr>
        <w:t>（</w:t>
      </w:r>
      <w:r>
        <w:rPr>
          <w:rFonts w:hint="eastAsia"/>
        </w:rPr>
        <w:t>8</w:t>
      </w:r>
      <w:r>
        <w:t>000</w:t>
      </w:r>
      <w:r>
        <w:rPr>
          <w:rFonts w:hint="eastAsia"/>
        </w:rPr>
        <w:t>-</w:t>
      </w:r>
      <w:r>
        <w:t>9000</w:t>
      </w:r>
      <w:r>
        <w:t>皆可</w:t>
      </w:r>
      <w:r>
        <w:rPr>
          <w:rFonts w:hint="eastAsia"/>
        </w:rPr>
        <w:t>），点击右上角运行图标</w:t>
      </w:r>
      <w:r w:rsidR="00413995">
        <w:rPr>
          <w:noProof/>
        </w:rPr>
        <w:drawing>
          <wp:inline distT="0" distB="0" distL="0" distR="0" wp14:anchorId="3F864CDF" wp14:editId="152E7F73">
            <wp:extent cx="157395" cy="150837"/>
            <wp:effectExtent l="0" t="0" r="0" b="1905"/>
            <wp:docPr id="43312" name="图片 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287" cy="164150"/>
                    </a:xfrm>
                    <a:prstGeom prst="rect">
                      <a:avLst/>
                    </a:prstGeom>
                  </pic:spPr>
                </pic:pic>
              </a:graphicData>
            </a:graphic>
          </wp:inline>
        </w:drawing>
      </w:r>
      <w:r w:rsidR="00413995">
        <w:rPr>
          <w:rFonts w:hint="eastAsia"/>
        </w:rPr>
        <w:t>，此时前端程序已执行。</w:t>
      </w:r>
    </w:p>
    <w:p w14:paraId="55FE955A" w14:textId="6FAEE0FD" w:rsidR="00507769" w:rsidRDefault="00413995" w:rsidP="00056A66">
      <w:pPr>
        <w:pStyle w:val="1e"/>
        <w:ind w:left="480" w:firstLine="840"/>
        <w:rPr>
          <w:rFonts w:hint="eastAsia"/>
        </w:rPr>
      </w:pPr>
      <w:r w:rsidRPr="00312C7F">
        <w:rPr>
          <w:noProof/>
        </w:rPr>
        <mc:AlternateContent>
          <mc:Choice Requires="wps">
            <w:drawing>
              <wp:anchor distT="0" distB="0" distL="114300" distR="114300" simplePos="0" relativeHeight="251850752" behindDoc="0" locked="0" layoutInCell="1" allowOverlap="1" wp14:anchorId="1DF322E5" wp14:editId="524E6DEA">
                <wp:simplePos x="0" y="0"/>
                <wp:positionH relativeFrom="margin">
                  <wp:posOffset>5960162</wp:posOffset>
                </wp:positionH>
                <wp:positionV relativeFrom="paragraph">
                  <wp:posOffset>21503</wp:posOffset>
                </wp:positionV>
                <wp:extent cx="225887" cy="131618"/>
                <wp:effectExtent l="19050" t="19050" r="22225" b="20955"/>
                <wp:wrapNone/>
                <wp:docPr id="43313" name="矩形 43313"/>
                <wp:cNvGraphicFramePr/>
                <a:graphic xmlns:a="http://schemas.openxmlformats.org/drawingml/2006/main">
                  <a:graphicData uri="http://schemas.microsoft.com/office/word/2010/wordprocessingShape">
                    <wps:wsp>
                      <wps:cNvSpPr/>
                      <wps:spPr>
                        <a:xfrm>
                          <a:off x="0" y="0"/>
                          <a:ext cx="225887" cy="1316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0F991" id="矩形 43313" o:spid="_x0000_s1026" style="position:absolute;left:0;text-align:left;margin-left:469.3pt;margin-top:1.7pt;width:17.8pt;height:10.3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2560" behindDoc="0" locked="0" layoutInCell="1" allowOverlap="1" wp14:anchorId="157855AC" wp14:editId="22FA446C">
                <wp:simplePos x="0" y="0"/>
                <wp:positionH relativeFrom="column">
                  <wp:posOffset>1831805</wp:posOffset>
                </wp:positionH>
                <wp:positionV relativeFrom="paragraph">
                  <wp:posOffset>1582572</wp:posOffset>
                </wp:positionV>
                <wp:extent cx="354842" cy="136477"/>
                <wp:effectExtent l="19050" t="19050" r="26670" b="16510"/>
                <wp:wrapNone/>
                <wp:docPr id="43305" name="矩形 43305"/>
                <wp:cNvGraphicFramePr/>
                <a:graphic xmlns:a="http://schemas.openxmlformats.org/drawingml/2006/main">
                  <a:graphicData uri="http://schemas.microsoft.com/office/word/2010/wordprocessingShape">
                    <wps:wsp>
                      <wps:cNvSpPr/>
                      <wps:spPr>
                        <a:xfrm>
                          <a:off x="0" y="0"/>
                          <a:ext cx="3548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19AFB" id="矩形 43305" o:spid="_x0000_s1026" style="position:absolute;left:0;text-align:left;margin-left:144.25pt;margin-top:124.6pt;width:27.95pt;height:10.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" filled="f" strokecolor="#c7000b" strokeweight="2.25pt"/>
            </w:pict>
          </mc:Fallback>
        </mc:AlternateContent>
      </w:r>
      <w:r w:rsidR="00507769">
        <w:rPr>
          <w:noProof/>
        </w:rPr>
        <w:drawing>
          <wp:inline distT="0" distB="0" distL="0" distR="0" wp14:anchorId="4DEA25AE" wp14:editId="11CBB254">
            <wp:extent cx="5400000" cy="1823719"/>
            <wp:effectExtent l="19050" t="19050" r="10795" b="24765"/>
            <wp:docPr id="43310" name="图片 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1823719"/>
                    </a:xfrm>
                    <a:prstGeom prst="rect">
                      <a:avLst/>
                    </a:prstGeom>
                    <a:ln w="12700">
                      <a:solidFill>
                        <a:schemeClr val="bg1">
                          <a:lumMod val="85000"/>
                        </a:schemeClr>
                      </a:solidFill>
                    </a:ln>
                  </pic:spPr>
                </pic:pic>
              </a:graphicData>
            </a:graphic>
          </wp:inline>
        </w:drawing>
      </w:r>
    </w:p>
    <w:p w14:paraId="4BB3603F" w14:textId="52DB908C" w:rsidR="00507769" w:rsidRPr="00507769" w:rsidRDefault="00507769" w:rsidP="00056A66">
      <w:pPr>
        <w:pStyle w:val="1e"/>
        <w:ind w:left="480" w:firstLine="840"/>
        <w:rPr>
          <w:rFonts w:hint="eastAsia"/>
        </w:rPr>
      </w:pPr>
      <w:r>
        <w:rPr>
          <w:rFonts w:hint="eastAsia"/>
        </w:rPr>
        <w:t>再将对应端口号开放，允许访问</w:t>
      </w:r>
      <w:r w:rsidR="00413995">
        <w:rPr>
          <w:rFonts w:hint="eastAsia"/>
        </w:rPr>
        <w:t>：</w:t>
      </w:r>
      <w:r>
        <w:rPr>
          <w:rFonts w:hint="eastAsia"/>
        </w:rPr>
        <w:t>点击右上图标</w:t>
      </w:r>
      <w:r>
        <w:rPr>
          <w:noProof/>
        </w:rPr>
        <w:drawing>
          <wp:inline distT="0" distB="0" distL="0" distR="0" wp14:anchorId="5BF9D2FD" wp14:editId="2B666633">
            <wp:extent cx="146429" cy="124895"/>
            <wp:effectExtent l="0" t="0" r="6350" b="8890"/>
            <wp:docPr id="43307" name="图片 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928" cy="134703"/>
                    </a:xfrm>
                    <a:prstGeom prst="rect">
                      <a:avLst/>
                    </a:prstGeom>
                  </pic:spPr>
                </pic:pic>
              </a:graphicData>
            </a:graphic>
          </wp:inline>
        </w:drawing>
      </w:r>
      <w:r>
        <w:rPr>
          <w:rFonts w:hint="eastAsia"/>
        </w:rPr>
        <w:t>，输入端口号</w:t>
      </w:r>
      <w:r>
        <w:rPr>
          <w:rFonts w:hint="eastAsia"/>
        </w:rPr>
        <w:t>8</w:t>
      </w:r>
      <w:r>
        <w:t>088</w:t>
      </w:r>
      <w:r>
        <w:rPr>
          <w:rFonts w:hint="eastAsia"/>
        </w:rPr>
        <w:t>，</w:t>
      </w:r>
      <w:r>
        <w:t>点击</w:t>
      </w:r>
      <w:r>
        <w:t>OK</w:t>
      </w:r>
      <w:r>
        <w:rPr>
          <w:rFonts w:hint="eastAsia"/>
        </w:rPr>
        <w:t>，等待其变为</w:t>
      </w:r>
      <w:r w:rsidR="00413995">
        <w:rPr>
          <w:rFonts w:hint="eastAsia"/>
        </w:rPr>
        <w:t>Access</w:t>
      </w:r>
      <w:r w:rsidR="00413995">
        <w:rPr>
          <w:rFonts w:hint="eastAsia"/>
        </w:rPr>
        <w:t>，点击</w:t>
      </w:r>
      <w:r w:rsidR="00413995">
        <w:rPr>
          <w:rFonts w:hint="eastAsia"/>
        </w:rPr>
        <w:t>Access</w:t>
      </w:r>
      <w:r w:rsidR="00413995">
        <w:rPr>
          <w:rFonts w:hint="eastAsia"/>
        </w:rPr>
        <w:t>会转到浏览器打开前端页面</w:t>
      </w:r>
      <w:r w:rsidR="00F67602">
        <w:rPr>
          <w:rFonts w:hint="eastAsia"/>
        </w:rPr>
        <w:t>，可以看到主页上已经有了“门店网络”菜单栏</w:t>
      </w:r>
      <w:r w:rsidR="00413995">
        <w:rPr>
          <w:rFonts w:hint="eastAsia"/>
        </w:rPr>
        <w:t>。</w:t>
      </w:r>
    </w:p>
    <w:p w14:paraId="3E9EABE8" w14:textId="26E3CDC2" w:rsidR="00507769"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846656" behindDoc="0" locked="0" layoutInCell="1" allowOverlap="1" wp14:anchorId="103C914A" wp14:editId="0F14BD03">
                <wp:simplePos x="0" y="0"/>
                <wp:positionH relativeFrom="margin">
                  <wp:posOffset>5179486</wp:posOffset>
                </wp:positionH>
                <wp:positionV relativeFrom="paragraph">
                  <wp:posOffset>215900</wp:posOffset>
                </wp:positionV>
                <wp:extent cx="149860" cy="95250"/>
                <wp:effectExtent l="19050" t="19050" r="21590" b="19050"/>
                <wp:wrapNone/>
                <wp:docPr id="43308" name="矩形 43308"/>
                <wp:cNvGraphicFramePr/>
                <a:graphic xmlns:a="http://schemas.openxmlformats.org/drawingml/2006/main">
                  <a:graphicData uri="http://schemas.microsoft.com/office/word/2010/wordprocessingShape">
                    <wps:wsp>
                      <wps:cNvSpPr/>
                      <wps:spPr>
                        <a:xfrm>
                          <a:off x="0" y="0"/>
                          <a:ext cx="149860" cy="95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27D20" id="矩形 43308" o:spid="_x0000_s1026" style="position:absolute;left:0;text-align:left;margin-left:407.85pt;margin-top:17pt;width:11.8pt;height: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8704" behindDoc="0" locked="0" layoutInCell="1" allowOverlap="1" wp14:anchorId="73F2DD31" wp14:editId="2BAD98A6">
                <wp:simplePos x="0" y="0"/>
                <wp:positionH relativeFrom="margin">
                  <wp:posOffset>5597977</wp:posOffset>
                </wp:positionH>
                <wp:positionV relativeFrom="paragraph">
                  <wp:posOffset>393787</wp:posOffset>
                </wp:positionV>
                <wp:extent cx="320040" cy="128905"/>
                <wp:effectExtent l="19050" t="19050" r="22860" b="23495"/>
                <wp:wrapNone/>
                <wp:docPr id="43309" name="矩形 43309"/>
                <wp:cNvGraphicFramePr/>
                <a:graphic xmlns:a="http://schemas.openxmlformats.org/drawingml/2006/main">
                  <a:graphicData uri="http://schemas.microsoft.com/office/word/2010/wordprocessingShape">
                    <wps:wsp>
                      <wps:cNvSpPr/>
                      <wps:spPr>
                        <a:xfrm>
                          <a:off x="0" y="0"/>
                          <a:ext cx="320040"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5125D" id="矩形 43309" o:spid="_x0000_s1026" style="position:absolute;left:0;text-align:left;margin-left:440.8pt;margin-top:31pt;width:25.2pt;height:10.1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4608" behindDoc="0" locked="0" layoutInCell="1" allowOverlap="1" wp14:anchorId="3288E7B7" wp14:editId="0C5960C0">
                <wp:simplePos x="0" y="0"/>
                <wp:positionH relativeFrom="rightMargin">
                  <wp:align>left</wp:align>
                </wp:positionH>
                <wp:positionV relativeFrom="paragraph">
                  <wp:posOffset>217805</wp:posOffset>
                </wp:positionV>
                <wp:extent cx="128905" cy="121920"/>
                <wp:effectExtent l="19050" t="19050" r="23495" b="11430"/>
                <wp:wrapNone/>
                <wp:docPr id="43306" name="矩形 43306"/>
                <wp:cNvGraphicFramePr/>
                <a:graphic xmlns:a="http://schemas.openxmlformats.org/drawingml/2006/main">
                  <a:graphicData uri="http://schemas.microsoft.com/office/word/2010/wordprocessingShape">
                    <wps:wsp>
                      <wps:cNvSpPr/>
                      <wps:spPr>
                        <a:xfrm>
                          <a:off x="0" y="0"/>
                          <a:ext cx="128905" cy="1219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FFF72" id="矩形 43306" o:spid="_x0000_s1026" style="position:absolute;left:0;text-align:left;margin-left:0;margin-top:17.15pt;width:10.15pt;height:9.6pt;z-index:2518446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" filled="f" strokecolor="#c7000b" strokeweight="2.25pt">
                <w10:wrap anchorx="margin"/>
              </v:rect>
            </w:pict>
          </mc:Fallback>
        </mc:AlternateContent>
      </w:r>
      <w:r w:rsidR="00507769">
        <w:rPr>
          <w:noProof/>
        </w:rPr>
        <w:drawing>
          <wp:inline distT="0" distB="0" distL="0" distR="0" wp14:anchorId="1A828769" wp14:editId="6D06F0DA">
            <wp:extent cx="5454000" cy="737348"/>
            <wp:effectExtent l="19050" t="19050" r="13970" b="24765"/>
            <wp:docPr id="43311" name="图片 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4000" cy="737348"/>
                    </a:xfrm>
                    <a:prstGeom prst="rect">
                      <a:avLst/>
                    </a:prstGeom>
                    <a:ln w="12700">
                      <a:solidFill>
                        <a:schemeClr val="bg1">
                          <a:lumMod val="85000"/>
                        </a:schemeClr>
                      </a:solidFill>
                    </a:ln>
                  </pic:spPr>
                </pic:pic>
              </a:graphicData>
            </a:graphic>
          </wp:inline>
        </w:drawing>
      </w:r>
    </w:p>
    <w:p w14:paraId="2BB2FDBD" w14:textId="283D5B82" w:rsidR="00413995" w:rsidRDefault="00F67602"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852800" behindDoc="0" locked="0" layoutInCell="1" allowOverlap="1" wp14:anchorId="54EC633E" wp14:editId="40A1BBA1">
                <wp:simplePos x="0" y="0"/>
                <wp:positionH relativeFrom="margin">
                  <wp:align>center</wp:align>
                </wp:positionH>
                <wp:positionV relativeFrom="paragraph">
                  <wp:posOffset>594160</wp:posOffset>
                </wp:positionV>
                <wp:extent cx="259307" cy="136478"/>
                <wp:effectExtent l="19050" t="19050" r="26670" b="16510"/>
                <wp:wrapNone/>
                <wp:docPr id="18" name="矩形 18"/>
                <wp:cNvGraphicFramePr/>
                <a:graphic xmlns:a="http://schemas.openxmlformats.org/drawingml/2006/main">
                  <a:graphicData uri="http://schemas.microsoft.com/office/word/2010/wordprocessingShape">
                    <wps:wsp>
                      <wps:cNvSpPr/>
                      <wps:spPr>
                        <a:xfrm>
                          <a:off x="0" y="0"/>
                          <a:ext cx="259307"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23DC2" id="矩形 18" o:spid="_x0000_s1026" style="position:absolute;left:0;text-align:left;margin-left:0;margin-top:46.8pt;width:20.4pt;height:10.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" filled="f" strokecolor="#c7000b" strokeweight="2.25pt">
                <w10:wrap anchorx="margin"/>
              </v:rect>
            </w:pict>
          </mc:Fallback>
        </mc:AlternateContent>
      </w:r>
      <w:r w:rsidR="00413995">
        <w:rPr>
          <w:noProof/>
        </w:rPr>
        <w:drawing>
          <wp:inline distT="0" distB="0" distL="0" distR="0" wp14:anchorId="752DB26A" wp14:editId="33D8467C">
            <wp:extent cx="5454000" cy="2530638"/>
            <wp:effectExtent l="19050" t="19050" r="13970" b="22225"/>
            <wp:docPr id="43314" name="图片 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4000" cy="2530638"/>
                    </a:xfrm>
                    <a:prstGeom prst="rect">
                      <a:avLst/>
                    </a:prstGeom>
                    <a:ln w="12700">
                      <a:solidFill>
                        <a:schemeClr val="bg1">
                          <a:lumMod val="85000"/>
                        </a:schemeClr>
                      </a:solidFill>
                    </a:ln>
                  </pic:spPr>
                </pic:pic>
              </a:graphicData>
            </a:graphic>
          </wp:inline>
        </w:drawing>
      </w:r>
    </w:p>
    <w:p w14:paraId="2B77A1F9" w14:textId="77777777" w:rsidR="00413995" w:rsidRDefault="00413995" w:rsidP="00056A66">
      <w:pPr>
        <w:pStyle w:val="1e"/>
        <w:ind w:left="480" w:firstLine="840"/>
        <w:rPr>
          <w:rFonts w:hint="eastAsia"/>
        </w:rPr>
      </w:pPr>
      <w:r>
        <w:rPr>
          <w:rFonts w:hint="eastAsia"/>
        </w:rPr>
        <w:t>如果程序代码报错，可使用</w:t>
      </w:r>
      <w:proofErr w:type="spellStart"/>
      <w:r>
        <w:rPr>
          <w:rFonts w:hint="eastAsia"/>
        </w:rPr>
        <w:t>CloudIDE</w:t>
      </w:r>
      <w:proofErr w:type="spellEnd"/>
      <w:r>
        <w:rPr>
          <w:rFonts w:hint="eastAsia"/>
        </w:rPr>
        <w:t>中的</w:t>
      </w:r>
      <w:r>
        <w:rPr>
          <w:rFonts w:hint="eastAsia"/>
        </w:rPr>
        <w:t>Debug</w:t>
      </w:r>
      <w:r>
        <w:rPr>
          <w:rFonts w:hint="eastAsia"/>
        </w:rPr>
        <w:t>进行调试。</w:t>
      </w:r>
    </w:p>
    <w:p w14:paraId="0B14E4AF" w14:textId="066DCB74" w:rsidR="00413995" w:rsidRPr="00312C7F" w:rsidRDefault="00413995" w:rsidP="00056A66">
      <w:pPr>
        <w:pStyle w:val="1e"/>
        <w:ind w:left="480" w:firstLine="840"/>
        <w:rPr>
          <w:rFonts w:hint="eastAsia"/>
        </w:rPr>
      </w:pPr>
      <w:r>
        <w:rPr>
          <w:rFonts w:hint="eastAsia"/>
        </w:rPr>
        <w:t>程序运行预览</w:t>
      </w:r>
      <w:r w:rsidRPr="00413995">
        <w:rPr>
          <w:rFonts w:hint="eastAsia"/>
        </w:rPr>
        <w:t>成功以后，需要把</w:t>
      </w:r>
      <w:r>
        <w:rPr>
          <w:rFonts w:hint="eastAsia"/>
        </w:rPr>
        <w:t>app.py</w:t>
      </w:r>
      <w:r>
        <w:rPr>
          <w:rFonts w:hint="eastAsia"/>
        </w:rPr>
        <w:t>源程序代码第</w:t>
      </w:r>
      <w:r>
        <w:rPr>
          <w:rFonts w:hint="eastAsia"/>
        </w:rPr>
        <w:t>6</w:t>
      </w:r>
      <w:r>
        <w:t>4</w:t>
      </w:r>
      <w:r>
        <w:t>行的</w:t>
      </w:r>
      <w:r>
        <w:rPr>
          <w:rFonts w:hint="eastAsia"/>
        </w:rPr>
        <w:t>端口改</w:t>
      </w:r>
      <w:r w:rsidRPr="00413995">
        <w:rPr>
          <w:rFonts w:hint="eastAsia"/>
        </w:rPr>
        <w:t>回</w:t>
      </w:r>
      <w:r w:rsidRPr="00413995">
        <w:rPr>
          <w:rFonts w:hint="eastAsia"/>
        </w:rPr>
        <w:t>80</w:t>
      </w:r>
      <w:r w:rsidRPr="00413995">
        <w:rPr>
          <w:rFonts w:hint="eastAsia"/>
        </w:rPr>
        <w:t>端口</w:t>
      </w:r>
      <w:r>
        <w:rPr>
          <w:rFonts w:hint="eastAsia"/>
        </w:rPr>
        <w:t>（</w:t>
      </w:r>
      <w:proofErr w:type="spellStart"/>
      <w:r w:rsidRPr="00413995">
        <w:rPr>
          <w:rFonts w:hint="eastAsia"/>
        </w:rPr>
        <w:t>docker</w:t>
      </w:r>
      <w:proofErr w:type="spellEnd"/>
      <w:r w:rsidRPr="00413995">
        <w:rPr>
          <w:rFonts w:hint="eastAsia"/>
        </w:rPr>
        <w:t>容器内外</w:t>
      </w:r>
      <w:r>
        <w:rPr>
          <w:rFonts w:hint="eastAsia"/>
        </w:rPr>
        <w:t>的</w:t>
      </w:r>
      <w:r w:rsidRPr="00413995">
        <w:rPr>
          <w:rFonts w:hint="eastAsia"/>
        </w:rPr>
        <w:t>端口映射</w:t>
      </w:r>
      <w:r>
        <w:rPr>
          <w:rFonts w:hint="eastAsia"/>
        </w:rPr>
        <w:t>）</w:t>
      </w:r>
      <w:r w:rsidRPr="00413995">
        <w:rPr>
          <w:rFonts w:hint="eastAsia"/>
        </w:rPr>
        <w:t>。</w:t>
      </w:r>
    </w:p>
    <w:p w14:paraId="11872B78" w14:textId="77777777" w:rsidR="00F611F7" w:rsidRDefault="00F611F7" w:rsidP="00F611F7">
      <w:pPr>
        <w:pStyle w:val="3"/>
      </w:pPr>
      <w:bookmarkStart w:id="30" w:name="_Toc80892061"/>
      <w:r>
        <w:rPr>
          <w:rFonts w:hint="eastAsia"/>
        </w:rPr>
        <w:t>添加登录功能。</w:t>
      </w:r>
    </w:p>
    <w:p w14:paraId="099B6141" w14:textId="77777777" w:rsidR="00F611F7" w:rsidRDefault="00F611F7" w:rsidP="00C95A6E">
      <w:pPr>
        <w:pStyle w:val="30"/>
      </w:pPr>
      <w:r>
        <w:rPr>
          <w:rFonts w:hint="eastAsia"/>
        </w:rPr>
        <w:t>在</w:t>
      </w:r>
      <w:r w:rsidRPr="00A077CF">
        <w:rPr>
          <w:rFonts w:hint="eastAsia"/>
        </w:rPr>
        <w:t>/vote/templates/index.html</w:t>
      </w:r>
      <w:r>
        <w:rPr>
          <w:rFonts w:hint="eastAsia"/>
        </w:rPr>
        <w:t>文件的第1</w:t>
      </w:r>
      <w:r>
        <w:t>02行添加如下代码</w:t>
      </w:r>
    </w:p>
    <w:p w14:paraId="28EEB91B" w14:textId="77777777" w:rsidR="00F611F7" w:rsidRPr="00F611F7" w:rsidRDefault="00F611F7" w:rsidP="00F611F7">
      <w:pPr>
        <w:pStyle w:val="2f2"/>
      </w:pPr>
      <w:r>
        <w:rPr>
          <w:rFonts w:hint="eastAsia"/>
        </w:rPr>
        <w:t xml:space="preserve">          </w:t>
      </w:r>
      <w:r w:rsidRPr="00F611F7">
        <w:rPr>
          <w:rFonts w:hint="eastAsia"/>
        </w:rPr>
        <w:t xml:space="preserve">  &lt;h6&gt;&gt;</w:t>
      </w:r>
    </w:p>
    <w:p w14:paraId="69400704" w14:textId="77777777" w:rsidR="00F611F7" w:rsidRPr="00F611F7" w:rsidRDefault="00F611F7" w:rsidP="00F611F7">
      <w:pPr>
        <w:pStyle w:val="2f2"/>
      </w:pPr>
      <w:r w:rsidRPr="00F611F7">
        <w:rPr>
          <w:rFonts w:hint="eastAsia"/>
        </w:rPr>
        <w:t xml:space="preserve">                &lt;a </w:t>
      </w:r>
      <w:proofErr w:type="spellStart"/>
      <w:r w:rsidRPr="00F611F7">
        <w:rPr>
          <w:rFonts w:hint="eastAsia"/>
        </w:rPr>
        <w:t>href</w:t>
      </w:r>
      <w:proofErr w:type="spellEnd"/>
      <w:r w:rsidRPr="00F611F7">
        <w:rPr>
          <w:rFonts w:hint="eastAsia"/>
        </w:rPr>
        <w:t>="/login"</w:t>
      </w:r>
      <w:proofErr w:type="gramStart"/>
      <w:r w:rsidRPr="00F611F7">
        <w:rPr>
          <w:rFonts w:hint="eastAsia"/>
        </w:rPr>
        <w:t>&gt;{</w:t>
      </w:r>
      <w:proofErr w:type="gramEnd"/>
      <w:r w:rsidRPr="00F611F7">
        <w:rPr>
          <w:rFonts w:hint="eastAsia"/>
        </w:rPr>
        <w:t>{username}}&lt;/a&gt;</w:t>
      </w:r>
    </w:p>
    <w:p w14:paraId="585A05DC" w14:textId="77777777" w:rsidR="00F611F7" w:rsidRPr="00F611F7" w:rsidRDefault="00F611F7" w:rsidP="00F611F7">
      <w:pPr>
        <w:pStyle w:val="2f2"/>
      </w:pPr>
      <w:r w:rsidRPr="00F611F7">
        <w:rPr>
          <w:rFonts w:hint="eastAsia"/>
        </w:rPr>
        <w:t xml:space="preserve">            &lt;/h6&gt;</w:t>
      </w:r>
    </w:p>
    <w:p w14:paraId="109FA7DC" w14:textId="77777777" w:rsidR="00F611F7" w:rsidRDefault="00F611F7" w:rsidP="00F611F7">
      <w:pPr>
        <w:pStyle w:val="1e"/>
        <w:ind w:left="480" w:firstLine="840"/>
        <w:rPr>
          <w:rFonts w:hint="eastAsia"/>
        </w:rPr>
      </w:pPr>
      <w:r w:rsidRPr="00312C7F">
        <w:rPr>
          <w:noProof/>
        </w:rPr>
        <mc:AlternateContent>
          <mc:Choice Requires="wps">
            <w:drawing>
              <wp:anchor distT="0" distB="0" distL="114300" distR="114300" simplePos="0" relativeHeight="251942912" behindDoc="0" locked="0" layoutInCell="1" allowOverlap="1" wp14:anchorId="770557B9" wp14:editId="2303402E">
                <wp:simplePos x="0" y="0"/>
                <wp:positionH relativeFrom="margin">
                  <wp:posOffset>2623610</wp:posOffset>
                </wp:positionH>
                <wp:positionV relativeFrom="paragraph">
                  <wp:posOffset>1305134</wp:posOffset>
                </wp:positionV>
                <wp:extent cx="1821977" cy="313898"/>
                <wp:effectExtent l="19050" t="19050" r="26035" b="10160"/>
                <wp:wrapNone/>
                <wp:docPr id="205" name="矩形 205"/>
                <wp:cNvGraphicFramePr/>
                <a:graphic xmlns:a="http://schemas.openxmlformats.org/drawingml/2006/main">
                  <a:graphicData uri="http://schemas.microsoft.com/office/word/2010/wordprocessingShape">
                    <wps:wsp>
                      <wps:cNvSpPr/>
                      <wps:spPr>
                        <a:xfrm>
                          <a:off x="0" y="0"/>
                          <a:ext cx="1821977" cy="3138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9DCBC" id="矩形 205" o:spid="_x0000_s1026" style="position:absolute;left:0;text-align:left;margin-left:206.6pt;margin-top:102.75pt;width:143.45pt;height:24.7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" filled="f" strokecolor="#c7000b" strokeweight="2.25pt">
                <w10:wrap anchorx="margin"/>
              </v:rect>
            </w:pict>
          </mc:Fallback>
        </mc:AlternateContent>
      </w:r>
      <w:r>
        <w:rPr>
          <w:noProof/>
        </w:rPr>
        <w:drawing>
          <wp:inline distT="0" distB="0" distL="0" distR="0" wp14:anchorId="4EC1F4CF" wp14:editId="01D989B6">
            <wp:extent cx="5400000" cy="2175016"/>
            <wp:effectExtent l="19050" t="19050" r="10795" b="15875"/>
            <wp:docPr id="43278" name="图片 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75016"/>
                    </a:xfrm>
                    <a:prstGeom prst="rect">
                      <a:avLst/>
                    </a:prstGeom>
                    <a:ln w="12700">
                      <a:solidFill>
                        <a:schemeClr val="bg1">
                          <a:lumMod val="85000"/>
                        </a:schemeClr>
                      </a:solidFill>
                    </a:ln>
                  </pic:spPr>
                </pic:pic>
              </a:graphicData>
            </a:graphic>
          </wp:inline>
        </w:drawing>
      </w:r>
    </w:p>
    <w:p w14:paraId="57F75BB7" w14:textId="77777777" w:rsidR="00F611F7" w:rsidRDefault="00F611F7" w:rsidP="00C95A6E">
      <w:pPr>
        <w:pStyle w:val="30"/>
      </w:pPr>
      <w:r>
        <w:t>在</w:t>
      </w:r>
      <w:r>
        <w:rPr>
          <w:rFonts w:hint="eastAsia"/>
        </w:rPr>
        <w:t>/</w:t>
      </w:r>
      <w:r>
        <w:t>vote/template目录下新建登录界面模板login.html</w:t>
      </w:r>
    </w:p>
    <w:p w14:paraId="47866F8B" w14:textId="5F9128D4" w:rsidR="00F611F7" w:rsidRDefault="00F611F7" w:rsidP="00F611F7">
      <w:pPr>
        <w:pStyle w:val="2f2"/>
        <w:ind w:left="602" w:firstLine="419"/>
      </w:pPr>
      <w:proofErr w:type="gramStart"/>
      <w:r>
        <w:rPr>
          <w:rFonts w:hint="eastAsia"/>
        </w:rPr>
        <w:t>&lt;!DOCTYPE</w:t>
      </w:r>
      <w:proofErr w:type="gramEnd"/>
      <w:r>
        <w:rPr>
          <w:rFonts w:hint="eastAsia"/>
        </w:rPr>
        <w:t xml:space="preserve"> html&gt;</w:t>
      </w:r>
    </w:p>
    <w:p w14:paraId="0B720F33" w14:textId="77777777" w:rsidR="00F611F7" w:rsidRDefault="00F611F7" w:rsidP="00F611F7">
      <w:pPr>
        <w:pStyle w:val="2f2"/>
      </w:pPr>
      <w:r>
        <w:rPr>
          <w:rFonts w:hint="eastAsia"/>
        </w:rPr>
        <w:t xml:space="preserve">&lt;html </w:t>
      </w:r>
      <w:proofErr w:type="spellStart"/>
      <w:proofErr w:type="gramStart"/>
      <w:r>
        <w:rPr>
          <w:rFonts w:hint="eastAsia"/>
        </w:rPr>
        <w:t>lang</w:t>
      </w:r>
      <w:proofErr w:type="spellEnd"/>
      <w:proofErr w:type="gramEnd"/>
      <w:r>
        <w:rPr>
          <w:rFonts w:hint="eastAsia"/>
        </w:rPr>
        <w:t>="en"&gt;</w:t>
      </w:r>
    </w:p>
    <w:p w14:paraId="31BDD9FD" w14:textId="77777777" w:rsidR="00F611F7" w:rsidRDefault="00F611F7" w:rsidP="00F611F7">
      <w:pPr>
        <w:pStyle w:val="2f2"/>
      </w:pPr>
      <w:r>
        <w:rPr>
          <w:rFonts w:hint="eastAsia"/>
        </w:rPr>
        <w:t xml:space="preserve">  &lt;</w:t>
      </w:r>
      <w:proofErr w:type="gramStart"/>
      <w:r>
        <w:rPr>
          <w:rFonts w:hint="eastAsia"/>
        </w:rPr>
        <w:t>head</w:t>
      </w:r>
      <w:proofErr w:type="gramEnd"/>
      <w:r>
        <w:rPr>
          <w:rFonts w:hint="eastAsia"/>
        </w:rPr>
        <w:t>&gt;</w:t>
      </w:r>
    </w:p>
    <w:p w14:paraId="5B609D2B" w14:textId="77777777" w:rsidR="00F611F7" w:rsidRDefault="00F611F7" w:rsidP="00F611F7">
      <w:pPr>
        <w:pStyle w:val="2f2"/>
      </w:pPr>
      <w:r>
        <w:rPr>
          <w:rFonts w:hint="eastAsia"/>
        </w:rPr>
        <w:t xml:space="preserve">    &lt;</w:t>
      </w:r>
      <w:proofErr w:type="gramStart"/>
      <w:r>
        <w:rPr>
          <w:rFonts w:hint="eastAsia"/>
        </w:rPr>
        <w:t>meta</w:t>
      </w:r>
      <w:proofErr w:type="gramEnd"/>
      <w:r>
        <w:rPr>
          <w:rFonts w:hint="eastAsia"/>
        </w:rPr>
        <w:t xml:space="preserve"> charset="utf-8"&gt;</w:t>
      </w:r>
    </w:p>
    <w:p w14:paraId="247A67CB" w14:textId="77777777" w:rsidR="00F611F7" w:rsidRDefault="00F611F7" w:rsidP="00F611F7">
      <w:pPr>
        <w:pStyle w:val="2f2"/>
      </w:pPr>
      <w:r>
        <w:rPr>
          <w:rFonts w:hint="eastAsia"/>
        </w:rPr>
        <w:t xml:space="preserve">    &lt;</w:t>
      </w:r>
      <w:proofErr w:type="gramStart"/>
      <w:r>
        <w:rPr>
          <w:rFonts w:hint="eastAsia"/>
        </w:rPr>
        <w:t>title&gt;</w:t>
      </w:r>
      <w:proofErr w:type="gramEnd"/>
      <w:r>
        <w:rPr>
          <w:rFonts w:hint="eastAsia"/>
        </w:rPr>
        <w:t>Sign in &amp;</w:t>
      </w:r>
      <w:proofErr w:type="spellStart"/>
      <w:r>
        <w:rPr>
          <w:rFonts w:hint="eastAsia"/>
        </w:rPr>
        <w:t>middot</w:t>
      </w:r>
      <w:proofErr w:type="spellEnd"/>
      <w:r>
        <w:rPr>
          <w:rFonts w:hint="eastAsia"/>
        </w:rPr>
        <w:t>; Twitter Bootstrap&lt;/title&gt;</w:t>
      </w:r>
    </w:p>
    <w:p w14:paraId="06ECA32D" w14:textId="77777777" w:rsidR="00F611F7" w:rsidRDefault="00F611F7" w:rsidP="00F611F7">
      <w:pPr>
        <w:pStyle w:val="2f2"/>
      </w:pPr>
      <w:r>
        <w:rPr>
          <w:rFonts w:hint="eastAsia"/>
        </w:rPr>
        <w:t xml:space="preserve">    &lt;</w:t>
      </w:r>
      <w:proofErr w:type="gramStart"/>
      <w:r>
        <w:rPr>
          <w:rFonts w:hint="eastAsia"/>
        </w:rPr>
        <w:t>meta</w:t>
      </w:r>
      <w:proofErr w:type="gramEnd"/>
      <w:r>
        <w:rPr>
          <w:rFonts w:hint="eastAsia"/>
        </w:rPr>
        <w:t xml:space="preserve"> name="viewport" content="width=device-width, initial-scale=1.0"&gt;</w:t>
      </w:r>
    </w:p>
    <w:p w14:paraId="3F3CB350" w14:textId="77777777" w:rsidR="00F611F7" w:rsidRDefault="00F611F7" w:rsidP="00F611F7">
      <w:pPr>
        <w:pStyle w:val="2f2"/>
      </w:pPr>
      <w:r>
        <w:rPr>
          <w:rFonts w:hint="eastAsia"/>
        </w:rPr>
        <w:lastRenderedPageBreak/>
        <w:t xml:space="preserve">    &lt;</w:t>
      </w:r>
      <w:proofErr w:type="gramStart"/>
      <w:r>
        <w:rPr>
          <w:rFonts w:hint="eastAsia"/>
        </w:rPr>
        <w:t>meta</w:t>
      </w:r>
      <w:proofErr w:type="gramEnd"/>
      <w:r>
        <w:rPr>
          <w:rFonts w:hint="eastAsia"/>
        </w:rPr>
        <w:t xml:space="preserve"> name="description" content=""&gt;</w:t>
      </w:r>
    </w:p>
    <w:p w14:paraId="16B7E639" w14:textId="77777777" w:rsidR="00F611F7" w:rsidRDefault="00F611F7" w:rsidP="00F611F7">
      <w:pPr>
        <w:pStyle w:val="2f2"/>
      </w:pPr>
      <w:r>
        <w:rPr>
          <w:rFonts w:hint="eastAsia"/>
        </w:rPr>
        <w:t xml:space="preserve">    &lt;</w:t>
      </w:r>
      <w:proofErr w:type="gramStart"/>
      <w:r>
        <w:rPr>
          <w:rFonts w:hint="eastAsia"/>
        </w:rPr>
        <w:t>meta</w:t>
      </w:r>
      <w:proofErr w:type="gramEnd"/>
      <w:r>
        <w:rPr>
          <w:rFonts w:hint="eastAsia"/>
        </w:rPr>
        <w:t xml:space="preserve"> name="author" content=""&gt;</w:t>
      </w:r>
    </w:p>
    <w:p w14:paraId="2807CA3D" w14:textId="77777777" w:rsidR="00F611F7" w:rsidRDefault="00F611F7" w:rsidP="00F611F7">
      <w:pPr>
        <w:pStyle w:val="2f2"/>
      </w:pPr>
      <w:r>
        <w:rPr>
          <w:rFonts w:hint="eastAsia"/>
        </w:rPr>
        <w:t xml:space="preserve">    </w:t>
      </w:r>
      <w:proofErr w:type="gramStart"/>
      <w:r>
        <w:rPr>
          <w:rFonts w:hint="eastAsia"/>
        </w:rPr>
        <w:t>&lt;!--</w:t>
      </w:r>
      <w:proofErr w:type="gramEnd"/>
      <w:r>
        <w:rPr>
          <w:rFonts w:hint="eastAsia"/>
        </w:rPr>
        <w:t xml:space="preserve"> Le styles --&gt;</w:t>
      </w:r>
    </w:p>
    <w:p w14:paraId="4DE63C1C" w14:textId="77777777" w:rsidR="00F611F7" w:rsidRDefault="00F611F7" w:rsidP="00F611F7">
      <w:pPr>
        <w:pStyle w:val="2f2"/>
      </w:pPr>
      <w:r>
        <w:rPr>
          <w:rFonts w:hint="eastAsia"/>
        </w:rPr>
        <w:t xml:space="preserve">    &lt;link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css</w:t>
      </w:r>
      <w:proofErr w:type="spellEnd"/>
      <w:r>
        <w:rPr>
          <w:rFonts w:hint="eastAsia"/>
        </w:rPr>
        <w:t xml:space="preserve">/bootstrap.css" </w:t>
      </w:r>
      <w:proofErr w:type="spellStart"/>
      <w:r>
        <w:rPr>
          <w:rFonts w:hint="eastAsia"/>
        </w:rPr>
        <w:t>rel</w:t>
      </w:r>
      <w:proofErr w:type="spellEnd"/>
      <w:r>
        <w:rPr>
          <w:rFonts w:hint="eastAsia"/>
        </w:rPr>
        <w:t>="</w:t>
      </w:r>
      <w:proofErr w:type="spellStart"/>
      <w:r>
        <w:rPr>
          <w:rFonts w:hint="eastAsia"/>
        </w:rPr>
        <w:t>stylesheet</w:t>
      </w:r>
      <w:proofErr w:type="spellEnd"/>
      <w:r>
        <w:rPr>
          <w:rFonts w:hint="eastAsia"/>
        </w:rPr>
        <w:t>"&gt;</w:t>
      </w:r>
    </w:p>
    <w:p w14:paraId="149CCF9F" w14:textId="77777777" w:rsidR="00F611F7" w:rsidRDefault="00F611F7" w:rsidP="00F611F7">
      <w:pPr>
        <w:pStyle w:val="2f2"/>
      </w:pPr>
      <w:r>
        <w:rPr>
          <w:rFonts w:hint="eastAsia"/>
        </w:rPr>
        <w:t xml:space="preserve">    &lt;style type="text/</w:t>
      </w:r>
      <w:proofErr w:type="spellStart"/>
      <w:r>
        <w:rPr>
          <w:rFonts w:hint="eastAsia"/>
        </w:rPr>
        <w:t>css</w:t>
      </w:r>
      <w:proofErr w:type="spellEnd"/>
      <w:r>
        <w:rPr>
          <w:rFonts w:hint="eastAsia"/>
        </w:rPr>
        <w:t>"&gt;</w:t>
      </w:r>
    </w:p>
    <w:p w14:paraId="5ED5CB3F" w14:textId="77777777" w:rsidR="00F611F7" w:rsidRDefault="00F611F7" w:rsidP="00F611F7">
      <w:pPr>
        <w:pStyle w:val="2f2"/>
      </w:pPr>
      <w:r>
        <w:rPr>
          <w:rFonts w:hint="eastAsia"/>
        </w:rPr>
        <w:t xml:space="preserve">      </w:t>
      </w:r>
      <w:proofErr w:type="gramStart"/>
      <w:r>
        <w:rPr>
          <w:rFonts w:hint="eastAsia"/>
        </w:rPr>
        <w:t>body</w:t>
      </w:r>
      <w:proofErr w:type="gramEnd"/>
      <w:r>
        <w:rPr>
          <w:rFonts w:hint="eastAsia"/>
        </w:rPr>
        <w:t xml:space="preserve"> {</w:t>
      </w:r>
    </w:p>
    <w:p w14:paraId="4AE30A7A" w14:textId="77777777" w:rsidR="00F611F7" w:rsidRDefault="00F611F7" w:rsidP="00F611F7">
      <w:pPr>
        <w:pStyle w:val="2f2"/>
      </w:pPr>
      <w:r>
        <w:rPr>
          <w:rFonts w:hint="eastAsia"/>
        </w:rPr>
        <w:t xml:space="preserve">        </w:t>
      </w:r>
      <w:proofErr w:type="gramStart"/>
      <w:r>
        <w:rPr>
          <w:rFonts w:hint="eastAsia"/>
        </w:rPr>
        <w:t>padding-top</w:t>
      </w:r>
      <w:proofErr w:type="gramEnd"/>
      <w:r>
        <w:rPr>
          <w:rFonts w:hint="eastAsia"/>
        </w:rPr>
        <w:t>: 40px;</w:t>
      </w:r>
    </w:p>
    <w:p w14:paraId="0315B4F4" w14:textId="77777777" w:rsidR="00F611F7" w:rsidRDefault="00F611F7" w:rsidP="00F611F7">
      <w:pPr>
        <w:pStyle w:val="2f2"/>
      </w:pPr>
      <w:r>
        <w:rPr>
          <w:rFonts w:hint="eastAsia"/>
        </w:rPr>
        <w:t xml:space="preserve">        </w:t>
      </w:r>
      <w:proofErr w:type="gramStart"/>
      <w:r>
        <w:rPr>
          <w:rFonts w:hint="eastAsia"/>
        </w:rPr>
        <w:t>padding-bottom</w:t>
      </w:r>
      <w:proofErr w:type="gramEnd"/>
      <w:r>
        <w:rPr>
          <w:rFonts w:hint="eastAsia"/>
        </w:rPr>
        <w:t>: 40px;</w:t>
      </w:r>
    </w:p>
    <w:p w14:paraId="72CBA4D1" w14:textId="77777777" w:rsidR="00F611F7" w:rsidRDefault="00F611F7" w:rsidP="00F611F7">
      <w:pPr>
        <w:pStyle w:val="2f2"/>
      </w:pPr>
      <w:r>
        <w:rPr>
          <w:rFonts w:hint="eastAsia"/>
        </w:rPr>
        <w:t xml:space="preserve">        </w:t>
      </w:r>
      <w:proofErr w:type="gramStart"/>
      <w:r>
        <w:rPr>
          <w:rFonts w:hint="eastAsia"/>
        </w:rPr>
        <w:t>background-color</w:t>
      </w:r>
      <w:proofErr w:type="gramEnd"/>
      <w:r>
        <w:rPr>
          <w:rFonts w:hint="eastAsia"/>
        </w:rPr>
        <w:t>: #f5f5f5;</w:t>
      </w:r>
    </w:p>
    <w:p w14:paraId="097EDE44" w14:textId="77777777" w:rsidR="00F611F7" w:rsidRDefault="00F611F7" w:rsidP="00F611F7">
      <w:pPr>
        <w:pStyle w:val="2f2"/>
      </w:pPr>
      <w:r>
        <w:rPr>
          <w:rFonts w:hint="eastAsia"/>
        </w:rPr>
        <w:t xml:space="preserve">      }</w:t>
      </w:r>
    </w:p>
    <w:p w14:paraId="63219651" w14:textId="77777777" w:rsidR="00F611F7" w:rsidRDefault="00F611F7" w:rsidP="00F611F7">
      <w:pPr>
        <w:pStyle w:val="2f2"/>
      </w:pPr>
      <w:r>
        <w:rPr>
          <w:rFonts w:hint="eastAsia"/>
        </w:rPr>
        <w:t xml:space="preserve">      .form-</w:t>
      </w:r>
      <w:proofErr w:type="spellStart"/>
      <w:r>
        <w:rPr>
          <w:rFonts w:hint="eastAsia"/>
        </w:rPr>
        <w:t>signin</w:t>
      </w:r>
      <w:proofErr w:type="spellEnd"/>
      <w:r>
        <w:rPr>
          <w:rFonts w:hint="eastAsia"/>
        </w:rPr>
        <w:t xml:space="preserve"> {</w:t>
      </w:r>
    </w:p>
    <w:p w14:paraId="1A90836F" w14:textId="77777777" w:rsidR="00F611F7" w:rsidRDefault="00F611F7" w:rsidP="00F611F7">
      <w:pPr>
        <w:pStyle w:val="2f2"/>
      </w:pPr>
      <w:r>
        <w:rPr>
          <w:rFonts w:hint="eastAsia"/>
        </w:rPr>
        <w:t xml:space="preserve">        </w:t>
      </w:r>
      <w:proofErr w:type="gramStart"/>
      <w:r>
        <w:rPr>
          <w:rFonts w:hint="eastAsia"/>
        </w:rPr>
        <w:t>max-width</w:t>
      </w:r>
      <w:proofErr w:type="gramEnd"/>
      <w:r>
        <w:rPr>
          <w:rFonts w:hint="eastAsia"/>
        </w:rPr>
        <w:t>: 300px;</w:t>
      </w:r>
    </w:p>
    <w:p w14:paraId="350F0348" w14:textId="77777777" w:rsidR="00F611F7" w:rsidRDefault="00F611F7" w:rsidP="00F611F7">
      <w:pPr>
        <w:pStyle w:val="2f2"/>
      </w:pPr>
      <w:r>
        <w:rPr>
          <w:rFonts w:hint="eastAsia"/>
        </w:rPr>
        <w:t xml:space="preserve">        </w:t>
      </w:r>
      <w:proofErr w:type="gramStart"/>
      <w:r>
        <w:rPr>
          <w:rFonts w:hint="eastAsia"/>
        </w:rPr>
        <w:t>padding</w:t>
      </w:r>
      <w:proofErr w:type="gramEnd"/>
      <w:r>
        <w:rPr>
          <w:rFonts w:hint="eastAsia"/>
        </w:rPr>
        <w:t xml:space="preserve">: 19px 29px </w:t>
      </w:r>
      <w:proofErr w:type="spellStart"/>
      <w:r>
        <w:rPr>
          <w:rFonts w:hint="eastAsia"/>
        </w:rPr>
        <w:t>29px</w:t>
      </w:r>
      <w:proofErr w:type="spellEnd"/>
      <w:r>
        <w:rPr>
          <w:rFonts w:hint="eastAsia"/>
        </w:rPr>
        <w:t>;</w:t>
      </w:r>
    </w:p>
    <w:p w14:paraId="1BFD9F59" w14:textId="77777777" w:rsidR="00F611F7" w:rsidRDefault="00F611F7" w:rsidP="00F611F7">
      <w:pPr>
        <w:pStyle w:val="2f2"/>
      </w:pPr>
      <w:r>
        <w:rPr>
          <w:rFonts w:hint="eastAsia"/>
        </w:rPr>
        <w:t xml:space="preserve">        </w:t>
      </w:r>
      <w:proofErr w:type="gramStart"/>
      <w:r>
        <w:rPr>
          <w:rFonts w:hint="eastAsia"/>
        </w:rPr>
        <w:t>margin</w:t>
      </w:r>
      <w:proofErr w:type="gramEnd"/>
      <w:r>
        <w:rPr>
          <w:rFonts w:hint="eastAsia"/>
        </w:rPr>
        <w:t>: 0 auto 20px;</w:t>
      </w:r>
    </w:p>
    <w:p w14:paraId="6BD6EA07" w14:textId="77777777" w:rsidR="00F611F7" w:rsidRDefault="00F611F7" w:rsidP="00F611F7">
      <w:pPr>
        <w:pStyle w:val="2f2"/>
      </w:pPr>
      <w:r>
        <w:rPr>
          <w:rFonts w:hint="eastAsia"/>
        </w:rPr>
        <w:t xml:space="preserve">        </w:t>
      </w:r>
      <w:proofErr w:type="gramStart"/>
      <w:r>
        <w:rPr>
          <w:rFonts w:hint="eastAsia"/>
        </w:rPr>
        <w:t>background-color</w:t>
      </w:r>
      <w:proofErr w:type="gramEnd"/>
      <w:r>
        <w:rPr>
          <w:rFonts w:hint="eastAsia"/>
        </w:rPr>
        <w:t>: #</w:t>
      </w:r>
      <w:proofErr w:type="spellStart"/>
      <w:r>
        <w:rPr>
          <w:rFonts w:hint="eastAsia"/>
        </w:rPr>
        <w:t>fff</w:t>
      </w:r>
      <w:proofErr w:type="spellEnd"/>
      <w:r>
        <w:rPr>
          <w:rFonts w:hint="eastAsia"/>
        </w:rPr>
        <w:t>;</w:t>
      </w:r>
    </w:p>
    <w:p w14:paraId="2EDD006F" w14:textId="77777777" w:rsidR="00F611F7" w:rsidRDefault="00F611F7" w:rsidP="00F611F7">
      <w:pPr>
        <w:pStyle w:val="2f2"/>
      </w:pPr>
      <w:r>
        <w:rPr>
          <w:rFonts w:hint="eastAsia"/>
        </w:rPr>
        <w:t xml:space="preserve">        </w:t>
      </w:r>
      <w:proofErr w:type="gramStart"/>
      <w:r>
        <w:rPr>
          <w:rFonts w:hint="eastAsia"/>
        </w:rPr>
        <w:t>border</w:t>
      </w:r>
      <w:proofErr w:type="gramEnd"/>
      <w:r>
        <w:rPr>
          <w:rFonts w:hint="eastAsia"/>
        </w:rPr>
        <w:t>: 1px solid #e5e5e5;</w:t>
      </w:r>
    </w:p>
    <w:p w14:paraId="6F667FC2" w14:textId="77777777" w:rsidR="00F611F7" w:rsidRDefault="00F611F7" w:rsidP="00F611F7">
      <w:pPr>
        <w:pStyle w:val="2f2"/>
      </w:pPr>
      <w:r>
        <w:rPr>
          <w:rFonts w:hint="eastAsia"/>
        </w:rPr>
        <w:t xml:space="preserve">        -</w:t>
      </w:r>
      <w:proofErr w:type="spellStart"/>
      <w:r>
        <w:rPr>
          <w:rFonts w:hint="eastAsia"/>
        </w:rPr>
        <w:t>webkit</w:t>
      </w:r>
      <w:proofErr w:type="spellEnd"/>
      <w:r>
        <w:rPr>
          <w:rFonts w:hint="eastAsia"/>
        </w:rPr>
        <w:t>-border-radius: 5px;</w:t>
      </w:r>
    </w:p>
    <w:p w14:paraId="4A4022B9" w14:textId="77777777" w:rsidR="00F611F7" w:rsidRDefault="00F611F7" w:rsidP="00F611F7">
      <w:pPr>
        <w:pStyle w:val="2f2"/>
      </w:pPr>
      <w:r>
        <w:rPr>
          <w:rFonts w:hint="eastAsia"/>
        </w:rPr>
        <w:t xml:space="preserve">           -</w:t>
      </w:r>
      <w:proofErr w:type="spellStart"/>
      <w:r>
        <w:rPr>
          <w:rFonts w:hint="eastAsia"/>
        </w:rPr>
        <w:t>moz</w:t>
      </w:r>
      <w:proofErr w:type="spellEnd"/>
      <w:r>
        <w:rPr>
          <w:rFonts w:hint="eastAsia"/>
        </w:rPr>
        <w:t>-border-radius: 5px;</w:t>
      </w:r>
    </w:p>
    <w:p w14:paraId="1980E6C1" w14:textId="77777777" w:rsidR="00F611F7" w:rsidRDefault="00F611F7" w:rsidP="00F611F7">
      <w:pPr>
        <w:pStyle w:val="2f2"/>
      </w:pPr>
      <w:r>
        <w:rPr>
          <w:rFonts w:hint="eastAsia"/>
        </w:rPr>
        <w:t xml:space="preserve">                </w:t>
      </w:r>
      <w:proofErr w:type="gramStart"/>
      <w:r>
        <w:rPr>
          <w:rFonts w:hint="eastAsia"/>
        </w:rPr>
        <w:t>border-radius</w:t>
      </w:r>
      <w:proofErr w:type="gramEnd"/>
      <w:r>
        <w:rPr>
          <w:rFonts w:hint="eastAsia"/>
        </w:rPr>
        <w:t>: 5px;</w:t>
      </w:r>
    </w:p>
    <w:p w14:paraId="012141E6" w14:textId="77777777" w:rsidR="00F611F7" w:rsidRDefault="00F611F7" w:rsidP="00F611F7">
      <w:pPr>
        <w:pStyle w:val="2f2"/>
      </w:pPr>
      <w:r>
        <w:rPr>
          <w:rFonts w:hint="eastAsia"/>
        </w:rPr>
        <w:t xml:space="preserve">        -</w:t>
      </w:r>
      <w:proofErr w:type="spellStart"/>
      <w:proofErr w:type="gramStart"/>
      <w:r>
        <w:rPr>
          <w:rFonts w:hint="eastAsia"/>
        </w:rPr>
        <w:t>webkit</w:t>
      </w:r>
      <w:proofErr w:type="spellEnd"/>
      <w:r>
        <w:rPr>
          <w:rFonts w:hint="eastAsia"/>
        </w:rPr>
        <w:t>-</w:t>
      </w:r>
      <w:proofErr w:type="gramEnd"/>
      <w:r>
        <w:rPr>
          <w:rFonts w:hint="eastAsia"/>
        </w:rPr>
        <w:t xml:space="preserve">box-shadow: 0 1px 2px </w:t>
      </w:r>
      <w:proofErr w:type="spellStart"/>
      <w:r>
        <w:rPr>
          <w:rFonts w:hint="eastAsia"/>
        </w:rPr>
        <w:t>rgba</w:t>
      </w:r>
      <w:proofErr w:type="spellEnd"/>
      <w:r>
        <w:rPr>
          <w:rFonts w:hint="eastAsia"/>
        </w:rPr>
        <w:t>(0,0,0,.05);</w:t>
      </w:r>
    </w:p>
    <w:p w14:paraId="73E9C87A" w14:textId="77777777" w:rsidR="00F611F7" w:rsidRDefault="00F611F7" w:rsidP="00F611F7">
      <w:pPr>
        <w:pStyle w:val="2f2"/>
      </w:pPr>
      <w:r>
        <w:rPr>
          <w:rFonts w:hint="eastAsia"/>
        </w:rPr>
        <w:t xml:space="preserve">           -</w:t>
      </w:r>
      <w:proofErr w:type="spellStart"/>
      <w:proofErr w:type="gramStart"/>
      <w:r>
        <w:rPr>
          <w:rFonts w:hint="eastAsia"/>
        </w:rPr>
        <w:t>moz</w:t>
      </w:r>
      <w:proofErr w:type="spellEnd"/>
      <w:r>
        <w:rPr>
          <w:rFonts w:hint="eastAsia"/>
        </w:rPr>
        <w:t>-</w:t>
      </w:r>
      <w:proofErr w:type="gramEnd"/>
      <w:r>
        <w:rPr>
          <w:rFonts w:hint="eastAsia"/>
        </w:rPr>
        <w:t xml:space="preserve">box-shadow: 0 1px 2px </w:t>
      </w:r>
      <w:proofErr w:type="spellStart"/>
      <w:r>
        <w:rPr>
          <w:rFonts w:hint="eastAsia"/>
        </w:rPr>
        <w:t>rgba</w:t>
      </w:r>
      <w:proofErr w:type="spellEnd"/>
      <w:r>
        <w:rPr>
          <w:rFonts w:hint="eastAsia"/>
        </w:rPr>
        <w:t>(0,0,0,.05);</w:t>
      </w:r>
    </w:p>
    <w:p w14:paraId="6ABCEBCD" w14:textId="77777777" w:rsidR="00F611F7" w:rsidRDefault="00F611F7" w:rsidP="00F611F7">
      <w:pPr>
        <w:pStyle w:val="2f2"/>
      </w:pPr>
      <w:r>
        <w:rPr>
          <w:rFonts w:hint="eastAsia"/>
        </w:rPr>
        <w:t xml:space="preserve">                </w:t>
      </w:r>
      <w:proofErr w:type="gramStart"/>
      <w:r>
        <w:rPr>
          <w:rFonts w:hint="eastAsia"/>
        </w:rPr>
        <w:t>box-shadow</w:t>
      </w:r>
      <w:proofErr w:type="gramEnd"/>
      <w:r>
        <w:rPr>
          <w:rFonts w:hint="eastAsia"/>
        </w:rPr>
        <w:t xml:space="preserve">: 0 1px 2px </w:t>
      </w:r>
      <w:proofErr w:type="spellStart"/>
      <w:r>
        <w:rPr>
          <w:rFonts w:hint="eastAsia"/>
        </w:rPr>
        <w:t>rgba</w:t>
      </w:r>
      <w:proofErr w:type="spellEnd"/>
      <w:r>
        <w:rPr>
          <w:rFonts w:hint="eastAsia"/>
        </w:rPr>
        <w:t>(0,0,0,.05);</w:t>
      </w:r>
    </w:p>
    <w:p w14:paraId="6CAF0A09" w14:textId="77777777" w:rsidR="00F611F7" w:rsidRDefault="00F611F7" w:rsidP="00F611F7">
      <w:pPr>
        <w:pStyle w:val="2f2"/>
      </w:pPr>
      <w:r>
        <w:rPr>
          <w:rFonts w:hint="eastAsia"/>
        </w:rPr>
        <w:t xml:space="preserve">      }</w:t>
      </w:r>
    </w:p>
    <w:p w14:paraId="1220F10F" w14:textId="77777777" w:rsidR="00F611F7" w:rsidRDefault="00F611F7" w:rsidP="00F611F7">
      <w:pPr>
        <w:pStyle w:val="2f2"/>
      </w:pPr>
      <w:r>
        <w:rPr>
          <w:rFonts w:hint="eastAsia"/>
        </w:rPr>
        <w:t xml:space="preserve">      .form-</w:t>
      </w:r>
      <w:proofErr w:type="spellStart"/>
      <w:r>
        <w:rPr>
          <w:rFonts w:hint="eastAsia"/>
        </w:rPr>
        <w:t>signin</w:t>
      </w:r>
      <w:proofErr w:type="spellEnd"/>
      <w:r>
        <w:rPr>
          <w:rFonts w:hint="eastAsia"/>
        </w:rPr>
        <w:t xml:space="preserve"> .form-</w:t>
      </w:r>
      <w:proofErr w:type="spellStart"/>
      <w:r>
        <w:rPr>
          <w:rFonts w:hint="eastAsia"/>
        </w:rPr>
        <w:t>signin</w:t>
      </w:r>
      <w:proofErr w:type="spellEnd"/>
      <w:r>
        <w:rPr>
          <w:rFonts w:hint="eastAsia"/>
        </w:rPr>
        <w:t>-heading,</w:t>
      </w:r>
    </w:p>
    <w:p w14:paraId="14CC949C" w14:textId="77777777" w:rsidR="00F611F7" w:rsidRDefault="00F611F7" w:rsidP="00F611F7">
      <w:pPr>
        <w:pStyle w:val="2f2"/>
      </w:pPr>
      <w:r>
        <w:rPr>
          <w:rFonts w:hint="eastAsia"/>
        </w:rPr>
        <w:t xml:space="preserve">      .form-</w:t>
      </w:r>
      <w:proofErr w:type="spellStart"/>
      <w:r>
        <w:rPr>
          <w:rFonts w:hint="eastAsia"/>
        </w:rPr>
        <w:t>signin</w:t>
      </w:r>
      <w:proofErr w:type="spellEnd"/>
      <w:r>
        <w:rPr>
          <w:rFonts w:hint="eastAsia"/>
        </w:rPr>
        <w:t xml:space="preserve"> .checkbox {</w:t>
      </w:r>
    </w:p>
    <w:p w14:paraId="076DD514" w14:textId="77777777" w:rsidR="00F611F7" w:rsidRDefault="00F611F7" w:rsidP="00F611F7">
      <w:pPr>
        <w:pStyle w:val="2f2"/>
      </w:pPr>
      <w:r>
        <w:rPr>
          <w:rFonts w:hint="eastAsia"/>
        </w:rPr>
        <w:t xml:space="preserve">        </w:t>
      </w:r>
      <w:proofErr w:type="gramStart"/>
      <w:r>
        <w:rPr>
          <w:rFonts w:hint="eastAsia"/>
        </w:rPr>
        <w:t>margin-bottom</w:t>
      </w:r>
      <w:proofErr w:type="gramEnd"/>
      <w:r>
        <w:rPr>
          <w:rFonts w:hint="eastAsia"/>
        </w:rPr>
        <w:t>: 10px;</w:t>
      </w:r>
    </w:p>
    <w:p w14:paraId="1B9420C8" w14:textId="77777777" w:rsidR="00F611F7" w:rsidRDefault="00F611F7" w:rsidP="00F611F7">
      <w:pPr>
        <w:pStyle w:val="2f2"/>
      </w:pPr>
      <w:r>
        <w:rPr>
          <w:rFonts w:hint="eastAsia"/>
        </w:rPr>
        <w:t xml:space="preserve">      }</w:t>
      </w:r>
    </w:p>
    <w:p w14:paraId="1CBA5B32" w14:textId="77777777" w:rsidR="00F611F7" w:rsidRDefault="00F611F7" w:rsidP="00F611F7">
      <w:pPr>
        <w:pStyle w:val="2f2"/>
      </w:pPr>
      <w:r>
        <w:rPr>
          <w:rFonts w:hint="eastAsia"/>
        </w:rPr>
        <w:t xml:space="preserve">      .form-</w:t>
      </w:r>
      <w:proofErr w:type="spellStart"/>
      <w:r>
        <w:rPr>
          <w:rFonts w:hint="eastAsia"/>
        </w:rPr>
        <w:t>signin</w:t>
      </w:r>
      <w:proofErr w:type="spellEnd"/>
      <w:r>
        <w:rPr>
          <w:rFonts w:hint="eastAsia"/>
        </w:rPr>
        <w:t xml:space="preserve"> </w:t>
      </w:r>
      <w:proofErr w:type="gramStart"/>
      <w:r>
        <w:rPr>
          <w:rFonts w:hint="eastAsia"/>
        </w:rPr>
        <w:t>input[</w:t>
      </w:r>
      <w:proofErr w:type="gramEnd"/>
      <w:r>
        <w:rPr>
          <w:rFonts w:hint="eastAsia"/>
        </w:rPr>
        <w:t>type="text"],</w:t>
      </w:r>
    </w:p>
    <w:p w14:paraId="34494C08" w14:textId="77777777" w:rsidR="00F611F7" w:rsidRDefault="00F611F7" w:rsidP="00F611F7">
      <w:pPr>
        <w:pStyle w:val="2f2"/>
      </w:pPr>
      <w:r>
        <w:rPr>
          <w:rFonts w:hint="eastAsia"/>
        </w:rPr>
        <w:t xml:space="preserve">      .form-</w:t>
      </w:r>
      <w:proofErr w:type="spellStart"/>
      <w:r>
        <w:rPr>
          <w:rFonts w:hint="eastAsia"/>
        </w:rPr>
        <w:t>signin</w:t>
      </w:r>
      <w:proofErr w:type="spellEnd"/>
      <w:r>
        <w:rPr>
          <w:rFonts w:hint="eastAsia"/>
        </w:rPr>
        <w:t xml:space="preserve"> </w:t>
      </w:r>
      <w:proofErr w:type="gramStart"/>
      <w:r>
        <w:rPr>
          <w:rFonts w:hint="eastAsia"/>
        </w:rPr>
        <w:t>input[</w:t>
      </w:r>
      <w:proofErr w:type="gramEnd"/>
      <w:r>
        <w:rPr>
          <w:rFonts w:hint="eastAsia"/>
        </w:rPr>
        <w:t>type="password"] {</w:t>
      </w:r>
    </w:p>
    <w:p w14:paraId="7AF69197" w14:textId="77777777" w:rsidR="00F611F7" w:rsidRDefault="00F611F7" w:rsidP="00F611F7">
      <w:pPr>
        <w:pStyle w:val="2f2"/>
      </w:pPr>
      <w:r>
        <w:rPr>
          <w:rFonts w:hint="eastAsia"/>
        </w:rPr>
        <w:t xml:space="preserve">        </w:t>
      </w:r>
      <w:proofErr w:type="gramStart"/>
      <w:r>
        <w:rPr>
          <w:rFonts w:hint="eastAsia"/>
        </w:rPr>
        <w:t>font-size</w:t>
      </w:r>
      <w:proofErr w:type="gramEnd"/>
      <w:r>
        <w:rPr>
          <w:rFonts w:hint="eastAsia"/>
        </w:rPr>
        <w:t>: 16px;</w:t>
      </w:r>
    </w:p>
    <w:p w14:paraId="603C4105" w14:textId="77777777" w:rsidR="00F611F7" w:rsidRDefault="00F611F7" w:rsidP="00F611F7">
      <w:pPr>
        <w:pStyle w:val="2f2"/>
      </w:pPr>
      <w:r>
        <w:rPr>
          <w:rFonts w:hint="eastAsia"/>
        </w:rPr>
        <w:t xml:space="preserve">        </w:t>
      </w:r>
      <w:proofErr w:type="gramStart"/>
      <w:r>
        <w:rPr>
          <w:rFonts w:hint="eastAsia"/>
        </w:rPr>
        <w:t>height</w:t>
      </w:r>
      <w:proofErr w:type="gramEnd"/>
      <w:r>
        <w:rPr>
          <w:rFonts w:hint="eastAsia"/>
        </w:rPr>
        <w:t>: auto;</w:t>
      </w:r>
    </w:p>
    <w:p w14:paraId="02973DB4" w14:textId="77777777" w:rsidR="00F611F7" w:rsidRDefault="00F611F7" w:rsidP="00F611F7">
      <w:pPr>
        <w:pStyle w:val="2f2"/>
      </w:pPr>
      <w:r>
        <w:rPr>
          <w:rFonts w:hint="eastAsia"/>
        </w:rPr>
        <w:t xml:space="preserve">        </w:t>
      </w:r>
      <w:proofErr w:type="gramStart"/>
      <w:r>
        <w:rPr>
          <w:rFonts w:hint="eastAsia"/>
        </w:rPr>
        <w:t>margin-bottom</w:t>
      </w:r>
      <w:proofErr w:type="gramEnd"/>
      <w:r>
        <w:rPr>
          <w:rFonts w:hint="eastAsia"/>
        </w:rPr>
        <w:t>: 15px;</w:t>
      </w:r>
    </w:p>
    <w:p w14:paraId="7F26D08B" w14:textId="77777777" w:rsidR="00F611F7" w:rsidRDefault="00F611F7" w:rsidP="00F611F7">
      <w:pPr>
        <w:pStyle w:val="2f2"/>
      </w:pPr>
      <w:r>
        <w:rPr>
          <w:rFonts w:hint="eastAsia"/>
        </w:rPr>
        <w:t xml:space="preserve">        </w:t>
      </w:r>
      <w:proofErr w:type="gramStart"/>
      <w:r>
        <w:rPr>
          <w:rFonts w:hint="eastAsia"/>
        </w:rPr>
        <w:t>padding</w:t>
      </w:r>
      <w:proofErr w:type="gramEnd"/>
      <w:r>
        <w:rPr>
          <w:rFonts w:hint="eastAsia"/>
        </w:rPr>
        <w:t>: 7px 9px;</w:t>
      </w:r>
    </w:p>
    <w:p w14:paraId="0F1B6082" w14:textId="77777777" w:rsidR="00F611F7" w:rsidRDefault="00F611F7" w:rsidP="00F611F7">
      <w:pPr>
        <w:pStyle w:val="2f2"/>
      </w:pPr>
      <w:r>
        <w:rPr>
          <w:rFonts w:hint="eastAsia"/>
        </w:rPr>
        <w:t xml:space="preserve">      }</w:t>
      </w:r>
    </w:p>
    <w:p w14:paraId="285216F2" w14:textId="77777777" w:rsidR="00F611F7" w:rsidRDefault="00F611F7" w:rsidP="00F611F7">
      <w:pPr>
        <w:pStyle w:val="2f2"/>
      </w:pPr>
      <w:r>
        <w:rPr>
          <w:rFonts w:hint="eastAsia"/>
        </w:rPr>
        <w:t xml:space="preserve">    &lt;/style&gt;</w:t>
      </w:r>
    </w:p>
    <w:p w14:paraId="704712D6" w14:textId="77777777" w:rsidR="00F611F7" w:rsidRDefault="00F611F7" w:rsidP="00F611F7">
      <w:pPr>
        <w:pStyle w:val="2f2"/>
      </w:pPr>
      <w:r>
        <w:rPr>
          <w:rFonts w:hint="eastAsia"/>
        </w:rPr>
        <w:t xml:space="preserve">    &lt;link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css</w:t>
      </w:r>
      <w:proofErr w:type="spellEnd"/>
      <w:r>
        <w:rPr>
          <w:rFonts w:hint="eastAsia"/>
        </w:rPr>
        <w:t xml:space="preserve">/bootstrap-responsive.css" </w:t>
      </w:r>
      <w:proofErr w:type="spellStart"/>
      <w:r>
        <w:rPr>
          <w:rFonts w:hint="eastAsia"/>
        </w:rPr>
        <w:t>rel</w:t>
      </w:r>
      <w:proofErr w:type="spellEnd"/>
      <w:r>
        <w:rPr>
          <w:rFonts w:hint="eastAsia"/>
        </w:rPr>
        <w:t>="</w:t>
      </w:r>
      <w:proofErr w:type="spellStart"/>
      <w:r>
        <w:rPr>
          <w:rFonts w:hint="eastAsia"/>
        </w:rPr>
        <w:t>stylesheet</w:t>
      </w:r>
      <w:proofErr w:type="spellEnd"/>
      <w:r>
        <w:rPr>
          <w:rFonts w:hint="eastAsia"/>
        </w:rPr>
        <w:t>"&gt;</w:t>
      </w:r>
    </w:p>
    <w:p w14:paraId="71AA7C2C" w14:textId="77777777" w:rsidR="00F611F7" w:rsidRDefault="00F611F7" w:rsidP="00F611F7">
      <w:pPr>
        <w:pStyle w:val="2f2"/>
      </w:pPr>
      <w:r>
        <w:rPr>
          <w:rFonts w:hint="eastAsia"/>
        </w:rPr>
        <w:t xml:space="preserve">    </w:t>
      </w:r>
      <w:proofErr w:type="gramStart"/>
      <w:r>
        <w:rPr>
          <w:rFonts w:hint="eastAsia"/>
        </w:rPr>
        <w:t>&lt;!--</w:t>
      </w:r>
      <w:proofErr w:type="gramEnd"/>
      <w:r>
        <w:rPr>
          <w:rFonts w:hint="eastAsia"/>
        </w:rPr>
        <w:t xml:space="preserve"> HTML5 shim, for IE6-8 support of HTML5 elements --&gt;</w:t>
      </w:r>
    </w:p>
    <w:p w14:paraId="346A9B7F" w14:textId="77777777" w:rsidR="00F611F7" w:rsidRDefault="00F611F7" w:rsidP="00F611F7">
      <w:pPr>
        <w:pStyle w:val="2f2"/>
      </w:pPr>
      <w:r>
        <w:rPr>
          <w:rFonts w:hint="eastAsia"/>
        </w:rPr>
        <w:t xml:space="preserve">    &lt;!--[if </w:t>
      </w:r>
      <w:proofErr w:type="spellStart"/>
      <w:r>
        <w:rPr>
          <w:rFonts w:hint="eastAsia"/>
        </w:rPr>
        <w:t>lt</w:t>
      </w:r>
      <w:proofErr w:type="spellEnd"/>
      <w:r>
        <w:rPr>
          <w:rFonts w:hint="eastAsia"/>
        </w:rPr>
        <w:t xml:space="preserve"> IE 9]&gt;</w:t>
      </w:r>
    </w:p>
    <w:p w14:paraId="78DC262F" w14:textId="77777777" w:rsidR="00F611F7" w:rsidRDefault="00F611F7" w:rsidP="00F611F7">
      <w:pPr>
        <w:pStyle w:val="2f2"/>
      </w:pPr>
      <w:r>
        <w:rPr>
          <w:rFonts w:hint="eastAsia"/>
        </w:rPr>
        <w:t xml:space="preserve">      &lt;script </w:t>
      </w:r>
      <w:proofErr w:type="spellStart"/>
      <w:r>
        <w:rPr>
          <w:rFonts w:hint="eastAsia"/>
        </w:rPr>
        <w:t>src</w:t>
      </w:r>
      <w:proofErr w:type="spellEnd"/>
      <w:r>
        <w:rPr>
          <w:rFonts w:hint="eastAsia"/>
        </w:rPr>
        <w:t>="</w:t>
      </w:r>
      <w:proofErr w:type="gramStart"/>
      <w:r>
        <w:rPr>
          <w:rFonts w:hint="eastAsia"/>
        </w:rPr>
        <w:t>..</w:t>
      </w:r>
      <w:proofErr w:type="gramEnd"/>
      <w:r>
        <w:rPr>
          <w:rFonts w:hint="eastAsia"/>
        </w:rPr>
        <w:t>/assets/</w:t>
      </w:r>
      <w:proofErr w:type="spellStart"/>
      <w:r>
        <w:rPr>
          <w:rFonts w:hint="eastAsia"/>
        </w:rPr>
        <w:t>js</w:t>
      </w:r>
      <w:proofErr w:type="spellEnd"/>
      <w:r>
        <w:rPr>
          <w:rFonts w:hint="eastAsia"/>
        </w:rPr>
        <w:t>/html5shiv.js"&gt;&lt;/script&gt;</w:t>
      </w:r>
    </w:p>
    <w:p w14:paraId="30B1CB1E" w14:textId="77777777" w:rsidR="00F611F7" w:rsidRDefault="00F611F7" w:rsidP="00F611F7">
      <w:pPr>
        <w:pStyle w:val="2f2"/>
      </w:pPr>
      <w:r>
        <w:rPr>
          <w:rFonts w:hint="eastAsia"/>
        </w:rPr>
        <w:t xml:space="preserve">    </w:t>
      </w:r>
      <w:proofErr w:type="gramStart"/>
      <w:r>
        <w:rPr>
          <w:rFonts w:hint="eastAsia"/>
        </w:rPr>
        <w:t>&lt;![</w:t>
      </w:r>
      <w:proofErr w:type="spellStart"/>
      <w:proofErr w:type="gramEnd"/>
      <w:r>
        <w:rPr>
          <w:rFonts w:hint="eastAsia"/>
        </w:rPr>
        <w:t>endif</w:t>
      </w:r>
      <w:proofErr w:type="spellEnd"/>
      <w:r>
        <w:rPr>
          <w:rFonts w:hint="eastAsia"/>
        </w:rPr>
        <w:t>]--&gt;</w:t>
      </w:r>
    </w:p>
    <w:p w14:paraId="2FCA030F" w14:textId="77777777" w:rsidR="00F611F7" w:rsidRDefault="00F611F7" w:rsidP="00F611F7">
      <w:pPr>
        <w:pStyle w:val="2f2"/>
      </w:pPr>
      <w:r>
        <w:rPr>
          <w:rFonts w:hint="eastAsia"/>
        </w:rPr>
        <w:t xml:space="preserve">    </w:t>
      </w:r>
      <w:proofErr w:type="gramStart"/>
      <w:r>
        <w:rPr>
          <w:rFonts w:hint="eastAsia"/>
        </w:rPr>
        <w:t>&lt;!--</w:t>
      </w:r>
      <w:proofErr w:type="gramEnd"/>
      <w:r>
        <w:rPr>
          <w:rFonts w:hint="eastAsia"/>
        </w:rPr>
        <w:t xml:space="preserve"> </w:t>
      </w:r>
      <w:proofErr w:type="spellStart"/>
      <w:r>
        <w:rPr>
          <w:rFonts w:hint="eastAsia"/>
        </w:rPr>
        <w:t>Fav</w:t>
      </w:r>
      <w:proofErr w:type="spellEnd"/>
      <w:r>
        <w:rPr>
          <w:rFonts w:hint="eastAsia"/>
        </w:rPr>
        <w:t xml:space="preserve"> and touch icons --&gt;</w:t>
      </w:r>
    </w:p>
    <w:p w14:paraId="73E42306" w14:textId="77777777" w:rsidR="00F611F7" w:rsidRDefault="00F611F7" w:rsidP="00F611F7">
      <w:pPr>
        <w:pStyle w:val="2f2"/>
      </w:pPr>
      <w:r>
        <w:rPr>
          <w:rFonts w:hint="eastAsia"/>
        </w:rPr>
        <w:t xml:space="preserve">    &lt;link </w:t>
      </w:r>
      <w:proofErr w:type="spellStart"/>
      <w:r>
        <w:rPr>
          <w:rFonts w:hint="eastAsia"/>
        </w:rPr>
        <w:t>rel</w:t>
      </w:r>
      <w:proofErr w:type="spellEnd"/>
      <w:r>
        <w:rPr>
          <w:rFonts w:hint="eastAsia"/>
        </w:rPr>
        <w:t>="apple-touch-icon-</w:t>
      </w:r>
      <w:proofErr w:type="spellStart"/>
      <w:r>
        <w:rPr>
          <w:rFonts w:hint="eastAsia"/>
        </w:rPr>
        <w:t>precomposed</w:t>
      </w:r>
      <w:proofErr w:type="spellEnd"/>
      <w:r>
        <w:rPr>
          <w:rFonts w:hint="eastAsia"/>
        </w:rPr>
        <w:t xml:space="preserve">" sizes="144x144"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ico</w:t>
      </w:r>
      <w:proofErr w:type="spellEnd"/>
      <w:r>
        <w:rPr>
          <w:rFonts w:hint="eastAsia"/>
        </w:rPr>
        <w:t>/apple-touch-icon-144-precomposed.png"&gt;</w:t>
      </w:r>
    </w:p>
    <w:p w14:paraId="12208F73" w14:textId="77777777" w:rsidR="00F611F7" w:rsidRDefault="00F611F7" w:rsidP="00F611F7">
      <w:pPr>
        <w:pStyle w:val="2f2"/>
      </w:pPr>
      <w:r>
        <w:rPr>
          <w:rFonts w:hint="eastAsia"/>
        </w:rPr>
        <w:t xml:space="preserve">    &lt;link </w:t>
      </w:r>
      <w:proofErr w:type="spellStart"/>
      <w:r>
        <w:rPr>
          <w:rFonts w:hint="eastAsia"/>
        </w:rPr>
        <w:t>rel</w:t>
      </w:r>
      <w:proofErr w:type="spellEnd"/>
      <w:r>
        <w:rPr>
          <w:rFonts w:hint="eastAsia"/>
        </w:rPr>
        <w:t>="apple-touch-icon-</w:t>
      </w:r>
      <w:proofErr w:type="spellStart"/>
      <w:r>
        <w:rPr>
          <w:rFonts w:hint="eastAsia"/>
        </w:rPr>
        <w:t>precomposed</w:t>
      </w:r>
      <w:proofErr w:type="spellEnd"/>
      <w:r>
        <w:rPr>
          <w:rFonts w:hint="eastAsia"/>
        </w:rPr>
        <w:t xml:space="preserve">" sizes="114x114"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ico</w:t>
      </w:r>
      <w:proofErr w:type="spellEnd"/>
      <w:r>
        <w:rPr>
          <w:rFonts w:hint="eastAsia"/>
        </w:rPr>
        <w:t>/apple-touch-icon-114-precomposed.png"&gt;</w:t>
      </w:r>
    </w:p>
    <w:p w14:paraId="062BE268" w14:textId="77777777" w:rsidR="00F611F7" w:rsidRDefault="00F611F7" w:rsidP="00F611F7">
      <w:pPr>
        <w:pStyle w:val="2f2"/>
      </w:pPr>
      <w:r>
        <w:rPr>
          <w:rFonts w:hint="eastAsia"/>
        </w:rPr>
        <w:t xml:space="preserve">      &lt;link </w:t>
      </w:r>
      <w:proofErr w:type="spellStart"/>
      <w:r>
        <w:rPr>
          <w:rFonts w:hint="eastAsia"/>
        </w:rPr>
        <w:t>rel</w:t>
      </w:r>
      <w:proofErr w:type="spellEnd"/>
      <w:r>
        <w:rPr>
          <w:rFonts w:hint="eastAsia"/>
        </w:rPr>
        <w:t>="apple-touch-icon-</w:t>
      </w:r>
      <w:proofErr w:type="spellStart"/>
      <w:r>
        <w:rPr>
          <w:rFonts w:hint="eastAsia"/>
        </w:rPr>
        <w:t>precomposed</w:t>
      </w:r>
      <w:proofErr w:type="spellEnd"/>
      <w:r>
        <w:rPr>
          <w:rFonts w:hint="eastAsia"/>
        </w:rPr>
        <w:t xml:space="preserve">" sizes="72x72"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ico</w:t>
      </w:r>
      <w:proofErr w:type="spellEnd"/>
      <w:r>
        <w:rPr>
          <w:rFonts w:hint="eastAsia"/>
        </w:rPr>
        <w:t>/apple-touch-icon-72-precomposed.png"&gt;</w:t>
      </w:r>
    </w:p>
    <w:p w14:paraId="5C996906" w14:textId="77777777" w:rsidR="00F611F7" w:rsidRDefault="00F611F7" w:rsidP="00F611F7">
      <w:pPr>
        <w:pStyle w:val="2f2"/>
      </w:pPr>
      <w:r>
        <w:rPr>
          <w:rFonts w:hint="eastAsia"/>
        </w:rPr>
        <w:lastRenderedPageBreak/>
        <w:t xml:space="preserve">                    &lt;link </w:t>
      </w:r>
      <w:proofErr w:type="spellStart"/>
      <w:r>
        <w:rPr>
          <w:rFonts w:hint="eastAsia"/>
        </w:rPr>
        <w:t>rel</w:t>
      </w:r>
      <w:proofErr w:type="spellEnd"/>
      <w:r>
        <w:rPr>
          <w:rFonts w:hint="eastAsia"/>
        </w:rPr>
        <w:t>="apple-touch-icon-</w:t>
      </w:r>
      <w:proofErr w:type="spellStart"/>
      <w:r>
        <w:rPr>
          <w:rFonts w:hint="eastAsia"/>
        </w:rPr>
        <w:t>precomposed</w:t>
      </w:r>
      <w:proofErr w:type="spellEnd"/>
      <w:r>
        <w:rPr>
          <w:rFonts w:hint="eastAsia"/>
        </w:rPr>
        <w:t xml:space="preserve">"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ico</w:t>
      </w:r>
      <w:proofErr w:type="spellEnd"/>
      <w:r>
        <w:rPr>
          <w:rFonts w:hint="eastAsia"/>
        </w:rPr>
        <w:t>/apple-touch-icon-57-precomposed.png"&gt;</w:t>
      </w:r>
    </w:p>
    <w:p w14:paraId="045F02B2" w14:textId="77777777" w:rsidR="00F611F7" w:rsidRDefault="00F611F7" w:rsidP="00F611F7">
      <w:pPr>
        <w:pStyle w:val="2f2"/>
      </w:pPr>
      <w:r>
        <w:rPr>
          <w:rFonts w:hint="eastAsia"/>
        </w:rPr>
        <w:t xml:space="preserve">                                   &lt;link </w:t>
      </w:r>
      <w:proofErr w:type="spellStart"/>
      <w:r>
        <w:rPr>
          <w:rFonts w:hint="eastAsia"/>
        </w:rPr>
        <w:t>rel</w:t>
      </w:r>
      <w:proofErr w:type="spellEnd"/>
      <w:r>
        <w:rPr>
          <w:rFonts w:hint="eastAsia"/>
        </w:rPr>
        <w:t xml:space="preserve">="shortcut icon" </w:t>
      </w:r>
      <w:proofErr w:type="spellStart"/>
      <w:r>
        <w:rPr>
          <w:rFonts w:hint="eastAsia"/>
        </w:rPr>
        <w:t>href</w:t>
      </w:r>
      <w:proofErr w:type="spellEnd"/>
      <w:r>
        <w:rPr>
          <w:rFonts w:hint="eastAsia"/>
        </w:rPr>
        <w:t>="</w:t>
      </w:r>
      <w:proofErr w:type="gramStart"/>
      <w:r>
        <w:rPr>
          <w:rFonts w:hint="eastAsia"/>
        </w:rPr>
        <w:t>..</w:t>
      </w:r>
      <w:proofErr w:type="gramEnd"/>
      <w:r>
        <w:rPr>
          <w:rFonts w:hint="eastAsia"/>
        </w:rPr>
        <w:t>/assets/</w:t>
      </w:r>
      <w:proofErr w:type="spellStart"/>
      <w:r>
        <w:rPr>
          <w:rFonts w:hint="eastAsia"/>
        </w:rPr>
        <w:t>ico</w:t>
      </w:r>
      <w:proofErr w:type="spellEnd"/>
      <w:r>
        <w:rPr>
          <w:rFonts w:hint="eastAsia"/>
        </w:rPr>
        <w:t>/favicon.png"&gt;</w:t>
      </w:r>
    </w:p>
    <w:p w14:paraId="4BF70F46" w14:textId="77777777" w:rsidR="00F611F7" w:rsidRDefault="00F611F7" w:rsidP="00F611F7">
      <w:pPr>
        <w:pStyle w:val="2f2"/>
      </w:pPr>
      <w:r>
        <w:rPr>
          <w:rFonts w:hint="eastAsia"/>
        </w:rPr>
        <w:t xml:space="preserve">  &lt;/head&gt;</w:t>
      </w:r>
    </w:p>
    <w:p w14:paraId="6011DB80" w14:textId="77777777" w:rsidR="00F611F7" w:rsidRDefault="00F611F7" w:rsidP="00F611F7">
      <w:pPr>
        <w:pStyle w:val="2f2"/>
      </w:pPr>
      <w:r>
        <w:rPr>
          <w:rFonts w:hint="eastAsia"/>
        </w:rPr>
        <w:t xml:space="preserve">  &lt;</w:t>
      </w:r>
      <w:proofErr w:type="gramStart"/>
      <w:r>
        <w:rPr>
          <w:rFonts w:hint="eastAsia"/>
        </w:rPr>
        <w:t>body</w:t>
      </w:r>
      <w:proofErr w:type="gramEnd"/>
      <w:r>
        <w:rPr>
          <w:rFonts w:hint="eastAsia"/>
        </w:rPr>
        <w:t>&gt;</w:t>
      </w:r>
    </w:p>
    <w:p w14:paraId="281EACFF" w14:textId="77777777" w:rsidR="00F611F7" w:rsidRDefault="00F611F7" w:rsidP="00F611F7">
      <w:pPr>
        <w:pStyle w:val="2f2"/>
      </w:pPr>
      <w:r>
        <w:rPr>
          <w:rFonts w:hint="eastAsia"/>
        </w:rPr>
        <w:t xml:space="preserve">    &lt;div class="container"&gt;</w:t>
      </w:r>
    </w:p>
    <w:p w14:paraId="3BDF70E7" w14:textId="77777777" w:rsidR="00F611F7" w:rsidRDefault="00F611F7" w:rsidP="00F611F7">
      <w:pPr>
        <w:pStyle w:val="2f2"/>
      </w:pPr>
      <w:r>
        <w:rPr>
          <w:rFonts w:hint="eastAsia"/>
        </w:rPr>
        <w:t xml:space="preserve">      &lt;form class="form-</w:t>
      </w:r>
      <w:proofErr w:type="spellStart"/>
      <w:r>
        <w:rPr>
          <w:rFonts w:hint="eastAsia"/>
        </w:rPr>
        <w:t>signin</w:t>
      </w:r>
      <w:proofErr w:type="spellEnd"/>
      <w:r>
        <w:rPr>
          <w:rFonts w:hint="eastAsia"/>
        </w:rPr>
        <w:t>" action="/</w:t>
      </w:r>
      <w:proofErr w:type="spellStart"/>
      <w:r>
        <w:rPr>
          <w:rFonts w:hint="eastAsia"/>
        </w:rPr>
        <w:t>api</w:t>
      </w:r>
      <w:proofErr w:type="spellEnd"/>
      <w:r>
        <w:rPr>
          <w:rFonts w:hint="eastAsia"/>
        </w:rPr>
        <w:t>/login</w:t>
      </w:r>
      <w:proofErr w:type="gramStart"/>
      <w:r>
        <w:rPr>
          <w:rFonts w:hint="eastAsia"/>
        </w:rPr>
        <w:t>"  method</w:t>
      </w:r>
      <w:proofErr w:type="gramEnd"/>
      <w:r>
        <w:rPr>
          <w:rFonts w:hint="eastAsia"/>
        </w:rPr>
        <w:t>="POST"&gt;</w:t>
      </w:r>
    </w:p>
    <w:p w14:paraId="05FB2597" w14:textId="77777777" w:rsidR="00F611F7" w:rsidRDefault="00F611F7" w:rsidP="00F611F7">
      <w:pPr>
        <w:pStyle w:val="2f2"/>
      </w:pPr>
      <w:r>
        <w:rPr>
          <w:rFonts w:hint="eastAsia"/>
        </w:rPr>
        <w:t xml:space="preserve">        &lt;h2 class="form-</w:t>
      </w:r>
      <w:proofErr w:type="spellStart"/>
      <w:r>
        <w:rPr>
          <w:rFonts w:hint="eastAsia"/>
        </w:rPr>
        <w:t>signin</w:t>
      </w:r>
      <w:proofErr w:type="spellEnd"/>
      <w:r>
        <w:rPr>
          <w:rFonts w:hint="eastAsia"/>
        </w:rPr>
        <w:t>-heading"&gt;</w:t>
      </w:r>
      <w:r>
        <w:rPr>
          <w:rFonts w:hint="eastAsia"/>
        </w:rPr>
        <w:t>请登录</w:t>
      </w:r>
      <w:r>
        <w:rPr>
          <w:rFonts w:hint="eastAsia"/>
        </w:rPr>
        <w:t xml:space="preserve"> &lt;/h2&gt;</w:t>
      </w:r>
    </w:p>
    <w:p w14:paraId="0EDDB2E7" w14:textId="77777777" w:rsidR="00F611F7" w:rsidRDefault="00F611F7" w:rsidP="00F611F7">
      <w:pPr>
        <w:pStyle w:val="2f2"/>
      </w:pPr>
      <w:r>
        <w:rPr>
          <w:rFonts w:hint="eastAsia"/>
        </w:rPr>
        <w:t xml:space="preserve">        &lt;input type="text"   name="</w:t>
      </w:r>
      <w:proofErr w:type="spellStart"/>
      <w:r>
        <w:rPr>
          <w:rFonts w:hint="eastAsia"/>
        </w:rPr>
        <w:t>username"class</w:t>
      </w:r>
      <w:proofErr w:type="spellEnd"/>
      <w:r>
        <w:rPr>
          <w:rFonts w:hint="eastAsia"/>
        </w:rPr>
        <w:t>="input-block-level" placeholder="</w:t>
      </w:r>
      <w:r>
        <w:rPr>
          <w:rFonts w:hint="eastAsia"/>
        </w:rPr>
        <w:t>用户名</w:t>
      </w:r>
      <w:r>
        <w:rPr>
          <w:rFonts w:hint="eastAsia"/>
        </w:rPr>
        <w:t>"&gt;</w:t>
      </w:r>
    </w:p>
    <w:p w14:paraId="6A24FF5D" w14:textId="77777777" w:rsidR="00F611F7" w:rsidRDefault="00F611F7" w:rsidP="00F611F7">
      <w:pPr>
        <w:pStyle w:val="2f2"/>
      </w:pPr>
      <w:r>
        <w:rPr>
          <w:rFonts w:hint="eastAsia"/>
        </w:rPr>
        <w:t xml:space="preserve">        &lt;input type="password" name="password" class="input-block-level" placeholder="Password"&gt; </w:t>
      </w:r>
    </w:p>
    <w:p w14:paraId="28657C83" w14:textId="77777777" w:rsidR="00F611F7" w:rsidRDefault="00F611F7" w:rsidP="00F611F7">
      <w:pPr>
        <w:pStyle w:val="2f2"/>
      </w:pPr>
      <w:r>
        <w:rPr>
          <w:rFonts w:hint="eastAsia"/>
        </w:rPr>
        <w:t xml:space="preserve">        &lt;h3</w:t>
      </w:r>
      <w:proofErr w:type="gramStart"/>
      <w:r>
        <w:rPr>
          <w:rFonts w:hint="eastAsia"/>
        </w:rPr>
        <w:t>&gt;{</w:t>
      </w:r>
      <w:proofErr w:type="gramEnd"/>
      <w:r>
        <w:rPr>
          <w:rFonts w:hint="eastAsia"/>
        </w:rPr>
        <w:t>{</w:t>
      </w:r>
      <w:proofErr w:type="spellStart"/>
      <w:r>
        <w:rPr>
          <w:rFonts w:hint="eastAsia"/>
        </w:rPr>
        <w:t>dict_new</w:t>
      </w:r>
      <w:proofErr w:type="spellEnd"/>
      <w:r>
        <w:rPr>
          <w:rFonts w:hint="eastAsia"/>
        </w:rPr>
        <w:t xml:space="preserve">}}&lt;/h3&gt; </w:t>
      </w:r>
    </w:p>
    <w:p w14:paraId="58666C61" w14:textId="77777777" w:rsidR="00F611F7" w:rsidRDefault="00F611F7" w:rsidP="00F611F7">
      <w:pPr>
        <w:pStyle w:val="2f2"/>
      </w:pPr>
      <w:r>
        <w:rPr>
          <w:rFonts w:hint="eastAsia"/>
        </w:rPr>
        <w:t xml:space="preserve">        &lt;label class="checkbox"&gt;</w:t>
      </w:r>
    </w:p>
    <w:p w14:paraId="6C58A751" w14:textId="77777777" w:rsidR="00F611F7" w:rsidRDefault="00F611F7" w:rsidP="00F611F7">
      <w:pPr>
        <w:pStyle w:val="2f2"/>
      </w:pPr>
      <w:r>
        <w:rPr>
          <w:rFonts w:hint="eastAsia"/>
        </w:rPr>
        <w:t xml:space="preserve">          &lt;input type="checkbox" value="remember-me"&gt; Remember me</w:t>
      </w:r>
    </w:p>
    <w:p w14:paraId="2017C5B7" w14:textId="77777777" w:rsidR="00F611F7" w:rsidRDefault="00F611F7" w:rsidP="00F611F7">
      <w:pPr>
        <w:pStyle w:val="2f2"/>
      </w:pPr>
      <w:r>
        <w:rPr>
          <w:rFonts w:hint="eastAsia"/>
        </w:rPr>
        <w:t xml:space="preserve">        &lt;/label&gt;</w:t>
      </w:r>
    </w:p>
    <w:p w14:paraId="4B08B78D" w14:textId="77777777" w:rsidR="00F611F7" w:rsidRDefault="00F611F7" w:rsidP="00F611F7">
      <w:pPr>
        <w:pStyle w:val="2f2"/>
      </w:pPr>
      <w:r>
        <w:rPr>
          <w:rFonts w:hint="eastAsia"/>
        </w:rPr>
        <w:t xml:space="preserve">        &lt;button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-large </w:t>
      </w:r>
      <w:proofErr w:type="spellStart"/>
      <w:r>
        <w:rPr>
          <w:rFonts w:hint="eastAsia"/>
        </w:rPr>
        <w:t>btn</w:t>
      </w:r>
      <w:proofErr w:type="spellEnd"/>
      <w:r>
        <w:rPr>
          <w:rFonts w:hint="eastAsia"/>
        </w:rPr>
        <w:t>-primary" type="submit"&gt;</w:t>
      </w:r>
      <w:r>
        <w:rPr>
          <w:rFonts w:hint="eastAsia"/>
        </w:rPr>
        <w:t>登录</w:t>
      </w:r>
      <w:r>
        <w:rPr>
          <w:rFonts w:hint="eastAsia"/>
        </w:rPr>
        <w:t>&lt;/button&gt;</w:t>
      </w:r>
    </w:p>
    <w:p w14:paraId="28766D4C" w14:textId="77777777" w:rsidR="00F611F7" w:rsidRDefault="00F611F7" w:rsidP="00F611F7">
      <w:pPr>
        <w:pStyle w:val="2f2"/>
      </w:pPr>
      <w:r>
        <w:rPr>
          <w:rFonts w:hint="eastAsia"/>
        </w:rPr>
        <w:t xml:space="preserve">      &lt;/form&gt;</w:t>
      </w:r>
    </w:p>
    <w:p w14:paraId="624BC49D" w14:textId="77777777" w:rsidR="00F611F7" w:rsidRDefault="00F611F7" w:rsidP="00F611F7">
      <w:pPr>
        <w:pStyle w:val="2f2"/>
      </w:pPr>
      <w:r>
        <w:rPr>
          <w:rFonts w:hint="eastAsia"/>
        </w:rPr>
        <w:t xml:space="preserve">    &lt;/div&gt; &lt;</w:t>
      </w:r>
      <w:proofErr w:type="gramStart"/>
      <w:r>
        <w:rPr>
          <w:rFonts w:hint="eastAsia"/>
        </w:rPr>
        <w:t>!--</w:t>
      </w:r>
      <w:proofErr w:type="gramEnd"/>
      <w:r>
        <w:rPr>
          <w:rFonts w:hint="eastAsia"/>
        </w:rPr>
        <w:t xml:space="preserve"> /container --&gt;</w:t>
      </w:r>
    </w:p>
    <w:p w14:paraId="0FC2AA3B" w14:textId="77777777" w:rsidR="00F611F7" w:rsidRDefault="00F611F7" w:rsidP="00F611F7">
      <w:pPr>
        <w:pStyle w:val="2f2"/>
      </w:pPr>
      <w:r>
        <w:rPr>
          <w:rFonts w:hint="eastAsia"/>
        </w:rPr>
        <w:t xml:space="preserve">    </w:t>
      </w:r>
      <w:proofErr w:type="gramStart"/>
      <w:r>
        <w:rPr>
          <w:rFonts w:hint="eastAsia"/>
        </w:rPr>
        <w:t>&lt;!--</w:t>
      </w:r>
      <w:proofErr w:type="gramEnd"/>
      <w:r>
        <w:rPr>
          <w:rFonts w:hint="eastAsia"/>
        </w:rPr>
        <w:t xml:space="preserve"> Le </w:t>
      </w:r>
      <w:proofErr w:type="spellStart"/>
      <w:r>
        <w:rPr>
          <w:rFonts w:hint="eastAsia"/>
        </w:rPr>
        <w:t>javascript</w:t>
      </w:r>
      <w:proofErr w:type="spellEnd"/>
    </w:p>
    <w:p w14:paraId="3A096231" w14:textId="77777777" w:rsidR="00F611F7" w:rsidRDefault="00F611F7" w:rsidP="00F611F7">
      <w:pPr>
        <w:pStyle w:val="2f2"/>
      </w:pPr>
      <w:r>
        <w:rPr>
          <w:rFonts w:hint="eastAsia"/>
        </w:rPr>
        <w:t xml:space="preserve">    ================================================== --&gt;</w:t>
      </w:r>
    </w:p>
    <w:p w14:paraId="1508B397" w14:textId="77777777" w:rsidR="00F611F7" w:rsidRDefault="00F611F7" w:rsidP="00F611F7">
      <w:pPr>
        <w:pStyle w:val="2f2"/>
      </w:pPr>
      <w:r>
        <w:rPr>
          <w:rFonts w:hint="eastAsia"/>
        </w:rPr>
        <w:t xml:space="preserve">    </w:t>
      </w:r>
      <w:proofErr w:type="gramStart"/>
      <w:r>
        <w:rPr>
          <w:rFonts w:hint="eastAsia"/>
        </w:rPr>
        <w:t>&lt;!--</w:t>
      </w:r>
      <w:proofErr w:type="gramEnd"/>
      <w:r>
        <w:rPr>
          <w:rFonts w:hint="eastAsia"/>
        </w:rPr>
        <w:t xml:space="preserve"> Placed at the end of the document so the pages load faster --&gt;</w:t>
      </w:r>
    </w:p>
    <w:p w14:paraId="09DE6DC4" w14:textId="77777777" w:rsidR="00F611F7" w:rsidRDefault="00F611F7" w:rsidP="00F611F7">
      <w:pPr>
        <w:pStyle w:val="2f2"/>
      </w:pPr>
      <w:r>
        <w:rPr>
          <w:rFonts w:hint="eastAsia"/>
        </w:rPr>
        <w:t xml:space="preserve">  &lt;/body&gt;</w:t>
      </w:r>
    </w:p>
    <w:p w14:paraId="3525BDBD" w14:textId="77777777" w:rsidR="00F611F7" w:rsidRDefault="00F611F7" w:rsidP="00F611F7">
      <w:pPr>
        <w:pStyle w:val="2f2"/>
      </w:pPr>
      <w:r>
        <w:rPr>
          <w:rFonts w:hint="eastAsia"/>
        </w:rPr>
        <w:t>&lt;/html&gt;</w:t>
      </w:r>
    </w:p>
    <w:p w14:paraId="03ECC4B8" w14:textId="77777777" w:rsidR="00F611F7" w:rsidRDefault="00F611F7" w:rsidP="00F611F7">
      <w:pPr>
        <w:pStyle w:val="1e"/>
        <w:ind w:left="480" w:firstLine="840"/>
        <w:rPr>
          <w:rFonts w:hint="eastAsia"/>
        </w:rPr>
      </w:pPr>
      <w:r w:rsidRPr="00312C7F">
        <w:rPr>
          <w:noProof/>
        </w:rPr>
        <mc:AlternateContent>
          <mc:Choice Requires="wps">
            <w:drawing>
              <wp:anchor distT="0" distB="0" distL="114300" distR="114300" simplePos="0" relativeHeight="251943936" behindDoc="0" locked="0" layoutInCell="1" allowOverlap="1" wp14:anchorId="1184BCCC" wp14:editId="2C4BA200">
                <wp:simplePos x="0" y="0"/>
                <wp:positionH relativeFrom="column">
                  <wp:posOffset>774188</wp:posOffset>
                </wp:positionH>
                <wp:positionV relativeFrom="paragraph">
                  <wp:posOffset>1354000</wp:posOffset>
                </wp:positionV>
                <wp:extent cx="869950" cy="108585"/>
                <wp:effectExtent l="19050" t="19050" r="25400" b="24765"/>
                <wp:wrapNone/>
                <wp:docPr id="43287" name="矩形 43287"/>
                <wp:cNvGraphicFramePr/>
                <a:graphic xmlns:a="http://schemas.openxmlformats.org/drawingml/2006/main">
                  <a:graphicData uri="http://schemas.microsoft.com/office/word/2010/wordprocessingShape">
                    <wps:wsp>
                      <wps:cNvSpPr/>
                      <wps:spPr>
                        <a:xfrm>
                          <a:off x="0" y="0"/>
                          <a:ext cx="86995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4FA3D" id="矩形 43287" o:spid="_x0000_s1026" style="position:absolute;left:0;text-align:left;margin-left:60.95pt;margin-top:106.6pt;width:68.5pt;height:8.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" filled="f" strokecolor="#c7000b" strokeweight="2.25pt"/>
            </w:pict>
          </mc:Fallback>
        </mc:AlternateContent>
      </w:r>
      <w:r>
        <w:rPr>
          <w:noProof/>
        </w:rPr>
        <w:drawing>
          <wp:inline distT="0" distB="0" distL="0" distR="0" wp14:anchorId="6C9293D8" wp14:editId="4E3EA800">
            <wp:extent cx="5400000" cy="2572816"/>
            <wp:effectExtent l="19050" t="19050" r="10795" b="18415"/>
            <wp:docPr id="43284" name="图片 4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572816"/>
                    </a:xfrm>
                    <a:prstGeom prst="rect">
                      <a:avLst/>
                    </a:prstGeom>
                    <a:ln w="12700">
                      <a:solidFill>
                        <a:schemeClr val="bg1">
                          <a:lumMod val="85000"/>
                        </a:schemeClr>
                      </a:solidFill>
                    </a:ln>
                  </pic:spPr>
                </pic:pic>
              </a:graphicData>
            </a:graphic>
          </wp:inline>
        </w:drawing>
      </w:r>
    </w:p>
    <w:p w14:paraId="2D437E24" w14:textId="77777777" w:rsidR="00F611F7" w:rsidRDefault="00F611F7" w:rsidP="00C95A6E">
      <w:pPr>
        <w:pStyle w:val="30"/>
      </w:pPr>
      <w:r w:rsidRPr="007D4798">
        <w:rPr>
          <w:rFonts w:hint="eastAsia"/>
        </w:rPr>
        <w:t>在/vote/app.py文件的</w:t>
      </w:r>
      <w:r>
        <w:rPr>
          <w:rFonts w:hint="eastAsia"/>
        </w:rPr>
        <w:t>第3</w:t>
      </w:r>
      <w:r w:rsidRPr="007D4798">
        <w:rPr>
          <w:rFonts w:hint="eastAsia"/>
        </w:rPr>
        <w:t>行</w:t>
      </w:r>
      <w:r>
        <w:rPr>
          <w:rFonts w:hint="eastAsia"/>
        </w:rPr>
        <w:t>增加j</w:t>
      </w:r>
      <w:r>
        <w:t>sonify</w:t>
      </w:r>
      <w:r>
        <w:rPr>
          <w:rFonts w:hint="eastAsia"/>
        </w:rPr>
        <w:t>、</w:t>
      </w:r>
      <w:r>
        <w:t>redirect</w:t>
      </w:r>
      <w:r>
        <w:rPr>
          <w:rFonts w:hint="eastAsia"/>
        </w:rPr>
        <w:t>、</w:t>
      </w:r>
      <w:r>
        <w:t>url</w:t>
      </w:r>
      <w:r>
        <w:rPr>
          <w:rFonts w:hint="eastAsia"/>
        </w:rPr>
        <w:t>_</w:t>
      </w:r>
      <w:r>
        <w:t>for三个包</w:t>
      </w:r>
      <w:r w:rsidRPr="007D4798">
        <w:rPr>
          <w:rFonts w:hint="eastAsia"/>
        </w:rPr>
        <w:t>。</w:t>
      </w:r>
    </w:p>
    <w:p w14:paraId="114B06DE" w14:textId="77777777" w:rsidR="00F611F7" w:rsidRPr="0065088E" w:rsidRDefault="00F611F7" w:rsidP="00F611F7">
      <w:pPr>
        <w:pStyle w:val="2f2"/>
      </w:pPr>
      <w:proofErr w:type="gramStart"/>
      <w:r w:rsidRPr="0065088E">
        <w:rPr>
          <w:color w:val="C586C0"/>
        </w:rPr>
        <w:t>from</w:t>
      </w:r>
      <w:proofErr w:type="gramEnd"/>
      <w:r w:rsidRPr="0065088E">
        <w:t> flask </w:t>
      </w:r>
      <w:r w:rsidRPr="0065088E">
        <w:rPr>
          <w:color w:val="C586C0"/>
        </w:rPr>
        <w:t>import</w:t>
      </w:r>
      <w:r w:rsidRPr="0065088E">
        <w:t> Flask, render_template, request, make_response, g,jsonify,redirect,url_for</w:t>
      </w:r>
    </w:p>
    <w:p w14:paraId="065339AF" w14:textId="77777777" w:rsidR="00F611F7" w:rsidRPr="0065088E" w:rsidRDefault="00F611F7" w:rsidP="00F611F7">
      <w:pPr>
        <w:pStyle w:val="af2"/>
        <w:rPr>
          <w:rFonts w:hint="eastAsia"/>
        </w:rPr>
      </w:pPr>
    </w:p>
    <w:p w14:paraId="41D8A98B" w14:textId="77777777" w:rsidR="00F611F7" w:rsidRPr="0022279B" w:rsidRDefault="00F611F7" w:rsidP="00F611F7">
      <w:pPr>
        <w:pStyle w:val="1e"/>
        <w:ind w:left="480" w:firstLine="840"/>
        <w:rPr>
          <w:rFonts w:hint="eastAsia"/>
        </w:rPr>
      </w:pPr>
    </w:p>
    <w:p w14:paraId="2FED1177" w14:textId="77777777" w:rsidR="00F611F7" w:rsidRDefault="00F611F7" w:rsidP="00F611F7">
      <w:pPr>
        <w:pStyle w:val="1e"/>
        <w:ind w:left="480" w:firstLine="840"/>
        <w:rPr>
          <w:rFonts w:hint="eastAsia"/>
        </w:rPr>
      </w:pPr>
      <w:r w:rsidRPr="00312C7F">
        <w:rPr>
          <w:noProof/>
        </w:rPr>
        <w:lastRenderedPageBreak/>
        <mc:AlternateContent>
          <mc:Choice Requires="wps">
            <w:drawing>
              <wp:anchor distT="0" distB="0" distL="114300" distR="114300" simplePos="0" relativeHeight="251947008" behindDoc="0" locked="0" layoutInCell="1" allowOverlap="1" wp14:anchorId="54BFDC71" wp14:editId="5F78D016">
                <wp:simplePos x="0" y="0"/>
                <wp:positionH relativeFrom="column">
                  <wp:posOffset>4984674</wp:posOffset>
                </wp:positionH>
                <wp:positionV relativeFrom="paragraph">
                  <wp:posOffset>366528</wp:posOffset>
                </wp:positionV>
                <wp:extent cx="1037230" cy="136477"/>
                <wp:effectExtent l="19050" t="19050" r="10795" b="16510"/>
                <wp:wrapNone/>
                <wp:docPr id="43304" name="矩形 43304"/>
                <wp:cNvGraphicFramePr/>
                <a:graphic xmlns:a="http://schemas.openxmlformats.org/drawingml/2006/main">
                  <a:graphicData uri="http://schemas.microsoft.com/office/word/2010/wordprocessingShape">
                    <wps:wsp>
                      <wps:cNvSpPr/>
                      <wps:spPr>
                        <a:xfrm>
                          <a:off x="0" y="0"/>
                          <a:ext cx="1037230"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4109F" id="矩形 43304" o:spid="_x0000_s1026" style="position:absolute;left:0;text-align:left;margin-left:392.5pt;margin-top:28.85pt;width:81.65pt;height:10.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" filled="f" strokecolor="#c7000b" strokeweight="2.25pt"/>
            </w:pict>
          </mc:Fallback>
        </mc:AlternateContent>
      </w:r>
      <w:r>
        <w:rPr>
          <w:noProof/>
        </w:rPr>
        <w:drawing>
          <wp:inline distT="0" distB="0" distL="0" distR="0" wp14:anchorId="38D3D18E" wp14:editId="311B0E34">
            <wp:extent cx="5400000" cy="1736875"/>
            <wp:effectExtent l="19050" t="19050" r="10795" b="15875"/>
            <wp:docPr id="43302" name="图片 4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1736875"/>
                    </a:xfrm>
                    <a:prstGeom prst="rect">
                      <a:avLst/>
                    </a:prstGeom>
                    <a:ln w="12700">
                      <a:solidFill>
                        <a:schemeClr val="bg1">
                          <a:lumMod val="85000"/>
                        </a:schemeClr>
                      </a:solidFill>
                    </a:ln>
                  </pic:spPr>
                </pic:pic>
              </a:graphicData>
            </a:graphic>
          </wp:inline>
        </w:drawing>
      </w:r>
    </w:p>
    <w:p w14:paraId="34C3BF26" w14:textId="77777777" w:rsidR="00F611F7" w:rsidRDefault="00F611F7" w:rsidP="00C95A6E">
      <w:pPr>
        <w:pStyle w:val="30"/>
      </w:pPr>
      <w:r w:rsidRPr="00393EDE">
        <w:rPr>
          <w:rFonts w:hint="eastAsia"/>
        </w:rPr>
        <w:t>在/vote/</w:t>
      </w:r>
      <w:r>
        <w:rPr>
          <w:rFonts w:hint="eastAsia"/>
        </w:rPr>
        <w:t>app</w:t>
      </w:r>
      <w:r>
        <w:t>.py</w:t>
      </w:r>
      <w:r>
        <w:rPr>
          <w:rFonts w:hint="eastAsia"/>
        </w:rPr>
        <w:t>文件的</w:t>
      </w:r>
      <w:r>
        <w:t>47</w:t>
      </w:r>
      <w:r w:rsidRPr="00393EDE">
        <w:rPr>
          <w:rFonts w:hint="eastAsia"/>
        </w:rPr>
        <w:t>行添加</w:t>
      </w:r>
      <w:r>
        <w:rPr>
          <w:rFonts w:hint="eastAsia"/>
        </w:rPr>
        <w:t>如下代码</w:t>
      </w:r>
      <w:r w:rsidRPr="00393EDE">
        <w:rPr>
          <w:rFonts w:hint="eastAsia"/>
        </w:rPr>
        <w:t>。</w:t>
      </w:r>
    </w:p>
    <w:p w14:paraId="5488E221" w14:textId="77777777" w:rsidR="00F611F7" w:rsidRDefault="00F611F7" w:rsidP="00F611F7">
      <w:pPr>
        <w:pStyle w:val="2f2"/>
      </w:pPr>
      <w:proofErr w:type="gramStart"/>
      <w:r>
        <w:rPr>
          <w:rFonts w:hint="eastAsia"/>
        </w:rPr>
        <w:t>username</w:t>
      </w:r>
      <w:proofErr w:type="gramEnd"/>
      <w:r>
        <w:rPr>
          <w:rFonts w:hint="eastAsia"/>
        </w:rPr>
        <w:t xml:space="preserve"> = </w:t>
      </w:r>
      <w:proofErr w:type="spellStart"/>
      <w:r>
        <w:rPr>
          <w:rFonts w:hint="eastAsia"/>
        </w:rPr>
        <w:t>request.args.get</w:t>
      </w:r>
      <w:proofErr w:type="spellEnd"/>
      <w:r>
        <w:rPr>
          <w:rFonts w:hint="eastAsia"/>
        </w:rPr>
        <w:t>("username")</w:t>
      </w:r>
    </w:p>
    <w:p w14:paraId="2257F736" w14:textId="77777777" w:rsidR="00F611F7" w:rsidRDefault="00F611F7" w:rsidP="00F611F7">
      <w:pPr>
        <w:pStyle w:val="2f2"/>
      </w:pPr>
      <w:proofErr w:type="gramStart"/>
      <w:r>
        <w:rPr>
          <w:rFonts w:hint="eastAsia"/>
        </w:rPr>
        <w:t>if</w:t>
      </w:r>
      <w:proofErr w:type="gramEnd"/>
      <w:r>
        <w:rPr>
          <w:rFonts w:hint="eastAsia"/>
        </w:rPr>
        <w:t xml:space="preserve"> username ==  None :</w:t>
      </w:r>
    </w:p>
    <w:p w14:paraId="23B3A9B0" w14:textId="77777777" w:rsidR="00F611F7" w:rsidRDefault="00F611F7" w:rsidP="00F611F7">
      <w:pPr>
        <w:pStyle w:val="2f2"/>
        <w:ind w:firstLine="236"/>
      </w:pPr>
      <w:r>
        <w:rPr>
          <w:rFonts w:hint="eastAsia"/>
        </w:rPr>
        <w:t>username = "</w:t>
      </w:r>
      <w:r>
        <w:rPr>
          <w:rFonts w:hint="eastAsia"/>
        </w:rPr>
        <w:t>登录</w:t>
      </w:r>
      <w:r>
        <w:rPr>
          <w:rFonts w:hint="eastAsia"/>
        </w:rPr>
        <w:t>"</w:t>
      </w:r>
    </w:p>
    <w:p w14:paraId="3E817AF6" w14:textId="77777777" w:rsidR="00F611F7" w:rsidRDefault="00F611F7" w:rsidP="00F611F7">
      <w:pPr>
        <w:pStyle w:val="1e"/>
        <w:ind w:left="480" w:firstLine="840"/>
        <w:rPr>
          <w:rFonts w:hint="eastAsia"/>
        </w:rPr>
      </w:pPr>
      <w:r>
        <w:t>在</w:t>
      </w:r>
      <w:r>
        <w:rPr>
          <w:rFonts w:hint="eastAsia"/>
        </w:rPr>
        <w:t>6</w:t>
      </w:r>
      <w:r>
        <w:t>0</w:t>
      </w:r>
      <w:r>
        <w:t>行添加</w:t>
      </w:r>
    </w:p>
    <w:p w14:paraId="085707C9" w14:textId="77777777" w:rsidR="00F611F7" w:rsidRDefault="00F611F7" w:rsidP="00F611F7">
      <w:pPr>
        <w:pStyle w:val="2f2"/>
      </w:pPr>
      <w:proofErr w:type="gramStart"/>
      <w:r w:rsidRPr="00A077CF">
        <w:rPr>
          <w:rFonts w:hint="eastAsia"/>
        </w:rPr>
        <w:t>username=</w:t>
      </w:r>
      <w:proofErr w:type="gramEnd"/>
      <w:r w:rsidRPr="00A077CF">
        <w:rPr>
          <w:rFonts w:hint="eastAsia"/>
        </w:rPr>
        <w:t>username,</w:t>
      </w:r>
    </w:p>
    <w:p w14:paraId="0DD26A63" w14:textId="77777777" w:rsidR="00F611F7" w:rsidRDefault="00F611F7" w:rsidP="004C7875">
      <w:pPr>
        <w:pStyle w:val="1e"/>
        <w:rPr>
          <w:rFonts w:hint="eastAsia"/>
        </w:rPr>
      </w:pPr>
      <w:r w:rsidRPr="00312C7F">
        <w:rPr>
          <w:noProof/>
        </w:rPr>
        <mc:AlternateContent>
          <mc:Choice Requires="wps">
            <w:drawing>
              <wp:anchor distT="0" distB="0" distL="114300" distR="114300" simplePos="0" relativeHeight="251944960" behindDoc="0" locked="0" layoutInCell="1" allowOverlap="1" wp14:anchorId="75FC9DA8" wp14:editId="77391BC8">
                <wp:simplePos x="0" y="0"/>
                <wp:positionH relativeFrom="column">
                  <wp:posOffset>2596659</wp:posOffset>
                </wp:positionH>
                <wp:positionV relativeFrom="paragraph">
                  <wp:posOffset>903892</wp:posOffset>
                </wp:positionV>
                <wp:extent cx="1583140" cy="122830"/>
                <wp:effectExtent l="19050" t="19050" r="17145" b="10795"/>
                <wp:wrapNone/>
                <wp:docPr id="43294" name="矩形 43294"/>
                <wp:cNvGraphicFramePr/>
                <a:graphic xmlns:a="http://schemas.openxmlformats.org/drawingml/2006/main">
                  <a:graphicData uri="http://schemas.microsoft.com/office/word/2010/wordprocessingShape">
                    <wps:wsp>
                      <wps:cNvSpPr/>
                      <wps:spPr>
                        <a:xfrm>
                          <a:off x="0" y="0"/>
                          <a:ext cx="1583140" cy="1228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C667" id="矩形 43294" o:spid="_x0000_s1026" style="position:absolute;left:0;text-align:left;margin-left:204.45pt;margin-top:71.15pt;width:124.65pt;height: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" filled="f" strokecolor="#c7000b" strokeweight="2.25pt"/>
            </w:pict>
          </mc:Fallback>
        </mc:AlternateContent>
      </w:r>
      <w:r>
        <w:rPr>
          <w:noProof/>
        </w:rPr>
        <w:drawing>
          <wp:inline distT="0" distB="0" distL="0" distR="0" wp14:anchorId="64EBBB45" wp14:editId="427C2A65">
            <wp:extent cx="5400000" cy="2474767"/>
            <wp:effectExtent l="19050" t="19050" r="10795" b="20955"/>
            <wp:docPr id="43229" name="图片 4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474767"/>
                    </a:xfrm>
                    <a:prstGeom prst="rect">
                      <a:avLst/>
                    </a:prstGeom>
                    <a:ln w="12700">
                      <a:solidFill>
                        <a:schemeClr val="bg1">
                          <a:lumMod val="85000"/>
                        </a:schemeClr>
                      </a:solidFill>
                    </a:ln>
                  </pic:spPr>
                </pic:pic>
              </a:graphicData>
            </a:graphic>
          </wp:inline>
        </w:drawing>
      </w:r>
    </w:p>
    <w:p w14:paraId="5C480C90" w14:textId="0756E49F" w:rsidR="00F611F7" w:rsidRDefault="00F611F7" w:rsidP="00C95A6E">
      <w:pPr>
        <w:pStyle w:val="30"/>
      </w:pPr>
      <w:r w:rsidRPr="00A077CF">
        <w:rPr>
          <w:rFonts w:hint="eastAsia"/>
        </w:rPr>
        <w:t>在</w:t>
      </w:r>
      <w:r w:rsidRPr="00A077CF">
        <w:t>/vote/app.py</w:t>
      </w:r>
      <w:r w:rsidRPr="00A077CF">
        <w:rPr>
          <w:rFonts w:hint="eastAsia"/>
        </w:rPr>
        <w:t>文件的</w:t>
      </w:r>
      <w:r w:rsidR="00CA5A3C">
        <w:t xml:space="preserve"> main</w:t>
      </w:r>
      <w:r w:rsidR="00CA5A3C">
        <w:rPr>
          <w:rFonts w:hint="eastAsia"/>
        </w:rPr>
        <w:t>入口前</w:t>
      </w:r>
      <w:r w:rsidRPr="00A077CF">
        <w:rPr>
          <w:rFonts w:hint="eastAsia"/>
        </w:rPr>
        <w:t>添加如下代码</w:t>
      </w:r>
      <w:r w:rsidR="00CA5A3C">
        <w:rPr>
          <w:rFonts w:hint="eastAsia"/>
        </w:rPr>
        <w:t>。</w:t>
      </w:r>
    </w:p>
    <w:p w14:paraId="5316DDC8" w14:textId="77777777" w:rsidR="00F611F7" w:rsidRPr="00393EDE" w:rsidRDefault="00F611F7" w:rsidP="00F611F7">
      <w:pPr>
        <w:pStyle w:val="2f2"/>
      </w:pPr>
      <w:r w:rsidRPr="00393EDE">
        <w:rPr>
          <w:rFonts w:hint="eastAsia"/>
        </w:rPr>
        <w:t>#</w:t>
      </w:r>
      <w:r>
        <w:rPr>
          <w:rFonts w:hint="eastAsia"/>
        </w:rPr>
        <w:t>登</w:t>
      </w:r>
      <w:r w:rsidRPr="00393EDE">
        <w:rPr>
          <w:rFonts w:hint="eastAsia"/>
        </w:rPr>
        <w:t>录转发</w:t>
      </w:r>
    </w:p>
    <w:p w14:paraId="2F4729F5" w14:textId="77777777" w:rsidR="00F611F7" w:rsidRPr="00393EDE" w:rsidRDefault="00F611F7" w:rsidP="00F611F7">
      <w:pPr>
        <w:pStyle w:val="2f2"/>
      </w:pPr>
      <w:proofErr w:type="gramStart"/>
      <w:r w:rsidRPr="00393EDE">
        <w:rPr>
          <w:rFonts w:hint="eastAsia"/>
        </w:rPr>
        <w:t>@</w:t>
      </w:r>
      <w:proofErr w:type="spellStart"/>
      <w:r w:rsidRPr="00393EDE">
        <w:rPr>
          <w:rFonts w:hint="eastAsia"/>
        </w:rPr>
        <w:t>app.route</w:t>
      </w:r>
      <w:proofErr w:type="spellEnd"/>
      <w:r w:rsidRPr="00393EDE">
        <w:rPr>
          <w:rFonts w:hint="eastAsia"/>
        </w:rPr>
        <w:t>(</w:t>
      </w:r>
      <w:proofErr w:type="gramEnd"/>
      <w:r w:rsidRPr="00393EDE">
        <w:rPr>
          <w:rFonts w:hint="eastAsia"/>
        </w:rPr>
        <w:t xml:space="preserve">'/login', methods=['GET']) </w:t>
      </w:r>
    </w:p>
    <w:p w14:paraId="58216FD9" w14:textId="77777777" w:rsidR="00F611F7" w:rsidRPr="00393EDE" w:rsidRDefault="00F611F7" w:rsidP="00F611F7">
      <w:pPr>
        <w:pStyle w:val="2f2"/>
      </w:pPr>
      <w:proofErr w:type="spellStart"/>
      <w:proofErr w:type="gramStart"/>
      <w:r w:rsidRPr="00393EDE">
        <w:rPr>
          <w:rFonts w:hint="eastAsia"/>
        </w:rPr>
        <w:t>def</w:t>
      </w:r>
      <w:proofErr w:type="spellEnd"/>
      <w:proofErr w:type="gramEnd"/>
      <w:r w:rsidRPr="00393EDE">
        <w:rPr>
          <w:rFonts w:hint="eastAsia"/>
        </w:rPr>
        <w:t xml:space="preserve">   </w:t>
      </w:r>
      <w:proofErr w:type="spellStart"/>
      <w:r w:rsidRPr="00393EDE">
        <w:rPr>
          <w:rFonts w:hint="eastAsia"/>
        </w:rPr>
        <w:t>login_fowrd</w:t>
      </w:r>
      <w:proofErr w:type="spellEnd"/>
      <w:r w:rsidRPr="00393EDE">
        <w:rPr>
          <w:rFonts w:hint="eastAsia"/>
        </w:rPr>
        <w:t xml:space="preserve">(): </w:t>
      </w:r>
    </w:p>
    <w:p w14:paraId="15CCBB7D" w14:textId="77777777" w:rsidR="00F611F7" w:rsidRPr="00393EDE" w:rsidRDefault="00F611F7" w:rsidP="00F611F7">
      <w:pPr>
        <w:pStyle w:val="2f2"/>
      </w:pPr>
      <w:r w:rsidRPr="00393EDE">
        <w:rPr>
          <w:rFonts w:hint="eastAsia"/>
        </w:rPr>
        <w:t xml:space="preserve">      </w:t>
      </w:r>
      <w:proofErr w:type="gramStart"/>
      <w:r w:rsidRPr="00393EDE">
        <w:rPr>
          <w:rFonts w:hint="eastAsia"/>
        </w:rPr>
        <w:t>return</w:t>
      </w:r>
      <w:proofErr w:type="gramEnd"/>
      <w:r w:rsidRPr="00393EDE">
        <w:rPr>
          <w:rFonts w:hint="eastAsia"/>
        </w:rPr>
        <w:t xml:space="preserve"> </w:t>
      </w:r>
      <w:proofErr w:type="spellStart"/>
      <w:r w:rsidRPr="00393EDE">
        <w:rPr>
          <w:rFonts w:hint="eastAsia"/>
        </w:rPr>
        <w:t>render_template</w:t>
      </w:r>
      <w:proofErr w:type="spellEnd"/>
      <w:r w:rsidRPr="00393EDE">
        <w:rPr>
          <w:rFonts w:hint="eastAsia"/>
        </w:rPr>
        <w:t xml:space="preserve">('login.html')   </w:t>
      </w:r>
    </w:p>
    <w:p w14:paraId="6A417436" w14:textId="77777777" w:rsidR="00F611F7" w:rsidRPr="00393EDE" w:rsidRDefault="00F611F7" w:rsidP="00F611F7">
      <w:pPr>
        <w:pStyle w:val="2f2"/>
      </w:pPr>
    </w:p>
    <w:p w14:paraId="6C143898" w14:textId="77777777" w:rsidR="00F611F7" w:rsidRPr="00393EDE" w:rsidRDefault="00F611F7" w:rsidP="00F611F7">
      <w:pPr>
        <w:pStyle w:val="2f2"/>
      </w:pPr>
      <w:proofErr w:type="gramStart"/>
      <w:r w:rsidRPr="00393EDE">
        <w:rPr>
          <w:rFonts w:hint="eastAsia"/>
        </w:rPr>
        <w:t>@</w:t>
      </w:r>
      <w:proofErr w:type="spellStart"/>
      <w:r w:rsidRPr="00393EDE">
        <w:rPr>
          <w:rFonts w:hint="eastAsia"/>
        </w:rPr>
        <w:t>app.route</w:t>
      </w:r>
      <w:proofErr w:type="spellEnd"/>
      <w:r w:rsidRPr="00393EDE">
        <w:rPr>
          <w:rFonts w:hint="eastAsia"/>
        </w:rPr>
        <w:t>(</w:t>
      </w:r>
      <w:proofErr w:type="gramEnd"/>
      <w:r w:rsidRPr="00393EDE">
        <w:rPr>
          <w:rFonts w:hint="eastAsia"/>
        </w:rPr>
        <w:t>'/</w:t>
      </w:r>
      <w:proofErr w:type="spellStart"/>
      <w:r w:rsidRPr="00393EDE">
        <w:rPr>
          <w:rFonts w:hint="eastAsia"/>
        </w:rPr>
        <w:t>api</w:t>
      </w:r>
      <w:proofErr w:type="spellEnd"/>
      <w:r w:rsidRPr="00393EDE">
        <w:rPr>
          <w:rFonts w:hint="eastAsia"/>
        </w:rPr>
        <w:t xml:space="preserve">/login', methods=['POST', 'GET']) </w:t>
      </w:r>
    </w:p>
    <w:p w14:paraId="5ECC1E85" w14:textId="77777777" w:rsidR="00F611F7" w:rsidRPr="00393EDE" w:rsidRDefault="00F611F7" w:rsidP="00F611F7">
      <w:pPr>
        <w:pStyle w:val="2f2"/>
      </w:pPr>
      <w:proofErr w:type="spellStart"/>
      <w:proofErr w:type="gramStart"/>
      <w:r w:rsidRPr="00393EDE">
        <w:rPr>
          <w:rFonts w:hint="eastAsia"/>
        </w:rPr>
        <w:t>def</w:t>
      </w:r>
      <w:proofErr w:type="spellEnd"/>
      <w:r w:rsidRPr="00393EDE">
        <w:rPr>
          <w:rFonts w:hint="eastAsia"/>
        </w:rPr>
        <w:t xml:space="preserve">  login</w:t>
      </w:r>
      <w:proofErr w:type="gramEnd"/>
      <w:r w:rsidRPr="00393EDE">
        <w:rPr>
          <w:rFonts w:hint="eastAsia"/>
        </w:rPr>
        <w:t>():</w:t>
      </w:r>
    </w:p>
    <w:p w14:paraId="57BBC588" w14:textId="77777777" w:rsidR="00F611F7" w:rsidRPr="00393EDE" w:rsidRDefault="00F611F7" w:rsidP="00F611F7">
      <w:pPr>
        <w:pStyle w:val="2f2"/>
      </w:pPr>
      <w:r w:rsidRPr="00393EDE">
        <w:rPr>
          <w:rFonts w:hint="eastAsia"/>
        </w:rPr>
        <w:t xml:space="preserve">    </w:t>
      </w:r>
      <w:proofErr w:type="gramStart"/>
      <w:r w:rsidRPr="00393EDE">
        <w:rPr>
          <w:rFonts w:hint="eastAsia"/>
        </w:rPr>
        <w:t>if</w:t>
      </w:r>
      <w:proofErr w:type="gramEnd"/>
      <w:r w:rsidRPr="00393EDE">
        <w:rPr>
          <w:rFonts w:hint="eastAsia"/>
        </w:rPr>
        <w:t xml:space="preserve"> </w:t>
      </w:r>
      <w:proofErr w:type="spellStart"/>
      <w:r w:rsidRPr="00393EDE">
        <w:rPr>
          <w:rFonts w:hint="eastAsia"/>
        </w:rPr>
        <w:t>request.method</w:t>
      </w:r>
      <w:proofErr w:type="spellEnd"/>
      <w:r w:rsidRPr="00393EDE">
        <w:rPr>
          <w:rFonts w:hint="eastAsia"/>
        </w:rPr>
        <w:t xml:space="preserve"> == "POST":    </w:t>
      </w:r>
    </w:p>
    <w:p w14:paraId="5995DDDA" w14:textId="77777777" w:rsidR="00F611F7" w:rsidRPr="00393EDE" w:rsidRDefault="00F611F7" w:rsidP="00F611F7">
      <w:pPr>
        <w:pStyle w:val="2f2"/>
      </w:pPr>
      <w:r w:rsidRPr="00393EDE">
        <w:rPr>
          <w:rFonts w:hint="eastAsia"/>
        </w:rPr>
        <w:t xml:space="preserve">        </w:t>
      </w:r>
      <w:proofErr w:type="gramStart"/>
      <w:r w:rsidRPr="00393EDE">
        <w:rPr>
          <w:rFonts w:hint="eastAsia"/>
        </w:rPr>
        <w:t>username</w:t>
      </w:r>
      <w:proofErr w:type="gramEnd"/>
      <w:r w:rsidRPr="00393EDE">
        <w:rPr>
          <w:rFonts w:hint="eastAsia"/>
        </w:rPr>
        <w:t xml:space="preserve"> = </w:t>
      </w:r>
      <w:proofErr w:type="spellStart"/>
      <w:r w:rsidRPr="00393EDE">
        <w:rPr>
          <w:rFonts w:hint="eastAsia"/>
        </w:rPr>
        <w:t>request.form.get</w:t>
      </w:r>
      <w:proofErr w:type="spellEnd"/>
      <w:r w:rsidRPr="00393EDE">
        <w:rPr>
          <w:rFonts w:hint="eastAsia"/>
        </w:rPr>
        <w:t>("username")</w:t>
      </w:r>
    </w:p>
    <w:p w14:paraId="656CE02A" w14:textId="77777777" w:rsidR="00F611F7" w:rsidRPr="00393EDE" w:rsidRDefault="00F611F7" w:rsidP="00F611F7">
      <w:pPr>
        <w:pStyle w:val="2f2"/>
      </w:pPr>
      <w:r w:rsidRPr="00393EDE">
        <w:rPr>
          <w:rFonts w:hint="eastAsia"/>
        </w:rPr>
        <w:t xml:space="preserve">        </w:t>
      </w:r>
      <w:proofErr w:type="gramStart"/>
      <w:r w:rsidRPr="00393EDE">
        <w:rPr>
          <w:rFonts w:hint="eastAsia"/>
        </w:rPr>
        <w:t>password</w:t>
      </w:r>
      <w:proofErr w:type="gramEnd"/>
      <w:r w:rsidRPr="00393EDE">
        <w:rPr>
          <w:rFonts w:hint="eastAsia"/>
        </w:rPr>
        <w:t xml:space="preserve"> = </w:t>
      </w:r>
      <w:proofErr w:type="spellStart"/>
      <w:r w:rsidRPr="00393EDE">
        <w:rPr>
          <w:rFonts w:hint="eastAsia"/>
        </w:rPr>
        <w:t>request.form.get</w:t>
      </w:r>
      <w:proofErr w:type="spellEnd"/>
      <w:r w:rsidRPr="00393EDE">
        <w:rPr>
          <w:rFonts w:hint="eastAsia"/>
        </w:rPr>
        <w:t>("password")</w:t>
      </w:r>
    </w:p>
    <w:p w14:paraId="1CE0A1A6" w14:textId="77777777" w:rsidR="00F611F7" w:rsidRPr="00393EDE" w:rsidRDefault="00F611F7" w:rsidP="00F611F7">
      <w:pPr>
        <w:pStyle w:val="2f2"/>
      </w:pPr>
      <w:r w:rsidRPr="00393EDE">
        <w:rPr>
          <w:rFonts w:hint="eastAsia"/>
        </w:rPr>
        <w:t xml:space="preserve">        if password == "123456" and  username =="</w:t>
      </w:r>
      <w:r w:rsidRPr="00393EDE">
        <w:rPr>
          <w:rFonts w:hint="eastAsia"/>
        </w:rPr>
        <w:t>张三</w:t>
      </w:r>
      <w:r w:rsidRPr="00393EDE">
        <w:rPr>
          <w:rFonts w:hint="eastAsia"/>
        </w:rPr>
        <w:t>":</w:t>
      </w:r>
    </w:p>
    <w:p w14:paraId="70A6107A" w14:textId="77777777" w:rsidR="00F611F7" w:rsidRPr="00393EDE" w:rsidRDefault="00F611F7" w:rsidP="00F611F7">
      <w:pPr>
        <w:pStyle w:val="2f2"/>
      </w:pPr>
      <w:r w:rsidRPr="00393EDE">
        <w:rPr>
          <w:rFonts w:hint="eastAsia"/>
        </w:rPr>
        <w:t xml:space="preserve">            </w:t>
      </w:r>
      <w:proofErr w:type="gramStart"/>
      <w:r w:rsidRPr="00393EDE">
        <w:rPr>
          <w:rFonts w:hint="eastAsia"/>
        </w:rPr>
        <w:t>return</w:t>
      </w:r>
      <w:proofErr w:type="gramEnd"/>
      <w:r w:rsidRPr="00393EDE">
        <w:rPr>
          <w:rFonts w:hint="eastAsia"/>
        </w:rPr>
        <w:t xml:space="preserve"> redirect (</w:t>
      </w:r>
      <w:proofErr w:type="spellStart"/>
      <w:r w:rsidRPr="00393EDE">
        <w:rPr>
          <w:rFonts w:hint="eastAsia"/>
        </w:rPr>
        <w:t>url_for</w:t>
      </w:r>
      <w:proofErr w:type="spellEnd"/>
      <w:r w:rsidRPr="00393EDE">
        <w:rPr>
          <w:rFonts w:hint="eastAsia"/>
        </w:rPr>
        <w:t>('hello', username=username))</w:t>
      </w:r>
    </w:p>
    <w:p w14:paraId="2DD31AD9" w14:textId="77777777" w:rsidR="00F611F7" w:rsidRPr="00393EDE" w:rsidRDefault="00F611F7" w:rsidP="00F611F7">
      <w:pPr>
        <w:pStyle w:val="2f2"/>
      </w:pPr>
      <w:r w:rsidRPr="00393EDE">
        <w:rPr>
          <w:rFonts w:hint="eastAsia"/>
        </w:rPr>
        <w:t xml:space="preserve">        </w:t>
      </w:r>
      <w:proofErr w:type="gramStart"/>
      <w:r w:rsidRPr="00393EDE">
        <w:rPr>
          <w:rFonts w:hint="eastAsia"/>
        </w:rPr>
        <w:t>else</w:t>
      </w:r>
      <w:proofErr w:type="gramEnd"/>
      <w:r w:rsidRPr="00393EDE">
        <w:rPr>
          <w:rFonts w:hint="eastAsia"/>
        </w:rPr>
        <w:t>:</w:t>
      </w:r>
    </w:p>
    <w:p w14:paraId="16B9BA7F" w14:textId="77777777" w:rsidR="00F611F7" w:rsidRPr="00393EDE" w:rsidRDefault="00F611F7" w:rsidP="00F611F7">
      <w:pPr>
        <w:pStyle w:val="2f2"/>
      </w:pPr>
      <w:r w:rsidRPr="00393EDE">
        <w:rPr>
          <w:rFonts w:hint="eastAsia"/>
        </w:rPr>
        <w:lastRenderedPageBreak/>
        <w:t xml:space="preserve">            </w:t>
      </w:r>
      <w:proofErr w:type="spellStart"/>
      <w:r w:rsidRPr="00393EDE">
        <w:rPr>
          <w:rFonts w:hint="eastAsia"/>
        </w:rPr>
        <w:t>dict_new</w:t>
      </w:r>
      <w:proofErr w:type="spellEnd"/>
      <w:r w:rsidRPr="00393EDE">
        <w:rPr>
          <w:rFonts w:hint="eastAsia"/>
        </w:rPr>
        <w:t xml:space="preserve"> = "not </w:t>
      </w:r>
      <w:proofErr w:type="spellStart"/>
      <w:r w:rsidRPr="00393EDE">
        <w:rPr>
          <w:rFonts w:hint="eastAsia"/>
        </w:rPr>
        <w:t>passwod</w:t>
      </w:r>
      <w:proofErr w:type="spellEnd"/>
      <w:r w:rsidRPr="00393EDE">
        <w:rPr>
          <w:rFonts w:hint="eastAsia"/>
        </w:rPr>
        <w:t xml:space="preserve"> and word"</w:t>
      </w:r>
    </w:p>
    <w:p w14:paraId="6E344E6F" w14:textId="77777777" w:rsidR="00F611F7" w:rsidRPr="00393EDE" w:rsidRDefault="00F611F7" w:rsidP="00F611F7">
      <w:pPr>
        <w:pStyle w:val="2f2"/>
      </w:pPr>
      <w:r w:rsidRPr="00393EDE">
        <w:rPr>
          <w:rFonts w:hint="eastAsia"/>
        </w:rPr>
        <w:t xml:space="preserve">            </w:t>
      </w:r>
      <w:proofErr w:type="gramStart"/>
      <w:r w:rsidRPr="00393EDE">
        <w:rPr>
          <w:rFonts w:hint="eastAsia"/>
        </w:rPr>
        <w:t>return</w:t>
      </w:r>
      <w:proofErr w:type="gramEnd"/>
      <w:r w:rsidRPr="00393EDE">
        <w:rPr>
          <w:rFonts w:hint="eastAsia"/>
        </w:rPr>
        <w:t xml:space="preserve"> </w:t>
      </w:r>
      <w:proofErr w:type="spellStart"/>
      <w:r w:rsidRPr="00393EDE">
        <w:rPr>
          <w:rFonts w:hint="eastAsia"/>
        </w:rPr>
        <w:t>render_template</w:t>
      </w:r>
      <w:proofErr w:type="spellEnd"/>
      <w:r w:rsidRPr="00393EDE">
        <w:rPr>
          <w:rFonts w:hint="eastAsia"/>
        </w:rPr>
        <w:t>("login.html",</w:t>
      </w:r>
      <w:proofErr w:type="spellStart"/>
      <w:r w:rsidRPr="00393EDE">
        <w:rPr>
          <w:rFonts w:hint="eastAsia"/>
        </w:rPr>
        <w:t>dict_new</w:t>
      </w:r>
      <w:proofErr w:type="spellEnd"/>
      <w:r w:rsidRPr="00393EDE">
        <w:rPr>
          <w:rFonts w:hint="eastAsia"/>
        </w:rPr>
        <w:t>=</w:t>
      </w:r>
      <w:proofErr w:type="spellStart"/>
      <w:r w:rsidRPr="00393EDE">
        <w:rPr>
          <w:rFonts w:hint="eastAsia"/>
        </w:rPr>
        <w:t>dict_new</w:t>
      </w:r>
      <w:proofErr w:type="spellEnd"/>
      <w:r w:rsidRPr="00393EDE">
        <w:rPr>
          <w:rFonts w:hint="eastAsia"/>
        </w:rPr>
        <w:t>)</w:t>
      </w:r>
    </w:p>
    <w:p w14:paraId="67B1F048" w14:textId="77777777" w:rsidR="00F611F7" w:rsidRPr="00393EDE" w:rsidRDefault="00F611F7" w:rsidP="00F611F7">
      <w:pPr>
        <w:pStyle w:val="2f2"/>
      </w:pPr>
    </w:p>
    <w:p w14:paraId="305BF304" w14:textId="77777777" w:rsidR="00F611F7" w:rsidRPr="00393EDE" w:rsidRDefault="00F611F7" w:rsidP="00F611F7">
      <w:pPr>
        <w:pStyle w:val="2f2"/>
      </w:pPr>
      <w:r w:rsidRPr="00393EDE">
        <w:rPr>
          <w:rFonts w:hint="eastAsia"/>
        </w:rPr>
        <w:t xml:space="preserve">    </w:t>
      </w:r>
      <w:proofErr w:type="gramStart"/>
      <w:r w:rsidRPr="00393EDE">
        <w:rPr>
          <w:rFonts w:hint="eastAsia"/>
        </w:rPr>
        <w:t>if</w:t>
      </w:r>
      <w:proofErr w:type="gramEnd"/>
      <w:r w:rsidRPr="00393EDE">
        <w:rPr>
          <w:rFonts w:hint="eastAsia"/>
        </w:rPr>
        <w:t xml:space="preserve"> </w:t>
      </w:r>
      <w:proofErr w:type="spellStart"/>
      <w:r w:rsidRPr="00393EDE">
        <w:rPr>
          <w:rFonts w:hint="eastAsia"/>
        </w:rPr>
        <w:t>request.method</w:t>
      </w:r>
      <w:proofErr w:type="spellEnd"/>
      <w:r w:rsidRPr="00393EDE">
        <w:rPr>
          <w:rFonts w:hint="eastAsia"/>
        </w:rPr>
        <w:t xml:space="preserve">  == "GET":</w:t>
      </w:r>
    </w:p>
    <w:p w14:paraId="5286B9C4" w14:textId="77777777" w:rsidR="00F611F7" w:rsidRPr="00393EDE" w:rsidRDefault="00F611F7" w:rsidP="00F611F7">
      <w:pPr>
        <w:pStyle w:val="2f2"/>
      </w:pPr>
      <w:r w:rsidRPr="00393EDE">
        <w:rPr>
          <w:rFonts w:hint="eastAsia"/>
        </w:rPr>
        <w:t xml:space="preserve">         </w:t>
      </w:r>
      <w:proofErr w:type="spellStart"/>
      <w:r w:rsidRPr="00393EDE">
        <w:rPr>
          <w:rFonts w:hint="eastAsia"/>
        </w:rPr>
        <w:t>dict_</w:t>
      </w:r>
      <w:proofErr w:type="gramStart"/>
      <w:r w:rsidRPr="00393EDE">
        <w:rPr>
          <w:rFonts w:hint="eastAsia"/>
        </w:rPr>
        <w:t>new</w:t>
      </w:r>
      <w:proofErr w:type="spellEnd"/>
      <w:r w:rsidRPr="00393EDE">
        <w:rPr>
          <w:rFonts w:hint="eastAsia"/>
        </w:rPr>
        <w:t xml:space="preserve">  =</w:t>
      </w:r>
      <w:proofErr w:type="gramEnd"/>
      <w:r w:rsidRPr="00393EDE">
        <w:rPr>
          <w:rFonts w:hint="eastAsia"/>
        </w:rPr>
        <w:t xml:space="preserve"> {"message":"</w:t>
      </w:r>
      <w:proofErr w:type="spellStart"/>
      <w:r w:rsidRPr="00393EDE">
        <w:rPr>
          <w:rFonts w:hint="eastAsia"/>
        </w:rPr>
        <w:t>tean</w:t>
      </w:r>
      <w:proofErr w:type="spellEnd"/>
      <w:r w:rsidRPr="00393EDE">
        <w:rPr>
          <w:rFonts w:hint="eastAsia"/>
        </w:rPr>
        <w:t>"}</w:t>
      </w:r>
    </w:p>
    <w:p w14:paraId="159181D3" w14:textId="77777777" w:rsidR="00F611F7" w:rsidRPr="00393EDE" w:rsidRDefault="00F611F7" w:rsidP="00F611F7">
      <w:pPr>
        <w:pStyle w:val="2f2"/>
      </w:pPr>
      <w:r w:rsidRPr="00393EDE">
        <w:rPr>
          <w:rFonts w:hint="eastAsia"/>
        </w:rPr>
        <w:t xml:space="preserve">         </w:t>
      </w:r>
      <w:proofErr w:type="gramStart"/>
      <w:r w:rsidRPr="00393EDE">
        <w:rPr>
          <w:rFonts w:hint="eastAsia"/>
        </w:rPr>
        <w:t>return</w:t>
      </w:r>
      <w:proofErr w:type="gramEnd"/>
      <w:r w:rsidRPr="00393EDE">
        <w:rPr>
          <w:rFonts w:hint="eastAsia"/>
        </w:rPr>
        <w:t xml:space="preserve"> </w:t>
      </w:r>
      <w:proofErr w:type="spellStart"/>
      <w:r w:rsidRPr="00393EDE">
        <w:rPr>
          <w:rFonts w:hint="eastAsia"/>
        </w:rPr>
        <w:t>jsonify</w:t>
      </w:r>
      <w:proofErr w:type="spellEnd"/>
      <w:r w:rsidRPr="00393EDE">
        <w:rPr>
          <w:rFonts w:hint="eastAsia"/>
        </w:rPr>
        <w:t>(</w:t>
      </w:r>
      <w:proofErr w:type="spellStart"/>
      <w:r w:rsidRPr="00393EDE">
        <w:rPr>
          <w:rFonts w:hint="eastAsia"/>
        </w:rPr>
        <w:t>dict_new</w:t>
      </w:r>
      <w:proofErr w:type="spellEnd"/>
      <w:r w:rsidRPr="00393EDE">
        <w:rPr>
          <w:rFonts w:hint="eastAsia"/>
        </w:rPr>
        <w:t>)</w:t>
      </w:r>
    </w:p>
    <w:p w14:paraId="0A2E4B88" w14:textId="77777777" w:rsidR="00F611F7" w:rsidRPr="00393EDE" w:rsidRDefault="00F611F7" w:rsidP="00F611F7">
      <w:pPr>
        <w:pStyle w:val="2f2"/>
      </w:pPr>
      <w:r w:rsidRPr="00393EDE">
        <w:rPr>
          <w:rFonts w:hint="eastAsia"/>
        </w:rPr>
        <w:t xml:space="preserve">    </w:t>
      </w:r>
      <w:proofErr w:type="gramStart"/>
      <w:r w:rsidRPr="00393EDE">
        <w:rPr>
          <w:rFonts w:hint="eastAsia"/>
        </w:rPr>
        <w:t>else</w:t>
      </w:r>
      <w:proofErr w:type="gramEnd"/>
      <w:r w:rsidRPr="00393EDE">
        <w:rPr>
          <w:rFonts w:hint="eastAsia"/>
        </w:rPr>
        <w:t>:</w:t>
      </w:r>
    </w:p>
    <w:p w14:paraId="2D1445A6" w14:textId="77777777" w:rsidR="00F611F7" w:rsidRPr="00393EDE" w:rsidRDefault="00F611F7" w:rsidP="00F611F7">
      <w:pPr>
        <w:pStyle w:val="2f2"/>
      </w:pPr>
      <w:r w:rsidRPr="00393EDE">
        <w:rPr>
          <w:rFonts w:hint="eastAsia"/>
        </w:rPr>
        <w:t xml:space="preserve">        </w:t>
      </w:r>
      <w:proofErr w:type="gramStart"/>
      <w:r w:rsidRPr="00393EDE">
        <w:rPr>
          <w:rFonts w:hint="eastAsia"/>
        </w:rPr>
        <w:t xml:space="preserve">return  </w:t>
      </w:r>
      <w:proofErr w:type="spellStart"/>
      <w:r w:rsidRPr="00393EDE">
        <w:rPr>
          <w:rFonts w:hint="eastAsia"/>
        </w:rPr>
        <w:t>jsonify</w:t>
      </w:r>
      <w:proofErr w:type="spellEnd"/>
      <w:proofErr w:type="gramEnd"/>
      <w:r w:rsidRPr="00393EDE">
        <w:rPr>
          <w:rFonts w:hint="eastAsia"/>
        </w:rPr>
        <w:t>(</w:t>
      </w:r>
      <w:proofErr w:type="spellStart"/>
      <w:r w:rsidRPr="00393EDE">
        <w:rPr>
          <w:rFonts w:hint="eastAsia"/>
        </w:rPr>
        <w:t>dict_new</w:t>
      </w:r>
      <w:proofErr w:type="spellEnd"/>
      <w:r w:rsidRPr="00393EDE">
        <w:rPr>
          <w:rFonts w:hint="eastAsia"/>
        </w:rPr>
        <w:t>)</w:t>
      </w:r>
    </w:p>
    <w:p w14:paraId="7DC0AF58" w14:textId="77777777" w:rsidR="00F611F7" w:rsidRPr="00393EDE" w:rsidRDefault="00F611F7" w:rsidP="00F611F7">
      <w:pPr>
        <w:pStyle w:val="2f2"/>
      </w:pPr>
      <w:r w:rsidRPr="00312C7F">
        <w:rPr>
          <w:noProof/>
        </w:rPr>
        <mc:AlternateContent>
          <mc:Choice Requires="wps">
            <w:drawing>
              <wp:anchor distT="0" distB="0" distL="114300" distR="114300" simplePos="0" relativeHeight="251945984" behindDoc="0" locked="0" layoutInCell="1" allowOverlap="1" wp14:anchorId="307346D9" wp14:editId="5171CAB9">
                <wp:simplePos x="0" y="0"/>
                <wp:positionH relativeFrom="column">
                  <wp:posOffset>2118644</wp:posOffset>
                </wp:positionH>
                <wp:positionV relativeFrom="paragraph">
                  <wp:posOffset>45805</wp:posOffset>
                </wp:positionV>
                <wp:extent cx="3650776" cy="2558956"/>
                <wp:effectExtent l="19050" t="19050" r="26035" b="13335"/>
                <wp:wrapNone/>
                <wp:docPr id="43296" name="矩形 43296"/>
                <wp:cNvGraphicFramePr/>
                <a:graphic xmlns:a="http://schemas.openxmlformats.org/drawingml/2006/main">
                  <a:graphicData uri="http://schemas.microsoft.com/office/word/2010/wordprocessingShape">
                    <wps:wsp>
                      <wps:cNvSpPr/>
                      <wps:spPr>
                        <a:xfrm>
                          <a:off x="0" y="0"/>
                          <a:ext cx="3650776" cy="25589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31CA8" id="矩形 43296" o:spid="_x0000_s1026" style="position:absolute;left:0;text-align:left;margin-left:166.8pt;margin-top:3.6pt;width:287.45pt;height:20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" filled="f" strokecolor="#c7000b" strokeweight="2.25pt"/>
            </w:pict>
          </mc:Fallback>
        </mc:AlternateContent>
      </w:r>
      <w:r>
        <w:rPr>
          <w:noProof/>
        </w:rPr>
        <w:drawing>
          <wp:inline distT="0" distB="0" distL="0" distR="0" wp14:anchorId="157AF786" wp14:editId="29767AC4">
            <wp:extent cx="5400000" cy="2795808"/>
            <wp:effectExtent l="19050" t="19050" r="10795" b="24130"/>
            <wp:docPr id="43236" name="图片 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795808"/>
                    </a:xfrm>
                    <a:prstGeom prst="rect">
                      <a:avLst/>
                    </a:prstGeom>
                    <a:ln w="12700">
                      <a:solidFill>
                        <a:schemeClr val="bg1">
                          <a:lumMod val="85000"/>
                        </a:schemeClr>
                      </a:solidFill>
                    </a:ln>
                  </pic:spPr>
                </pic:pic>
              </a:graphicData>
            </a:graphic>
          </wp:inline>
        </w:drawing>
      </w:r>
    </w:p>
    <w:p w14:paraId="6413AC17" w14:textId="2B8D697A" w:rsidR="00F611F7" w:rsidRDefault="00F611F7" w:rsidP="00C95A6E">
      <w:pPr>
        <w:pStyle w:val="30"/>
      </w:pPr>
      <w:r>
        <w:rPr>
          <w:rFonts w:hint="eastAsia"/>
        </w:rPr>
        <w:t>调试登录功能并推送至代码仓库</w:t>
      </w:r>
      <w:r w:rsidRPr="00FF1791">
        <w:rPr>
          <w:rFonts w:hint="eastAsia"/>
        </w:rPr>
        <w:t>。</w:t>
      </w:r>
    </w:p>
    <w:p w14:paraId="61BDE890" w14:textId="77777777" w:rsidR="00F611F7" w:rsidRDefault="00F611F7" w:rsidP="00F611F7">
      <w:pPr>
        <w:pStyle w:val="1e"/>
        <w:ind w:left="480" w:firstLine="840"/>
        <w:rPr>
          <w:rFonts w:hint="eastAsia"/>
        </w:rPr>
      </w:pPr>
      <w:r>
        <w:rPr>
          <w:rFonts w:hint="eastAsia"/>
        </w:rPr>
        <w:t>调试运行后可看到商城页面新增了“登录”链接</w:t>
      </w:r>
    </w:p>
    <w:p w14:paraId="4D8FBFF7" w14:textId="77777777" w:rsidR="00F611F7" w:rsidRDefault="00F611F7" w:rsidP="00F611F7">
      <w:pPr>
        <w:pStyle w:val="1e"/>
        <w:ind w:left="480" w:firstLine="840"/>
        <w:rPr>
          <w:rFonts w:hint="eastAsia"/>
        </w:rPr>
      </w:pPr>
      <w:r w:rsidRPr="00312C7F">
        <w:rPr>
          <w:noProof/>
        </w:rPr>
        <mc:AlternateContent>
          <mc:Choice Requires="wps">
            <w:drawing>
              <wp:anchor distT="0" distB="0" distL="114300" distR="114300" simplePos="0" relativeHeight="251948032" behindDoc="0" locked="0" layoutInCell="1" allowOverlap="1" wp14:anchorId="415075B0" wp14:editId="46BFBB87">
                <wp:simplePos x="0" y="0"/>
                <wp:positionH relativeFrom="margin">
                  <wp:posOffset>5113787</wp:posOffset>
                </wp:positionH>
                <wp:positionV relativeFrom="paragraph">
                  <wp:posOffset>213398</wp:posOffset>
                </wp:positionV>
                <wp:extent cx="361666" cy="100975"/>
                <wp:effectExtent l="19050" t="19050" r="19685" b="13335"/>
                <wp:wrapNone/>
                <wp:docPr id="43316" name="矩形 43316"/>
                <wp:cNvGraphicFramePr/>
                <a:graphic xmlns:a="http://schemas.openxmlformats.org/drawingml/2006/main">
                  <a:graphicData uri="http://schemas.microsoft.com/office/word/2010/wordprocessingShape">
                    <wps:wsp>
                      <wps:cNvSpPr/>
                      <wps:spPr>
                        <a:xfrm>
                          <a:off x="0" y="0"/>
                          <a:ext cx="361666" cy="1009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5AF34" id="矩形 43316" o:spid="_x0000_s1026" style="position:absolute;left:0;text-align:left;margin-left:402.65pt;margin-top:16.8pt;width:28.5pt;height:7.9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" filled="f" strokecolor="#c7000b" strokeweight="2.25pt">
                <w10:wrap anchorx="margin"/>
              </v:rect>
            </w:pict>
          </mc:Fallback>
        </mc:AlternateContent>
      </w:r>
      <w:r>
        <w:rPr>
          <w:noProof/>
        </w:rPr>
        <w:drawing>
          <wp:inline distT="0" distB="0" distL="0" distR="0" wp14:anchorId="4489F4AC" wp14:editId="7B7C4106">
            <wp:extent cx="5400000" cy="480162"/>
            <wp:effectExtent l="19050" t="19050" r="10795" b="15240"/>
            <wp:docPr id="43315" name="图片 4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480162"/>
                    </a:xfrm>
                    <a:prstGeom prst="rect">
                      <a:avLst/>
                    </a:prstGeom>
                    <a:ln w="12700">
                      <a:solidFill>
                        <a:schemeClr val="bg1">
                          <a:lumMod val="85000"/>
                        </a:schemeClr>
                      </a:solidFill>
                    </a:ln>
                  </pic:spPr>
                </pic:pic>
              </a:graphicData>
            </a:graphic>
          </wp:inline>
        </w:drawing>
      </w:r>
    </w:p>
    <w:p w14:paraId="1EC456E7" w14:textId="77777777" w:rsidR="00F611F7" w:rsidRDefault="00F611F7" w:rsidP="00F611F7">
      <w:pPr>
        <w:pStyle w:val="1e"/>
        <w:ind w:left="480" w:firstLine="840"/>
        <w:rPr>
          <w:rFonts w:hint="eastAsia"/>
        </w:rPr>
      </w:pPr>
      <w:r>
        <w:t>点击</w:t>
      </w:r>
      <w:r>
        <w:rPr>
          <w:rFonts w:hint="eastAsia"/>
        </w:rPr>
        <w:t>“登录”，在登录框中输入用户名“张三”，密码“</w:t>
      </w:r>
      <w:r>
        <w:rPr>
          <w:rFonts w:hint="eastAsia"/>
        </w:rPr>
        <w:t>1</w:t>
      </w:r>
      <w:r>
        <w:t>23456</w:t>
      </w:r>
      <w:r>
        <w:rPr>
          <w:rFonts w:hint="eastAsia"/>
        </w:rPr>
        <w:t>”，点击“登录”跳转到如下页面，则登陆成功。（这里账号密码已写死，后续可以进一步关联数据库完善账号功能模块）</w:t>
      </w:r>
    </w:p>
    <w:p w14:paraId="6D468C2B" w14:textId="77777777" w:rsidR="00F611F7" w:rsidRDefault="00F611F7" w:rsidP="00F611F7">
      <w:pPr>
        <w:pStyle w:val="1e"/>
        <w:ind w:left="480" w:firstLine="840"/>
        <w:rPr>
          <w:rFonts w:hint="eastAsia"/>
        </w:rPr>
      </w:pPr>
      <w:r>
        <w:rPr>
          <w:noProof/>
        </w:rPr>
        <w:drawing>
          <wp:inline distT="0" distB="0" distL="0" distR="0" wp14:anchorId="68D77B83" wp14:editId="2DAA4601">
            <wp:extent cx="1071349" cy="918299"/>
            <wp:effectExtent l="19050" t="19050" r="14605" b="15240"/>
            <wp:docPr id="43317" name="图片 4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88386" cy="932902"/>
                    </a:xfrm>
                    <a:prstGeom prst="rect">
                      <a:avLst/>
                    </a:prstGeom>
                    <a:ln w="12700">
                      <a:solidFill>
                        <a:schemeClr val="bg1">
                          <a:lumMod val="85000"/>
                        </a:schemeClr>
                      </a:solidFill>
                    </a:ln>
                  </pic:spPr>
                </pic:pic>
              </a:graphicData>
            </a:graphic>
          </wp:inline>
        </w:drawing>
      </w:r>
    </w:p>
    <w:p w14:paraId="467C4CED" w14:textId="77777777" w:rsidR="00F611F7" w:rsidRDefault="00F611F7" w:rsidP="00F611F7">
      <w:pPr>
        <w:pStyle w:val="1e"/>
        <w:ind w:left="480" w:firstLine="840"/>
        <w:rPr>
          <w:rFonts w:hint="eastAsia"/>
        </w:rPr>
      </w:pPr>
      <w:r w:rsidRPr="00312C7F">
        <w:rPr>
          <w:noProof/>
        </w:rPr>
        <mc:AlternateContent>
          <mc:Choice Requires="wps">
            <w:drawing>
              <wp:anchor distT="0" distB="0" distL="114300" distR="114300" simplePos="0" relativeHeight="251949056" behindDoc="0" locked="0" layoutInCell="1" allowOverlap="1" wp14:anchorId="784C600A" wp14:editId="250D4B02">
                <wp:simplePos x="0" y="0"/>
                <wp:positionH relativeFrom="margin">
                  <wp:posOffset>5086881</wp:posOffset>
                </wp:positionH>
                <wp:positionV relativeFrom="paragraph">
                  <wp:posOffset>209483</wp:posOffset>
                </wp:positionV>
                <wp:extent cx="361666" cy="100975"/>
                <wp:effectExtent l="19050" t="19050" r="19685" b="13335"/>
                <wp:wrapNone/>
                <wp:docPr id="43319" name="矩形 43319"/>
                <wp:cNvGraphicFramePr/>
                <a:graphic xmlns:a="http://schemas.openxmlformats.org/drawingml/2006/main">
                  <a:graphicData uri="http://schemas.microsoft.com/office/word/2010/wordprocessingShape">
                    <wps:wsp>
                      <wps:cNvSpPr/>
                      <wps:spPr>
                        <a:xfrm>
                          <a:off x="0" y="0"/>
                          <a:ext cx="361666" cy="1009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7D74D" id="矩形 43319" o:spid="_x0000_s1026" style="position:absolute;left:0;text-align:left;margin-left:400.55pt;margin-top:16.5pt;width:28.5pt;height:7.9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" filled="f" strokecolor="#c7000b" strokeweight="2.25pt">
                <w10:wrap anchorx="margin"/>
              </v:rect>
            </w:pict>
          </mc:Fallback>
        </mc:AlternateContent>
      </w:r>
      <w:r>
        <w:rPr>
          <w:noProof/>
        </w:rPr>
        <w:drawing>
          <wp:inline distT="0" distB="0" distL="0" distR="0" wp14:anchorId="0A034A72" wp14:editId="3B4BAC2A">
            <wp:extent cx="5400000" cy="443183"/>
            <wp:effectExtent l="19050" t="19050" r="10795" b="14605"/>
            <wp:docPr id="43318" name="图片 4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443183"/>
                    </a:xfrm>
                    <a:prstGeom prst="rect">
                      <a:avLst/>
                    </a:prstGeom>
                    <a:ln w="12700">
                      <a:solidFill>
                        <a:schemeClr val="bg1">
                          <a:lumMod val="85000"/>
                        </a:schemeClr>
                      </a:solidFill>
                    </a:ln>
                  </pic:spPr>
                </pic:pic>
              </a:graphicData>
            </a:graphic>
          </wp:inline>
        </w:drawing>
      </w:r>
    </w:p>
    <w:p w14:paraId="299FEAF4" w14:textId="5F66001A" w:rsidR="00F611F7" w:rsidRPr="00312C7F" w:rsidRDefault="00F611F7" w:rsidP="00C95A6E">
      <w:pPr>
        <w:pStyle w:val="30"/>
      </w:pPr>
      <w:r w:rsidRPr="00312C7F">
        <w:t>参考2.1.3 使用CloudIDE修改和提交代码-步骤4操作，将修改的代码推送至代码仓库。</w:t>
      </w:r>
    </w:p>
    <w:p w14:paraId="226340C9" w14:textId="33CC65B4" w:rsidR="004B1460" w:rsidRPr="00312C7F" w:rsidRDefault="004B1460" w:rsidP="004576A2">
      <w:pPr>
        <w:pStyle w:val="3"/>
      </w:pPr>
      <w:r w:rsidRPr="00312C7F">
        <w:lastRenderedPageBreak/>
        <w:t>使用</w:t>
      </w:r>
      <w:r w:rsidRPr="00312C7F">
        <w:t>Git</w:t>
      </w:r>
      <w:r w:rsidRPr="00312C7F">
        <w:t>分支</w:t>
      </w:r>
      <w:r w:rsidRPr="00312C7F">
        <w:t>+</w:t>
      </w:r>
      <w:r w:rsidRPr="00312C7F">
        <w:t>合并请求方式提交代码并进行代码检视</w:t>
      </w:r>
      <w:bookmarkEnd w:id="30"/>
    </w:p>
    <w:p w14:paraId="54B9168A" w14:textId="77777777" w:rsidR="004B1460" w:rsidRPr="00312C7F" w:rsidRDefault="004B1460" w:rsidP="00056A66">
      <w:pPr>
        <w:pStyle w:val="1e"/>
        <w:ind w:left="480" w:firstLine="840"/>
        <w:rPr>
          <w:rFonts w:hint="eastAsia"/>
        </w:rPr>
      </w:pPr>
      <w:r w:rsidRPr="00312C7F">
        <w:t>通过本节，您将学习如何通过功能分支以及拉取请求的方式完成用户故事的开发，以及在线代码检视。</w:t>
      </w:r>
    </w:p>
    <w:p w14:paraId="5BA29CD3" w14:textId="77777777" w:rsidR="004B1460" w:rsidRPr="00312C7F" w:rsidRDefault="004B1460" w:rsidP="00056A66">
      <w:pPr>
        <w:pStyle w:val="1e"/>
        <w:ind w:left="480" w:firstLine="840"/>
        <w:rPr>
          <w:rFonts w:hint="eastAsia"/>
        </w:rPr>
      </w:pPr>
      <w:r w:rsidRPr="00312C7F">
        <w:t>背景：收到新的邮件通知</w:t>
      </w:r>
    </w:p>
    <w:p w14:paraId="08672BB0" w14:textId="77777777" w:rsidR="004B1460" w:rsidRPr="00312C7F" w:rsidRDefault="004B1460" w:rsidP="00056A66">
      <w:pPr>
        <w:pStyle w:val="1e"/>
        <w:ind w:left="480" w:firstLine="840"/>
        <w:rPr>
          <w:rFonts w:hint="eastAsia"/>
        </w:rPr>
      </w:pPr>
      <w:r w:rsidRPr="00312C7F">
        <w:t>发件人：开发经理</w:t>
      </w:r>
      <w:r w:rsidRPr="00312C7F">
        <w:t xml:space="preserve"> </w:t>
      </w:r>
    </w:p>
    <w:p w14:paraId="7903BB07" w14:textId="77777777" w:rsidR="004B1460" w:rsidRPr="00312C7F" w:rsidRDefault="004B1460" w:rsidP="00056A66">
      <w:pPr>
        <w:pStyle w:val="1e"/>
        <w:ind w:left="480" w:firstLine="840"/>
        <w:rPr>
          <w:rFonts w:hint="eastAsia"/>
        </w:rPr>
      </w:pPr>
      <w:r w:rsidRPr="00312C7F">
        <w:t>收件人：凤凰商城开发团队</w:t>
      </w:r>
      <w:r w:rsidRPr="00312C7F">
        <w:t xml:space="preserve">  </w:t>
      </w:r>
    </w:p>
    <w:p w14:paraId="1F2AEF4F" w14:textId="77777777" w:rsidR="004B1460" w:rsidRPr="00312C7F" w:rsidRDefault="004B1460" w:rsidP="00056A66">
      <w:pPr>
        <w:pStyle w:val="1e"/>
        <w:ind w:left="480" w:firstLine="840"/>
        <w:rPr>
          <w:rFonts w:hint="eastAsia"/>
        </w:rPr>
      </w:pPr>
      <w:r w:rsidRPr="00312C7F">
        <w:t>优先级：高</w:t>
      </w:r>
      <w:r w:rsidRPr="00312C7F">
        <w:t xml:space="preserve">  </w:t>
      </w:r>
    </w:p>
    <w:p w14:paraId="174B6EDD" w14:textId="2B15F975" w:rsidR="004B1460" w:rsidRPr="008C7B0F" w:rsidRDefault="004B1460" w:rsidP="008C7B0F">
      <w:pPr>
        <w:pStyle w:val="1e"/>
        <w:ind w:left="480" w:firstLineChars="400" w:firstLine="840"/>
        <w:rPr>
          <w:rFonts w:hint="eastAsia"/>
        </w:rPr>
      </w:pPr>
      <w:r w:rsidRPr="00312C7F">
        <w:t>主题：凤凰商城开发模式</w:t>
      </w:r>
      <w:r w:rsidRPr="00312C7F">
        <w:t xml:space="preserve"> - </w:t>
      </w:r>
      <w:r w:rsidRPr="00312C7F">
        <w:t>建议使用功能分支</w:t>
      </w:r>
      <w:r w:rsidRPr="00312C7F">
        <w:t>+</w:t>
      </w:r>
      <w:r w:rsidRPr="00312C7F">
        <w:t>合并请求的方式</w:t>
      </w:r>
      <w:r w:rsidRPr="00312C7F">
        <w:t xml:space="preserve">  </w:t>
      </w:r>
    </w:p>
    <w:p w14:paraId="54165794" w14:textId="0F1553B4" w:rsidR="004B1460" w:rsidRPr="008C7B0F" w:rsidRDefault="004B1460" w:rsidP="008C7B0F">
      <w:pPr>
        <w:pStyle w:val="2f2"/>
        <w:rPr>
          <w:sz w:val="21"/>
          <w:szCs w:val="21"/>
        </w:rPr>
      </w:pPr>
      <w:r w:rsidRPr="008C7B0F">
        <w:rPr>
          <w:sz w:val="21"/>
          <w:szCs w:val="21"/>
        </w:rPr>
        <w:t xml:space="preserve">Hi </w:t>
      </w:r>
      <w:r w:rsidRPr="008C7B0F">
        <w:rPr>
          <w:sz w:val="21"/>
          <w:szCs w:val="21"/>
        </w:rPr>
        <w:t>兄弟们：</w:t>
      </w:r>
      <w:r w:rsidRPr="008C7B0F">
        <w:rPr>
          <w:sz w:val="21"/>
          <w:szCs w:val="21"/>
        </w:rPr>
        <w:t xml:space="preserve">   </w:t>
      </w:r>
    </w:p>
    <w:p w14:paraId="1ABD772B" w14:textId="1E9C8DC5" w:rsidR="004B1460" w:rsidRPr="008C7B0F" w:rsidRDefault="004B1460" w:rsidP="008C7B0F">
      <w:pPr>
        <w:pStyle w:val="2f2"/>
        <w:rPr>
          <w:sz w:val="21"/>
          <w:szCs w:val="21"/>
        </w:rPr>
      </w:pPr>
      <w:r w:rsidRPr="008C7B0F">
        <w:rPr>
          <w:sz w:val="21"/>
          <w:szCs w:val="21"/>
        </w:rPr>
        <w:t>为了保证凤凰商城的稳定运行，我们需要有一个稳定的持续可用的分支</w:t>
      </w:r>
      <w:r w:rsidRPr="008C7B0F">
        <w:rPr>
          <w:rFonts w:ascii="方正兰亭黑简体"/>
          <w:sz w:val="21"/>
          <w:szCs w:val="21"/>
        </w:rPr>
        <w:t>＂</w:t>
      </w:r>
      <w:r w:rsidRPr="008C7B0F">
        <w:rPr>
          <w:sz w:val="21"/>
          <w:szCs w:val="21"/>
        </w:rPr>
        <w:t>Master</w:t>
      </w:r>
      <w:r w:rsidRPr="008C7B0F">
        <w:rPr>
          <w:rFonts w:ascii="方正兰亭黑简体"/>
          <w:sz w:val="21"/>
          <w:szCs w:val="21"/>
        </w:rPr>
        <w:t>＂</w:t>
      </w:r>
      <w:r w:rsidRPr="008C7B0F">
        <w:rPr>
          <w:sz w:val="21"/>
          <w:szCs w:val="21"/>
        </w:rPr>
        <w:t>，所以我不建议任何人直接在</w:t>
      </w:r>
      <w:r w:rsidRPr="008C7B0F">
        <w:rPr>
          <w:sz w:val="21"/>
          <w:szCs w:val="21"/>
        </w:rPr>
        <w:t>Master</w:t>
      </w:r>
      <w:r w:rsidRPr="008C7B0F">
        <w:rPr>
          <w:sz w:val="21"/>
          <w:szCs w:val="21"/>
        </w:rPr>
        <w:t>分支上进行代码开发。</w:t>
      </w:r>
      <w:r w:rsidRPr="008C7B0F">
        <w:rPr>
          <w:sz w:val="21"/>
          <w:szCs w:val="21"/>
        </w:rPr>
        <w:t xml:space="preserve"> </w:t>
      </w:r>
      <w:r w:rsidRPr="008C7B0F">
        <w:rPr>
          <w:sz w:val="21"/>
          <w:szCs w:val="21"/>
        </w:rPr>
        <w:t>请大家在后面的功能开发中统</w:t>
      </w:r>
      <w:proofErr w:type="gramStart"/>
      <w:r w:rsidRPr="008C7B0F">
        <w:rPr>
          <w:sz w:val="21"/>
          <w:szCs w:val="21"/>
        </w:rPr>
        <w:t>一</w:t>
      </w:r>
      <w:proofErr w:type="gramEnd"/>
      <w:r w:rsidRPr="008C7B0F">
        <w:rPr>
          <w:sz w:val="21"/>
          <w:szCs w:val="21"/>
        </w:rPr>
        <w:t>使用功能分支</w:t>
      </w:r>
      <w:r w:rsidRPr="008C7B0F">
        <w:rPr>
          <w:sz w:val="21"/>
          <w:szCs w:val="21"/>
        </w:rPr>
        <w:t>+</w:t>
      </w:r>
      <w:r w:rsidRPr="008C7B0F">
        <w:rPr>
          <w:sz w:val="21"/>
          <w:szCs w:val="21"/>
        </w:rPr>
        <w:t>合并请求的方式进行功能的开发与合并。</w:t>
      </w:r>
      <w:r w:rsidRPr="008C7B0F">
        <w:rPr>
          <w:sz w:val="21"/>
          <w:szCs w:val="21"/>
        </w:rPr>
        <w:t xml:space="preserve"> </w:t>
      </w:r>
    </w:p>
    <w:p w14:paraId="71B5EA07" w14:textId="28C8F03C" w:rsidR="004B1460" w:rsidRPr="008C7B0F" w:rsidRDefault="004B1460" w:rsidP="008C7B0F">
      <w:pPr>
        <w:pStyle w:val="2f2"/>
        <w:rPr>
          <w:sz w:val="21"/>
          <w:szCs w:val="21"/>
        </w:rPr>
      </w:pPr>
      <w:r w:rsidRPr="008C7B0F">
        <w:rPr>
          <w:sz w:val="21"/>
          <w:szCs w:val="21"/>
        </w:rPr>
        <w:t>而且我建议每一个功能分支的代码，必须经过团队的其他成员评审后，才可以进行合并。</w:t>
      </w:r>
      <w:r w:rsidRPr="008C7B0F">
        <w:rPr>
          <w:sz w:val="21"/>
          <w:szCs w:val="21"/>
        </w:rPr>
        <w:t xml:space="preserve"> </w:t>
      </w:r>
    </w:p>
    <w:p w14:paraId="2D38AE73" w14:textId="050FD938" w:rsidR="004B1460" w:rsidRPr="008C7B0F" w:rsidRDefault="004B1460" w:rsidP="008C7B0F">
      <w:pPr>
        <w:pStyle w:val="2f2"/>
        <w:rPr>
          <w:sz w:val="21"/>
          <w:szCs w:val="21"/>
        </w:rPr>
      </w:pPr>
      <w:r w:rsidRPr="008C7B0F">
        <w:rPr>
          <w:sz w:val="21"/>
          <w:szCs w:val="21"/>
        </w:rPr>
        <w:t>谢谢大家的配合。</w:t>
      </w:r>
    </w:p>
    <w:p w14:paraId="72894505" w14:textId="182DE09C" w:rsidR="004B1460" w:rsidRPr="00312C7F" w:rsidRDefault="004B1460" w:rsidP="00C95A6E">
      <w:pPr>
        <w:pStyle w:val="30"/>
      </w:pPr>
      <w:r w:rsidRPr="00312C7F">
        <w:t>将master分支设置为受保护分支。进入项目，单击页面上方导航</w:t>
      </w:r>
      <w:r w:rsidRPr="00A85B01">
        <w:t>＂</w:t>
      </w:r>
      <w:r w:rsidRPr="00312C7F">
        <w:t>代码 &gt; 代码托管</w:t>
      </w:r>
      <w:r w:rsidRPr="00A85B01">
        <w:t>＂</w:t>
      </w:r>
      <w:r w:rsidRPr="00312C7F">
        <w:t>，进入代码托管服务。单击仓库名称，进入代码仓库。</w:t>
      </w:r>
    </w:p>
    <w:p w14:paraId="1729C974" w14:textId="1BDB4C8D" w:rsidR="004B1460" w:rsidRPr="00312C7F" w:rsidRDefault="004B1460" w:rsidP="00C95A6E">
      <w:pPr>
        <w:pStyle w:val="30"/>
      </w:pPr>
      <w:r w:rsidRPr="00312C7F">
        <w:t>选择</w:t>
      </w:r>
      <w:r w:rsidRPr="00A85B01">
        <w:t>＂</w:t>
      </w:r>
      <w:r w:rsidRPr="00312C7F">
        <w:t>设置</w:t>
      </w:r>
      <w:r w:rsidRPr="00A85B01">
        <w:t>＂</w:t>
      </w:r>
      <w:r w:rsidRPr="00312C7F">
        <w:t>页签，在左侧导航中单击</w:t>
      </w:r>
      <w:r w:rsidRPr="00A85B01">
        <w:t>＂</w:t>
      </w:r>
      <w:r w:rsidRPr="00312C7F">
        <w:t>仓库管理 &gt; 保护分支管理</w:t>
      </w:r>
      <w:r w:rsidRPr="00A85B01">
        <w:t>＂</w:t>
      </w:r>
      <w:r w:rsidRPr="00312C7F">
        <w:t>。</w:t>
      </w:r>
    </w:p>
    <w:p w14:paraId="39222BB3"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86912" behindDoc="0" locked="0" layoutInCell="1" allowOverlap="1" wp14:anchorId="1736FB89" wp14:editId="335C757C">
                <wp:simplePos x="0" y="0"/>
                <wp:positionH relativeFrom="column">
                  <wp:posOffset>3448050</wp:posOffset>
                </wp:positionH>
                <wp:positionV relativeFrom="paragraph">
                  <wp:posOffset>740080</wp:posOffset>
                </wp:positionV>
                <wp:extent cx="256032" cy="109474"/>
                <wp:effectExtent l="19050" t="19050" r="10795" b="24130"/>
                <wp:wrapNone/>
                <wp:docPr id="195" name="矩形 195"/>
                <wp:cNvGraphicFramePr/>
                <a:graphic xmlns:a="http://schemas.openxmlformats.org/drawingml/2006/main">
                  <a:graphicData uri="http://schemas.microsoft.com/office/word/2010/wordprocessingShape">
                    <wps:wsp>
                      <wps:cNvSpPr/>
                      <wps:spPr>
                        <a:xfrm>
                          <a:off x="0" y="0"/>
                          <a:ext cx="256032"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28108" id="矩形 195" o:spid="_x0000_s1026" style="position:absolute;left:0;text-align:left;margin-left:271.5pt;margin-top:58.25pt;width:20.15pt;height: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Eqg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4864" behindDoc="0" locked="0" layoutInCell="1" allowOverlap="1" wp14:anchorId="7D13F128" wp14:editId="011786F1">
                <wp:simplePos x="0" y="0"/>
                <wp:positionH relativeFrom="column">
                  <wp:posOffset>903097</wp:posOffset>
                </wp:positionH>
                <wp:positionV relativeFrom="paragraph">
                  <wp:posOffset>2278532</wp:posOffset>
                </wp:positionV>
                <wp:extent cx="467360" cy="153035"/>
                <wp:effectExtent l="19050" t="19050" r="27940" b="18415"/>
                <wp:wrapNone/>
                <wp:docPr id="43263" name="矩形 43263"/>
                <wp:cNvGraphicFramePr/>
                <a:graphic xmlns:a="http://schemas.openxmlformats.org/drawingml/2006/main">
                  <a:graphicData uri="http://schemas.microsoft.com/office/word/2010/wordprocessingShape">
                    <wps:wsp>
                      <wps:cNvSpPr/>
                      <wps:spPr>
                        <a:xfrm>
                          <a:off x="0" y="0"/>
                          <a:ext cx="467360" cy="1530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8F257" id="矩形 43263" o:spid="_x0000_s1026" style="position:absolute;left:0;text-align:left;margin-left:71.1pt;margin-top:179.4pt;width:36.8pt;height:1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" filled="f" strokecolor="#c7000b" strokeweight="2.25pt"/>
            </w:pict>
          </mc:Fallback>
        </mc:AlternateContent>
      </w:r>
      <w:r w:rsidRPr="00312C7F">
        <w:rPr>
          <w:noProof/>
        </w:rPr>
        <w:drawing>
          <wp:inline distT="0" distB="0" distL="0" distR="0" wp14:anchorId="7EA08551" wp14:editId="6F27765A">
            <wp:extent cx="5454000" cy="2577040"/>
            <wp:effectExtent l="19050" t="19050" r="13970" b="13970"/>
            <wp:docPr id="43262" name="图片 4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4000" cy="2577040"/>
                    </a:xfrm>
                    <a:prstGeom prst="rect">
                      <a:avLst/>
                    </a:prstGeom>
                    <a:ln>
                      <a:solidFill>
                        <a:schemeClr val="bg1">
                          <a:lumMod val="85000"/>
                        </a:schemeClr>
                      </a:solidFill>
                    </a:ln>
                  </pic:spPr>
                </pic:pic>
              </a:graphicData>
            </a:graphic>
          </wp:inline>
        </w:drawing>
      </w:r>
    </w:p>
    <w:p w14:paraId="6EF35395" w14:textId="77777777" w:rsidR="004B1460" w:rsidRPr="00312C7F" w:rsidRDefault="004B1460" w:rsidP="00C95A6E">
      <w:pPr>
        <w:pStyle w:val="30"/>
      </w:pPr>
      <w:r w:rsidRPr="00312C7F">
        <w:t>单击</w:t>
      </w:r>
      <w:r w:rsidRPr="00A85B01">
        <w:t>＂</w:t>
      </w:r>
      <w:r w:rsidRPr="00312C7F">
        <w:t>新建分支保护</w:t>
      </w:r>
      <w:r w:rsidRPr="00A85B01">
        <w:t>＂</w:t>
      </w:r>
      <w:r w:rsidRPr="00312C7F">
        <w:t>，根据需要在弹框中选择配置，单击</w:t>
      </w:r>
      <w:r w:rsidRPr="00A85B01">
        <w:t>＂</w:t>
      </w:r>
      <w:r w:rsidRPr="00312C7F">
        <w:t>确定</w:t>
      </w:r>
      <w:r w:rsidRPr="00A85B01">
        <w:t>＂</w:t>
      </w:r>
      <w:r w:rsidRPr="00312C7F">
        <w:t>保存。</w:t>
      </w:r>
    </w:p>
    <w:p w14:paraId="07DA6801" w14:textId="77777777" w:rsidR="004B1460" w:rsidRPr="00312C7F" w:rsidRDefault="004B1460" w:rsidP="00056A66">
      <w:pPr>
        <w:pStyle w:val="1e"/>
        <w:ind w:left="480" w:firstLine="840"/>
        <w:rPr>
          <w:rFonts w:hint="eastAsia"/>
        </w:rPr>
      </w:pPr>
      <w:r w:rsidRPr="00312C7F">
        <w:rPr>
          <w:noProof/>
        </w:rPr>
        <w:lastRenderedPageBreak/>
        <w:drawing>
          <wp:inline distT="0" distB="0" distL="0" distR="0" wp14:anchorId="57F43EB9" wp14:editId="50172BED">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60D49EFD" w14:textId="117031A9" w:rsidR="004B1460" w:rsidRPr="00312C7F" w:rsidRDefault="004B1460" w:rsidP="00C95A6E">
      <w:pPr>
        <w:pStyle w:val="30"/>
      </w:pPr>
      <w:r w:rsidRPr="00312C7F">
        <w:t>管理分支合并策略。进入代码仓库，选择</w:t>
      </w:r>
      <w:r w:rsidRPr="00A85B01">
        <w:t>＂</w:t>
      </w:r>
      <w:r w:rsidRPr="00312C7F">
        <w:t>设置</w:t>
      </w:r>
      <w:r w:rsidRPr="00A85B01">
        <w:t>＂</w:t>
      </w:r>
      <w:r w:rsidRPr="00312C7F">
        <w:t>页签，在左侧导航中单击</w:t>
      </w:r>
      <w:r w:rsidRPr="00A85B01">
        <w:t>＂</w:t>
      </w:r>
      <w:r w:rsidRPr="00312C7F">
        <w:t>基础设置 &gt; 合并请求设置</w:t>
      </w:r>
      <w:r w:rsidRPr="00A85B01">
        <w:t>＂</w:t>
      </w:r>
      <w:r w:rsidRPr="00312C7F">
        <w:t>。选择允许分支合并的最低评分，单击</w:t>
      </w:r>
      <w:r w:rsidRPr="00A85B01">
        <w:t>＂</w:t>
      </w:r>
      <w:r w:rsidRPr="00312C7F">
        <w:t>确认</w:t>
      </w:r>
      <w:r w:rsidRPr="00A85B01">
        <w:t>＂</w:t>
      </w:r>
      <w:r w:rsidRPr="00312C7F">
        <w:t>保存。可以设置为</w:t>
      </w:r>
      <w:r w:rsidRPr="00A85B01">
        <w:t>＂</w:t>
      </w:r>
      <w:r w:rsidRPr="00312C7F">
        <w:t>0</w:t>
      </w:r>
      <w:r w:rsidRPr="00A85B01">
        <w:t>＂</w:t>
      </w:r>
      <w:r w:rsidRPr="00312C7F">
        <w:t>。</w:t>
      </w:r>
    </w:p>
    <w:p w14:paraId="57E44BB1"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85888" behindDoc="0" locked="0" layoutInCell="1" allowOverlap="1" wp14:anchorId="23FD1271" wp14:editId="6F15E3B7">
                <wp:simplePos x="0" y="0"/>
                <wp:positionH relativeFrom="column">
                  <wp:posOffset>1150637</wp:posOffset>
                </wp:positionH>
                <wp:positionV relativeFrom="paragraph">
                  <wp:posOffset>1324523</wp:posOffset>
                </wp:positionV>
                <wp:extent cx="629107" cy="190195"/>
                <wp:effectExtent l="19050" t="19050" r="19050" b="19685"/>
                <wp:wrapNone/>
                <wp:docPr id="193" name="矩形 193"/>
                <wp:cNvGraphicFramePr/>
                <a:graphic xmlns:a="http://schemas.openxmlformats.org/drawingml/2006/main">
                  <a:graphicData uri="http://schemas.microsoft.com/office/word/2010/wordprocessingShape">
                    <wps:wsp>
                      <wps:cNvSpPr/>
                      <wps:spPr>
                        <a:xfrm>
                          <a:off x="0" y="0"/>
                          <a:ext cx="629107" cy="1901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43AC0" id="矩形 193" o:spid="_x0000_s1026" style="position:absolute;left:0;text-align:left;margin-left:90.6pt;margin-top:104.3pt;width:49.5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" filled="f" strokecolor="#c7000b" strokeweight="2.25pt"/>
            </w:pict>
          </mc:Fallback>
        </mc:AlternateContent>
      </w:r>
      <w:r w:rsidRPr="00312C7F">
        <w:rPr>
          <w:noProof/>
        </w:rPr>
        <w:drawing>
          <wp:inline distT="0" distB="0" distL="0" distR="0" wp14:anchorId="66350BEE" wp14:editId="1C17967C">
            <wp:extent cx="4474210" cy="3246797"/>
            <wp:effectExtent l="19050" t="19050" r="21590" b="1079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679" cy="3262376"/>
                    </a:xfrm>
                    <a:prstGeom prst="rect">
                      <a:avLst/>
                    </a:prstGeom>
                    <a:ln w="12700">
                      <a:solidFill>
                        <a:schemeClr val="bg1">
                          <a:lumMod val="85000"/>
                        </a:schemeClr>
                      </a:solidFill>
                    </a:ln>
                  </pic:spPr>
                </pic:pic>
              </a:graphicData>
            </a:graphic>
          </wp:inline>
        </w:drawing>
      </w:r>
    </w:p>
    <w:p w14:paraId="6C38A1D6" w14:textId="607D23F4" w:rsidR="004B1460" w:rsidRPr="00312C7F" w:rsidRDefault="004B1460" w:rsidP="00C95A6E">
      <w:pPr>
        <w:pStyle w:val="30"/>
      </w:pPr>
      <w:r w:rsidRPr="00312C7F">
        <w:t>创建分支并进行新功能开发。进入代码仓库，选择</w:t>
      </w:r>
      <w:r w:rsidRPr="00A85B01">
        <w:t>＂</w:t>
      </w:r>
      <w:r w:rsidRPr="00312C7F">
        <w:t>分支</w:t>
      </w:r>
      <w:r w:rsidRPr="00A85B01">
        <w:t>＂</w:t>
      </w:r>
      <w:r w:rsidRPr="00312C7F">
        <w:t>页签，单击右上角</w:t>
      </w:r>
      <w:r w:rsidRPr="00A85B01">
        <w:t>＂</w:t>
      </w:r>
      <w:r w:rsidRPr="00312C7F">
        <w:t>新建分支</w:t>
      </w:r>
      <w:r w:rsidRPr="00A85B01">
        <w:t>＂</w:t>
      </w:r>
      <w:r w:rsidRPr="00312C7F">
        <w:t>，在弹框中输入分支名称</w:t>
      </w:r>
      <w:r w:rsidRPr="00A85B01">
        <w:t>＂</w:t>
      </w:r>
      <w:r w:rsidRPr="00312C7F">
        <w:t>feature工作项编号</w:t>
      </w:r>
      <w:r w:rsidRPr="00A85B01">
        <w:t>＂</w:t>
      </w:r>
      <w:r w:rsidRPr="00312C7F">
        <w:t xml:space="preserve"> (注意：不要有+号等特殊符号) 命名分支，单击</w:t>
      </w:r>
      <w:r w:rsidRPr="00A85B01">
        <w:t>＂</w:t>
      </w:r>
      <w:r w:rsidRPr="00312C7F">
        <w:t>确定</w:t>
      </w:r>
      <w:r w:rsidRPr="00A85B01">
        <w:t>＂</w:t>
      </w:r>
      <w:r w:rsidRPr="00312C7F">
        <w:t>保存。</w:t>
      </w:r>
    </w:p>
    <w:p w14:paraId="53A57518" w14:textId="1FDC29CC" w:rsidR="004B1460" w:rsidRPr="00312C7F" w:rsidRDefault="00B118D3" w:rsidP="00056A66">
      <w:pPr>
        <w:pStyle w:val="1e"/>
        <w:ind w:left="480" w:firstLine="840"/>
        <w:rPr>
          <w:rFonts w:hint="eastAsia"/>
        </w:rPr>
      </w:pPr>
      <w:r>
        <w:rPr>
          <w:noProof/>
        </w:rPr>
        <w:lastRenderedPageBreak/>
        <w:drawing>
          <wp:inline distT="0" distB="0" distL="0" distR="0" wp14:anchorId="74EEA1A8" wp14:editId="4E997368">
            <wp:extent cx="5077691" cy="3342277"/>
            <wp:effectExtent l="19050" t="19050" r="27940" b="10795"/>
            <wp:docPr id="43458" name="图片 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6356" cy="3347980"/>
                    </a:xfrm>
                    <a:prstGeom prst="rect">
                      <a:avLst/>
                    </a:prstGeom>
                    <a:ln w="12700">
                      <a:solidFill>
                        <a:schemeClr val="bg1">
                          <a:lumMod val="75000"/>
                        </a:schemeClr>
                      </a:solidFill>
                    </a:ln>
                  </pic:spPr>
                </pic:pic>
              </a:graphicData>
            </a:graphic>
          </wp:inline>
        </w:drawing>
      </w:r>
    </w:p>
    <w:p w14:paraId="0D89F85B" w14:textId="28ACE44B" w:rsidR="004B1460" w:rsidRPr="00312C7F" w:rsidRDefault="004B1460" w:rsidP="00C95A6E">
      <w:pPr>
        <w:pStyle w:val="30"/>
      </w:pPr>
      <w:r w:rsidRPr="00312C7F">
        <w:t>用CloudIDE打开代码仓库，</w:t>
      </w:r>
      <w:r w:rsidR="00840986">
        <w:t>选择新创建的分支进入</w:t>
      </w:r>
      <w:r w:rsidR="00840986">
        <w:rPr>
          <w:rFonts w:hint="eastAsia"/>
        </w:rPr>
        <w:t>（如果是已打开的CloudIDE界面，可</w:t>
      </w:r>
      <w:r w:rsidR="00840986" w:rsidRPr="00312C7F">
        <w:t>单击页面左下角分支名称，在页面上方的下拉列表中选择刚刚创建分支。可以看到左下角从</w:t>
      </w:r>
      <w:r w:rsidR="00840986" w:rsidRPr="00A85B01">
        <w:t>＂</w:t>
      </w:r>
      <w:r w:rsidR="00840986" w:rsidRPr="00312C7F">
        <w:t>master</w:t>
      </w:r>
      <w:r w:rsidR="00840986" w:rsidRPr="00A85B01">
        <w:t>＂</w:t>
      </w:r>
      <w:r w:rsidR="00840986" w:rsidRPr="00312C7F">
        <w:t>变成了新建分支名</w:t>
      </w:r>
      <w:r w:rsidR="00840986">
        <w:rPr>
          <w:rFonts w:hint="eastAsia"/>
        </w:rPr>
        <w:t>）</w:t>
      </w:r>
      <w:r w:rsidR="00840986" w:rsidRPr="00312C7F">
        <w:t>。</w:t>
      </w:r>
    </w:p>
    <w:p w14:paraId="01097E59" w14:textId="6F7A7686" w:rsidR="004B1460" w:rsidRPr="00312C7F"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689984" behindDoc="0" locked="0" layoutInCell="1" allowOverlap="1" wp14:anchorId="5525F756" wp14:editId="1C7EB901">
                <wp:simplePos x="0" y="0"/>
                <wp:positionH relativeFrom="column">
                  <wp:posOffset>902465</wp:posOffset>
                </wp:positionH>
                <wp:positionV relativeFrom="paragraph">
                  <wp:posOffset>3494144</wp:posOffset>
                </wp:positionV>
                <wp:extent cx="365760" cy="108585"/>
                <wp:effectExtent l="19050" t="19050" r="15240" b="24765"/>
                <wp:wrapNone/>
                <wp:docPr id="199" name="矩形 199"/>
                <wp:cNvGraphicFramePr/>
                <a:graphic xmlns:a="http://schemas.openxmlformats.org/drawingml/2006/main">
                  <a:graphicData uri="http://schemas.microsoft.com/office/word/2010/wordprocessingShape">
                    <wps:wsp>
                      <wps:cNvSpPr/>
                      <wps:spPr>
                        <a:xfrm>
                          <a:off x="0" y="0"/>
                          <a:ext cx="36576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175B9" id="矩形 199" o:spid="_x0000_s1026" style="position:absolute;left:0;text-align:left;margin-left:71.05pt;margin-top:275.15pt;width:28.8pt;height: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688960" behindDoc="0" locked="0" layoutInCell="1" allowOverlap="1" wp14:anchorId="749561C6" wp14:editId="4821D6B5">
                <wp:simplePos x="0" y="0"/>
                <wp:positionH relativeFrom="column">
                  <wp:posOffset>2899566</wp:posOffset>
                </wp:positionH>
                <wp:positionV relativeFrom="paragraph">
                  <wp:posOffset>444326</wp:posOffset>
                </wp:positionV>
                <wp:extent cx="1769821" cy="145796"/>
                <wp:effectExtent l="19050" t="19050" r="20955" b="26035"/>
                <wp:wrapNone/>
                <wp:docPr id="198" name="矩形 198"/>
                <wp:cNvGraphicFramePr/>
                <a:graphic xmlns:a="http://schemas.openxmlformats.org/drawingml/2006/main">
                  <a:graphicData uri="http://schemas.microsoft.com/office/word/2010/wordprocessingShape">
                    <wps:wsp>
                      <wps:cNvSpPr/>
                      <wps:spPr>
                        <a:xfrm>
                          <a:off x="0" y="0"/>
                          <a:ext cx="1769821" cy="1457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E92B" id="矩形 198" o:spid="_x0000_s1026" style="position:absolute;left:0;text-align:left;margin-left:228.3pt;margin-top:35pt;width:139.35pt;height: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" filled="f" strokecolor="#c7000b" strokeweight="2.25pt"/>
            </w:pict>
          </mc:Fallback>
        </mc:AlternateContent>
      </w:r>
      <w:r w:rsidR="004B1460" w:rsidRPr="00312C7F">
        <w:rPr>
          <w:noProof/>
        </w:rPr>
        <w:drawing>
          <wp:inline distT="0" distB="0" distL="0" distR="0" wp14:anchorId="01034377" wp14:editId="753FCC99">
            <wp:extent cx="5454000" cy="3549231"/>
            <wp:effectExtent l="19050" t="19050" r="13970" b="133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4000" cy="3549231"/>
                    </a:xfrm>
                    <a:prstGeom prst="rect">
                      <a:avLst/>
                    </a:prstGeom>
                    <a:ln w="12700">
                      <a:solidFill>
                        <a:schemeClr val="bg1">
                          <a:lumMod val="85000"/>
                        </a:schemeClr>
                      </a:solidFill>
                    </a:ln>
                  </pic:spPr>
                </pic:pic>
              </a:graphicData>
            </a:graphic>
          </wp:inline>
        </w:drawing>
      </w:r>
    </w:p>
    <w:p w14:paraId="0DE92C5C" w14:textId="4C9F779E" w:rsidR="006A5C05" w:rsidRDefault="00CA5A3C" w:rsidP="006A5C05">
      <w:pPr>
        <w:pStyle w:val="3"/>
      </w:pPr>
      <w:bookmarkStart w:id="31" w:name="_Toc80892062"/>
      <w:r w:rsidRPr="00312C7F">
        <w:t>合并请求</w:t>
      </w:r>
      <w:r w:rsidR="003538AA">
        <w:t>（登录模块）</w:t>
      </w:r>
    </w:p>
    <w:p w14:paraId="23C75CF0" w14:textId="73C0CD34" w:rsidR="006A5C05" w:rsidRDefault="006A5C05" w:rsidP="006A5C05">
      <w:pPr>
        <w:pStyle w:val="1e"/>
        <w:ind w:left="480" w:firstLine="840"/>
        <w:rPr>
          <w:rFonts w:hint="eastAsia"/>
        </w:rPr>
      </w:pPr>
      <w:r>
        <w:rPr>
          <w:rFonts w:hint="eastAsia"/>
        </w:rPr>
        <w:t>新增登录功能为例，使用合并请求（如遇其它合并参照此处即可）。</w:t>
      </w:r>
    </w:p>
    <w:p w14:paraId="51300A42" w14:textId="77777777" w:rsidR="00CA5A3C" w:rsidRPr="00312C7F" w:rsidRDefault="00CA5A3C" w:rsidP="00C95A6E">
      <w:pPr>
        <w:pStyle w:val="30"/>
      </w:pPr>
      <w:r w:rsidRPr="00312C7F">
        <w:lastRenderedPageBreak/>
        <w:t>创建合并请求，进入代</w:t>
      </w:r>
      <w:r>
        <w:t>”</w:t>
      </w:r>
      <w:r w:rsidRPr="00312C7F">
        <w:t>码</w:t>
      </w:r>
      <w:r>
        <w:t>托管</w:t>
      </w:r>
      <w:r w:rsidRPr="00312C7F">
        <w:t>，选择合并请求页签，单击</w:t>
      </w:r>
      <w:r>
        <w:rPr>
          <w:rFonts w:hint="eastAsia"/>
        </w:rPr>
        <w:t>“</w:t>
      </w:r>
      <w:r w:rsidRPr="00312C7F">
        <w:t>新建合并请求</w:t>
      </w:r>
      <w:r>
        <w:rPr>
          <w:rFonts w:hint="eastAsia"/>
        </w:rPr>
        <w:t>”</w:t>
      </w:r>
      <w:r w:rsidRPr="00312C7F">
        <w:t>。源分支选择刚刚创建的分支，与目标分支选择</w:t>
      </w:r>
      <w:r w:rsidRPr="00A85B01">
        <w:t>＂</w:t>
      </w:r>
      <w:r w:rsidRPr="00312C7F">
        <w:t>master</w:t>
      </w:r>
      <w:r w:rsidRPr="00A85B01">
        <w:t>＂</w:t>
      </w:r>
      <w:r w:rsidRPr="00312C7F">
        <w:t>，单击</w:t>
      </w:r>
      <w:r w:rsidRPr="00A85B01">
        <w:t>＂</w:t>
      </w:r>
      <w:r w:rsidRPr="00312C7F">
        <w:t>下一步</w:t>
      </w:r>
      <w:r w:rsidRPr="00A85B01">
        <w:t>＂</w:t>
      </w:r>
      <w:r w:rsidRPr="00312C7F">
        <w:t>。输入标题、描述（选填），选择合并人、评审人，单击</w:t>
      </w:r>
      <w:r w:rsidRPr="00A85B01">
        <w:t>＂</w:t>
      </w:r>
      <w:r w:rsidRPr="00312C7F">
        <w:t>确定</w:t>
      </w:r>
      <w:r w:rsidRPr="00A85B01">
        <w:t>＂</w:t>
      </w:r>
      <w:r w:rsidRPr="00312C7F">
        <w:t>完成。</w:t>
      </w:r>
      <w:r w:rsidRPr="00A85B01">
        <w:t>＂</w:t>
      </w:r>
      <w:r w:rsidRPr="00312C7F">
        <w:t>合并人</w:t>
      </w:r>
      <w:r w:rsidRPr="00A85B01">
        <w:t>＂</w:t>
      </w:r>
      <w:r w:rsidRPr="00312C7F">
        <w:t>即接受合并请求的人，</w:t>
      </w:r>
      <w:r w:rsidRPr="00A85B01">
        <w:t>＂</w:t>
      </w:r>
      <w:r w:rsidRPr="00312C7F">
        <w:t>评审人</w:t>
      </w:r>
      <w:r w:rsidRPr="00A85B01">
        <w:t>＂</w:t>
      </w:r>
      <w:r w:rsidRPr="00312C7F">
        <w:t>是由合并发起人邀请参与的评审者。对于不合格的合并请求，管理员可以关闭。在评分不够时，无法完成该合并请求。</w:t>
      </w:r>
    </w:p>
    <w:p w14:paraId="3B065507" w14:textId="77777777" w:rsidR="00CA5A3C" w:rsidRPr="00312C7F" w:rsidRDefault="00CA5A3C" w:rsidP="00CA5A3C">
      <w:pPr>
        <w:pStyle w:val="1e"/>
        <w:ind w:left="480" w:firstLine="840"/>
        <w:rPr>
          <w:rFonts w:hint="eastAsia"/>
        </w:rPr>
      </w:pPr>
      <w:r>
        <w:rPr>
          <w:noProof/>
        </w:rPr>
        <w:drawing>
          <wp:inline distT="0" distB="0" distL="0" distR="0" wp14:anchorId="13186463" wp14:editId="29CFE22A">
            <wp:extent cx="5400000" cy="3234509"/>
            <wp:effectExtent l="19050" t="19050" r="10795" b="23495"/>
            <wp:docPr id="43320" name="图片 4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00" cy="3234509"/>
                    </a:xfrm>
                    <a:prstGeom prst="rect">
                      <a:avLst/>
                    </a:prstGeom>
                    <a:ln w="12700">
                      <a:solidFill>
                        <a:schemeClr val="bg1">
                          <a:lumMod val="85000"/>
                        </a:schemeClr>
                      </a:solidFill>
                    </a:ln>
                  </pic:spPr>
                </pic:pic>
              </a:graphicData>
            </a:graphic>
          </wp:inline>
        </w:drawing>
      </w:r>
    </w:p>
    <w:p w14:paraId="7CF8B938" w14:textId="6059E9CF" w:rsidR="00CA5A3C" w:rsidRPr="00312C7F" w:rsidRDefault="00CA5A3C" w:rsidP="00C95A6E">
      <w:pPr>
        <w:pStyle w:val="30"/>
      </w:pPr>
      <w:r w:rsidRPr="00312C7F">
        <w:t>代码检视以及评分，评审人进入代码仓库后，在</w:t>
      </w:r>
      <w:r w:rsidRPr="00A85B01">
        <w:t>＂</w:t>
      </w:r>
      <w:r w:rsidRPr="00312C7F">
        <w:t>合并请求</w:t>
      </w:r>
      <w:r w:rsidRPr="00A85B01">
        <w:t>＂</w:t>
      </w:r>
      <w:r w:rsidRPr="00312C7F">
        <w:t>页签中找到需要评审的合并请求，单击该请求，查看合并请求详情。评审者可以在</w:t>
      </w:r>
      <w:r w:rsidRPr="00A85B01">
        <w:t>＂</w:t>
      </w:r>
      <w:r w:rsidRPr="00312C7F">
        <w:t>合并请求详情</w:t>
      </w:r>
      <w:r w:rsidRPr="00A85B01">
        <w:t>＂</w:t>
      </w:r>
      <w:r w:rsidRPr="00312C7F">
        <w:t>页签中发表评论、发表讨论，对合并请求进行评分。</w:t>
      </w:r>
    </w:p>
    <w:p w14:paraId="6CE684B7" w14:textId="77777777" w:rsidR="00CA5A3C" w:rsidRPr="00312C7F" w:rsidRDefault="00CA5A3C" w:rsidP="00CA5A3C">
      <w:pPr>
        <w:pStyle w:val="1e"/>
        <w:ind w:left="480" w:firstLine="840"/>
        <w:rPr>
          <w:rFonts w:hint="eastAsia"/>
        </w:rPr>
      </w:pPr>
      <w:r w:rsidRPr="00312C7F">
        <w:rPr>
          <w:noProof/>
        </w:rPr>
        <w:drawing>
          <wp:inline distT="0" distB="0" distL="0" distR="0" wp14:anchorId="27242194" wp14:editId="3028E6B6">
            <wp:extent cx="2713966" cy="2962656"/>
            <wp:effectExtent l="19050" t="19050" r="1079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4352" cy="2984910"/>
                    </a:xfrm>
                    <a:prstGeom prst="rect">
                      <a:avLst/>
                    </a:prstGeom>
                    <a:ln w="12700">
                      <a:solidFill>
                        <a:schemeClr val="bg1">
                          <a:lumMod val="85000"/>
                        </a:schemeClr>
                      </a:solidFill>
                    </a:ln>
                  </pic:spPr>
                </pic:pic>
              </a:graphicData>
            </a:graphic>
          </wp:inline>
        </w:drawing>
      </w:r>
    </w:p>
    <w:p w14:paraId="627E458F" w14:textId="77777777" w:rsidR="00CA5A3C" w:rsidRPr="00312C7F" w:rsidRDefault="00CA5A3C" w:rsidP="00CA5A3C">
      <w:pPr>
        <w:pStyle w:val="1e"/>
        <w:ind w:left="480" w:firstLine="840"/>
        <w:rPr>
          <w:rFonts w:hint="eastAsia"/>
        </w:rPr>
      </w:pPr>
      <w:r w:rsidRPr="00312C7F">
        <w:lastRenderedPageBreak/>
        <w:t>也可以在文件变更页签，针对某一行代码发表讨论。评论与讨论的区别在于：评论无需回复并解决。而讨论是一个需要解决的问题。在评论记录里，可以看到差别。</w:t>
      </w:r>
    </w:p>
    <w:p w14:paraId="213F5A24" w14:textId="77777777" w:rsidR="00CA5A3C" w:rsidRPr="00312C7F" w:rsidRDefault="00CA5A3C" w:rsidP="00CA5A3C">
      <w:pPr>
        <w:pStyle w:val="1e"/>
        <w:ind w:left="480" w:firstLine="840"/>
        <w:rPr>
          <w:rFonts w:hint="eastAsia"/>
        </w:rPr>
      </w:pPr>
      <w:r>
        <w:rPr>
          <w:noProof/>
        </w:rPr>
        <w:drawing>
          <wp:inline distT="0" distB="0" distL="0" distR="0" wp14:anchorId="2C279395" wp14:editId="05558F34">
            <wp:extent cx="5400000" cy="2268583"/>
            <wp:effectExtent l="19050" t="19050" r="10795" b="17780"/>
            <wp:docPr id="43322" name="图片 4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2268583"/>
                    </a:xfrm>
                    <a:prstGeom prst="rect">
                      <a:avLst/>
                    </a:prstGeom>
                    <a:ln w="12700">
                      <a:solidFill>
                        <a:schemeClr val="bg1">
                          <a:lumMod val="85000"/>
                        </a:schemeClr>
                      </a:solidFill>
                    </a:ln>
                  </pic:spPr>
                </pic:pic>
              </a:graphicData>
            </a:graphic>
          </wp:inline>
        </w:drawing>
      </w:r>
    </w:p>
    <w:p w14:paraId="1671CCBB" w14:textId="77777777" w:rsidR="00CA5A3C" w:rsidRPr="00312C7F" w:rsidRDefault="00CA5A3C" w:rsidP="00CA5A3C">
      <w:pPr>
        <w:pStyle w:val="1e"/>
        <w:ind w:left="480" w:firstLine="840"/>
        <w:rPr>
          <w:rFonts w:hint="eastAsia"/>
        </w:rPr>
      </w:pPr>
      <w:r w:rsidRPr="00312C7F">
        <w:t>开发人员在</w:t>
      </w:r>
      <w:r w:rsidRPr="00A85B01">
        <w:t>＂</w:t>
      </w:r>
      <w:r w:rsidRPr="00312C7F">
        <w:t>合并请求详情</w:t>
      </w:r>
      <w:r w:rsidRPr="00A85B01">
        <w:t>＂</w:t>
      </w:r>
      <w:r w:rsidRPr="00312C7F">
        <w:t>页面可查评论</w:t>
      </w:r>
      <w:r w:rsidRPr="00312C7F">
        <w:t>/</w:t>
      </w:r>
      <w:r w:rsidRPr="00312C7F">
        <w:t>讨论记录。</w:t>
      </w:r>
    </w:p>
    <w:p w14:paraId="26C7D782" w14:textId="77777777" w:rsidR="00CA5A3C" w:rsidRPr="00312C7F" w:rsidRDefault="00CA5A3C" w:rsidP="00CA5A3C">
      <w:pPr>
        <w:pStyle w:val="1e"/>
        <w:ind w:left="480" w:firstLine="840"/>
        <w:rPr>
          <w:rFonts w:cs="Huawei Sans" w:hint="eastAsia"/>
        </w:rPr>
      </w:pPr>
      <w:r>
        <w:rPr>
          <w:noProof/>
        </w:rPr>
        <w:drawing>
          <wp:inline distT="0" distB="0" distL="0" distR="0" wp14:anchorId="3E6369B9" wp14:editId="06DBC204">
            <wp:extent cx="5400000" cy="2067441"/>
            <wp:effectExtent l="19050" t="19050" r="10795" b="28575"/>
            <wp:docPr id="43324" name="图片 4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2067441"/>
                    </a:xfrm>
                    <a:prstGeom prst="rect">
                      <a:avLst/>
                    </a:prstGeom>
                    <a:ln w="12700">
                      <a:solidFill>
                        <a:schemeClr val="bg1">
                          <a:lumMod val="85000"/>
                        </a:schemeClr>
                      </a:solidFill>
                    </a:ln>
                  </pic:spPr>
                </pic:pic>
              </a:graphicData>
            </a:graphic>
          </wp:inline>
        </w:drawing>
      </w:r>
    </w:p>
    <w:p w14:paraId="5BA36B32" w14:textId="77777777" w:rsidR="00CA5A3C" w:rsidRPr="00312C7F" w:rsidRDefault="00CA5A3C" w:rsidP="00C95A6E">
      <w:pPr>
        <w:pStyle w:val="30"/>
      </w:pPr>
      <w:r>
        <w:rPr>
          <w:rFonts w:hint="eastAsia"/>
        </w:rPr>
        <w:t>评审</w:t>
      </w:r>
      <w:r>
        <w:t>成员</w:t>
      </w:r>
      <w:r w:rsidRPr="00312C7F">
        <w:t xml:space="preserve">提交评分。若只有一个账号，请将允许分支合并的最低评分设置为2分。 </w:t>
      </w:r>
    </w:p>
    <w:p w14:paraId="27543641" w14:textId="77777777" w:rsidR="00CA5A3C" w:rsidRPr="00312C7F" w:rsidRDefault="00CA5A3C" w:rsidP="00C95A6E">
      <w:pPr>
        <w:pStyle w:val="30"/>
      </w:pPr>
      <w:r w:rsidRPr="00312C7F">
        <w:t>合并人进入代码仓库后，在</w:t>
      </w:r>
      <w:r w:rsidRPr="00A85B01">
        <w:t>＂</w:t>
      </w:r>
      <w:r w:rsidRPr="00312C7F">
        <w:t>合并请求</w:t>
      </w:r>
      <w:r w:rsidRPr="00A85B01">
        <w:t>＂</w:t>
      </w:r>
      <w:r w:rsidRPr="00312C7F">
        <w:t>页签中找到需要评审的合并请求，单击该请求，查看合并请求详情。选择</w:t>
      </w:r>
      <w:r w:rsidRPr="00A85B01">
        <w:t>＂</w:t>
      </w:r>
      <w:r w:rsidRPr="00312C7F">
        <w:t>合入</w:t>
      </w:r>
      <w:r w:rsidRPr="00A85B01">
        <w:t>＂</w:t>
      </w:r>
      <w:r w:rsidRPr="00312C7F">
        <w:t>，系统将提示</w:t>
      </w:r>
      <w:r w:rsidRPr="00A85B01">
        <w:t>＂</w:t>
      </w:r>
      <w:r w:rsidRPr="00312C7F">
        <w:t>合并成功</w:t>
      </w:r>
      <w:r w:rsidRPr="00A85B01">
        <w:t>＂</w:t>
      </w:r>
      <w:r w:rsidRPr="00312C7F">
        <w:t>。</w:t>
      </w:r>
    </w:p>
    <w:p w14:paraId="6E66FFDD" w14:textId="39D24892" w:rsidR="00CA5A3C" w:rsidRDefault="00CA5A3C" w:rsidP="00CA5A3C">
      <w:pPr>
        <w:pStyle w:val="1e"/>
        <w:ind w:left="480" w:firstLine="840"/>
        <w:rPr>
          <w:rFonts w:hint="eastAsia"/>
        </w:rPr>
      </w:pPr>
      <w:r>
        <w:rPr>
          <w:noProof/>
        </w:rPr>
        <w:drawing>
          <wp:inline distT="0" distB="0" distL="0" distR="0" wp14:anchorId="37AEC4D5" wp14:editId="46C1EDC1">
            <wp:extent cx="5400000" cy="1822038"/>
            <wp:effectExtent l="19050" t="19050" r="10795" b="26035"/>
            <wp:docPr id="43325" name="图片 4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00" cy="1822038"/>
                    </a:xfrm>
                    <a:prstGeom prst="rect">
                      <a:avLst/>
                    </a:prstGeom>
                    <a:ln w="12700">
                      <a:solidFill>
                        <a:schemeClr val="bg1">
                          <a:lumMod val="85000"/>
                        </a:schemeClr>
                      </a:solidFill>
                    </a:ln>
                  </pic:spPr>
                </pic:pic>
              </a:graphicData>
            </a:graphic>
          </wp:inline>
        </w:drawing>
      </w:r>
    </w:p>
    <w:p w14:paraId="0072B5CE" w14:textId="77777777" w:rsidR="00CA5A3C" w:rsidRPr="00312C7F" w:rsidRDefault="00CA5A3C" w:rsidP="00CA5A3C">
      <w:pPr>
        <w:pStyle w:val="1e"/>
        <w:ind w:left="480" w:firstLine="840"/>
        <w:rPr>
          <w:rFonts w:hint="eastAsia"/>
        </w:rPr>
      </w:pPr>
      <w:r w:rsidRPr="00312C7F">
        <w:t>代码托管服务提供了以下功能，能够满足更多的使用场景。</w:t>
      </w:r>
    </w:p>
    <w:tbl>
      <w:tblPr>
        <w:tblStyle w:val="V30"/>
        <w:tblW w:w="8407"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702"/>
        <w:gridCol w:w="6705"/>
      </w:tblGrid>
      <w:tr w:rsidR="00CA5A3C" w:rsidRPr="00312C7F" w14:paraId="416140C4" w14:textId="77777777" w:rsidTr="00CA5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4BB53E55" w14:textId="77777777" w:rsidR="00CA5A3C" w:rsidRPr="00312C7F" w:rsidRDefault="00CA5A3C" w:rsidP="00CA5A3C">
            <w:pPr>
              <w:pStyle w:val="5a"/>
            </w:pPr>
            <w:r w:rsidRPr="00312C7F">
              <w:lastRenderedPageBreak/>
              <w:t>功能</w:t>
            </w:r>
          </w:p>
        </w:tc>
        <w:tc>
          <w:tcPr>
            <w:tcW w:w="3988" w:type="pct"/>
          </w:tcPr>
          <w:p w14:paraId="032519F3" w14:textId="77777777" w:rsidR="00CA5A3C" w:rsidRPr="00312C7F" w:rsidRDefault="00CA5A3C" w:rsidP="00CA5A3C">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CA5A3C" w:rsidRPr="00312C7F" w14:paraId="59FE0F95"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4AFE6F9A" w14:textId="77777777" w:rsidR="00CA5A3C" w:rsidRPr="00312C7F" w:rsidRDefault="00651062" w:rsidP="00CA5A3C">
            <w:pPr>
              <w:pStyle w:val="5a"/>
            </w:pPr>
            <w:hyperlink r:id="rId93" w:tooltip=" " w:history="1">
              <w:r w:rsidR="00CA5A3C" w:rsidRPr="00312C7F">
                <w:rPr>
                  <w:rStyle w:val="ad"/>
                  <w:color w:val="000000" w:themeColor="text1"/>
                </w:rPr>
                <w:t>仓库统计</w:t>
              </w:r>
            </w:hyperlink>
          </w:p>
        </w:tc>
        <w:tc>
          <w:tcPr>
            <w:tcW w:w="3988" w:type="pct"/>
          </w:tcPr>
          <w:p w14:paraId="1E0C53F8"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312C7F">
              <w:t>可以查看代码贡献量、提交记录、频率、涉及语言等信息。</w:t>
            </w:r>
          </w:p>
        </w:tc>
      </w:tr>
      <w:tr w:rsidR="00CA5A3C" w:rsidRPr="00312C7F" w14:paraId="0CDD704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2A8B3B4" w14:textId="77777777" w:rsidR="00CA5A3C" w:rsidRPr="00312C7F" w:rsidRDefault="00651062" w:rsidP="00CA5A3C">
            <w:pPr>
              <w:pStyle w:val="5a"/>
            </w:pPr>
            <w:hyperlink r:id="rId94" w:tooltip=" " w:history="1">
              <w:r w:rsidR="00CA5A3C" w:rsidRPr="00312C7F">
                <w:rPr>
                  <w:rStyle w:val="ad"/>
                  <w:color w:val="000000" w:themeColor="text1"/>
                </w:rPr>
                <w:t>IP</w:t>
              </w:r>
              <w:r w:rsidR="00CA5A3C" w:rsidRPr="00312C7F">
                <w:rPr>
                  <w:rStyle w:val="ad"/>
                  <w:color w:val="000000" w:themeColor="text1"/>
                </w:rPr>
                <w:t>白名单</w:t>
              </w:r>
            </w:hyperlink>
          </w:p>
        </w:tc>
        <w:tc>
          <w:tcPr>
            <w:tcW w:w="3988" w:type="pct"/>
          </w:tcPr>
          <w:p w14:paraId="1D02BB70"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086509">
              <w:t>只有在</w:t>
            </w:r>
            <w:r w:rsidRPr="00086509">
              <w:t>IP</w:t>
            </w:r>
            <w:r w:rsidRPr="00086509">
              <w:t>白名单范围内的仓库访问才是允许的，除此之外其他</w:t>
            </w:r>
            <w:r w:rsidRPr="00086509">
              <w:t>IP</w:t>
            </w:r>
            <w:r w:rsidRPr="00086509">
              <w:t>发起的访问一律被拒绝。</w:t>
            </w:r>
          </w:p>
        </w:tc>
      </w:tr>
      <w:tr w:rsidR="00CA5A3C" w:rsidRPr="00312C7F" w14:paraId="7C8D6DA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26288A24" w14:textId="77777777" w:rsidR="00CA5A3C" w:rsidRPr="00312C7F" w:rsidRDefault="00651062" w:rsidP="00CA5A3C">
            <w:pPr>
              <w:pStyle w:val="5a"/>
            </w:pPr>
            <w:hyperlink r:id="rId95" w:tooltip=" " w:history="1">
              <w:r w:rsidR="00CA5A3C" w:rsidRPr="00312C7F">
                <w:rPr>
                  <w:rStyle w:val="ad"/>
                  <w:color w:val="000000" w:themeColor="text1"/>
                </w:rPr>
                <w:t>子模块设置</w:t>
              </w:r>
            </w:hyperlink>
          </w:p>
        </w:tc>
        <w:tc>
          <w:tcPr>
            <w:tcW w:w="3988" w:type="pct"/>
          </w:tcPr>
          <w:p w14:paraId="7C484BB6"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proofErr w:type="spellStart"/>
            <w:r w:rsidRPr="00312C7F">
              <w:t>Git</w:t>
            </w:r>
            <w:proofErr w:type="spellEnd"/>
            <w:r w:rsidRPr="00312C7F">
              <w:t>为管理仓库共用而衍生出的一个工具。通过子模块您可以将公共仓库作为子目录包含到您的仓库中，并能够双向更新该公共仓库的代码。</w:t>
            </w:r>
          </w:p>
        </w:tc>
      </w:tr>
      <w:tr w:rsidR="00CA5A3C" w:rsidRPr="00312C7F" w14:paraId="6BC52FE3"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58B41567" w14:textId="77777777" w:rsidR="00CA5A3C" w:rsidRPr="00312C7F" w:rsidRDefault="00651062" w:rsidP="00CA5A3C">
            <w:pPr>
              <w:pStyle w:val="5a"/>
            </w:pPr>
            <w:hyperlink r:id="rId96" w:tooltip=" " w:history="1">
              <w:r w:rsidR="00CA5A3C" w:rsidRPr="00312C7F">
                <w:rPr>
                  <w:rStyle w:val="ad"/>
                  <w:color w:val="000000" w:themeColor="text1"/>
                </w:rPr>
                <w:t>WebHook</w:t>
              </w:r>
              <w:r w:rsidR="00CA5A3C" w:rsidRPr="00312C7F">
                <w:rPr>
                  <w:rStyle w:val="ad"/>
                  <w:color w:val="000000" w:themeColor="text1"/>
                </w:rPr>
                <w:t>设置</w:t>
              </w:r>
            </w:hyperlink>
          </w:p>
        </w:tc>
        <w:tc>
          <w:tcPr>
            <w:tcW w:w="3988" w:type="pct"/>
          </w:tcPr>
          <w:p w14:paraId="0FA5EEC2"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proofErr w:type="spellStart"/>
            <w:r w:rsidRPr="00312C7F">
              <w:t>WebHook</w:t>
            </w:r>
            <w:proofErr w:type="spellEnd"/>
            <w:r w:rsidRPr="00312C7F">
              <w:t>允许开发人员通过订阅</w:t>
            </w:r>
            <w:r w:rsidRPr="00312C7F">
              <w:t xml:space="preserve"> </w:t>
            </w:r>
            <w:proofErr w:type="spellStart"/>
            <w:r w:rsidRPr="00312C7F">
              <w:t>CodeHub</w:t>
            </w:r>
            <w:proofErr w:type="spellEnd"/>
            <w:r w:rsidRPr="00312C7F">
              <w:t xml:space="preserve"> </w:t>
            </w:r>
            <w:r w:rsidRPr="00312C7F">
              <w:t>的仓库的分支推送</w:t>
            </w:r>
            <w:r w:rsidRPr="00312C7F">
              <w:t>(push)</w:t>
            </w:r>
            <w:r w:rsidRPr="00312C7F">
              <w:t>，标签推送</w:t>
            </w:r>
            <w:r w:rsidRPr="00312C7F">
              <w:t>(tag push)</w:t>
            </w:r>
            <w:r w:rsidRPr="00312C7F">
              <w:t>等事件来触发自己系统的构建、更新镜像、部署等操作。</w:t>
            </w:r>
          </w:p>
        </w:tc>
      </w:tr>
      <w:tr w:rsidR="00CA5A3C" w:rsidRPr="00312C7F" w14:paraId="4EFE7697"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6CB0623" w14:textId="77777777" w:rsidR="00CA5A3C" w:rsidRPr="00312C7F" w:rsidRDefault="00CA5A3C" w:rsidP="00CA5A3C">
            <w:pPr>
              <w:pStyle w:val="5a"/>
            </w:pPr>
            <w:r w:rsidRPr="00312C7F">
              <w:t>通知设置</w:t>
            </w:r>
          </w:p>
        </w:tc>
        <w:tc>
          <w:tcPr>
            <w:tcW w:w="3988" w:type="pct"/>
          </w:tcPr>
          <w:p w14:paraId="35B72B22"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312C7F">
              <w:t>当仓库发生重大变更（例如删除、冻结）时，系统会发送邮件通知。通过</w:t>
            </w:r>
            <w:r w:rsidRPr="00A85B01">
              <w:rPr>
                <w:rFonts w:ascii="方正兰亭黑简体"/>
              </w:rPr>
              <w:t>＂</w:t>
            </w:r>
            <w:r w:rsidRPr="00312C7F">
              <w:t>设置</w:t>
            </w:r>
            <w:r w:rsidRPr="00312C7F">
              <w:t xml:space="preserve"> &gt; </w:t>
            </w:r>
            <w:r w:rsidRPr="00312C7F">
              <w:t>基础设置</w:t>
            </w:r>
            <w:r w:rsidRPr="00312C7F">
              <w:t xml:space="preserve"> &gt; </w:t>
            </w:r>
            <w:r w:rsidRPr="00312C7F">
              <w:t>通知设置</w:t>
            </w:r>
            <w:r w:rsidRPr="00A85B01">
              <w:rPr>
                <w:rFonts w:ascii="方正兰亭黑简体"/>
              </w:rPr>
              <w:t>＂</w:t>
            </w:r>
            <w:r w:rsidRPr="00312C7F">
              <w:t>页面，可设置接收者范围。</w:t>
            </w:r>
          </w:p>
        </w:tc>
      </w:tr>
    </w:tbl>
    <w:p w14:paraId="0B982DA3" w14:textId="1DC263D0" w:rsidR="004B1460" w:rsidRPr="00312C7F" w:rsidRDefault="004B1460" w:rsidP="004576A2">
      <w:pPr>
        <w:pStyle w:val="2"/>
        <w:rPr>
          <w:rFonts w:cs="Huawei Sans"/>
          <w:lang w:eastAsia="zh-CN"/>
        </w:rPr>
      </w:pPr>
      <w:r w:rsidRPr="00312C7F">
        <w:rPr>
          <w:rFonts w:cs="Huawei Sans"/>
          <w:lang w:eastAsia="zh-CN"/>
        </w:rPr>
        <w:t>代码检查确保编码规范</w:t>
      </w:r>
      <w:bookmarkEnd w:id="31"/>
    </w:p>
    <w:p w14:paraId="681B6F20" w14:textId="77777777" w:rsidR="004B1460" w:rsidRPr="00312C7F" w:rsidRDefault="004B1460" w:rsidP="004576A2">
      <w:pPr>
        <w:pStyle w:val="3"/>
      </w:pPr>
      <w:bookmarkStart w:id="32" w:name="_Toc80892063"/>
      <w:r w:rsidRPr="00312C7F">
        <w:t>实验介绍</w:t>
      </w:r>
      <w:bookmarkEnd w:id="32"/>
    </w:p>
    <w:p w14:paraId="7F82FF34" w14:textId="77777777" w:rsidR="004B1460" w:rsidRPr="00312C7F" w:rsidRDefault="004B1460" w:rsidP="00056A66">
      <w:pPr>
        <w:pStyle w:val="1e"/>
        <w:ind w:left="480" w:firstLine="840"/>
        <w:rPr>
          <w:rFonts w:hint="eastAsia"/>
        </w:rPr>
      </w:pPr>
      <w:r w:rsidRPr="00312C7F">
        <w:t>随着凤凰商城越来越庞大，线上出现的缺陷以及安全问题也越来越多，修复的成本太大了，其实很多问题是可以在上线之前就应该发现以及修复的。</w:t>
      </w:r>
    </w:p>
    <w:p w14:paraId="5F857343" w14:textId="77777777" w:rsidR="004B1460" w:rsidRPr="00312C7F" w:rsidRDefault="004B1460" w:rsidP="00056A66">
      <w:pPr>
        <w:pStyle w:val="1e"/>
        <w:ind w:left="480" w:firstLine="840"/>
        <w:rPr>
          <w:rFonts w:hint="eastAsia"/>
        </w:rPr>
      </w:pPr>
      <w:r w:rsidRPr="00312C7F">
        <w:t>而且开发人员写代码也比较随性，没有统一标准，我们需要制定一些基本的标准，并对代码进行持续的静态代码扫描，一旦发现问题立即在迭代内修复。这样才能保证我们上线的应用相对可靠。</w:t>
      </w:r>
    </w:p>
    <w:p w14:paraId="1DA3B778" w14:textId="1C33812C" w:rsidR="004B1460" w:rsidRPr="00312C7F" w:rsidRDefault="004B1460" w:rsidP="00056A66">
      <w:pPr>
        <w:pStyle w:val="1e"/>
        <w:ind w:left="480" w:firstLine="840"/>
        <w:rPr>
          <w:rFonts w:hint="eastAsia"/>
        </w:rPr>
      </w:pPr>
      <w:r w:rsidRPr="00312C7F">
        <w:t>在本实验中，您将了解如何使用</w:t>
      </w:r>
      <w:proofErr w:type="spellStart"/>
      <w:r w:rsidRPr="00312C7F">
        <w:t>DevCloud</w:t>
      </w:r>
      <w:proofErr w:type="spellEnd"/>
      <w:r w:rsidRPr="00312C7F">
        <w:t>提供的</w:t>
      </w:r>
      <w:r w:rsidRPr="00A85B01">
        <w:t>＂</w:t>
      </w:r>
      <w:r w:rsidRPr="00312C7F">
        <w:t>代码检查</w:t>
      </w:r>
      <w:r w:rsidRPr="00A85B01">
        <w:t>＂</w:t>
      </w:r>
      <w:r w:rsidRPr="00312C7F">
        <w:t>服务完成针对不同技术</w:t>
      </w:r>
      <w:proofErr w:type="gramStart"/>
      <w:r w:rsidRPr="00312C7F">
        <w:t>栈</w:t>
      </w:r>
      <w:proofErr w:type="gramEnd"/>
      <w:r w:rsidRPr="00312C7F">
        <w:t>的代码静态扫描，问题</w:t>
      </w:r>
      <w:r w:rsidR="00D42F28">
        <w:t>采</w:t>
      </w:r>
      <w:r w:rsidRPr="00312C7F">
        <w:t>集与修复。</w:t>
      </w:r>
    </w:p>
    <w:p w14:paraId="2CC2402D" w14:textId="77777777" w:rsidR="004B1460" w:rsidRPr="00312C7F" w:rsidRDefault="004B1460" w:rsidP="00056A66">
      <w:pPr>
        <w:pStyle w:val="1e"/>
        <w:ind w:left="480" w:firstLine="840"/>
        <w:rPr>
          <w:rFonts w:hint="eastAsia"/>
        </w:rPr>
      </w:pPr>
      <w:r w:rsidRPr="00312C7F">
        <w:t>本次实验主要完成以下内容：</w:t>
      </w:r>
    </w:p>
    <w:p w14:paraId="3324C010" w14:textId="77777777" w:rsidR="004B1460" w:rsidRPr="00312C7F" w:rsidRDefault="004B1460" w:rsidP="004B1460">
      <w:pPr>
        <w:pStyle w:val="4a"/>
        <w:rPr>
          <w:rFonts w:cs="Huawei Sans"/>
        </w:rPr>
      </w:pPr>
      <w:r w:rsidRPr="00312C7F">
        <w:rPr>
          <w:rFonts w:cs="Huawei Sans"/>
        </w:rPr>
        <w:t>学习如何创建代码检查任务，并执行代码检查任务，完成应用的静态代码检查。</w:t>
      </w:r>
    </w:p>
    <w:p w14:paraId="23E8E4C1" w14:textId="77777777" w:rsidR="004B1460" w:rsidRPr="00312C7F" w:rsidRDefault="004B1460" w:rsidP="004B1460">
      <w:pPr>
        <w:pStyle w:val="4a"/>
        <w:rPr>
          <w:rFonts w:cs="Huawei Sans"/>
        </w:rPr>
      </w:pPr>
      <w:r w:rsidRPr="00312C7F">
        <w:rPr>
          <w:rFonts w:cs="Huawei Sans"/>
        </w:rPr>
        <w:t>学习如何根据代码检查结果分析代码中存在的问题，并解决代码问题。</w:t>
      </w:r>
    </w:p>
    <w:p w14:paraId="389C89C5" w14:textId="77777777" w:rsidR="004B1460" w:rsidRPr="00312C7F" w:rsidRDefault="004B1460" w:rsidP="004B1460">
      <w:pPr>
        <w:pStyle w:val="4a"/>
        <w:rPr>
          <w:rFonts w:cs="Huawei Sans"/>
        </w:rPr>
      </w:pPr>
      <w:r w:rsidRPr="00312C7F">
        <w:rPr>
          <w:rFonts w:cs="Huawei Sans"/>
        </w:rPr>
        <w:t>学习如何新增以及管理规则集，定制自定义的代码检查规范。</w:t>
      </w:r>
    </w:p>
    <w:p w14:paraId="685E133F" w14:textId="77777777" w:rsidR="004B1460" w:rsidRPr="00312C7F" w:rsidRDefault="004B1460" w:rsidP="004576A2">
      <w:pPr>
        <w:pStyle w:val="3"/>
      </w:pPr>
      <w:bookmarkStart w:id="33" w:name="_Toc80892064"/>
      <w:r w:rsidRPr="00312C7F">
        <w:t>实验目的</w:t>
      </w:r>
      <w:bookmarkEnd w:id="33"/>
    </w:p>
    <w:p w14:paraId="7C153911" w14:textId="77777777" w:rsidR="004B1460" w:rsidRPr="00312C7F" w:rsidRDefault="004B1460" w:rsidP="004B1460">
      <w:pPr>
        <w:pStyle w:val="4a"/>
        <w:rPr>
          <w:rFonts w:cs="Huawei Sans"/>
        </w:rPr>
      </w:pPr>
      <w:r w:rsidRPr="00312C7F">
        <w:rPr>
          <w:rFonts w:cs="Huawei Sans"/>
        </w:rPr>
        <w:t>理解并掌握代码检查的任务配置功能</w:t>
      </w:r>
    </w:p>
    <w:p w14:paraId="553B3191" w14:textId="77777777" w:rsidR="004B1460" w:rsidRPr="00312C7F" w:rsidRDefault="004B1460" w:rsidP="004B1460">
      <w:pPr>
        <w:pStyle w:val="4a"/>
        <w:rPr>
          <w:rFonts w:cs="Huawei Sans"/>
        </w:rPr>
      </w:pPr>
      <w:r w:rsidRPr="00312C7F">
        <w:rPr>
          <w:rFonts w:cs="Huawei Sans"/>
        </w:rPr>
        <w:t>理解代码检查任务的分析结果并掌握如何修复</w:t>
      </w:r>
    </w:p>
    <w:p w14:paraId="5AE97332" w14:textId="77777777" w:rsidR="004B1460" w:rsidRPr="00312C7F" w:rsidRDefault="004B1460" w:rsidP="004B1460">
      <w:pPr>
        <w:pStyle w:val="4a"/>
        <w:rPr>
          <w:rFonts w:cs="Huawei Sans"/>
        </w:rPr>
      </w:pPr>
      <w:r w:rsidRPr="00312C7F">
        <w:rPr>
          <w:rFonts w:cs="Huawei Sans"/>
        </w:rPr>
        <w:lastRenderedPageBreak/>
        <w:t>理解并掌握如何进行代码检查</w:t>
      </w:r>
      <w:proofErr w:type="gramStart"/>
      <w:r w:rsidRPr="00312C7F">
        <w:rPr>
          <w:rFonts w:cs="Huawei Sans"/>
        </w:rPr>
        <w:t>规则集</w:t>
      </w:r>
      <w:proofErr w:type="gramEnd"/>
      <w:r w:rsidRPr="00312C7F">
        <w:rPr>
          <w:rFonts w:cs="Huawei Sans"/>
        </w:rPr>
        <w:t>的配置及管理</w:t>
      </w:r>
    </w:p>
    <w:p w14:paraId="48F5381B" w14:textId="77777777" w:rsidR="004B1460" w:rsidRPr="00312C7F" w:rsidRDefault="004B1460" w:rsidP="004576A2">
      <w:pPr>
        <w:pStyle w:val="3"/>
      </w:pPr>
      <w:bookmarkStart w:id="34" w:name="_Toc80892065"/>
      <w:r w:rsidRPr="00312C7F">
        <w:t>为示例项目配置代码检查任务并执行</w:t>
      </w:r>
      <w:bookmarkEnd w:id="34"/>
    </w:p>
    <w:p w14:paraId="02762FB7" w14:textId="77777777" w:rsidR="004B1460" w:rsidRPr="00312C7F" w:rsidRDefault="004B1460" w:rsidP="00056A66">
      <w:pPr>
        <w:pStyle w:val="1e"/>
        <w:ind w:left="480" w:firstLine="840"/>
        <w:rPr>
          <w:rFonts w:hint="eastAsia"/>
        </w:rPr>
      </w:pPr>
      <w:r w:rsidRPr="00312C7F">
        <w:t>通过本节，您将学习如何编辑并执行代码检查任务，完成应用的静态代码检查。</w:t>
      </w:r>
    </w:p>
    <w:p w14:paraId="0B113309" w14:textId="61E3116C" w:rsidR="004B1460" w:rsidRPr="00312C7F" w:rsidRDefault="004B1460" w:rsidP="00C95A6E">
      <w:pPr>
        <w:pStyle w:val="30"/>
      </w:pPr>
      <w:r w:rsidRPr="00312C7F">
        <w:t>编辑代码检查任务包含语言。进入项目，单击页面上方导航</w:t>
      </w:r>
      <w:r w:rsidRPr="00A85B01">
        <w:t>＂</w:t>
      </w:r>
      <w:r w:rsidRPr="00312C7F">
        <w:t>代码 &gt; 代码检查</w:t>
      </w:r>
      <w:r w:rsidRPr="00A85B01">
        <w:t>＂</w:t>
      </w:r>
      <w:r w:rsidRPr="00312C7F">
        <w:t>，进入代码检查服务。单击代码检查任务</w:t>
      </w:r>
      <w:r w:rsidRPr="00A85B01">
        <w:t>＂</w:t>
      </w:r>
      <w:r w:rsidRPr="00312C7F">
        <w:t>phoenix-codecheck-worker</w:t>
      </w:r>
      <w:r w:rsidRPr="00A85B01">
        <w:t>＂</w:t>
      </w:r>
      <w:r w:rsidRPr="00312C7F">
        <w:t>，进入</w:t>
      </w:r>
      <w:r w:rsidRPr="00A85B01">
        <w:t>＂</w:t>
      </w:r>
      <w:r w:rsidRPr="00312C7F">
        <w:t>代码检查详情</w:t>
      </w:r>
      <w:r w:rsidRPr="00A85B01">
        <w:t>＂</w:t>
      </w:r>
      <w:r w:rsidRPr="00312C7F">
        <w:t>页面。</w:t>
      </w:r>
    </w:p>
    <w:p w14:paraId="2DDF928D"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697152" behindDoc="0" locked="0" layoutInCell="1" allowOverlap="1" wp14:anchorId="3E2367F9" wp14:editId="6F58949E">
                <wp:simplePos x="0" y="0"/>
                <wp:positionH relativeFrom="column">
                  <wp:posOffset>945414</wp:posOffset>
                </wp:positionH>
                <wp:positionV relativeFrom="paragraph">
                  <wp:posOffset>1845869</wp:posOffset>
                </wp:positionV>
                <wp:extent cx="707666" cy="138989"/>
                <wp:effectExtent l="19050" t="19050" r="16510" b="13970"/>
                <wp:wrapNone/>
                <wp:docPr id="3" name="矩形 3"/>
                <wp:cNvGraphicFramePr/>
                <a:graphic xmlns:a="http://schemas.openxmlformats.org/drawingml/2006/main">
                  <a:graphicData uri="http://schemas.microsoft.com/office/word/2010/wordprocessingShape">
                    <wps:wsp>
                      <wps:cNvSpPr/>
                      <wps:spPr>
                        <a:xfrm>
                          <a:off x="0" y="0"/>
                          <a:ext cx="70766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19C3" id="矩形 3" o:spid="_x0000_s1026" style="position:absolute;left:0;text-align:left;margin-left:74.45pt;margin-top:145.35pt;width:55.7pt;height:1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" filled="f" strokecolor="#c7000b" strokeweight="2.25pt"/>
            </w:pict>
          </mc:Fallback>
        </mc:AlternateContent>
      </w:r>
      <w:r w:rsidRPr="00312C7F">
        <w:rPr>
          <w:noProof/>
        </w:rPr>
        <w:drawing>
          <wp:inline distT="0" distB="0" distL="0" distR="0" wp14:anchorId="344A7772" wp14:editId="27D5289B">
            <wp:extent cx="5454000" cy="2113015"/>
            <wp:effectExtent l="19050" t="19050" r="13970" b="209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4000" cy="2113015"/>
                    </a:xfrm>
                    <a:prstGeom prst="rect">
                      <a:avLst/>
                    </a:prstGeom>
                    <a:ln w="12700">
                      <a:solidFill>
                        <a:schemeClr val="bg1">
                          <a:lumMod val="85000"/>
                        </a:schemeClr>
                      </a:solidFill>
                    </a:ln>
                  </pic:spPr>
                </pic:pic>
              </a:graphicData>
            </a:graphic>
          </wp:inline>
        </w:drawing>
      </w:r>
    </w:p>
    <w:p w14:paraId="7505F11E" w14:textId="72953A1B" w:rsidR="004B1460" w:rsidRPr="00312C7F" w:rsidRDefault="004B1460" w:rsidP="00C95A6E">
      <w:pPr>
        <w:pStyle w:val="30"/>
      </w:pPr>
      <w:r w:rsidRPr="00312C7F">
        <w:t>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。规则集中默认包含的语言是</w:t>
      </w:r>
      <w:r w:rsidRPr="00A85B01">
        <w:t>＂</w:t>
      </w:r>
      <w:r w:rsidRPr="00312C7F">
        <w:t>Java</w:t>
      </w:r>
      <w:r w:rsidRPr="00A85B01">
        <w:t>＂</w:t>
      </w:r>
      <w:r w:rsidRPr="00312C7F">
        <w:t>。单击图标</w:t>
      </w:r>
      <w:r>
        <w:drawing>
          <wp:inline distT="0" distB="0" distL="0" distR="0" wp14:anchorId="37839422" wp14:editId="4DD69D50">
            <wp:extent cx="219075" cy="2095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4323" cy="214570"/>
                    </a:xfrm>
                    <a:prstGeom prst="rect">
                      <a:avLst/>
                    </a:prstGeom>
                  </pic:spPr>
                </pic:pic>
              </a:graphicData>
            </a:graphic>
          </wp:inline>
        </w:drawing>
      </w:r>
      <w:r w:rsidRPr="00312C7F">
        <w:t>重新获取代码仓库语言，在刷新的列表中将Python语言对应的开关打开。</w:t>
      </w:r>
    </w:p>
    <w:p w14:paraId="00000EEA" w14:textId="77777777" w:rsidR="004B1460" w:rsidRPr="00312C7F" w:rsidRDefault="004B1460" w:rsidP="00056A66">
      <w:pPr>
        <w:pStyle w:val="1e"/>
        <w:ind w:left="480" w:firstLine="840"/>
        <w:rPr>
          <w:rFonts w:hint="eastAsia"/>
        </w:rPr>
      </w:pPr>
      <w:r w:rsidRPr="00312C7F">
        <w:rPr>
          <w:noProof/>
        </w:rPr>
        <w:drawing>
          <wp:inline distT="0" distB="0" distL="0" distR="0" wp14:anchorId="3D5DF269" wp14:editId="582972A5">
            <wp:extent cx="3522614" cy="3357676"/>
            <wp:effectExtent l="19050" t="19050" r="20955"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4959" cy="3378975"/>
                    </a:xfrm>
                    <a:prstGeom prst="rect">
                      <a:avLst/>
                    </a:prstGeom>
                    <a:ln w="12700">
                      <a:solidFill>
                        <a:schemeClr val="bg1">
                          <a:lumMod val="85000"/>
                        </a:schemeClr>
                      </a:solidFill>
                    </a:ln>
                  </pic:spPr>
                </pic:pic>
              </a:graphicData>
            </a:graphic>
          </wp:inline>
        </w:drawing>
      </w:r>
    </w:p>
    <w:p w14:paraId="1D48DE62" w14:textId="54490C78" w:rsidR="004B1460" w:rsidRPr="00312C7F" w:rsidRDefault="004B1460" w:rsidP="00C95A6E">
      <w:pPr>
        <w:pStyle w:val="30"/>
      </w:pPr>
      <w:r w:rsidRPr="00312C7F">
        <w:lastRenderedPageBreak/>
        <w:t>启动代码检查任务。进入代码检查任务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页面。单击</w:t>
      </w:r>
      <w:r w:rsidRPr="00A85B01">
        <w:t>＂</w:t>
      </w:r>
      <w:r w:rsidRPr="00312C7F">
        <w:t>开始检查</w:t>
      </w:r>
      <w:r w:rsidRPr="00A85B01">
        <w:t>＂</w:t>
      </w:r>
      <w:r w:rsidRPr="00312C7F">
        <w:t>，启动代码检查任务。当页面提示</w:t>
      </w:r>
      <w:r w:rsidRPr="00A85B01">
        <w:t>＂</w:t>
      </w:r>
      <w:r w:rsidRPr="00312C7F">
        <w:t>分支</w:t>
      </w:r>
      <w:r w:rsidRPr="00A85B01">
        <w:t>＂</w:t>
      </w:r>
      <w:r w:rsidRPr="00312C7F">
        <w:t>master</w:t>
      </w:r>
      <w:r w:rsidRPr="00A85B01">
        <w:t>＂</w:t>
      </w:r>
      <w:r w:rsidRPr="00312C7F">
        <w:t>最近一次检查成功！</w:t>
      </w:r>
      <w:r w:rsidRPr="00A85B01">
        <w:t>＂</w:t>
      </w:r>
      <w:r w:rsidRPr="00312C7F">
        <w:t>，表示任务执行成功。</w:t>
      </w:r>
    </w:p>
    <w:p w14:paraId="0F881200" w14:textId="77777777" w:rsidR="004B1460" w:rsidRPr="00312C7F" w:rsidRDefault="004B1460" w:rsidP="00056A66">
      <w:pPr>
        <w:pStyle w:val="1e"/>
        <w:ind w:left="480" w:firstLine="840"/>
        <w:rPr>
          <w:rFonts w:hint="eastAsia"/>
        </w:rPr>
      </w:pPr>
      <w:r w:rsidRPr="00312C7F">
        <w:rPr>
          <w:noProof/>
        </w:rPr>
        <w:drawing>
          <wp:inline distT="0" distB="0" distL="0" distR="0" wp14:anchorId="49200F3D" wp14:editId="6DF57531">
            <wp:extent cx="5454000" cy="1419240"/>
            <wp:effectExtent l="19050" t="19050" r="1397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4000" cy="1419240"/>
                    </a:xfrm>
                    <a:prstGeom prst="rect">
                      <a:avLst/>
                    </a:prstGeom>
                    <a:ln w="12700">
                      <a:solidFill>
                        <a:schemeClr val="bg1">
                          <a:lumMod val="85000"/>
                        </a:schemeClr>
                      </a:solidFill>
                    </a:ln>
                  </pic:spPr>
                </pic:pic>
              </a:graphicData>
            </a:graphic>
          </wp:inline>
        </w:drawing>
      </w:r>
    </w:p>
    <w:p w14:paraId="72273455" w14:textId="63D59164" w:rsidR="004B1460" w:rsidRPr="00312C7F" w:rsidRDefault="004B1460" w:rsidP="004576A2">
      <w:pPr>
        <w:pStyle w:val="3"/>
      </w:pPr>
      <w:bookmarkStart w:id="35" w:name="_Toc80892066"/>
      <w:r w:rsidRPr="00312C7F">
        <w:t>分析代码检查结果并修复问题</w:t>
      </w:r>
      <w:bookmarkEnd w:id="35"/>
    </w:p>
    <w:p w14:paraId="650F92C5" w14:textId="77777777" w:rsidR="004B1460" w:rsidRPr="00312C7F" w:rsidRDefault="004B1460" w:rsidP="00056A66">
      <w:pPr>
        <w:pStyle w:val="1e"/>
        <w:ind w:left="480" w:firstLine="840"/>
        <w:rPr>
          <w:rFonts w:hint="eastAsia"/>
        </w:rPr>
      </w:pPr>
      <w:r w:rsidRPr="00312C7F">
        <w:t>通过本节，您将学习如何根据代码检查结果分析代码中存在的问题，并解决代码问题。</w:t>
      </w:r>
    </w:p>
    <w:p w14:paraId="217E6D01" w14:textId="532BD9A2" w:rsidR="004B1460" w:rsidRPr="00312C7F" w:rsidRDefault="004B1460" w:rsidP="00C95A6E">
      <w:pPr>
        <w:pStyle w:val="30"/>
      </w:pPr>
      <w:r w:rsidRPr="00312C7F">
        <w:t>分析代码检查报表。进入代码检查任务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页面。成功执行代码检查任务，查看检查结果。</w:t>
      </w:r>
    </w:p>
    <w:p w14:paraId="0A288640" w14:textId="77777777" w:rsidR="004B1460" w:rsidRPr="00312C7F" w:rsidRDefault="004B1460" w:rsidP="00056A66">
      <w:pPr>
        <w:pStyle w:val="1e"/>
        <w:ind w:left="480" w:firstLine="840"/>
        <w:rPr>
          <w:rFonts w:hint="eastAsia"/>
        </w:rPr>
      </w:pPr>
      <w:r w:rsidRPr="00312C7F">
        <w:rPr>
          <w:noProof/>
        </w:rPr>
        <w:drawing>
          <wp:inline distT="0" distB="0" distL="0" distR="0" wp14:anchorId="7C9DD76D" wp14:editId="4E5E6FE6">
            <wp:extent cx="5454000" cy="2600242"/>
            <wp:effectExtent l="19050" t="19050" r="13970"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4000" cy="2600242"/>
                    </a:xfrm>
                    <a:prstGeom prst="rect">
                      <a:avLst/>
                    </a:prstGeom>
                    <a:ln w="12700">
                      <a:solidFill>
                        <a:schemeClr val="bg1">
                          <a:lumMod val="85000"/>
                        </a:schemeClr>
                      </a:solidFill>
                    </a:ln>
                  </pic:spPr>
                </pic:pic>
              </a:graphicData>
            </a:graphic>
          </wp:inline>
        </w:drawing>
      </w:r>
    </w:p>
    <w:p w14:paraId="4FB2F248" w14:textId="5591BDD1" w:rsidR="004B1460" w:rsidRPr="00312C7F" w:rsidRDefault="004B1460" w:rsidP="00C95A6E">
      <w:pPr>
        <w:pStyle w:val="30"/>
      </w:pPr>
      <w:r w:rsidRPr="00312C7F">
        <w:t>在代码检查任务</w:t>
      </w:r>
      <w:r w:rsidRPr="00A85B01">
        <w:t>＂</w:t>
      </w:r>
      <w:r w:rsidRPr="00312C7F">
        <w:t>设置 &gt; 质量门禁</w:t>
      </w:r>
      <w:r w:rsidRPr="00A85B01">
        <w:t>＂</w:t>
      </w:r>
      <w:r w:rsidRPr="00312C7F">
        <w:t>页面中，默认配置</w:t>
      </w:r>
      <w:r w:rsidRPr="00A85B01">
        <w:t>＂</w:t>
      </w:r>
      <w:r w:rsidRPr="00312C7F">
        <w:t>致命问题数&lt;=0</w:t>
      </w:r>
      <w:r w:rsidRPr="00A85B01">
        <w:t>＂</w:t>
      </w:r>
      <w:r w:rsidRPr="00312C7F">
        <w:t>和</w:t>
      </w:r>
      <w:r w:rsidRPr="00A85B01">
        <w:t>＂</w:t>
      </w:r>
      <w:r w:rsidRPr="00312C7F">
        <w:t>严重问题数&lt;=0</w:t>
      </w:r>
      <w:r w:rsidRPr="00A85B01">
        <w:t>＂</w:t>
      </w:r>
      <w:r w:rsidRPr="00312C7F">
        <w:t>，从上图可以看出，检查结果不符合门禁要求，因此门禁检查结果显示为</w:t>
      </w:r>
      <w:r w:rsidRPr="00A85B01">
        <w:t>＂</w:t>
      </w:r>
      <w:r w:rsidRPr="00312C7F">
        <w:t>Failed</w:t>
      </w:r>
      <w:r w:rsidRPr="00A85B01">
        <w:t>＂</w:t>
      </w:r>
      <w:r w:rsidRPr="00312C7F">
        <w:t>。</w:t>
      </w:r>
    </w:p>
    <w:p w14:paraId="1F05945E" w14:textId="6B67EE95" w:rsidR="004B1460" w:rsidRPr="00312C7F" w:rsidRDefault="004B1460" w:rsidP="00C95A6E">
      <w:pPr>
        <w:pStyle w:val="30"/>
      </w:pPr>
      <w:r w:rsidRPr="00312C7F">
        <w:t>单击</w:t>
      </w:r>
      <w:r w:rsidRPr="00A85B01">
        <w:t>＂</w:t>
      </w:r>
      <w:r w:rsidRPr="00312C7F">
        <w:t>代码问题</w:t>
      </w:r>
      <w:r w:rsidRPr="00A85B01">
        <w:t>＂</w:t>
      </w:r>
      <w:r w:rsidRPr="00312C7F">
        <w:t>页签，页面中列出问题的严重级别、状态、所属文件等信息。</w:t>
      </w:r>
    </w:p>
    <w:p w14:paraId="34199651" w14:textId="0D38C2B1" w:rsidR="004B1460" w:rsidRPr="00312C7F" w:rsidRDefault="004B1460" w:rsidP="00C95A6E">
      <w:pPr>
        <w:pStyle w:val="30"/>
      </w:pPr>
      <w:r w:rsidRPr="00312C7F">
        <w:t>可根据需要对代码进行修改。例如：下图中的问题，是在代码里Connection没有关闭可能会引起的资源泄漏问题，属于非常严重的问题，需要尽快修复。</w:t>
      </w:r>
    </w:p>
    <w:p w14:paraId="54A875CB" w14:textId="77777777" w:rsidR="004B1460" w:rsidRPr="00312C7F" w:rsidRDefault="004B1460" w:rsidP="00056A66">
      <w:pPr>
        <w:pStyle w:val="1e"/>
        <w:ind w:left="480" w:firstLine="840"/>
        <w:rPr>
          <w:rFonts w:hint="eastAsia"/>
        </w:rPr>
      </w:pPr>
      <w:r w:rsidRPr="00312C7F">
        <w:rPr>
          <w:noProof/>
        </w:rPr>
        <w:lastRenderedPageBreak/>
        <w:drawing>
          <wp:inline distT="0" distB="0" distL="0" distR="0" wp14:anchorId="17F7BBC6" wp14:editId="15EB6004">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5DBBDAD0" w14:textId="27185454" w:rsidR="004B1460" w:rsidRPr="00312C7F" w:rsidRDefault="004B1460" w:rsidP="00C95A6E">
      <w:pPr>
        <w:pStyle w:val="30"/>
      </w:pPr>
      <w:r w:rsidRPr="00312C7F">
        <w:t>单击问题卡片，页面右侧将滑出窗口。单击</w:t>
      </w:r>
      <w:r w:rsidRPr="00A85B01">
        <w:t>＂</w:t>
      </w:r>
      <w:r w:rsidRPr="00312C7F">
        <w:t>修改建议</w:t>
      </w:r>
      <w:r w:rsidRPr="00A85B01">
        <w:t>＂</w:t>
      </w:r>
      <w:r w:rsidRPr="00312C7F">
        <w:t>，可查看系统对此问题的修改建议。单击窗口上方的图片，可进入相应的代码文件修改代码。单击</w:t>
      </w:r>
      <w:r w:rsidRPr="00A85B01">
        <w:t>＂</w:t>
      </w:r>
      <w:r w:rsidRPr="00312C7F">
        <w:t>未解决</w:t>
      </w:r>
      <w:r w:rsidRPr="00A85B01">
        <w:t>＂</w:t>
      </w:r>
      <w:r w:rsidRPr="00312C7F">
        <w:t>，可将此问题的状态设置为</w:t>
      </w:r>
      <w:r w:rsidRPr="00A85B01">
        <w:t>＂</w:t>
      </w:r>
      <w:r w:rsidRPr="00312C7F">
        <w:t>已解决</w:t>
      </w:r>
      <w:r w:rsidRPr="00A85B01">
        <w:t>＂</w:t>
      </w:r>
      <w:r w:rsidRPr="00312C7F">
        <w:t>或</w:t>
      </w:r>
      <w:r w:rsidRPr="00A85B01">
        <w:t>＂</w:t>
      </w:r>
      <w:r w:rsidRPr="00312C7F">
        <w:t>已忽略</w:t>
      </w:r>
      <w:r w:rsidRPr="00A85B01">
        <w:t>＂</w:t>
      </w:r>
      <w:r w:rsidRPr="00312C7F">
        <w:t>。</w:t>
      </w:r>
    </w:p>
    <w:p w14:paraId="0AC65740" w14:textId="77777777" w:rsidR="004B1460" w:rsidRPr="00312C7F" w:rsidRDefault="004B1460" w:rsidP="00056A66">
      <w:pPr>
        <w:pStyle w:val="1e"/>
        <w:ind w:left="480" w:firstLine="840"/>
        <w:rPr>
          <w:rFonts w:hint="eastAsia"/>
        </w:rPr>
      </w:pPr>
      <w:r w:rsidRPr="00312C7F">
        <w:rPr>
          <w:noProof/>
        </w:rPr>
        <w:drawing>
          <wp:inline distT="0" distB="0" distL="0" distR="0" wp14:anchorId="01CF3F11" wp14:editId="06B318D7">
            <wp:extent cx="5454000" cy="2595715"/>
            <wp:effectExtent l="19050" t="19050" r="13970" b="146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4000" cy="2595715"/>
                    </a:xfrm>
                    <a:prstGeom prst="rect">
                      <a:avLst/>
                    </a:prstGeom>
                    <a:ln w="12700">
                      <a:solidFill>
                        <a:schemeClr val="bg1">
                          <a:lumMod val="85000"/>
                        </a:schemeClr>
                      </a:solidFill>
                    </a:ln>
                  </pic:spPr>
                </pic:pic>
              </a:graphicData>
            </a:graphic>
          </wp:inline>
        </w:drawing>
      </w:r>
    </w:p>
    <w:p w14:paraId="760DE520" w14:textId="0D99A103" w:rsidR="004B1460" w:rsidRPr="00312C7F" w:rsidRDefault="004B1460" w:rsidP="004576A2">
      <w:pPr>
        <w:pStyle w:val="3"/>
      </w:pPr>
      <w:bookmarkStart w:id="36" w:name="_Toc80892067"/>
      <w:r w:rsidRPr="00312C7F">
        <w:t>配置和管理代码检查规则集</w:t>
      </w:r>
      <w:bookmarkEnd w:id="36"/>
    </w:p>
    <w:p w14:paraId="0E1BE348" w14:textId="77777777" w:rsidR="004B1460" w:rsidRPr="00312C7F" w:rsidRDefault="004B1460" w:rsidP="00056A66">
      <w:pPr>
        <w:pStyle w:val="1e"/>
        <w:ind w:left="480" w:firstLine="840"/>
        <w:rPr>
          <w:rFonts w:hint="eastAsia"/>
        </w:rPr>
      </w:pPr>
      <w:r w:rsidRPr="00312C7F">
        <w:t>通过本节，您将学习如何新增以及管理规则集，定制自定义的代码检查规范。</w:t>
      </w:r>
    </w:p>
    <w:p w14:paraId="4B329D46" w14:textId="77777777" w:rsidR="00C8079F" w:rsidRPr="00312C7F" w:rsidRDefault="00C8079F" w:rsidP="00C95A6E">
      <w:pPr>
        <w:pStyle w:val="30"/>
      </w:pPr>
      <w:r w:rsidRPr="00312C7F">
        <w:t>创建自定义检查规范。进入代码检查服务，选择</w:t>
      </w:r>
      <w:r w:rsidRPr="00A85B01">
        <w:t>＂</w:t>
      </w:r>
      <w:r w:rsidRPr="00312C7F">
        <w:t>规则集</w:t>
      </w:r>
      <w:r w:rsidRPr="00A85B01">
        <w:t>＂</w:t>
      </w:r>
      <w:r w:rsidRPr="00312C7F">
        <w:t>页签，在下拉列表中选择</w:t>
      </w:r>
      <w:r w:rsidRPr="00A85B01">
        <w:t>＂</w:t>
      </w:r>
      <w:r w:rsidRPr="00312C7F">
        <w:t>Java</w:t>
      </w:r>
      <w:r w:rsidRPr="00A85B01">
        <w:t>＂</w:t>
      </w:r>
      <w:r w:rsidRPr="00312C7F">
        <w:t>。在过滤出的列表中找到规则集</w:t>
      </w:r>
      <w:r w:rsidRPr="00A85B01">
        <w:t>＂</w:t>
      </w:r>
      <w:r w:rsidRPr="00312C7F">
        <w:t>关键检查规则集</w:t>
      </w:r>
      <w:r w:rsidRPr="00A85B01">
        <w:t>＂</w:t>
      </w:r>
      <w:r w:rsidRPr="00312C7F">
        <w:t>，单击图标 ，在下拉列表中选择</w:t>
      </w:r>
      <w:r w:rsidRPr="00A85B01">
        <w:t>＂</w:t>
      </w:r>
      <w:r w:rsidRPr="00312C7F">
        <w:t>复制</w:t>
      </w:r>
      <w:r w:rsidRPr="00A85B01">
        <w:t>＂</w:t>
      </w:r>
      <w:r w:rsidRPr="00312C7F">
        <w:t>。在弹框中输入新规则集名称为</w:t>
      </w:r>
      <w:r w:rsidRPr="00A85B01">
        <w:t>＂</w:t>
      </w:r>
      <w:r w:rsidRPr="00312C7F">
        <w:t>phoenix-java-rule-set</w:t>
      </w:r>
      <w:r w:rsidRPr="00A85B01">
        <w:t>＂</w:t>
      </w:r>
      <w:r w:rsidRPr="00312C7F">
        <w:t>，单击</w:t>
      </w:r>
      <w:r w:rsidRPr="00A85B01">
        <w:t>＂</w:t>
      </w:r>
      <w:r w:rsidRPr="00312C7F">
        <w:t>确定</w:t>
      </w:r>
      <w:r w:rsidRPr="00A85B01">
        <w:t>＂</w:t>
      </w:r>
      <w:r w:rsidRPr="00312C7F">
        <w:t>保存。</w:t>
      </w:r>
    </w:p>
    <w:p w14:paraId="6FC85BC5" w14:textId="77777777" w:rsidR="00C8079F" w:rsidRPr="00312C7F" w:rsidRDefault="00C8079F"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811840" behindDoc="0" locked="0" layoutInCell="1" allowOverlap="1" wp14:anchorId="1C2674BC" wp14:editId="0A5913D0">
                <wp:simplePos x="0" y="0"/>
                <wp:positionH relativeFrom="column">
                  <wp:posOffset>1126820</wp:posOffset>
                </wp:positionH>
                <wp:positionV relativeFrom="paragraph">
                  <wp:posOffset>678815</wp:posOffset>
                </wp:positionV>
                <wp:extent cx="978010" cy="182880"/>
                <wp:effectExtent l="19050" t="19050" r="12700" b="26670"/>
                <wp:wrapNone/>
                <wp:docPr id="17" name="矩形 17"/>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BEAB1" id="矩形 17" o:spid="_x0000_s1026" style="position:absolute;left:0;text-align:left;margin-left:88.75pt;margin-top:53.45pt;width:77pt;height:14.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" filled="f" strokecolor="#c7000b" strokeweight="2.25pt"/>
            </w:pict>
          </mc:Fallback>
        </mc:AlternateContent>
      </w:r>
      <w:r w:rsidRPr="00312C7F">
        <w:rPr>
          <w:noProof/>
        </w:rPr>
        <w:drawing>
          <wp:inline distT="0" distB="0" distL="0" distR="0" wp14:anchorId="1659B8EE" wp14:editId="0B1835F1">
            <wp:extent cx="5454000" cy="2841309"/>
            <wp:effectExtent l="19050" t="19050" r="1397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4000" cy="2841309"/>
                    </a:xfrm>
                    <a:prstGeom prst="rect">
                      <a:avLst/>
                    </a:prstGeom>
                    <a:ln w="12700">
                      <a:solidFill>
                        <a:schemeClr val="bg1">
                          <a:lumMod val="85000"/>
                        </a:schemeClr>
                      </a:solidFill>
                    </a:ln>
                  </pic:spPr>
                </pic:pic>
              </a:graphicData>
            </a:graphic>
          </wp:inline>
        </w:drawing>
      </w:r>
    </w:p>
    <w:p w14:paraId="7475907F" w14:textId="671EC294" w:rsidR="00C8079F" w:rsidRPr="00312C7F" w:rsidRDefault="00C8079F" w:rsidP="00C95A6E">
      <w:pPr>
        <w:pStyle w:val="30"/>
      </w:pPr>
      <w:r w:rsidRPr="00312C7F">
        <w:t>系统自动进入新建规则集的</w:t>
      </w:r>
      <w:r w:rsidRPr="00A85B01">
        <w:t>＂</w:t>
      </w:r>
      <w:r w:rsidRPr="00312C7F">
        <w:t>规则集配置</w:t>
      </w:r>
      <w:r w:rsidRPr="00A85B01">
        <w:t>＂</w:t>
      </w:r>
      <w:r w:rsidRPr="00312C7F">
        <w:t>页面。通过搜索框搜索规则</w:t>
      </w:r>
      <w:r w:rsidRPr="00A85B01">
        <w:t>＂</w:t>
      </w:r>
      <w:r w:rsidRPr="00312C7F">
        <w:t>Loops should not be infinite</w:t>
      </w:r>
      <w:r w:rsidRPr="00A85B01">
        <w:t>＂</w:t>
      </w:r>
      <w:r w:rsidRPr="00312C7F">
        <w:t>，取消勾选此规则，单击</w:t>
      </w:r>
      <w:r w:rsidRPr="00A85B01">
        <w:t>＂</w:t>
      </w:r>
      <w:r w:rsidRPr="00312C7F">
        <w:t>保存</w:t>
      </w:r>
      <w:r w:rsidRPr="00A85B01">
        <w:t>＂</w:t>
      </w:r>
      <w:r w:rsidRPr="00312C7F">
        <w:t>。由于这里凤凰团队采用了取巧的方案临时支持功能</w:t>
      </w:r>
      <w:r>
        <w:rPr>
          <w:rFonts w:hint="eastAsia"/>
        </w:rPr>
        <w:t>的</w:t>
      </w:r>
      <w:r w:rsidRPr="00312C7F">
        <w:t>展示，暂时可以关闭此问题。</w:t>
      </w:r>
    </w:p>
    <w:p w14:paraId="5D3542C2" w14:textId="77777777" w:rsidR="00C8079F" w:rsidRPr="00312C7F" w:rsidRDefault="00C8079F" w:rsidP="00056A66">
      <w:pPr>
        <w:pStyle w:val="1e"/>
        <w:ind w:left="480" w:firstLine="840"/>
        <w:rPr>
          <w:rFonts w:hint="eastAsia"/>
        </w:rPr>
      </w:pPr>
      <w:r w:rsidRPr="00312C7F">
        <w:rPr>
          <w:noProof/>
        </w:rPr>
        <mc:AlternateContent>
          <mc:Choice Requires="wps">
            <w:drawing>
              <wp:anchor distT="0" distB="0" distL="114300" distR="114300" simplePos="0" relativeHeight="251812864" behindDoc="0" locked="0" layoutInCell="1" allowOverlap="1" wp14:anchorId="3ADA09DC" wp14:editId="4253C878">
                <wp:simplePos x="0" y="0"/>
                <wp:positionH relativeFrom="column">
                  <wp:posOffset>809806</wp:posOffset>
                </wp:positionH>
                <wp:positionV relativeFrom="paragraph">
                  <wp:posOffset>603250</wp:posOffset>
                </wp:positionV>
                <wp:extent cx="1049572" cy="182880"/>
                <wp:effectExtent l="19050" t="19050" r="17780" b="26670"/>
                <wp:wrapNone/>
                <wp:docPr id="19" name="矩形 19"/>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324A1" id="矩形 19" o:spid="_x0000_s1026" style="position:absolute;left:0;text-align:left;margin-left:63.75pt;margin-top:47.5pt;width:82.65pt;height:1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" filled="f" strokecolor="#c7000b" strokeweight="2.25pt"/>
            </w:pict>
          </mc:Fallback>
        </mc:AlternateContent>
      </w:r>
      <w:r w:rsidRPr="00312C7F">
        <w:rPr>
          <w:noProof/>
        </w:rPr>
        <w:drawing>
          <wp:inline distT="0" distB="0" distL="0" distR="0" wp14:anchorId="2C99C94A" wp14:editId="22CBE7A3">
            <wp:extent cx="5454000" cy="1478658"/>
            <wp:effectExtent l="19050" t="19050" r="1397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4000" cy="1478658"/>
                    </a:xfrm>
                    <a:prstGeom prst="rect">
                      <a:avLst/>
                    </a:prstGeom>
                    <a:ln w="12700">
                      <a:solidFill>
                        <a:schemeClr val="bg1">
                          <a:lumMod val="85000"/>
                        </a:schemeClr>
                      </a:solidFill>
                    </a:ln>
                  </pic:spPr>
                </pic:pic>
              </a:graphicData>
            </a:graphic>
          </wp:inline>
        </w:drawing>
      </w:r>
      <w:r w:rsidRPr="00312C7F">
        <w:t xml:space="preserve"> </w:t>
      </w:r>
    </w:p>
    <w:p w14:paraId="5F4EF899" w14:textId="221B9F81" w:rsidR="00C8079F" w:rsidRPr="00312C7F" w:rsidRDefault="00C8079F" w:rsidP="00C95A6E">
      <w:pPr>
        <w:pStyle w:val="30"/>
      </w:pPr>
      <w:r w:rsidRPr="00312C7F">
        <w:t>启用自定义检查规范。进入代码检查任务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。在Java语言规则集中，勾选规则集</w:t>
      </w:r>
      <w:r w:rsidRPr="00A85B01">
        <w:t>＂</w:t>
      </w:r>
      <w:r w:rsidRPr="00312C7F">
        <w:t>phoenix-java-rule-set</w:t>
      </w:r>
      <w:r w:rsidRPr="00A85B01">
        <w:t>＂</w:t>
      </w:r>
      <w:r w:rsidRPr="00312C7F">
        <w:t>。</w:t>
      </w:r>
    </w:p>
    <w:p w14:paraId="73A3E38A" w14:textId="77777777" w:rsidR="00C8079F" w:rsidRPr="00312C7F" w:rsidRDefault="00C8079F"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813888" behindDoc="0" locked="0" layoutInCell="1" allowOverlap="1" wp14:anchorId="03822432" wp14:editId="0D007473">
                <wp:simplePos x="0" y="0"/>
                <wp:positionH relativeFrom="column">
                  <wp:posOffset>5049450</wp:posOffset>
                </wp:positionH>
                <wp:positionV relativeFrom="paragraph">
                  <wp:posOffset>1866291</wp:posOffset>
                </wp:positionV>
                <wp:extent cx="1248355" cy="985603"/>
                <wp:effectExtent l="19050" t="19050" r="28575" b="24130"/>
                <wp:wrapNone/>
                <wp:docPr id="55" name="矩形 55"/>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C73CC" id="矩形 55" o:spid="_x0000_s1026" style="position:absolute;left:0;text-align:left;margin-left:397.6pt;margin-top:146.95pt;width:98.3pt;height:77.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" filled="f" strokecolor="#c7000b" strokeweight="2.25pt"/>
            </w:pict>
          </mc:Fallback>
        </mc:AlternateContent>
      </w:r>
      <w:r w:rsidRPr="00312C7F">
        <w:rPr>
          <w:noProof/>
        </w:rPr>
        <w:drawing>
          <wp:inline distT="0" distB="0" distL="0" distR="0" wp14:anchorId="2391AA18" wp14:editId="2637305D">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00D5D089" w14:textId="18C2D562" w:rsidR="004B1460" w:rsidRPr="00C8079F" w:rsidRDefault="00C8079F" w:rsidP="00C95A6E">
      <w:pPr>
        <w:pStyle w:val="30"/>
      </w:pPr>
      <w:r w:rsidRPr="00C8079F">
        <w:t>启动代码检查任务，任务成功执行后，再次查看检查结果。此时的检查结果忽略了规则＂Loops should not be infinite＂，检查出来的问题是团队关心的问题，应该尽快修复掉。</w:t>
      </w:r>
    </w:p>
    <w:p w14:paraId="25ADBDE9" w14:textId="1E6660A4" w:rsidR="004B1460" w:rsidRPr="00312C7F" w:rsidRDefault="0050215C" w:rsidP="00056A66">
      <w:pPr>
        <w:pStyle w:val="1e"/>
        <w:ind w:left="480" w:firstLine="840"/>
        <w:rPr>
          <w:rFonts w:hint="eastAsia"/>
        </w:rPr>
      </w:pPr>
      <w:r>
        <w:rPr>
          <w:noProof/>
        </w:rPr>
        <w:drawing>
          <wp:inline distT="0" distB="0" distL="0" distR="0" wp14:anchorId="5896360A" wp14:editId="244C383C">
            <wp:extent cx="5454000" cy="2251089"/>
            <wp:effectExtent l="19050" t="19050" r="13970" b="15875"/>
            <wp:docPr id="43286" name="图片 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4000" cy="2251089"/>
                    </a:xfrm>
                    <a:prstGeom prst="rect">
                      <a:avLst/>
                    </a:prstGeom>
                    <a:ln w="12700">
                      <a:solidFill>
                        <a:schemeClr val="bg1">
                          <a:lumMod val="85000"/>
                        </a:schemeClr>
                      </a:solidFill>
                    </a:ln>
                  </pic:spPr>
                </pic:pic>
              </a:graphicData>
            </a:graphic>
          </wp:inline>
        </w:drawing>
      </w:r>
    </w:p>
    <w:p w14:paraId="3C803BD2" w14:textId="02BC19DC" w:rsidR="0086145C" w:rsidRPr="00312C7F" w:rsidRDefault="0086145C" w:rsidP="004576A2">
      <w:pPr>
        <w:pStyle w:val="2"/>
        <w:rPr>
          <w:rFonts w:cs="Huawei Sans"/>
          <w:lang w:eastAsia="zh-CN"/>
        </w:rPr>
      </w:pPr>
      <w:bookmarkStart w:id="37" w:name="_Toc80892068"/>
      <w:r w:rsidRPr="00312C7F">
        <w:rPr>
          <w:rFonts w:cs="Huawei Sans"/>
          <w:lang w:eastAsia="zh-CN"/>
        </w:rPr>
        <w:t>使用自动化编译提高代码质量验证速度</w:t>
      </w:r>
      <w:bookmarkEnd w:id="37"/>
    </w:p>
    <w:p w14:paraId="1E83B5AB" w14:textId="77777777" w:rsidR="0086145C" w:rsidRPr="00312C7F" w:rsidRDefault="0086145C" w:rsidP="004576A2">
      <w:pPr>
        <w:pStyle w:val="3"/>
      </w:pPr>
      <w:bookmarkStart w:id="38" w:name="_Toc80892069"/>
      <w:r w:rsidRPr="00312C7F">
        <w:t>实验介绍</w:t>
      </w:r>
      <w:bookmarkEnd w:id="38"/>
    </w:p>
    <w:p w14:paraId="3DDD1473" w14:textId="77777777" w:rsidR="0086145C" w:rsidRPr="00312C7F" w:rsidRDefault="0086145C" w:rsidP="00056A66">
      <w:pPr>
        <w:pStyle w:val="1e"/>
        <w:ind w:left="480" w:firstLine="840"/>
        <w:rPr>
          <w:rFonts w:hint="eastAsia"/>
        </w:rPr>
      </w:pPr>
      <w:r w:rsidRPr="00312C7F">
        <w:t>在本实验中，您将学习：</w:t>
      </w:r>
    </w:p>
    <w:p w14:paraId="65664383" w14:textId="77777777" w:rsidR="0086145C" w:rsidRPr="00312C7F" w:rsidRDefault="0086145C" w:rsidP="0086145C">
      <w:pPr>
        <w:pStyle w:val="4a"/>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编译构建任务</w:t>
      </w:r>
      <w:r w:rsidRPr="00A85B01">
        <w:rPr>
          <w:rFonts w:ascii="方正兰亭黑简体" w:cs="Huawei Sans"/>
        </w:rPr>
        <w:t>＂</w:t>
      </w:r>
      <w:r w:rsidRPr="00312C7F">
        <w:rPr>
          <w:rFonts w:cs="Huawei Sans"/>
        </w:rPr>
        <w:t>，完成应用的</w:t>
      </w:r>
      <w:proofErr w:type="spellStart"/>
      <w:r w:rsidRPr="00312C7F">
        <w:rPr>
          <w:rFonts w:cs="Huawei Sans"/>
        </w:rPr>
        <w:t>Docker</w:t>
      </w:r>
      <w:proofErr w:type="spellEnd"/>
      <w:r w:rsidRPr="00312C7F">
        <w:rPr>
          <w:rFonts w:cs="Huawei Sans"/>
        </w:rPr>
        <w:t>镜像打包以及推送。</w:t>
      </w:r>
    </w:p>
    <w:p w14:paraId="1F38DA39" w14:textId="77777777" w:rsidR="0086145C" w:rsidRPr="00312C7F" w:rsidRDefault="0086145C" w:rsidP="0086145C">
      <w:pPr>
        <w:pStyle w:val="4a"/>
        <w:rPr>
          <w:rFonts w:cs="Huawei Sans"/>
        </w:rPr>
      </w:pPr>
      <w:r w:rsidRPr="00312C7F">
        <w:rPr>
          <w:rFonts w:cs="Huawei Sans"/>
        </w:rPr>
        <w:t>如何启动持续集成，实现代码变更后自动触发应用的</w:t>
      </w:r>
      <w:proofErr w:type="spellStart"/>
      <w:r w:rsidRPr="00312C7F">
        <w:rPr>
          <w:rFonts w:cs="Huawei Sans"/>
        </w:rPr>
        <w:t>Docker</w:t>
      </w:r>
      <w:proofErr w:type="spellEnd"/>
      <w:r w:rsidRPr="00312C7F">
        <w:rPr>
          <w:rFonts w:cs="Huawei Sans"/>
        </w:rPr>
        <w:t>镜像打包以及推送。</w:t>
      </w:r>
    </w:p>
    <w:p w14:paraId="63188A2E" w14:textId="77777777" w:rsidR="0086145C" w:rsidRPr="00312C7F" w:rsidRDefault="0086145C" w:rsidP="0086145C">
      <w:pPr>
        <w:pStyle w:val="4a"/>
        <w:rPr>
          <w:rFonts w:cs="Huawei Sans"/>
        </w:rPr>
      </w:pPr>
      <w:r w:rsidRPr="00312C7F">
        <w:rPr>
          <w:rFonts w:cs="Huawei Sans"/>
        </w:rPr>
        <w:t>如何使用华为</w:t>
      </w:r>
      <w:proofErr w:type="gramStart"/>
      <w:r w:rsidRPr="00312C7F">
        <w:rPr>
          <w:rFonts w:cs="Huawei Sans"/>
        </w:rPr>
        <w:t>云提供</w:t>
      </w:r>
      <w:proofErr w:type="gramEnd"/>
      <w:r w:rsidRPr="00312C7F">
        <w:rPr>
          <w:rFonts w:cs="Huawei Sans"/>
        </w:rPr>
        <w:t>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3F79FFDF" w14:textId="77777777" w:rsidR="0086145C" w:rsidRPr="00312C7F" w:rsidRDefault="0086145C" w:rsidP="00056A66">
      <w:pPr>
        <w:pStyle w:val="1e"/>
        <w:ind w:left="480" w:firstLine="840"/>
        <w:rPr>
          <w:rFonts w:hint="eastAsia"/>
        </w:rPr>
      </w:pPr>
      <w:r w:rsidRPr="00312C7F">
        <w:t>编译构建功能介绍</w:t>
      </w:r>
    </w:p>
    <w:p w14:paraId="4659DCD6" w14:textId="77777777" w:rsidR="0086145C" w:rsidRPr="00312C7F" w:rsidRDefault="0086145C" w:rsidP="00056A66">
      <w:pPr>
        <w:pStyle w:val="1e"/>
        <w:ind w:left="480" w:firstLine="840"/>
        <w:rPr>
          <w:rFonts w:hint="eastAsia"/>
        </w:rPr>
      </w:pPr>
      <w:r w:rsidRPr="00312C7F">
        <w:lastRenderedPageBreak/>
        <w:t>编译构建（</w:t>
      </w:r>
      <w:proofErr w:type="spellStart"/>
      <w:r w:rsidRPr="00312C7F">
        <w:t>CloudBuild</w:t>
      </w:r>
      <w:proofErr w:type="spellEnd"/>
      <w:r w:rsidRPr="00312C7F">
        <w:t>）基于云端大规模并发加速，为客户提供高速、低成本、配置简单的混合语言构建能力，帮助客户缩短构建时间，提升构建效率。</w:t>
      </w:r>
    </w:p>
    <w:p w14:paraId="0079DAE2" w14:textId="6BFF9631" w:rsidR="0086145C" w:rsidRPr="00312C7F" w:rsidRDefault="0086145C" w:rsidP="004576A2">
      <w:pPr>
        <w:pStyle w:val="3"/>
      </w:pPr>
      <w:bookmarkStart w:id="39" w:name="_Toc80892070"/>
      <w:r w:rsidRPr="00312C7F">
        <w:t>实验目的</w:t>
      </w:r>
      <w:bookmarkEnd w:id="39"/>
    </w:p>
    <w:p w14:paraId="5DCEBB1C" w14:textId="77777777" w:rsidR="0086145C" w:rsidRPr="00312C7F" w:rsidRDefault="0086145C" w:rsidP="0086145C">
      <w:pPr>
        <w:pStyle w:val="4a"/>
        <w:rPr>
          <w:rFonts w:cs="Huawei Sans"/>
        </w:rPr>
      </w:pPr>
      <w:r w:rsidRPr="00312C7F">
        <w:rPr>
          <w:rFonts w:cs="Huawei Sans"/>
        </w:rPr>
        <w:t>理解并掌握</w:t>
      </w:r>
      <w:proofErr w:type="spellStart"/>
      <w:r w:rsidRPr="00312C7F">
        <w:rPr>
          <w:rFonts w:cs="Huawei Sans"/>
        </w:rPr>
        <w:t>DevCloud</w:t>
      </w:r>
      <w:proofErr w:type="spellEnd"/>
      <w:r w:rsidRPr="00312C7F">
        <w:rPr>
          <w:rFonts w:cs="Huawei Sans"/>
        </w:rPr>
        <w:t>编译构建的功能与使用</w:t>
      </w:r>
    </w:p>
    <w:p w14:paraId="5EED050D" w14:textId="77777777" w:rsidR="0086145C" w:rsidRPr="00312C7F" w:rsidRDefault="0086145C" w:rsidP="0086145C">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45E7ADE5" w14:textId="77777777" w:rsidR="0086145C" w:rsidRPr="00312C7F" w:rsidRDefault="0086145C" w:rsidP="0086145C">
      <w:pPr>
        <w:pStyle w:val="4a"/>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640712CA" w14:textId="77777777" w:rsidR="0086145C" w:rsidRPr="00312C7F" w:rsidRDefault="0086145C" w:rsidP="004576A2">
      <w:pPr>
        <w:pStyle w:val="3"/>
      </w:pPr>
      <w:bookmarkStart w:id="40" w:name="_Toc80892071"/>
      <w:r w:rsidRPr="00312C7F">
        <w:t>编译构建并完成应用的镜像打包推送</w:t>
      </w:r>
      <w:bookmarkEnd w:id="40"/>
    </w:p>
    <w:p w14:paraId="7E68BF19" w14:textId="77777777" w:rsidR="0086145C" w:rsidRPr="00312C7F" w:rsidRDefault="0086145C" w:rsidP="00056A66">
      <w:pPr>
        <w:pStyle w:val="1e"/>
        <w:ind w:left="480" w:firstLine="840"/>
        <w:rPr>
          <w:rFonts w:hint="eastAsia"/>
        </w:rPr>
      </w:pPr>
      <w:r w:rsidRPr="00312C7F">
        <w:t>通过本节，您将学习如何通过</w:t>
      </w:r>
      <w:r w:rsidRPr="00A85B01">
        <w:t>＂</w:t>
      </w:r>
      <w:r w:rsidRPr="00312C7F">
        <w:t>编译构建</w:t>
      </w:r>
      <w:r w:rsidRPr="00A85B01">
        <w:t>＂</w:t>
      </w:r>
      <w:r w:rsidRPr="00312C7F">
        <w:t>服务完成应用的</w:t>
      </w:r>
      <w:proofErr w:type="spellStart"/>
      <w:r w:rsidRPr="00312C7F">
        <w:t>Docker</w:t>
      </w:r>
      <w:proofErr w:type="spellEnd"/>
      <w:r w:rsidRPr="00312C7F">
        <w:t>镜像打包以及推送。</w:t>
      </w:r>
    </w:p>
    <w:p w14:paraId="13781B9E" w14:textId="77777777" w:rsidR="0086145C" w:rsidRPr="00312C7F" w:rsidRDefault="0086145C" w:rsidP="00056A66">
      <w:pPr>
        <w:pStyle w:val="1e"/>
        <w:ind w:left="480" w:firstLine="840"/>
        <w:rPr>
          <w:rFonts w:hint="eastAsia"/>
        </w:rPr>
      </w:pPr>
      <w:r w:rsidRPr="00312C7F">
        <w:t>样</w:t>
      </w:r>
      <w:proofErr w:type="gramStart"/>
      <w:r w:rsidRPr="00312C7F">
        <w:t>例项目</w:t>
      </w:r>
      <w:proofErr w:type="gramEnd"/>
      <w:r w:rsidRPr="00312C7F">
        <w:t>中预置了以下</w:t>
      </w:r>
      <w:r w:rsidRPr="00312C7F">
        <w:t>5</w:t>
      </w:r>
      <w:r w:rsidRPr="00312C7F">
        <w:t>个编译构建任务，本章节以任务</w:t>
      </w:r>
      <w:r w:rsidRPr="00A85B01">
        <w:t>＂</w:t>
      </w:r>
      <w:r w:rsidRPr="00AF7C74">
        <w:t>phoenix-sample-ci</w:t>
      </w:r>
      <w:r w:rsidRPr="00A85B01">
        <w:t>＂</w:t>
      </w:r>
      <w:r w:rsidRPr="00312C7F">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86145C" w:rsidRPr="00312C7F" w14:paraId="777EE0C3"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01C847DB" w14:textId="77777777" w:rsidR="0086145C" w:rsidRPr="00312C7F" w:rsidRDefault="0086145C" w:rsidP="00A12627">
            <w:pPr>
              <w:pStyle w:val="5a"/>
            </w:pPr>
            <w:r w:rsidRPr="00312C7F">
              <w:t>预置编译构建任务</w:t>
            </w:r>
          </w:p>
        </w:tc>
        <w:tc>
          <w:tcPr>
            <w:tcW w:w="2795" w:type="pct"/>
            <w:shd w:val="clear" w:color="auto" w:fill="D9D9D9" w:themeFill="background1" w:themeFillShade="D9"/>
          </w:tcPr>
          <w:p w14:paraId="7B794CA9"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86145C" w:rsidRPr="00312C7F" w14:paraId="2F6045B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98182DD" w14:textId="77777777" w:rsidR="0086145C" w:rsidRPr="00312C7F" w:rsidRDefault="0086145C" w:rsidP="00A12627">
            <w:pPr>
              <w:pStyle w:val="5a"/>
            </w:pPr>
            <w:r w:rsidRPr="00312C7F">
              <w:t>phoenix-sample-ci</w:t>
            </w:r>
          </w:p>
        </w:tc>
        <w:tc>
          <w:tcPr>
            <w:tcW w:w="2795" w:type="pct"/>
          </w:tcPr>
          <w:p w14:paraId="58863306"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86145C" w:rsidRPr="00312C7F" w14:paraId="07983341"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1B607EB0" w14:textId="77777777" w:rsidR="0086145C" w:rsidRPr="00312C7F" w:rsidRDefault="0086145C" w:rsidP="00A12627">
            <w:pPr>
              <w:pStyle w:val="5a"/>
            </w:pPr>
            <w:r w:rsidRPr="00312C7F">
              <w:t>phoenix-sample-ci-test</w:t>
            </w:r>
          </w:p>
        </w:tc>
        <w:tc>
          <w:tcPr>
            <w:tcW w:w="2795" w:type="pct"/>
          </w:tcPr>
          <w:p w14:paraId="5FE8F8A8"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86145C" w:rsidRPr="00312C7F" w14:paraId="3B26452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74F2FF81" w14:textId="77777777" w:rsidR="0086145C" w:rsidRPr="00312C7F" w:rsidRDefault="0086145C" w:rsidP="00A12627">
            <w:pPr>
              <w:pStyle w:val="5a"/>
            </w:pPr>
            <w:r w:rsidRPr="00312C7F">
              <w:t>phoenix-sample-ci-worker</w:t>
            </w:r>
          </w:p>
        </w:tc>
        <w:tc>
          <w:tcPr>
            <w:tcW w:w="2795" w:type="pct"/>
          </w:tcPr>
          <w:p w14:paraId="2940EF3A"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86145C" w:rsidRPr="00312C7F" w14:paraId="09F6B63E"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4638EFFE" w14:textId="77777777" w:rsidR="0086145C" w:rsidRPr="00312C7F" w:rsidRDefault="0086145C" w:rsidP="00A12627">
            <w:pPr>
              <w:pStyle w:val="5a"/>
            </w:pPr>
            <w:r w:rsidRPr="00312C7F">
              <w:t>phoenix-sample-ci-result</w:t>
            </w:r>
          </w:p>
        </w:tc>
        <w:tc>
          <w:tcPr>
            <w:tcW w:w="2795" w:type="pct"/>
          </w:tcPr>
          <w:p w14:paraId="115BCDE6"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86145C" w:rsidRPr="00312C7F" w14:paraId="6C2CD107"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8BA1927" w14:textId="77777777" w:rsidR="0086145C" w:rsidRPr="00312C7F" w:rsidRDefault="0086145C" w:rsidP="00A12627">
            <w:pPr>
              <w:pStyle w:val="5a"/>
            </w:pPr>
            <w:r w:rsidRPr="00312C7F">
              <w:t>phoenix-sample-ci-vote</w:t>
            </w:r>
          </w:p>
        </w:tc>
        <w:tc>
          <w:tcPr>
            <w:tcW w:w="2795" w:type="pct"/>
          </w:tcPr>
          <w:p w14:paraId="7663C295"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453DF89F" w14:textId="1A48A3B8" w:rsidR="0086145C" w:rsidRPr="00312C7F" w:rsidRDefault="00C95416" w:rsidP="00C95A6E">
      <w:pPr>
        <w:pStyle w:val="30"/>
      </w:pPr>
      <w:r>
        <w:rPr>
          <w:rFonts w:hint="eastAsia"/>
        </w:rPr>
        <w:t xml:space="preserve"> </w:t>
      </w:r>
      <w:r w:rsidR="0086145C" w:rsidRPr="00312C7F">
        <w:t>查看编译构建任务。进入项目，单击页面上方导航</w:t>
      </w:r>
      <w:r w:rsidR="0086145C" w:rsidRPr="00A85B01">
        <w:t>＂</w:t>
      </w:r>
      <w:r w:rsidR="0086145C" w:rsidRPr="00312C7F">
        <w:t>构建&amp;发布 &gt; 编译构建</w:t>
      </w:r>
      <w:r w:rsidR="0086145C" w:rsidRPr="00A85B01">
        <w:t>＂</w:t>
      </w:r>
      <w:r w:rsidR="0086145C" w:rsidRPr="00312C7F">
        <w:t>，进入编译构建服务。找到编译构建任务</w:t>
      </w:r>
      <w:r w:rsidR="0086145C" w:rsidRPr="00A85B01">
        <w:t>＂</w:t>
      </w:r>
      <w:r w:rsidR="0086145C" w:rsidRPr="00312C7F">
        <w:t>phoenix-sample-ci</w:t>
      </w:r>
      <w:r w:rsidR="0086145C" w:rsidRPr="00A85B01">
        <w:t>＂</w:t>
      </w:r>
      <w:r w:rsidR="0086145C" w:rsidRPr="00312C7F">
        <w:t>。</w:t>
      </w:r>
    </w:p>
    <w:p w14:paraId="7577B5A3" w14:textId="2AB0DB52" w:rsidR="0086145C" w:rsidRPr="00312C7F"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782144" behindDoc="0" locked="0" layoutInCell="1" allowOverlap="1" wp14:anchorId="16BFC974" wp14:editId="719B85FB">
                <wp:simplePos x="0" y="0"/>
                <wp:positionH relativeFrom="column">
                  <wp:posOffset>1006031</wp:posOffset>
                </wp:positionH>
                <wp:positionV relativeFrom="paragraph">
                  <wp:posOffset>1698538</wp:posOffset>
                </wp:positionV>
                <wp:extent cx="636423" cy="175565"/>
                <wp:effectExtent l="19050" t="19050" r="11430" b="15240"/>
                <wp:wrapNone/>
                <wp:docPr id="57" name="矩形 57"/>
                <wp:cNvGraphicFramePr/>
                <a:graphic xmlns:a="http://schemas.openxmlformats.org/drawingml/2006/main">
                  <a:graphicData uri="http://schemas.microsoft.com/office/word/2010/wordprocessingShape">
                    <wps:wsp>
                      <wps:cNvSpPr/>
                      <wps:spPr>
                        <a:xfrm>
                          <a:off x="0" y="0"/>
                          <a:ext cx="636423"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D6562" id="矩形 57" o:spid="_x0000_s1026" style="position:absolute;left:0;text-align:left;margin-left:79.2pt;margin-top:133.75pt;width:50.1pt;height:13.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" filled="f" strokecolor="#c7000b" strokeweight="2.25pt"/>
            </w:pict>
          </mc:Fallback>
        </mc:AlternateContent>
      </w:r>
      <w:r w:rsidR="0086145C" w:rsidRPr="00312C7F">
        <w:rPr>
          <w:noProof/>
        </w:rPr>
        <mc:AlternateContent>
          <mc:Choice Requires="wps">
            <w:drawing>
              <wp:anchor distT="0" distB="0" distL="114300" distR="114300" simplePos="0" relativeHeight="251789312" behindDoc="0" locked="0" layoutInCell="1" allowOverlap="1" wp14:anchorId="0CC926EF" wp14:editId="5DDA9195">
                <wp:simplePos x="0" y="0"/>
                <wp:positionH relativeFrom="column">
                  <wp:posOffset>5359079</wp:posOffset>
                </wp:positionH>
                <wp:positionV relativeFrom="paragraph">
                  <wp:posOffset>1672129</wp:posOffset>
                </wp:positionV>
                <wp:extent cx="175260" cy="175260"/>
                <wp:effectExtent l="19050" t="19050" r="15240" b="15240"/>
                <wp:wrapNone/>
                <wp:docPr id="43081" name="矩形 43081"/>
                <wp:cNvGraphicFramePr/>
                <a:graphic xmlns:a="http://schemas.openxmlformats.org/drawingml/2006/main">
                  <a:graphicData uri="http://schemas.microsoft.com/office/word/2010/wordprocessingShape">
                    <wps:wsp>
                      <wps:cNvSpPr/>
                      <wps:spPr>
                        <a:xfrm>
                          <a:off x="0" y="0"/>
                          <a:ext cx="175260"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6CAE" id="矩形 43081" o:spid="_x0000_s1026" style="position:absolute;left:0;text-align:left;margin-left:421.95pt;margin-top:131.65pt;width:13.8pt;height:13.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" filled="f" strokecolor="#c7000b" strokeweight="2.25pt"/>
            </w:pict>
          </mc:Fallback>
        </mc:AlternateContent>
      </w:r>
      <w:r w:rsidR="0086145C" w:rsidRPr="00312C7F">
        <w:rPr>
          <w:noProof/>
        </w:rPr>
        <w:drawing>
          <wp:inline distT="0" distB="0" distL="0" distR="0" wp14:anchorId="5A714B4E" wp14:editId="4762E101">
            <wp:extent cx="5454000" cy="1976071"/>
            <wp:effectExtent l="19050" t="19050" r="1397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4000" cy="1976071"/>
                    </a:xfrm>
                    <a:prstGeom prst="rect">
                      <a:avLst/>
                    </a:prstGeom>
                    <a:ln w="12700">
                      <a:solidFill>
                        <a:schemeClr val="bg1">
                          <a:lumMod val="85000"/>
                        </a:schemeClr>
                      </a:solidFill>
                    </a:ln>
                  </pic:spPr>
                </pic:pic>
              </a:graphicData>
            </a:graphic>
          </wp:inline>
        </w:drawing>
      </w:r>
    </w:p>
    <w:p w14:paraId="0C80322B" w14:textId="67B8D379" w:rsidR="0086145C" w:rsidRPr="00312C7F" w:rsidRDefault="0086145C" w:rsidP="00C95A6E">
      <w:pPr>
        <w:pStyle w:val="30"/>
      </w:pPr>
      <w:r w:rsidRPr="00312C7F">
        <w:t>单击</w:t>
      </w:r>
      <w:r w:rsidRPr="00A85B01">
        <w:t>＂</w:t>
      </w:r>
      <w:r w:rsidRPr="00312C7F">
        <w:t>phoenix-sample-ci</w:t>
      </w:r>
      <w:r w:rsidRPr="00A85B01">
        <w:t>＂</w:t>
      </w:r>
      <w:r w:rsidRPr="00312C7F">
        <w:t>对应操作列中的图标</w:t>
      </w:r>
      <w:r w:rsidRPr="00312C7F">
        <w:drawing>
          <wp:inline distT="0" distB="0" distL="0" distR="0" wp14:anchorId="375EABE5" wp14:editId="45F54370">
            <wp:extent cx="91787" cy="9834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3876" cy="100582"/>
                    </a:xfrm>
                    <a:prstGeom prst="rect">
                      <a:avLst/>
                    </a:prstGeom>
                  </pic:spPr>
                </pic:pic>
              </a:graphicData>
            </a:graphic>
          </wp:inline>
        </w:drawing>
      </w:r>
      <w:r w:rsidRPr="00312C7F">
        <w:t>，进入</w:t>
      </w:r>
      <w:r w:rsidRPr="00A85B01">
        <w:t>＂</w:t>
      </w:r>
      <w:r w:rsidRPr="00312C7F">
        <w:t>编译构建编辑任务</w:t>
      </w:r>
      <w:r w:rsidRPr="00A85B01">
        <w:t>＂</w:t>
      </w:r>
      <w:r w:rsidRPr="00312C7F">
        <w:t>页面。</w:t>
      </w:r>
    </w:p>
    <w:p w14:paraId="2D114A27" w14:textId="77777777" w:rsidR="0086145C" w:rsidRPr="00312C7F" w:rsidRDefault="0086145C" w:rsidP="00056A66">
      <w:pPr>
        <w:pStyle w:val="1e"/>
        <w:ind w:left="480" w:firstLine="840"/>
        <w:rPr>
          <w:rFonts w:hint="eastAsia"/>
        </w:rPr>
      </w:pPr>
      <w:r w:rsidRPr="00312C7F">
        <w:rPr>
          <w:noProof/>
        </w:rPr>
        <w:lastRenderedPageBreak/>
        <w:drawing>
          <wp:inline distT="0" distB="0" distL="0" distR="0" wp14:anchorId="6D28F1F5" wp14:editId="56D72EC7">
            <wp:extent cx="5454000" cy="2677202"/>
            <wp:effectExtent l="19050" t="19050" r="13970"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000" cy="2677202"/>
                    </a:xfrm>
                    <a:prstGeom prst="rect">
                      <a:avLst/>
                    </a:prstGeom>
                    <a:ln w="12700">
                      <a:solidFill>
                        <a:schemeClr val="bg1">
                          <a:lumMod val="85000"/>
                        </a:schemeClr>
                      </a:solidFill>
                    </a:ln>
                  </pic:spPr>
                </pic:pic>
              </a:graphicData>
            </a:graphic>
          </wp:inline>
        </w:drawing>
      </w:r>
    </w:p>
    <w:p w14:paraId="0B568C4B" w14:textId="77777777" w:rsidR="0086145C" w:rsidRPr="00312C7F" w:rsidRDefault="0086145C" w:rsidP="00056A66">
      <w:pPr>
        <w:pStyle w:val="1e"/>
        <w:ind w:left="480" w:firstLine="840"/>
        <w:rPr>
          <w:rFonts w:hint="eastAsia"/>
        </w:rPr>
      </w:pPr>
      <w:r w:rsidRPr="00312C7F">
        <w:t>在可查看或编辑以下内容：</w:t>
      </w:r>
      <w:r w:rsidRPr="00312C7F">
        <w:tab/>
      </w:r>
    </w:p>
    <w:tbl>
      <w:tblPr>
        <w:tblStyle w:val="V303"/>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86145C" w:rsidRPr="00312C7F" w14:paraId="74716AC0"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bottom w:val="single" w:sz="8" w:space="0" w:color="auto"/>
            </w:tcBorders>
            <w:shd w:val="clear" w:color="auto" w:fill="D9D9D9" w:themeFill="background1" w:themeFillShade="D9"/>
          </w:tcPr>
          <w:p w14:paraId="1250CFB9" w14:textId="77777777" w:rsidR="0086145C" w:rsidRPr="00312C7F" w:rsidRDefault="0086145C" w:rsidP="00A12627">
            <w:pPr>
              <w:pStyle w:val="5a"/>
            </w:pPr>
            <w:proofErr w:type="gramStart"/>
            <w:r w:rsidRPr="00312C7F">
              <w:t>页签</w:t>
            </w:r>
            <w:proofErr w:type="gramEnd"/>
          </w:p>
        </w:tc>
        <w:tc>
          <w:tcPr>
            <w:tcW w:w="3750" w:type="pct"/>
            <w:tcBorders>
              <w:top w:val="single" w:sz="18" w:space="0" w:color="auto"/>
              <w:bottom w:val="single" w:sz="8" w:space="0" w:color="auto"/>
            </w:tcBorders>
            <w:shd w:val="clear" w:color="auto" w:fill="D9D9D9" w:themeFill="background1" w:themeFillShade="D9"/>
          </w:tcPr>
          <w:p w14:paraId="413DA1B5"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1739CC89" w14:textId="77777777" w:rsidTr="00A12627">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tcPr>
          <w:p w14:paraId="3E194B53" w14:textId="77777777" w:rsidR="0086145C" w:rsidRPr="00312C7F" w:rsidRDefault="0086145C" w:rsidP="00A12627">
            <w:pPr>
              <w:pStyle w:val="5a"/>
            </w:pPr>
            <w:r w:rsidRPr="00312C7F">
              <w:t>基本信息</w:t>
            </w:r>
          </w:p>
        </w:tc>
        <w:tc>
          <w:tcPr>
            <w:tcW w:w="3750" w:type="pct"/>
            <w:tcBorders>
              <w:top w:val="single" w:sz="8" w:space="0" w:color="auto"/>
            </w:tcBorders>
          </w:tcPr>
          <w:p w14:paraId="6B6B877E"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编辑任务名称、描述。</w:t>
            </w:r>
          </w:p>
        </w:tc>
      </w:tr>
      <w:tr w:rsidR="0086145C" w:rsidRPr="00312C7F" w14:paraId="41C3B66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F685CA4" w14:textId="77777777" w:rsidR="0086145C" w:rsidRPr="00312C7F" w:rsidRDefault="0086145C" w:rsidP="00A12627">
            <w:pPr>
              <w:pStyle w:val="5a"/>
            </w:pPr>
            <w:r w:rsidRPr="00312C7F">
              <w:t>源码选择</w:t>
            </w:r>
          </w:p>
        </w:tc>
        <w:tc>
          <w:tcPr>
            <w:tcW w:w="3750" w:type="pct"/>
          </w:tcPr>
          <w:p w14:paraId="01B6D4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设置源码源、源码仓库、分支、子模组等信息。</w:t>
            </w:r>
          </w:p>
          <w:p w14:paraId="5DF9587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分支内容可直接填写分支名称，如</w:t>
            </w:r>
            <w:r w:rsidRPr="00312C7F">
              <w:t>master</w:t>
            </w:r>
            <w:r w:rsidRPr="00312C7F">
              <w:t>；也可填写调用的分支参数名称，调用格式为</w:t>
            </w:r>
            <w:r w:rsidRPr="00312C7F">
              <w:t>${</w:t>
            </w:r>
            <w:r w:rsidRPr="00312C7F">
              <w:t>参数名称</w:t>
            </w:r>
            <w:r w:rsidRPr="00312C7F">
              <w:t>}</w:t>
            </w:r>
            <w:r w:rsidRPr="00312C7F">
              <w:t>。</w:t>
            </w:r>
          </w:p>
        </w:tc>
      </w:tr>
      <w:tr w:rsidR="0086145C" w:rsidRPr="00312C7F" w14:paraId="67E8C4F3"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C3A8BB5" w14:textId="77777777" w:rsidR="0086145C" w:rsidRPr="00312C7F" w:rsidRDefault="0086145C" w:rsidP="00A12627">
            <w:pPr>
              <w:pStyle w:val="5a"/>
            </w:pPr>
            <w:r w:rsidRPr="00312C7F">
              <w:t>构建步骤</w:t>
            </w:r>
          </w:p>
        </w:tc>
        <w:tc>
          <w:tcPr>
            <w:tcW w:w="3750" w:type="pct"/>
          </w:tcPr>
          <w:p w14:paraId="3D0E47E4"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配置构建步骤、步骤参数。</w:t>
            </w:r>
          </w:p>
        </w:tc>
      </w:tr>
      <w:tr w:rsidR="0086145C" w:rsidRPr="00312C7F" w14:paraId="164714F2"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67D89749" w14:textId="77777777" w:rsidR="0086145C" w:rsidRPr="00312C7F" w:rsidRDefault="0086145C" w:rsidP="00A12627">
            <w:pPr>
              <w:pStyle w:val="5a"/>
            </w:pPr>
            <w:r w:rsidRPr="00312C7F">
              <w:t>参数设置</w:t>
            </w:r>
          </w:p>
        </w:tc>
        <w:tc>
          <w:tcPr>
            <w:tcW w:w="3750" w:type="pct"/>
          </w:tcPr>
          <w:p w14:paraId="7B30B2C4"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配置执行任务时的自定义参数。</w:t>
            </w:r>
          </w:p>
        </w:tc>
      </w:tr>
      <w:tr w:rsidR="0086145C" w:rsidRPr="00312C7F" w14:paraId="4FD053B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3FFB589D" w14:textId="77777777" w:rsidR="0086145C" w:rsidRPr="00312C7F" w:rsidRDefault="0086145C" w:rsidP="00A12627">
            <w:pPr>
              <w:pStyle w:val="5a"/>
            </w:pPr>
            <w:r w:rsidRPr="00312C7F">
              <w:t>执行计划</w:t>
            </w:r>
          </w:p>
        </w:tc>
        <w:tc>
          <w:tcPr>
            <w:tcW w:w="3750" w:type="pct"/>
          </w:tcPr>
          <w:p w14:paraId="28834A91"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配置构建任务的执行时间。</w:t>
            </w:r>
          </w:p>
        </w:tc>
      </w:tr>
      <w:tr w:rsidR="0086145C" w:rsidRPr="00312C7F" w14:paraId="26514E1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629B3A3" w14:textId="77777777" w:rsidR="0086145C" w:rsidRPr="00312C7F" w:rsidRDefault="0086145C" w:rsidP="00A12627">
            <w:pPr>
              <w:pStyle w:val="5a"/>
            </w:pPr>
            <w:r w:rsidRPr="00312C7F">
              <w:t>修改历史</w:t>
            </w:r>
          </w:p>
        </w:tc>
        <w:tc>
          <w:tcPr>
            <w:tcW w:w="3750" w:type="pct"/>
          </w:tcPr>
          <w:p w14:paraId="08DD21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查看任务的历史修改记录。</w:t>
            </w:r>
          </w:p>
        </w:tc>
      </w:tr>
      <w:tr w:rsidR="0086145C" w:rsidRPr="00312C7F" w14:paraId="0471937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82DD141" w14:textId="77777777" w:rsidR="0086145C" w:rsidRPr="00312C7F" w:rsidRDefault="0086145C" w:rsidP="00A12627">
            <w:pPr>
              <w:pStyle w:val="5a"/>
            </w:pPr>
            <w:r w:rsidRPr="00312C7F">
              <w:t>权限管理</w:t>
            </w:r>
          </w:p>
        </w:tc>
        <w:tc>
          <w:tcPr>
            <w:tcW w:w="3750" w:type="pct"/>
          </w:tcPr>
          <w:p w14:paraId="30C1589F"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配置不同项目角色的操作权限。</w:t>
            </w:r>
          </w:p>
        </w:tc>
      </w:tr>
      <w:tr w:rsidR="0086145C" w:rsidRPr="00312C7F" w14:paraId="4D8FF68A"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43335EB" w14:textId="77777777" w:rsidR="0086145C" w:rsidRPr="00312C7F" w:rsidRDefault="0086145C" w:rsidP="00A12627">
            <w:pPr>
              <w:pStyle w:val="5a"/>
            </w:pPr>
            <w:r w:rsidRPr="00312C7F">
              <w:t>通知</w:t>
            </w:r>
          </w:p>
        </w:tc>
        <w:tc>
          <w:tcPr>
            <w:tcW w:w="3750" w:type="pct"/>
          </w:tcPr>
          <w:p w14:paraId="0BA82B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配置各种事件类型的通知方式。</w:t>
            </w:r>
          </w:p>
        </w:tc>
      </w:tr>
    </w:tbl>
    <w:p w14:paraId="26F1E021" w14:textId="77777777" w:rsidR="0086145C" w:rsidRPr="00312C7F" w:rsidRDefault="0086145C" w:rsidP="00056A66">
      <w:pPr>
        <w:pStyle w:val="1e"/>
        <w:ind w:left="480" w:firstLine="840"/>
        <w:rPr>
          <w:rFonts w:hint="eastAsia"/>
        </w:rPr>
      </w:pPr>
      <w:r w:rsidRPr="00312C7F">
        <w:t>编译构建任务包含以下构建步骤（实际操作中保持默认设置即可）：</w:t>
      </w:r>
    </w:p>
    <w:tbl>
      <w:tblPr>
        <w:tblStyle w:val="V304"/>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381"/>
        <w:gridCol w:w="5557"/>
      </w:tblGrid>
      <w:tr w:rsidR="0086145C" w:rsidRPr="00312C7F" w14:paraId="4B8BD1A6"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Borders>
              <w:top w:val="single" w:sz="18" w:space="0" w:color="auto"/>
              <w:bottom w:val="single" w:sz="8" w:space="0" w:color="auto"/>
            </w:tcBorders>
            <w:shd w:val="clear" w:color="auto" w:fill="D9D9D9" w:themeFill="background1" w:themeFillShade="D9"/>
          </w:tcPr>
          <w:p w14:paraId="28301D38" w14:textId="77777777" w:rsidR="0086145C" w:rsidRPr="00312C7F" w:rsidRDefault="0086145C" w:rsidP="00A12627">
            <w:pPr>
              <w:pStyle w:val="5a"/>
            </w:pPr>
            <w:r w:rsidRPr="00312C7F">
              <w:t>构建步骤</w:t>
            </w:r>
          </w:p>
        </w:tc>
        <w:tc>
          <w:tcPr>
            <w:tcW w:w="3500" w:type="pct"/>
            <w:tcBorders>
              <w:top w:val="single" w:sz="18" w:space="0" w:color="auto"/>
              <w:bottom w:val="single" w:sz="8" w:space="0" w:color="auto"/>
            </w:tcBorders>
            <w:shd w:val="clear" w:color="auto" w:fill="D9D9D9" w:themeFill="background1" w:themeFillShade="D9"/>
          </w:tcPr>
          <w:p w14:paraId="58DDAEE8"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6A574183" w14:textId="77777777" w:rsidTr="00A12627">
        <w:tc>
          <w:tcPr>
            <w:cnfStyle w:val="001000000000" w:firstRow="0" w:lastRow="0" w:firstColumn="1" w:lastColumn="0" w:oddVBand="0" w:evenVBand="0" w:oddHBand="0" w:evenHBand="0" w:firstRowFirstColumn="0" w:firstRowLastColumn="0" w:lastRowFirstColumn="0" w:lastRowLastColumn="0"/>
            <w:tcW w:w="1500" w:type="pct"/>
            <w:tcBorders>
              <w:top w:val="single" w:sz="8" w:space="0" w:color="auto"/>
            </w:tcBorders>
          </w:tcPr>
          <w:p w14:paraId="4DF69F33" w14:textId="77777777" w:rsidR="0086145C" w:rsidRPr="00312C7F" w:rsidRDefault="0086145C" w:rsidP="00A12627">
            <w:pPr>
              <w:pStyle w:val="5a"/>
            </w:pPr>
            <w:r w:rsidRPr="00312C7F">
              <w:t>制作</w:t>
            </w:r>
            <w:r w:rsidRPr="00312C7F">
              <w:t>Vote</w:t>
            </w:r>
            <w:r w:rsidRPr="00312C7F">
              <w:t>镜像并推送</w:t>
            </w:r>
            <w:r w:rsidRPr="00312C7F">
              <w:lastRenderedPageBreak/>
              <w:t>到</w:t>
            </w:r>
            <w:r w:rsidRPr="00312C7F">
              <w:t>SWR</w:t>
            </w:r>
            <w:r w:rsidRPr="00312C7F">
              <w:t>仓库</w:t>
            </w:r>
          </w:p>
        </w:tc>
        <w:tc>
          <w:tcPr>
            <w:tcW w:w="3500" w:type="pct"/>
            <w:tcBorders>
              <w:top w:val="single" w:sz="8" w:space="0" w:color="auto"/>
            </w:tcBorders>
          </w:tcPr>
          <w:p w14:paraId="094655D3"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lastRenderedPageBreak/>
              <w:t>通过路径</w:t>
            </w:r>
            <w:r w:rsidRPr="00A85B01">
              <w:rPr>
                <w:rFonts w:ascii="方正兰亭黑简体"/>
              </w:rPr>
              <w:t>＂</w:t>
            </w:r>
            <w:r w:rsidRPr="00312C7F">
              <w:rPr>
                <w:i/>
              </w:rPr>
              <w:t>工作目录</w:t>
            </w:r>
            <w:r w:rsidRPr="00312C7F">
              <w:t>./vote</w:t>
            </w:r>
            <w:r w:rsidRPr="00A85B01">
              <w:rPr>
                <w:rFonts w:ascii="方正兰亭黑简体"/>
              </w:rPr>
              <w:t>＂</w:t>
            </w:r>
            <w:r w:rsidRPr="00312C7F">
              <w:t>及</w:t>
            </w:r>
            <w:r w:rsidRPr="00A85B01">
              <w:rPr>
                <w:rFonts w:ascii="方正兰亭黑简体"/>
              </w:rPr>
              <w:t>＂</w:t>
            </w:r>
            <w:proofErr w:type="spellStart"/>
            <w:r w:rsidRPr="00312C7F">
              <w:rPr>
                <w:i/>
              </w:rPr>
              <w:t>Dockerfile</w:t>
            </w:r>
            <w:proofErr w:type="spellEnd"/>
            <w:r w:rsidRPr="00312C7F">
              <w:rPr>
                <w:i/>
              </w:rPr>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w:t>
            </w:r>
            <w:r w:rsidRPr="00312C7F">
              <w:lastRenderedPageBreak/>
              <w:t>件制作并推送</w:t>
            </w:r>
            <w:r w:rsidRPr="00312C7F">
              <w:t>Vote</w:t>
            </w:r>
            <w:r w:rsidRPr="00312C7F">
              <w:t>功能镜像。</w:t>
            </w:r>
          </w:p>
        </w:tc>
      </w:tr>
      <w:tr w:rsidR="0086145C" w:rsidRPr="00312C7F" w14:paraId="33422A2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07931D5" w14:textId="77777777" w:rsidR="0086145C" w:rsidRPr="00312C7F" w:rsidRDefault="0086145C" w:rsidP="00A12627">
            <w:pPr>
              <w:pStyle w:val="5a"/>
            </w:pPr>
            <w:r w:rsidRPr="00312C7F">
              <w:lastRenderedPageBreak/>
              <w:t>制作</w:t>
            </w:r>
            <w:r w:rsidRPr="00312C7F">
              <w:t>Result</w:t>
            </w:r>
            <w:r w:rsidRPr="00312C7F">
              <w:t>镜像并推送到</w:t>
            </w:r>
            <w:r w:rsidRPr="00312C7F">
              <w:t>SWR</w:t>
            </w:r>
            <w:r w:rsidRPr="00312C7F">
              <w:t>仓库</w:t>
            </w:r>
          </w:p>
        </w:tc>
        <w:tc>
          <w:tcPr>
            <w:tcW w:w="3500" w:type="pct"/>
          </w:tcPr>
          <w:p w14:paraId="347979CB"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./result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Result</w:t>
            </w:r>
            <w:r w:rsidRPr="00312C7F">
              <w:t>功能镜像。</w:t>
            </w:r>
          </w:p>
        </w:tc>
      </w:tr>
      <w:tr w:rsidR="0086145C" w:rsidRPr="00312C7F" w14:paraId="1396F421"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C58DA7D" w14:textId="77777777" w:rsidR="0086145C" w:rsidRPr="00312C7F" w:rsidRDefault="0086145C" w:rsidP="00A12627">
            <w:pPr>
              <w:pStyle w:val="5a"/>
            </w:pPr>
            <w:r w:rsidRPr="00312C7F">
              <w:t>使用</w:t>
            </w:r>
            <w:r w:rsidRPr="00312C7F">
              <w:t>Maven</w:t>
            </w:r>
            <w:r w:rsidRPr="00312C7F">
              <w:t>安装</w:t>
            </w:r>
            <w:r w:rsidRPr="00312C7F">
              <w:t>Worker</w:t>
            </w:r>
            <w:r w:rsidRPr="00312C7F">
              <w:t>依赖包</w:t>
            </w:r>
          </w:p>
        </w:tc>
        <w:tc>
          <w:tcPr>
            <w:tcW w:w="3500" w:type="pct"/>
          </w:tcPr>
          <w:p w14:paraId="47C2B498"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使用</w:t>
            </w:r>
            <w:r w:rsidRPr="00312C7F">
              <w:t>Maven</w:t>
            </w:r>
            <w:r w:rsidRPr="00312C7F">
              <w:t>安装</w:t>
            </w:r>
            <w:r w:rsidRPr="00312C7F">
              <w:t>Worker</w:t>
            </w:r>
            <w:r w:rsidRPr="00312C7F">
              <w:t>功能所需的依赖</w:t>
            </w:r>
          </w:p>
        </w:tc>
      </w:tr>
      <w:tr w:rsidR="0086145C" w:rsidRPr="00312C7F" w14:paraId="2A123F1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21203F5A" w14:textId="77777777" w:rsidR="0086145C" w:rsidRPr="00312C7F" w:rsidRDefault="0086145C" w:rsidP="00A12627">
            <w:pPr>
              <w:pStyle w:val="5a"/>
            </w:pPr>
            <w:r w:rsidRPr="00312C7F">
              <w:t>制作</w:t>
            </w:r>
            <w:r w:rsidRPr="00312C7F">
              <w:t>Worker</w:t>
            </w:r>
            <w:r w:rsidRPr="00312C7F">
              <w:t>镜像并推送到</w:t>
            </w:r>
            <w:r w:rsidRPr="00312C7F">
              <w:t>SWR</w:t>
            </w:r>
            <w:r w:rsidRPr="00312C7F">
              <w:t>仓库</w:t>
            </w:r>
          </w:p>
        </w:tc>
        <w:tc>
          <w:tcPr>
            <w:tcW w:w="3500" w:type="pct"/>
          </w:tcPr>
          <w:p w14:paraId="6D2B1D5C"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./worker</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Dockerfile.j2</w:t>
            </w:r>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Worker</w:t>
            </w:r>
            <w:r w:rsidRPr="00312C7F">
              <w:t>功能镜像。</w:t>
            </w:r>
          </w:p>
        </w:tc>
      </w:tr>
      <w:tr w:rsidR="0086145C" w:rsidRPr="00312C7F" w14:paraId="12B4E796"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190A57B4" w14:textId="77777777" w:rsidR="0086145C" w:rsidRPr="00312C7F" w:rsidRDefault="0086145C" w:rsidP="00A12627">
            <w:pPr>
              <w:pStyle w:val="5a"/>
            </w:pPr>
            <w:r w:rsidRPr="00312C7F">
              <w:t>生成</w:t>
            </w:r>
            <w:proofErr w:type="spellStart"/>
            <w:r w:rsidRPr="00312C7F">
              <w:t>Postgres</w:t>
            </w:r>
            <w:proofErr w:type="spellEnd"/>
            <w:r w:rsidRPr="00312C7F">
              <w:t xml:space="preserve"> and </w:t>
            </w:r>
            <w:proofErr w:type="spellStart"/>
            <w:r w:rsidRPr="00312C7F">
              <w:t>Redis</w:t>
            </w:r>
            <w:proofErr w:type="spellEnd"/>
            <w:r w:rsidRPr="00312C7F">
              <w:t xml:space="preserve"> </w:t>
            </w:r>
            <w:proofErr w:type="spellStart"/>
            <w:r w:rsidRPr="00312C7F">
              <w:t>Dockerfile</w:t>
            </w:r>
            <w:proofErr w:type="spellEnd"/>
          </w:p>
        </w:tc>
        <w:tc>
          <w:tcPr>
            <w:tcW w:w="3500" w:type="pct"/>
          </w:tcPr>
          <w:p w14:paraId="3CD356C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312C7F">
              <w:t>Shell</w:t>
            </w:r>
            <w:r w:rsidRPr="00312C7F">
              <w:t>命令生成</w:t>
            </w:r>
            <w:proofErr w:type="spellStart"/>
            <w:r w:rsidRPr="00312C7F">
              <w:t>Postgres</w:t>
            </w:r>
            <w:proofErr w:type="spellEnd"/>
            <w:r w:rsidRPr="00312C7F">
              <w:t>和</w:t>
            </w:r>
            <w:proofErr w:type="spellStart"/>
            <w:r w:rsidRPr="00312C7F">
              <w:t>Redis</w:t>
            </w:r>
            <w:proofErr w:type="spellEnd"/>
            <w:r w:rsidRPr="00312C7F">
              <w:t>的</w:t>
            </w:r>
            <w:proofErr w:type="spellStart"/>
            <w:r w:rsidRPr="00312C7F">
              <w:t>Dockerfile</w:t>
            </w:r>
            <w:proofErr w:type="spellEnd"/>
            <w:r w:rsidRPr="00312C7F">
              <w:t>文件。</w:t>
            </w:r>
            <w:proofErr w:type="spellStart"/>
            <w:r w:rsidRPr="00312C7F">
              <w:t>Redis</w:t>
            </w:r>
            <w:proofErr w:type="spellEnd"/>
            <w:r w:rsidRPr="00312C7F">
              <w:t>和</w:t>
            </w:r>
            <w:proofErr w:type="spellStart"/>
            <w:r w:rsidRPr="00312C7F">
              <w:t>Postgres</w:t>
            </w:r>
            <w:proofErr w:type="spellEnd"/>
            <w:r w:rsidRPr="00312C7F">
              <w:t>分别是缓存和数据库。</w:t>
            </w:r>
          </w:p>
        </w:tc>
      </w:tr>
      <w:tr w:rsidR="0086145C" w:rsidRPr="00312C7F" w14:paraId="2C83B75F"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25306C" w14:textId="77777777" w:rsidR="0086145C" w:rsidRPr="00312C7F" w:rsidRDefault="0086145C" w:rsidP="00A12627">
            <w:pPr>
              <w:pStyle w:val="5a"/>
            </w:pPr>
            <w:r w:rsidRPr="00312C7F">
              <w:t>制作</w:t>
            </w:r>
            <w:proofErr w:type="spellStart"/>
            <w:r w:rsidRPr="00312C7F">
              <w:t>Postgres</w:t>
            </w:r>
            <w:proofErr w:type="spellEnd"/>
            <w:r w:rsidRPr="00312C7F">
              <w:t>镜像并推送到</w:t>
            </w:r>
            <w:r w:rsidRPr="00312C7F">
              <w:t>SWR</w:t>
            </w:r>
            <w:r w:rsidRPr="00312C7F">
              <w:t>仓库</w:t>
            </w:r>
          </w:p>
        </w:tc>
        <w:tc>
          <w:tcPr>
            <w:tcW w:w="3500" w:type="pct"/>
          </w:tcPr>
          <w:p w14:paraId="4ABF6B4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Dockerfile-postgres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proofErr w:type="spellStart"/>
            <w:r w:rsidRPr="00312C7F">
              <w:t>Postgres</w:t>
            </w:r>
            <w:proofErr w:type="spellEnd"/>
            <w:r w:rsidRPr="00312C7F">
              <w:t>镜像。</w:t>
            </w:r>
          </w:p>
        </w:tc>
      </w:tr>
      <w:tr w:rsidR="0086145C" w:rsidRPr="00312C7F" w14:paraId="60A200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1E87E9" w14:textId="77777777" w:rsidR="0086145C" w:rsidRPr="00312C7F" w:rsidRDefault="0086145C" w:rsidP="00A12627">
            <w:pPr>
              <w:pStyle w:val="5a"/>
            </w:pPr>
            <w:r w:rsidRPr="00312C7F">
              <w:t>制作</w:t>
            </w:r>
            <w:proofErr w:type="spellStart"/>
            <w:r w:rsidRPr="00312C7F">
              <w:t>Redis</w:t>
            </w:r>
            <w:proofErr w:type="spellEnd"/>
            <w:r w:rsidRPr="00312C7F">
              <w:t>镜像并推送到</w:t>
            </w:r>
            <w:r w:rsidRPr="00312C7F">
              <w:t>SWR</w:t>
            </w:r>
            <w:r w:rsidRPr="00312C7F">
              <w:t>仓库</w:t>
            </w:r>
          </w:p>
        </w:tc>
        <w:tc>
          <w:tcPr>
            <w:tcW w:w="3500" w:type="pct"/>
          </w:tcPr>
          <w:p w14:paraId="3250CBAA"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Dockerfile-redis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proofErr w:type="spellStart"/>
            <w:r w:rsidRPr="00312C7F">
              <w:t>Redis</w:t>
            </w:r>
            <w:proofErr w:type="spellEnd"/>
            <w:r w:rsidRPr="00312C7F">
              <w:t>功能镜像。</w:t>
            </w:r>
          </w:p>
        </w:tc>
      </w:tr>
      <w:tr w:rsidR="0086145C" w:rsidRPr="00312C7F" w14:paraId="6073C69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F2E8CF" w14:textId="77777777" w:rsidR="0086145C" w:rsidRPr="00312C7F" w:rsidRDefault="0086145C" w:rsidP="00A12627">
            <w:pPr>
              <w:pStyle w:val="5a"/>
            </w:pPr>
            <w:r w:rsidRPr="00312C7F">
              <w:t>替换</w:t>
            </w:r>
            <w:proofErr w:type="spellStart"/>
            <w:r w:rsidRPr="00312C7F">
              <w:t>Docker</w:t>
            </w:r>
            <w:proofErr w:type="spellEnd"/>
            <w:r w:rsidRPr="00312C7F">
              <w:t>-Compose</w:t>
            </w:r>
            <w:r w:rsidRPr="00312C7F">
              <w:t>部署文件镜像版本</w:t>
            </w:r>
          </w:p>
        </w:tc>
        <w:tc>
          <w:tcPr>
            <w:tcW w:w="3500" w:type="pct"/>
          </w:tcPr>
          <w:p w14:paraId="1EDA2EAF"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首先，将文件</w:t>
            </w:r>
            <w:proofErr w:type="spellStart"/>
            <w:r w:rsidRPr="00312C7F">
              <w:t>docker</w:t>
            </w:r>
            <w:proofErr w:type="spellEnd"/>
            <w:r w:rsidRPr="00312C7F">
              <w:t>-compose-</w:t>
            </w:r>
            <w:proofErr w:type="spellStart"/>
            <w:r w:rsidRPr="00312C7F">
              <w:t>standalone.yml</w:t>
            </w:r>
            <w:proofErr w:type="spellEnd"/>
            <w:r w:rsidRPr="00312C7F">
              <w:t>中的参数</w:t>
            </w:r>
            <w:proofErr w:type="spellStart"/>
            <w:r w:rsidRPr="00312C7F">
              <w:t>docker</w:t>
            </w:r>
            <w:proofErr w:type="spellEnd"/>
            <w:r w:rsidRPr="00312C7F">
              <w:t>-server</w:t>
            </w:r>
            <w:r w:rsidRPr="00312C7F">
              <w:t>、</w:t>
            </w:r>
            <w:proofErr w:type="spellStart"/>
            <w:r w:rsidRPr="00312C7F">
              <w:t>docker</w:t>
            </w:r>
            <w:proofErr w:type="spellEnd"/>
            <w:r w:rsidRPr="00312C7F">
              <w:t>-org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ECS</w:t>
            </w:r>
            <w:r w:rsidRPr="00312C7F">
              <w:t>部署时可以拉取到正确的镜像。</w:t>
            </w:r>
          </w:p>
          <w:p w14:paraId="333DAF1D"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命令将文件</w:t>
            </w:r>
            <w:proofErr w:type="spellStart"/>
            <w:r w:rsidRPr="00312C7F">
              <w:t>docker</w:t>
            </w:r>
            <w:proofErr w:type="spellEnd"/>
            <w:r w:rsidRPr="00312C7F">
              <w:t>-compose-</w:t>
            </w:r>
            <w:proofErr w:type="spellStart"/>
            <w:r w:rsidRPr="00312C7F">
              <w:t>standalone.yml</w:t>
            </w:r>
            <w:proofErr w:type="spellEnd"/>
            <w:r w:rsidRPr="00312C7F">
              <w:t>压缩为</w:t>
            </w:r>
            <w:r w:rsidRPr="00312C7F">
              <w:t>docker-stack.tar.gz</w:t>
            </w:r>
            <w:r w:rsidRPr="00312C7F">
              <w:t>，将部署所需文件进行打包，以便于后续步骤将该文件上传归档。</w:t>
            </w:r>
          </w:p>
        </w:tc>
      </w:tr>
      <w:tr w:rsidR="0086145C" w:rsidRPr="00312C7F" w14:paraId="394F87FA"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95C37A" w14:textId="77777777" w:rsidR="0086145C" w:rsidRPr="00312C7F" w:rsidRDefault="0086145C" w:rsidP="00A12627">
            <w:pPr>
              <w:pStyle w:val="5a"/>
            </w:pPr>
            <w:r w:rsidRPr="00312C7F">
              <w:t>替换</w:t>
            </w:r>
            <w:proofErr w:type="spellStart"/>
            <w:r w:rsidRPr="00312C7F">
              <w:t>Kubernates</w:t>
            </w:r>
            <w:proofErr w:type="spellEnd"/>
            <w:r w:rsidRPr="00312C7F">
              <w:t>部署文件镜像版本</w:t>
            </w:r>
          </w:p>
        </w:tc>
        <w:tc>
          <w:tcPr>
            <w:tcW w:w="3500" w:type="pct"/>
          </w:tcPr>
          <w:p w14:paraId="10790381"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首先，将在目录</w:t>
            </w:r>
            <w:proofErr w:type="spellStart"/>
            <w:r w:rsidRPr="00312C7F">
              <w:t>kompose</w:t>
            </w:r>
            <w:proofErr w:type="spellEnd"/>
            <w:r w:rsidRPr="00312C7F">
              <w:t>下，所有以</w:t>
            </w:r>
            <w:r w:rsidRPr="00312C7F">
              <w:t>deployment</w:t>
            </w:r>
            <w:r w:rsidRPr="00312C7F">
              <w:t>结尾的文件中，参数</w:t>
            </w:r>
            <w:proofErr w:type="spellStart"/>
            <w:r w:rsidRPr="00312C7F">
              <w:t>docker</w:t>
            </w:r>
            <w:proofErr w:type="spellEnd"/>
            <w:r w:rsidRPr="00312C7F">
              <w:t>-server</w:t>
            </w:r>
            <w:r w:rsidRPr="00312C7F">
              <w:t>、</w:t>
            </w:r>
            <w:proofErr w:type="spellStart"/>
            <w:r w:rsidRPr="00312C7F">
              <w:t>docker</w:t>
            </w:r>
            <w:proofErr w:type="spellEnd"/>
            <w:r w:rsidRPr="00312C7F">
              <w:t>-org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CCE</w:t>
            </w:r>
            <w:r w:rsidRPr="00312C7F">
              <w:t>部署时可以拉取到正确的镜像。</w:t>
            </w:r>
          </w:p>
          <w:p w14:paraId="0D8819B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命令将整个</w:t>
            </w:r>
            <w:proofErr w:type="spellStart"/>
            <w:r w:rsidRPr="00312C7F">
              <w:t>kompose</w:t>
            </w:r>
            <w:proofErr w:type="spellEnd"/>
            <w:r w:rsidRPr="00312C7F">
              <w:t>目录压缩为</w:t>
            </w:r>
            <w:r w:rsidRPr="00312C7F">
              <w:t>phoenix-sample-k8s.tar.gz</w:t>
            </w:r>
            <w:r w:rsidRPr="00312C7F">
              <w:t>，将部署所需文件进行打包，以便于后</w:t>
            </w:r>
            <w:r w:rsidRPr="00312C7F">
              <w:lastRenderedPageBreak/>
              <w:t>续步骤将该文件上传归档。</w:t>
            </w:r>
          </w:p>
        </w:tc>
      </w:tr>
      <w:tr w:rsidR="0086145C" w:rsidRPr="00312C7F" w14:paraId="3E52CD0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B205D62" w14:textId="77777777" w:rsidR="0086145C" w:rsidRPr="00312C7F" w:rsidRDefault="0086145C" w:rsidP="00A12627">
            <w:pPr>
              <w:pStyle w:val="5a"/>
            </w:pPr>
            <w:r w:rsidRPr="00312C7F">
              <w:lastRenderedPageBreak/>
              <w:t>上传</w:t>
            </w:r>
            <w:proofErr w:type="spellStart"/>
            <w:r w:rsidRPr="00312C7F">
              <w:t>Kubernates</w:t>
            </w:r>
            <w:proofErr w:type="spellEnd"/>
            <w:r w:rsidRPr="00312C7F">
              <w:t>部署文件到软件发布库</w:t>
            </w:r>
          </w:p>
        </w:tc>
        <w:tc>
          <w:tcPr>
            <w:tcW w:w="3500" w:type="pct"/>
          </w:tcPr>
          <w:p w14:paraId="63AB511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phoenix-sample-k8s.tar.gz</w:t>
            </w:r>
            <w:r w:rsidRPr="00312C7F">
              <w:t>（构建包路径）上传到软件发布库中归档，</w:t>
            </w:r>
            <w:proofErr w:type="gramStart"/>
            <w:r w:rsidRPr="00312C7F">
              <w:t>包名命名</w:t>
            </w:r>
            <w:proofErr w:type="gramEnd"/>
            <w:r w:rsidRPr="00312C7F">
              <w:t>为</w:t>
            </w:r>
            <w:r w:rsidRPr="00312C7F">
              <w:t>phoenix-sample-k8s</w:t>
            </w:r>
            <w:r w:rsidRPr="00312C7F">
              <w:t>，实现软件包的版本管理。</w:t>
            </w:r>
          </w:p>
        </w:tc>
      </w:tr>
      <w:tr w:rsidR="0086145C" w:rsidRPr="00312C7F" w14:paraId="14AEEF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9914291" w14:textId="77777777" w:rsidR="0086145C" w:rsidRPr="00312C7F" w:rsidRDefault="0086145C" w:rsidP="00A12627">
            <w:pPr>
              <w:pStyle w:val="5a"/>
            </w:pPr>
            <w:r w:rsidRPr="00312C7F">
              <w:t>上传</w:t>
            </w:r>
            <w:proofErr w:type="spellStart"/>
            <w:r w:rsidRPr="00312C7F">
              <w:t>docker</w:t>
            </w:r>
            <w:proofErr w:type="spellEnd"/>
            <w:r w:rsidRPr="00312C7F">
              <w:t>-compose</w:t>
            </w:r>
            <w:r w:rsidRPr="00312C7F">
              <w:t>部署文件到软件发布库</w:t>
            </w:r>
          </w:p>
        </w:tc>
        <w:tc>
          <w:tcPr>
            <w:tcW w:w="3500" w:type="pct"/>
          </w:tcPr>
          <w:p w14:paraId="24B37C2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docker-stack.tar.gz</w:t>
            </w:r>
            <w:r w:rsidRPr="00312C7F">
              <w:t>（构建包路径）上传到软件发布库中归档，</w:t>
            </w:r>
            <w:proofErr w:type="gramStart"/>
            <w:r w:rsidRPr="00312C7F">
              <w:t>包名命名</w:t>
            </w:r>
            <w:proofErr w:type="gramEnd"/>
            <w:r w:rsidRPr="00312C7F">
              <w:t>为</w:t>
            </w:r>
            <w:proofErr w:type="spellStart"/>
            <w:r w:rsidRPr="00312C7F">
              <w:t>docker</w:t>
            </w:r>
            <w:proofErr w:type="spellEnd"/>
            <w:r w:rsidRPr="00312C7F">
              <w:t>-stack</w:t>
            </w:r>
            <w:r w:rsidRPr="00312C7F">
              <w:t>，实现软件包的版本管理。</w:t>
            </w:r>
          </w:p>
        </w:tc>
      </w:tr>
    </w:tbl>
    <w:p w14:paraId="6FD4A70F" w14:textId="77777777" w:rsidR="0086145C" w:rsidRPr="00312C7F" w:rsidRDefault="0086145C" w:rsidP="00C95A6E">
      <w:pPr>
        <w:pStyle w:val="30"/>
      </w:pPr>
      <w:r w:rsidRPr="00312C7F">
        <w:t>点击</w:t>
      </w:r>
      <w:r w:rsidRPr="00A85B01">
        <w:t>＂</w:t>
      </w:r>
      <w:r w:rsidRPr="00312C7F">
        <w:t>源码选择</w:t>
      </w:r>
      <w:r w:rsidRPr="00A85B01">
        <w:t>＂</w:t>
      </w:r>
      <w:r w:rsidRPr="00312C7F">
        <w:t>栏，</w:t>
      </w:r>
      <w:r w:rsidRPr="00A85B01">
        <w:t>＂</w:t>
      </w:r>
      <w:r w:rsidRPr="00312C7F">
        <w:t>仓库分支</w:t>
      </w:r>
      <w:r w:rsidRPr="00A85B01">
        <w:t>＂</w:t>
      </w:r>
      <w:r w:rsidRPr="00312C7F">
        <w:t>选择</w:t>
      </w:r>
      <w:r w:rsidRPr="00A85B01">
        <w:t>＂</w:t>
      </w:r>
      <w:r w:rsidRPr="00312C7F">
        <w:t>master</w:t>
      </w:r>
      <w:r w:rsidRPr="00A85B01">
        <w:t>＂</w:t>
      </w:r>
    </w:p>
    <w:p w14:paraId="4C19CD21" w14:textId="77777777" w:rsidR="0086145C" w:rsidRPr="00312C7F" w:rsidRDefault="0086145C" w:rsidP="00056A66">
      <w:pPr>
        <w:pStyle w:val="1e"/>
        <w:ind w:left="480" w:firstLine="840"/>
        <w:rPr>
          <w:rFonts w:hint="eastAsia"/>
        </w:rPr>
      </w:pPr>
      <w:r w:rsidRPr="00312C7F">
        <w:rPr>
          <w:noProof/>
        </w:rPr>
        <mc:AlternateContent>
          <mc:Choice Requires="wps">
            <w:drawing>
              <wp:anchor distT="0" distB="0" distL="114300" distR="114300" simplePos="0" relativeHeight="251784192" behindDoc="0" locked="0" layoutInCell="1" allowOverlap="1" wp14:anchorId="1EB6B0E7" wp14:editId="6B17ED94">
                <wp:simplePos x="0" y="0"/>
                <wp:positionH relativeFrom="column">
                  <wp:posOffset>1092217</wp:posOffset>
                </wp:positionH>
                <wp:positionV relativeFrom="paragraph">
                  <wp:posOffset>2895600</wp:posOffset>
                </wp:positionV>
                <wp:extent cx="526694" cy="204724"/>
                <wp:effectExtent l="19050" t="19050" r="26035" b="24130"/>
                <wp:wrapNone/>
                <wp:docPr id="59" name="矩形 59"/>
                <wp:cNvGraphicFramePr/>
                <a:graphic xmlns:a="http://schemas.openxmlformats.org/drawingml/2006/main">
                  <a:graphicData uri="http://schemas.microsoft.com/office/word/2010/wordprocessingShape">
                    <wps:wsp>
                      <wps:cNvSpPr/>
                      <wps:spPr>
                        <a:xfrm>
                          <a:off x="0" y="0"/>
                          <a:ext cx="526694" cy="2047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46A0C" id="矩形 59" o:spid="_x0000_s1026" style="position:absolute;left:0;text-align:left;margin-left:86pt;margin-top:228pt;width:41.45pt;height:16.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86240" behindDoc="0" locked="0" layoutInCell="1" allowOverlap="1" wp14:anchorId="518F9BE3" wp14:editId="0D5C2C7C">
                <wp:simplePos x="0" y="0"/>
                <wp:positionH relativeFrom="column">
                  <wp:posOffset>1377772</wp:posOffset>
                </wp:positionH>
                <wp:positionV relativeFrom="paragraph">
                  <wp:posOffset>1052830</wp:posOffset>
                </wp:positionV>
                <wp:extent cx="541325" cy="212141"/>
                <wp:effectExtent l="19050" t="19050" r="11430" b="16510"/>
                <wp:wrapNone/>
                <wp:docPr id="43073" name="矩形 43073"/>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DBDBF" id="矩形 43073" o:spid="_x0000_s1026" style="position:absolute;left:0;text-align:left;margin-left:108.5pt;margin-top:82.9pt;width:42.6pt;height:16.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FrQIAAJM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" filled="f" strokecolor="#c7000b" strokeweight="2.25pt"/>
            </w:pict>
          </mc:Fallback>
        </mc:AlternateContent>
      </w:r>
      <w:r w:rsidRPr="00312C7F">
        <w:rPr>
          <w:noProof/>
        </w:rPr>
        <w:drawing>
          <wp:inline distT="0" distB="0" distL="0" distR="0" wp14:anchorId="24233C6F" wp14:editId="76D22851">
            <wp:extent cx="5454000" cy="3424170"/>
            <wp:effectExtent l="19050" t="19050" r="1397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54000" cy="3424170"/>
                    </a:xfrm>
                    <a:prstGeom prst="rect">
                      <a:avLst/>
                    </a:prstGeom>
                    <a:ln w="12700">
                      <a:solidFill>
                        <a:schemeClr val="bg1">
                          <a:lumMod val="85000"/>
                        </a:schemeClr>
                      </a:solidFill>
                    </a:ln>
                  </pic:spPr>
                </pic:pic>
              </a:graphicData>
            </a:graphic>
          </wp:inline>
        </w:drawing>
      </w:r>
    </w:p>
    <w:p w14:paraId="14DF4D5F" w14:textId="0580C8F4" w:rsidR="0086145C" w:rsidRPr="00312C7F" w:rsidRDefault="0086145C" w:rsidP="00C95A6E">
      <w:pPr>
        <w:pStyle w:val="30"/>
      </w:pPr>
      <w:r w:rsidRPr="00312C7F">
        <w:t>配置SWR服务</w:t>
      </w:r>
      <w:r>
        <w:rPr>
          <w:rFonts w:hint="eastAsia"/>
        </w:rPr>
        <w:t>。项目应用镜像存放</w:t>
      </w:r>
      <w:r w:rsidRPr="00312C7F">
        <w:t>需要使用到</w:t>
      </w:r>
      <w:r>
        <w:rPr>
          <w:rFonts w:hint="eastAsia"/>
        </w:rPr>
        <w:t>华为云</w:t>
      </w:r>
      <w:r w:rsidRPr="00312C7F">
        <w:t>容器镜像服务 (SWR) ，因此需要首先配置SWR服务</w:t>
      </w:r>
      <w:r>
        <w:t>。</w:t>
      </w:r>
      <w:r>
        <w:rPr>
          <w:rFonts w:hint="eastAsia"/>
        </w:rPr>
        <w:t>点击</w:t>
      </w:r>
      <w:r w:rsidRPr="00A85B01">
        <w:rPr>
          <w:rFonts w:hint="eastAsia"/>
        </w:rPr>
        <w:t>＂</w:t>
      </w:r>
      <w:r>
        <w:rPr>
          <w:rFonts w:hint="eastAsia"/>
        </w:rPr>
        <w:t>构建步骤</w:t>
      </w:r>
      <w:r w:rsidRPr="00A85B01">
        <w:rPr>
          <w:rFonts w:hint="eastAsia"/>
        </w:rPr>
        <w:t>＂</w:t>
      </w:r>
      <w:r>
        <w:rPr>
          <w:rFonts w:hint="eastAsia"/>
        </w:rPr>
        <w:t>栏，找到</w:t>
      </w:r>
      <w:r w:rsidRPr="00A85B01">
        <w:t>＂</w:t>
      </w:r>
      <w:r>
        <w:rPr>
          <w:rFonts w:hint="eastAsia"/>
        </w:rPr>
        <w:t>华为云容器镜像服务</w:t>
      </w:r>
      <w:r w:rsidRPr="00A85B01">
        <w:t>＂</w:t>
      </w:r>
      <w:r>
        <w:rPr>
          <w:rFonts w:hint="eastAsia"/>
        </w:rPr>
        <w:t>并点击，</w:t>
      </w:r>
    </w:p>
    <w:p w14:paraId="55A7FBF1" w14:textId="538822A6" w:rsidR="0086145C" w:rsidRPr="00312C7F" w:rsidRDefault="00A4347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788288" behindDoc="0" locked="0" layoutInCell="1" allowOverlap="1" wp14:anchorId="77619BE4" wp14:editId="5C5731AF">
                <wp:simplePos x="0" y="0"/>
                <wp:positionH relativeFrom="column">
                  <wp:posOffset>4399184</wp:posOffset>
                </wp:positionH>
                <wp:positionV relativeFrom="paragraph">
                  <wp:posOffset>2415079</wp:posOffset>
                </wp:positionV>
                <wp:extent cx="738505" cy="212090"/>
                <wp:effectExtent l="19050" t="19050" r="23495" b="16510"/>
                <wp:wrapNone/>
                <wp:docPr id="43080" name="矩形 43080"/>
                <wp:cNvGraphicFramePr/>
                <a:graphic xmlns:a="http://schemas.openxmlformats.org/drawingml/2006/main">
                  <a:graphicData uri="http://schemas.microsoft.com/office/word/2010/wordprocessingShape">
                    <wps:wsp>
                      <wps:cNvSpPr/>
                      <wps:spPr>
                        <a:xfrm>
                          <a:off x="0" y="0"/>
                          <a:ext cx="738505" cy="2120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41EF0" id="矩形 43080" o:spid="_x0000_s1026" style="position:absolute;left:0;text-align:left;margin-left:346.4pt;margin-top:190.15pt;width:58.15pt;height:16.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787264" behindDoc="0" locked="0" layoutInCell="1" allowOverlap="1" wp14:anchorId="69992E30" wp14:editId="28A62946">
                <wp:simplePos x="0" y="0"/>
                <wp:positionH relativeFrom="column">
                  <wp:posOffset>1889977</wp:posOffset>
                </wp:positionH>
                <wp:positionV relativeFrom="paragraph">
                  <wp:posOffset>839557</wp:posOffset>
                </wp:positionV>
                <wp:extent cx="541020" cy="212090"/>
                <wp:effectExtent l="19050" t="19050" r="11430" b="16510"/>
                <wp:wrapNone/>
                <wp:docPr id="43076" name="矩形 43076"/>
                <wp:cNvGraphicFramePr/>
                <a:graphic xmlns:a="http://schemas.openxmlformats.org/drawingml/2006/main">
                  <a:graphicData uri="http://schemas.microsoft.com/office/word/2010/wordprocessingShape">
                    <wps:wsp>
                      <wps:cNvSpPr/>
                      <wps:spPr>
                        <a:xfrm>
                          <a:off x="0" y="0"/>
                          <a:ext cx="541020" cy="2120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F0464" id="矩形 43076" o:spid="_x0000_s1026" style="position:absolute;left:0;text-align:left;margin-left:148.8pt;margin-top:66.1pt;width:42.6pt;height:16.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" filled="f" strokecolor="#c7000b" strokeweight="2.25pt"/>
            </w:pict>
          </mc:Fallback>
        </mc:AlternateContent>
      </w:r>
      <w:r w:rsidR="0086145C">
        <w:rPr>
          <w:noProof/>
        </w:rPr>
        <w:drawing>
          <wp:inline distT="0" distB="0" distL="0" distR="0" wp14:anchorId="4164229D" wp14:editId="49A09CE3">
            <wp:extent cx="5454000" cy="3191026"/>
            <wp:effectExtent l="19050" t="19050" r="1397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54000" cy="3191026"/>
                    </a:xfrm>
                    <a:prstGeom prst="rect">
                      <a:avLst/>
                    </a:prstGeom>
                    <a:ln w="12700">
                      <a:solidFill>
                        <a:schemeClr val="bg1">
                          <a:lumMod val="85000"/>
                        </a:schemeClr>
                      </a:solidFill>
                    </a:ln>
                  </pic:spPr>
                </pic:pic>
              </a:graphicData>
            </a:graphic>
          </wp:inline>
        </w:drawing>
      </w:r>
    </w:p>
    <w:p w14:paraId="287942DD" w14:textId="77777777" w:rsidR="0086145C" w:rsidRDefault="0086145C" w:rsidP="0086145C">
      <w:pPr>
        <w:pStyle w:val="4a"/>
        <w:rPr>
          <w:rFonts w:cs="Huawei Sans"/>
        </w:rPr>
      </w:pPr>
      <w:r>
        <w:rPr>
          <w:rFonts w:cs="Huawei Sans" w:hint="eastAsia"/>
        </w:rPr>
        <w:t>此时进入到</w:t>
      </w:r>
      <w:r w:rsidRPr="00A85B01">
        <w:rPr>
          <w:rFonts w:ascii="方正兰亭黑简体" w:cs="Huawei Sans"/>
        </w:rPr>
        <w:t>＂</w:t>
      </w:r>
      <w:r>
        <w:rPr>
          <w:rFonts w:cs="Huawei Sans" w:hint="eastAsia"/>
        </w:rPr>
        <w:t>容器镜像服务</w:t>
      </w:r>
      <w:r w:rsidRPr="00A85B01">
        <w:rPr>
          <w:rFonts w:ascii="方正兰亭黑简体" w:cs="Huawei Sans"/>
        </w:rPr>
        <w:t>＂</w:t>
      </w:r>
      <w:r>
        <w:rPr>
          <w:rFonts w:cs="Huawei Sans" w:hint="eastAsia"/>
        </w:rPr>
        <w:t>主页，点击立即使用；</w:t>
      </w:r>
    </w:p>
    <w:p w14:paraId="4F06EADB" w14:textId="77777777" w:rsidR="0086145C" w:rsidRDefault="0086145C" w:rsidP="00056A66">
      <w:pPr>
        <w:pStyle w:val="1e"/>
        <w:ind w:left="480" w:firstLine="840"/>
        <w:rPr>
          <w:rFonts w:hint="eastAsia"/>
        </w:rPr>
      </w:pPr>
      <w:r w:rsidRPr="00312C7F">
        <w:rPr>
          <w:noProof/>
        </w:rPr>
        <w:drawing>
          <wp:inline distT="0" distB="0" distL="0" distR="0" wp14:anchorId="01C26504" wp14:editId="19A9F132">
            <wp:extent cx="5454000" cy="2095472"/>
            <wp:effectExtent l="19050" t="19050" r="13970" b="19685"/>
            <wp:docPr id="43131" name="图片 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4000" cy="2095472"/>
                    </a:xfrm>
                    <a:prstGeom prst="rect">
                      <a:avLst/>
                    </a:prstGeom>
                    <a:noFill/>
                    <a:ln w="12700">
                      <a:solidFill>
                        <a:schemeClr val="bg1">
                          <a:lumMod val="85000"/>
                        </a:schemeClr>
                      </a:solidFill>
                      <a:headEnd/>
                      <a:tailEnd/>
                    </a:ln>
                  </pic:spPr>
                </pic:pic>
              </a:graphicData>
            </a:graphic>
          </wp:inline>
        </w:drawing>
      </w:r>
    </w:p>
    <w:p w14:paraId="576CB3D7" w14:textId="77777777" w:rsidR="0086145C" w:rsidRPr="00312C7F" w:rsidRDefault="0086145C" w:rsidP="0086145C">
      <w:pPr>
        <w:pStyle w:val="4a"/>
        <w:rPr>
          <w:rFonts w:cs="Huawei Sans"/>
        </w:rPr>
      </w:pPr>
      <w:r w:rsidRPr="00312C7F">
        <w:rPr>
          <w:rFonts w:cs="Huawei Sans"/>
        </w:rPr>
        <w:t>检查页面左上方的</w:t>
      </w:r>
      <w:r w:rsidRPr="00A85B01">
        <w:rPr>
          <w:rFonts w:ascii="方正兰亭黑简体" w:cs="Huawei Sans"/>
        </w:rPr>
        <w:t>＂</w:t>
      </w:r>
      <w:r w:rsidRPr="00312C7F">
        <w:rPr>
          <w:rFonts w:cs="Huawei Sans"/>
        </w:rPr>
        <w:t>区域</w:t>
      </w:r>
      <w:r w:rsidRPr="00A85B01">
        <w:rPr>
          <w:rFonts w:ascii="方正兰亭黑简体" w:cs="Huawei Sans"/>
        </w:rPr>
        <w:t>＂</w:t>
      </w:r>
      <w:r w:rsidRPr="00312C7F">
        <w:rPr>
          <w:rFonts w:cs="Huawei Sans"/>
        </w:rPr>
        <w:t>列表，选择与编译构建任务所在区相同的区域。</w:t>
      </w:r>
    </w:p>
    <w:p w14:paraId="003C289C" w14:textId="77777777" w:rsidR="0086145C" w:rsidRPr="00312C7F" w:rsidRDefault="0086145C" w:rsidP="0086145C">
      <w:pPr>
        <w:pStyle w:val="4a"/>
        <w:rPr>
          <w:rFonts w:cs="Huawei Sans"/>
        </w:rPr>
      </w:pPr>
      <w:r w:rsidRPr="00312C7F">
        <w:rPr>
          <w:rFonts w:cs="Huawei Sans"/>
        </w:rPr>
        <w:t>单击</w:t>
      </w:r>
      <w:r>
        <w:rPr>
          <w:rFonts w:cs="Huawei Sans" w:hint="eastAsia"/>
        </w:rPr>
        <w:t>右上角</w:t>
      </w:r>
      <w:r w:rsidRPr="00A85B01">
        <w:rPr>
          <w:rFonts w:ascii="方正兰亭黑简体" w:cs="Huawei Sans"/>
        </w:rPr>
        <w:t>＂</w:t>
      </w:r>
      <w:r w:rsidRPr="00312C7F">
        <w:rPr>
          <w:rFonts w:cs="Huawei Sans"/>
        </w:rPr>
        <w:t>登录指令</w:t>
      </w:r>
      <w:r w:rsidRPr="00A85B01">
        <w:rPr>
          <w:rFonts w:ascii="方正兰亭黑简体" w:cs="Huawei Sans"/>
        </w:rPr>
        <w:t>＂</w:t>
      </w:r>
      <w:r w:rsidRPr="00312C7F">
        <w:rPr>
          <w:rFonts w:cs="Huawei Sans"/>
        </w:rPr>
        <w:t>，系统生成</w:t>
      </w:r>
      <w:proofErr w:type="gramStart"/>
      <w:r w:rsidRPr="00312C7F">
        <w:rPr>
          <w:rFonts w:cs="Huawei Sans"/>
        </w:rPr>
        <w:t>并弹框</w:t>
      </w:r>
      <w:proofErr w:type="gramEnd"/>
      <w:r w:rsidRPr="00312C7F">
        <w:rPr>
          <w:rFonts w:cs="Huawei Sans"/>
        </w:rPr>
        <w:t>显示</w:t>
      </w:r>
      <w:proofErr w:type="spellStart"/>
      <w:r w:rsidRPr="00312C7F">
        <w:rPr>
          <w:rFonts w:cs="Huawei Sans"/>
        </w:rPr>
        <w:t>docker</w:t>
      </w:r>
      <w:proofErr w:type="spellEnd"/>
      <w:r w:rsidRPr="00312C7F">
        <w:rPr>
          <w:rFonts w:cs="Huawei Sans"/>
        </w:rPr>
        <w:t xml:space="preserve"> login</w:t>
      </w:r>
      <w:r w:rsidRPr="00312C7F">
        <w:rPr>
          <w:rFonts w:cs="Huawei Sans"/>
        </w:rPr>
        <w:t>指令。</w:t>
      </w:r>
    </w:p>
    <w:p w14:paraId="1EEE928F" w14:textId="23ED03FC" w:rsidR="0086145C" w:rsidRPr="00312C7F" w:rsidRDefault="0086145C" w:rsidP="0074141E">
      <w:pPr>
        <w:pStyle w:val="4a"/>
      </w:pPr>
      <w:r w:rsidRPr="00312C7F">
        <w:t>指令中，</w:t>
      </w:r>
      <w:r w:rsidRPr="00312C7F">
        <w:t>-u</w:t>
      </w:r>
      <w:r w:rsidRPr="00312C7F">
        <w:t>之后的字符串为用户名，</w:t>
      </w:r>
      <w:r w:rsidRPr="00312C7F">
        <w:t>-p</w:t>
      </w:r>
      <w:r w:rsidRPr="00312C7F">
        <w:t>之后的字符串为密码</w:t>
      </w:r>
      <w:r w:rsidR="006C7FA4">
        <w:rPr>
          <w:rFonts w:hint="eastAsia"/>
        </w:rPr>
        <w:t>（</w:t>
      </w:r>
      <w:r w:rsidR="00C95416">
        <w:rPr>
          <w:rFonts w:hint="eastAsia"/>
        </w:rPr>
        <w:t>此为临时</w:t>
      </w:r>
      <w:r w:rsidR="006C7FA4">
        <w:rPr>
          <w:rFonts w:hint="eastAsia"/>
        </w:rPr>
        <w:t>用户名和密码</w:t>
      </w:r>
      <w:r w:rsidR="00C95416">
        <w:rPr>
          <w:rFonts w:hint="eastAsia"/>
        </w:rPr>
        <w:t>，</w:t>
      </w:r>
      <w:r w:rsidR="006C7FA4">
        <w:rPr>
          <w:rFonts w:hint="eastAsia"/>
        </w:rPr>
        <w:t>2</w:t>
      </w:r>
      <w:r w:rsidR="006C7FA4">
        <w:t>4</w:t>
      </w:r>
      <w:r w:rsidR="006C7FA4">
        <w:t>小时刷新</w:t>
      </w:r>
      <w:r w:rsidR="006C7FA4">
        <w:rPr>
          <w:rFonts w:hint="eastAsia"/>
        </w:rPr>
        <w:t>，</w:t>
      </w:r>
      <w:r w:rsidR="006C7FA4">
        <w:t>隔天使用需重新查看</w:t>
      </w:r>
      <w:r w:rsidR="006E199B">
        <w:t>用户名</w:t>
      </w:r>
      <w:r w:rsidR="006E199B">
        <w:rPr>
          <w:rFonts w:hint="eastAsia"/>
        </w:rPr>
        <w:t>、</w:t>
      </w:r>
      <w:r w:rsidR="006E199B">
        <w:t>密码</w:t>
      </w:r>
      <w:r w:rsidR="00C95416">
        <w:rPr>
          <w:rFonts w:hint="eastAsia"/>
        </w:rPr>
        <w:t>；如需</w:t>
      </w:r>
      <w:r w:rsidR="0074141E" w:rsidRPr="0074141E">
        <w:rPr>
          <w:rFonts w:hint="eastAsia"/>
        </w:rPr>
        <w:t>获取长期有效登录指令</w:t>
      </w:r>
      <w:r w:rsidR="00C95416">
        <w:t>可参考文档</w:t>
      </w:r>
      <w:r w:rsidR="0074141E" w:rsidRPr="0074141E">
        <w:rPr>
          <w:rFonts w:cs="Huawei Sans" w:hint="eastAsia"/>
        </w:rPr>
        <w:t>https://support.huaweicloud.com/usermanual-swr/swr_01_1000.html</w:t>
      </w:r>
      <w:r w:rsidR="006C7FA4">
        <w:rPr>
          <w:rFonts w:hint="eastAsia"/>
        </w:rPr>
        <w:t>）</w:t>
      </w:r>
      <w:r w:rsidRPr="00312C7F">
        <w:t>。</w:t>
      </w:r>
    </w:p>
    <w:p w14:paraId="41794008" w14:textId="77777777" w:rsidR="0086145C" w:rsidRPr="00312C7F" w:rsidRDefault="0086145C" w:rsidP="0086145C">
      <w:pPr>
        <w:pStyle w:val="4a"/>
        <w:rPr>
          <w:rFonts w:cs="Huawei Sans"/>
        </w:rPr>
      </w:pPr>
      <w:r w:rsidRPr="00312C7F">
        <w:rPr>
          <w:rFonts w:cs="Huawei Sans"/>
        </w:rPr>
        <w:t>最后的字符串为</w:t>
      </w:r>
      <w:r w:rsidRPr="00312C7F">
        <w:rPr>
          <w:rFonts w:cs="Huawei Sans"/>
        </w:rPr>
        <w:t>SWR</w:t>
      </w:r>
      <w:r w:rsidRPr="00312C7F">
        <w:rPr>
          <w:rFonts w:cs="Huawei Sans"/>
        </w:rPr>
        <w:t>服务器地址，此地址即为后续步骤</w:t>
      </w:r>
      <w:r w:rsidRPr="00312C7F">
        <w:rPr>
          <w:rFonts w:cs="Huawei Sans"/>
        </w:rPr>
        <w:t>8</w:t>
      </w:r>
      <w:r w:rsidRPr="00312C7F">
        <w:rPr>
          <w:rFonts w:cs="Huawei Sans"/>
        </w:rPr>
        <w:t>中的参数</w:t>
      </w:r>
      <w:proofErr w:type="spellStart"/>
      <w:r w:rsidRPr="00312C7F">
        <w:rPr>
          <w:rFonts w:cs="Huawei Sans"/>
        </w:rPr>
        <w:t>dockerServer</w:t>
      </w:r>
      <w:proofErr w:type="spellEnd"/>
      <w:r w:rsidRPr="00312C7F">
        <w:rPr>
          <w:rFonts w:cs="Huawei Sans"/>
        </w:rPr>
        <w:t>。</w:t>
      </w:r>
    </w:p>
    <w:p w14:paraId="639A5117" w14:textId="77777777" w:rsidR="0086145C" w:rsidRPr="00312C7F" w:rsidRDefault="0086145C" w:rsidP="0086145C">
      <w:pPr>
        <w:pStyle w:val="4a"/>
        <w:rPr>
          <w:rFonts w:cs="Huawei Sans"/>
        </w:rPr>
      </w:pPr>
      <w:r w:rsidRPr="00312C7F">
        <w:rPr>
          <w:rFonts w:cs="Huawei Sans"/>
        </w:rPr>
        <w:t>记录</w:t>
      </w:r>
      <w:proofErr w:type="gramStart"/>
      <w:r w:rsidRPr="00312C7F">
        <w:rPr>
          <w:rFonts w:cs="Huawei Sans"/>
        </w:rPr>
        <w:t>图中框出的</w:t>
      </w:r>
      <w:proofErr w:type="gramEnd"/>
      <w:r w:rsidRPr="00312C7F">
        <w:rPr>
          <w:rFonts w:cs="Huawei Sans"/>
        </w:rPr>
        <w:t>部分。</w:t>
      </w:r>
    </w:p>
    <w:p w14:paraId="3225C58F" w14:textId="77777777" w:rsidR="0086145C" w:rsidRPr="00312C7F" w:rsidRDefault="0086145C"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790336" behindDoc="0" locked="0" layoutInCell="1" allowOverlap="1" wp14:anchorId="2796BB1F" wp14:editId="5C956854">
                <wp:simplePos x="0" y="0"/>
                <wp:positionH relativeFrom="column">
                  <wp:posOffset>1459230</wp:posOffset>
                </wp:positionH>
                <wp:positionV relativeFrom="paragraph">
                  <wp:posOffset>37795</wp:posOffset>
                </wp:positionV>
                <wp:extent cx="504190" cy="168250"/>
                <wp:effectExtent l="19050" t="19050" r="10160" b="22860"/>
                <wp:wrapNone/>
                <wp:docPr id="43082" name="矩形 43082"/>
                <wp:cNvGraphicFramePr/>
                <a:graphic xmlns:a="http://schemas.openxmlformats.org/drawingml/2006/main">
                  <a:graphicData uri="http://schemas.microsoft.com/office/word/2010/wordprocessingShape">
                    <wps:wsp>
                      <wps:cNvSpPr/>
                      <wps:spPr>
                        <a:xfrm>
                          <a:off x="0" y="0"/>
                          <a:ext cx="504190" cy="168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187F" id="矩形 43082" o:spid="_x0000_s1026" style="position:absolute;left:0;text-align:left;margin-left:114.9pt;margin-top:3pt;width:39.7pt;height:1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91360" behindDoc="0" locked="0" layoutInCell="1" allowOverlap="1" wp14:anchorId="6AD05713" wp14:editId="55A957B5">
                <wp:simplePos x="0" y="0"/>
                <wp:positionH relativeFrom="column">
                  <wp:posOffset>2893060</wp:posOffset>
                </wp:positionH>
                <wp:positionV relativeFrom="paragraph">
                  <wp:posOffset>1113460</wp:posOffset>
                </wp:positionV>
                <wp:extent cx="1075334" cy="124358"/>
                <wp:effectExtent l="19050" t="19050" r="10795" b="28575"/>
                <wp:wrapNone/>
                <wp:docPr id="43084" name="矩形 43084"/>
                <wp:cNvGraphicFramePr/>
                <a:graphic xmlns:a="http://schemas.openxmlformats.org/drawingml/2006/main">
                  <a:graphicData uri="http://schemas.microsoft.com/office/word/2010/wordprocessingShape">
                    <wps:wsp>
                      <wps:cNvSpPr/>
                      <wps:spPr>
                        <a:xfrm>
                          <a:off x="0" y="0"/>
                          <a:ext cx="1075334"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44439" id="矩形 43084" o:spid="_x0000_s1026" style="position:absolute;left:0;text-align:left;margin-left:227.8pt;margin-top:87.65pt;width:84.65pt;height: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" filled="f" strokecolor="#c7000b" strokeweight="2.25pt"/>
            </w:pict>
          </mc:Fallback>
        </mc:AlternateContent>
      </w:r>
      <w:r w:rsidRPr="00312C7F">
        <w:rPr>
          <w:noProof/>
        </w:rPr>
        <w:drawing>
          <wp:inline distT="0" distB="0" distL="0" distR="0" wp14:anchorId="5C96927E" wp14:editId="177EE084">
            <wp:extent cx="5454000" cy="2161115"/>
            <wp:effectExtent l="19050" t="19050" r="13970"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000" cy="2161115"/>
                    </a:xfrm>
                    <a:prstGeom prst="rect">
                      <a:avLst/>
                    </a:prstGeom>
                    <a:ln w="12700">
                      <a:solidFill>
                        <a:schemeClr val="bg1">
                          <a:lumMod val="85000"/>
                        </a:schemeClr>
                      </a:solidFill>
                    </a:ln>
                  </pic:spPr>
                </pic:pic>
              </a:graphicData>
            </a:graphic>
          </wp:inline>
        </w:drawing>
      </w:r>
    </w:p>
    <w:p w14:paraId="6E18CF7F" w14:textId="77777777" w:rsidR="0086145C" w:rsidRPr="00312C7F" w:rsidRDefault="0086145C" w:rsidP="0086145C">
      <w:pPr>
        <w:pStyle w:val="4a"/>
        <w:rPr>
          <w:rFonts w:cs="Huawei Sans"/>
        </w:rPr>
      </w:pPr>
      <w:r w:rsidRPr="00312C7F">
        <w:rPr>
          <w:rFonts w:cs="Huawei Sans"/>
        </w:rPr>
        <w:t>在左侧导航栏中选择</w:t>
      </w:r>
      <w:r w:rsidRPr="00A85B01">
        <w:rPr>
          <w:rFonts w:ascii="方正兰亭黑简体" w:cs="Huawei Sans"/>
        </w:rPr>
        <w:t>＂</w:t>
      </w:r>
      <w:r w:rsidRPr="00312C7F">
        <w:rPr>
          <w:rFonts w:cs="Huawei Sans"/>
        </w:rPr>
        <w:t>组织管理</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组织管理</w:t>
      </w:r>
      <w:r w:rsidRPr="00A85B01">
        <w:rPr>
          <w:rFonts w:ascii="方正兰亭黑简体" w:cs="Huawei Sans"/>
        </w:rPr>
        <w:t>＂</w:t>
      </w:r>
      <w:r w:rsidRPr="00312C7F">
        <w:rPr>
          <w:rFonts w:cs="Huawei Sans"/>
        </w:rPr>
        <w:t>页面。单击右上角</w:t>
      </w:r>
      <w:r w:rsidRPr="00A85B01">
        <w:rPr>
          <w:rFonts w:ascii="方正兰亭黑简体" w:cs="Huawei Sans"/>
        </w:rPr>
        <w:t>＂</w:t>
      </w:r>
      <w:r w:rsidRPr="00312C7F">
        <w:rPr>
          <w:rFonts w:cs="Huawei Sans"/>
        </w:rPr>
        <w:t>创建组织</w:t>
      </w:r>
      <w:r w:rsidRPr="00A85B01">
        <w:rPr>
          <w:rFonts w:ascii="方正兰亭黑简体" w:cs="Huawei Sans"/>
        </w:rPr>
        <w:t>＂</w:t>
      </w:r>
      <w:r w:rsidRPr="00312C7F">
        <w:rPr>
          <w:rFonts w:cs="Huawei Sans"/>
        </w:rPr>
        <w:t>，在弹框中输入组织名称</w:t>
      </w:r>
      <w:r w:rsidRPr="00A85B01">
        <w:rPr>
          <w:rFonts w:ascii="方正兰亭黑简体" w:cs="Huawei Sans"/>
        </w:rPr>
        <w:t>＂</w:t>
      </w:r>
      <w:r w:rsidRPr="00312C7F">
        <w:rPr>
          <w:rFonts w:cs="Huawei Sans"/>
        </w:rPr>
        <w:t>hi-</w:t>
      </w:r>
      <w:proofErr w:type="spellStart"/>
      <w:r w:rsidRPr="00312C7F">
        <w:rPr>
          <w:rFonts w:cs="Huawei Sans"/>
        </w:rPr>
        <w:t>pheonix</w:t>
      </w:r>
      <w:proofErr w:type="spellEnd"/>
      <w:r w:rsidRPr="00A85B01">
        <w:rPr>
          <w:rFonts w:ascii="方正兰亭黑简体" w:cs="Huawei Sans"/>
        </w:rPr>
        <w:t>＂</w:t>
      </w:r>
      <w:r w:rsidRPr="00312C7F">
        <w:rPr>
          <w:rFonts w:cs="Huawei Sans"/>
        </w:rPr>
        <w:t xml:space="preserve"> (</w:t>
      </w:r>
      <w:r w:rsidRPr="00312C7F">
        <w:rPr>
          <w:rFonts w:cs="Huawei Sans"/>
        </w:rPr>
        <w:t>或自定义，此名称全局唯一</w:t>
      </w:r>
      <w:r w:rsidRPr="00312C7F">
        <w:rPr>
          <w:rFonts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保存。这里的组织名称，即为后续步骤</w:t>
      </w:r>
      <w:r>
        <w:rPr>
          <w:rFonts w:cs="Huawei Sans"/>
        </w:rPr>
        <w:t>7</w:t>
      </w:r>
      <w:r w:rsidRPr="00312C7F">
        <w:rPr>
          <w:rFonts w:cs="Huawei Sans"/>
        </w:rPr>
        <w:t>中的参数</w:t>
      </w:r>
      <w:proofErr w:type="spellStart"/>
      <w:r w:rsidRPr="00312C7F">
        <w:rPr>
          <w:rFonts w:cs="Huawei Sans"/>
        </w:rPr>
        <w:t>dockerOrg</w:t>
      </w:r>
      <w:proofErr w:type="spellEnd"/>
      <w:r w:rsidRPr="00312C7F">
        <w:rPr>
          <w:rFonts w:cs="Huawei Sans"/>
        </w:rPr>
        <w:t>。</w:t>
      </w:r>
    </w:p>
    <w:p w14:paraId="48DD1F17" w14:textId="77777777" w:rsidR="0086145C" w:rsidRPr="00312C7F" w:rsidRDefault="0086145C" w:rsidP="00056A66">
      <w:pPr>
        <w:pStyle w:val="1e"/>
        <w:ind w:left="480" w:firstLine="840"/>
        <w:rPr>
          <w:rFonts w:hint="eastAsia"/>
        </w:rPr>
      </w:pPr>
      <w:r w:rsidRPr="00312C7F">
        <w:rPr>
          <w:noProof/>
        </w:rPr>
        <w:drawing>
          <wp:inline distT="0" distB="0" distL="0" distR="0" wp14:anchorId="7977DB47" wp14:editId="06241CE5">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65FE9B2E" w14:textId="38A9DC88" w:rsidR="0086145C" w:rsidRPr="0050180C" w:rsidRDefault="0086145C" w:rsidP="00C95A6E">
      <w:pPr>
        <w:pStyle w:val="30"/>
      </w:pPr>
      <w:r w:rsidRPr="0050180C">
        <w:t>返回DevCloud</w:t>
      </w:r>
      <w:r w:rsidRPr="0050180C">
        <w:rPr>
          <w:rFonts w:hint="eastAsia"/>
        </w:rPr>
        <w:t>页面</w:t>
      </w:r>
      <w:r w:rsidRPr="0050180C">
        <w:t>，选择</w:t>
      </w:r>
      <w:r w:rsidRPr="00A85B01">
        <w:t>＂</w:t>
      </w:r>
      <w:r w:rsidRPr="0050180C">
        <w:t>参数设置</w:t>
      </w:r>
      <w:r w:rsidRPr="00A85B01">
        <w:t>＂</w:t>
      </w:r>
      <w:r w:rsidRPr="0050180C">
        <w:t>页签，编辑以下两个参数。</w:t>
      </w:r>
    </w:p>
    <w:p w14:paraId="73942E24" w14:textId="77777777" w:rsidR="0086145C" w:rsidRPr="00312C7F" w:rsidRDefault="0086145C" w:rsidP="0086145C">
      <w:pPr>
        <w:pStyle w:val="4a"/>
        <w:rPr>
          <w:rFonts w:cs="Huawei Sans"/>
        </w:rPr>
      </w:pPr>
      <w:proofErr w:type="spellStart"/>
      <w:r w:rsidRPr="00312C7F">
        <w:rPr>
          <w:rFonts w:cs="Huawei Sans"/>
        </w:rPr>
        <w:t>dockerOrg</w:t>
      </w:r>
      <w:proofErr w:type="spellEnd"/>
      <w:r w:rsidRPr="00312C7F">
        <w:rPr>
          <w:rFonts w:cs="Huawei Sans"/>
        </w:rPr>
        <w:t>：输入在步骤</w:t>
      </w:r>
      <w:r w:rsidRPr="00312C7F">
        <w:rPr>
          <w:rFonts w:cs="Huawei Sans"/>
        </w:rPr>
        <w:t>6</w:t>
      </w:r>
      <w:r w:rsidRPr="00312C7F">
        <w:rPr>
          <w:rFonts w:cs="Huawei Sans"/>
        </w:rPr>
        <w:t>中创建的组织。</w:t>
      </w:r>
    </w:p>
    <w:p w14:paraId="16BB13A4" w14:textId="77777777" w:rsidR="0086145C" w:rsidRPr="00312C7F" w:rsidRDefault="0086145C" w:rsidP="0086145C">
      <w:pPr>
        <w:pStyle w:val="4a"/>
        <w:rPr>
          <w:rFonts w:cs="Huawei Sans"/>
        </w:rPr>
      </w:pPr>
      <w:proofErr w:type="spellStart"/>
      <w:r w:rsidRPr="00312C7F">
        <w:rPr>
          <w:rFonts w:cs="Huawei Sans"/>
        </w:rPr>
        <w:t>dockerServer</w:t>
      </w:r>
      <w:proofErr w:type="spellEnd"/>
      <w:r w:rsidRPr="00312C7F">
        <w:rPr>
          <w:rFonts w:cs="Huawei Sans"/>
        </w:rPr>
        <w:t>：输入在步骤</w:t>
      </w:r>
      <w:r w:rsidRPr="00312C7F">
        <w:rPr>
          <w:rFonts w:cs="Huawei Sans"/>
        </w:rPr>
        <w:t>6</w:t>
      </w:r>
      <w:r w:rsidRPr="00312C7F">
        <w:rPr>
          <w:rFonts w:cs="Huawei Sans"/>
        </w:rPr>
        <w:t>中记录的内容。</w:t>
      </w:r>
    </w:p>
    <w:p w14:paraId="21ED3819" w14:textId="77777777" w:rsidR="0086145C" w:rsidRPr="00312C7F" w:rsidRDefault="0086145C" w:rsidP="00056A66">
      <w:pPr>
        <w:pStyle w:val="1e"/>
        <w:ind w:left="480" w:firstLine="840"/>
        <w:rPr>
          <w:rFonts w:hint="eastAsia"/>
        </w:rPr>
      </w:pPr>
      <w:r w:rsidRPr="00312C7F">
        <w:t>请务必确保这参数</w:t>
      </w:r>
      <w:proofErr w:type="spellStart"/>
      <w:r w:rsidRPr="00312C7F">
        <w:t>dockerOrg</w:t>
      </w:r>
      <w:proofErr w:type="spellEnd"/>
      <w:r w:rsidRPr="00312C7F">
        <w:t>、</w:t>
      </w:r>
      <w:proofErr w:type="spellStart"/>
      <w:r w:rsidRPr="00312C7F">
        <w:t>dockerServer</w:t>
      </w:r>
      <w:proofErr w:type="spellEnd"/>
      <w:r w:rsidRPr="00312C7F">
        <w:t>的输入值是正确的。</w:t>
      </w:r>
    </w:p>
    <w:p w14:paraId="248DCF6E" w14:textId="39F44417" w:rsidR="0086145C" w:rsidRDefault="00B45124" w:rsidP="00056A66">
      <w:pPr>
        <w:pStyle w:val="1e"/>
        <w:ind w:left="480" w:firstLine="840"/>
        <w:rPr>
          <w:rFonts w:hint="eastAsia"/>
        </w:rPr>
      </w:pPr>
      <w:r>
        <w:rPr>
          <w:noProof/>
        </w:rPr>
        <w:drawing>
          <wp:inline distT="0" distB="0" distL="0" distR="0" wp14:anchorId="7C9AA6BD" wp14:editId="6AE4F40E">
            <wp:extent cx="5400000" cy="933430"/>
            <wp:effectExtent l="19050" t="19050" r="10795" b="19685"/>
            <wp:docPr id="43442" name="图片 4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933430"/>
                    </a:xfrm>
                    <a:prstGeom prst="rect">
                      <a:avLst/>
                    </a:prstGeom>
                    <a:ln>
                      <a:solidFill>
                        <a:schemeClr val="bg1">
                          <a:lumMod val="75000"/>
                        </a:schemeClr>
                      </a:solidFill>
                    </a:ln>
                  </pic:spPr>
                </pic:pic>
              </a:graphicData>
            </a:graphic>
          </wp:inline>
        </w:drawing>
      </w:r>
    </w:p>
    <w:p w14:paraId="4B53E309" w14:textId="77777777" w:rsidR="00EC1A49" w:rsidRDefault="00EC1A49" w:rsidP="00C95A6E">
      <w:pPr>
        <w:pStyle w:val="30"/>
      </w:pPr>
      <w:r>
        <w:t>修改镜像为swr容器上的镜像地址</w:t>
      </w:r>
    </w:p>
    <w:p w14:paraId="6C39A875" w14:textId="77777777" w:rsidR="00EC1A49" w:rsidRDefault="00EC1A49" w:rsidP="00EC1A49">
      <w:pPr>
        <w:pStyle w:val="4a"/>
      </w:pPr>
      <w:r>
        <w:rPr>
          <w:rFonts w:hint="eastAsia"/>
        </w:rPr>
        <w:t>制作</w:t>
      </w:r>
      <w:proofErr w:type="spellStart"/>
      <w:r>
        <w:rPr>
          <w:rFonts w:hint="eastAsia"/>
        </w:rPr>
        <w:t>swr</w:t>
      </w:r>
      <w:proofErr w:type="spellEnd"/>
      <w:r>
        <w:t>镜像</w:t>
      </w:r>
      <w:proofErr w:type="spellStart"/>
      <w:r>
        <w:t>redis</w:t>
      </w:r>
      <w:proofErr w:type="spellEnd"/>
    </w:p>
    <w:p w14:paraId="7B0088B0" w14:textId="77777777" w:rsidR="00EC1A49" w:rsidRDefault="00EC1A49" w:rsidP="00EC1A49">
      <w:pPr>
        <w:pStyle w:val="4a"/>
      </w:pPr>
      <w:r>
        <w:lastRenderedPageBreak/>
        <w:t>制作</w:t>
      </w:r>
      <w:proofErr w:type="spellStart"/>
      <w:r>
        <w:t>swr</w:t>
      </w:r>
      <w:proofErr w:type="spellEnd"/>
      <w:r>
        <w:t>镜像</w:t>
      </w:r>
      <w:proofErr w:type="spellStart"/>
      <w:r>
        <w:t>postgrepsql</w:t>
      </w:r>
      <w:proofErr w:type="spellEnd"/>
    </w:p>
    <w:p w14:paraId="5E88AF43" w14:textId="77777777" w:rsidR="00EC1A49" w:rsidRDefault="00EC1A49" w:rsidP="00056A66">
      <w:pPr>
        <w:pStyle w:val="1e"/>
        <w:ind w:left="480" w:firstLine="840"/>
        <w:rPr>
          <w:rFonts w:hint="eastAsia"/>
        </w:rPr>
      </w:pPr>
      <w:r>
        <w:rPr>
          <w:rFonts w:hint="eastAsia"/>
        </w:rPr>
        <w:t>替换前</w:t>
      </w:r>
    </w:p>
    <w:p w14:paraId="3CB889C3" w14:textId="77777777" w:rsidR="00EC1A49" w:rsidRDefault="00EC1A49" w:rsidP="00056A66">
      <w:pPr>
        <w:pStyle w:val="1e"/>
        <w:ind w:left="480" w:firstLine="840"/>
        <w:rPr>
          <w:rFonts w:hint="eastAsia"/>
        </w:rPr>
      </w:pPr>
      <w:r>
        <w:rPr>
          <w:noProof/>
        </w:rPr>
        <w:drawing>
          <wp:inline distT="0" distB="0" distL="0" distR="0" wp14:anchorId="49AC320B" wp14:editId="6E08AB1B">
            <wp:extent cx="3671208" cy="887639"/>
            <wp:effectExtent l="19050" t="19050" r="24765" b="27305"/>
            <wp:docPr id="43443" name="图片 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1097" cy="914208"/>
                    </a:xfrm>
                    <a:prstGeom prst="rect">
                      <a:avLst/>
                    </a:prstGeom>
                    <a:ln w="12700">
                      <a:solidFill>
                        <a:schemeClr val="bg1">
                          <a:lumMod val="85000"/>
                        </a:schemeClr>
                      </a:solidFill>
                    </a:ln>
                  </pic:spPr>
                </pic:pic>
              </a:graphicData>
            </a:graphic>
          </wp:inline>
        </w:drawing>
      </w:r>
    </w:p>
    <w:p w14:paraId="0E89D150" w14:textId="77777777" w:rsidR="00EC1A49" w:rsidRDefault="00EC1A49" w:rsidP="00056A66">
      <w:pPr>
        <w:pStyle w:val="1e"/>
        <w:ind w:left="480" w:firstLine="840"/>
        <w:rPr>
          <w:rFonts w:hint="eastAsia"/>
        </w:rPr>
      </w:pPr>
      <w:r>
        <w:t>替换后</w:t>
      </w:r>
    </w:p>
    <w:p w14:paraId="582FAAE0" w14:textId="77777777" w:rsidR="00EC1A49" w:rsidRDefault="00EC1A49" w:rsidP="00056A66">
      <w:pPr>
        <w:pStyle w:val="1e"/>
        <w:ind w:left="480" w:firstLine="840"/>
        <w:rPr>
          <w:rFonts w:hint="eastAsia"/>
        </w:rPr>
      </w:pPr>
      <w:r>
        <w:t>命令</w:t>
      </w:r>
    </w:p>
    <w:p w14:paraId="37BB31C9" w14:textId="77777777" w:rsidR="00EC1A49" w:rsidRDefault="00EC1A49" w:rsidP="00056A66">
      <w:pPr>
        <w:pStyle w:val="1e"/>
        <w:ind w:left="480" w:firstLine="840"/>
        <w:rPr>
          <w:rFonts w:hint="eastAsia"/>
        </w:rPr>
      </w:pPr>
      <w:proofErr w:type="gramStart"/>
      <w:r>
        <w:rPr>
          <w:rFonts w:hint="eastAsia"/>
        </w:rPr>
        <w:t>echo</w:t>
      </w:r>
      <w:proofErr w:type="gramEnd"/>
      <w:r>
        <w:rPr>
          <w:rFonts w:hint="eastAsia"/>
        </w:rPr>
        <w:t xml:space="preserve">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2371C0C4" w14:textId="77777777" w:rsidR="00EC1A49" w:rsidRDefault="00EC1A49" w:rsidP="00056A66">
      <w:pPr>
        <w:pStyle w:val="1e"/>
        <w:ind w:left="480" w:firstLine="840"/>
        <w:rPr>
          <w:rFonts w:hint="eastAsia"/>
        </w:rPr>
      </w:pPr>
      <w:proofErr w:type="gramStart"/>
      <w:r>
        <w:rPr>
          <w:rFonts w:hint="eastAsia"/>
        </w:rPr>
        <w:t>echo</w:t>
      </w:r>
      <w:proofErr w:type="gramEnd"/>
      <w:r>
        <w:rPr>
          <w:rFonts w:hint="eastAsia"/>
        </w:rPr>
        <w:t xml:space="preserve">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Pr>
          <w:rFonts w:hint="eastAsia"/>
        </w:rPr>
        <w:t xml:space="preserve"> &gt; </w:t>
      </w:r>
      <w:proofErr w:type="spellStart"/>
      <w:r>
        <w:rPr>
          <w:rFonts w:hint="eastAsia"/>
        </w:rPr>
        <w:t>Dockerfile-redis</w:t>
      </w:r>
      <w:proofErr w:type="spellEnd"/>
    </w:p>
    <w:p w14:paraId="5DFCE363" w14:textId="77777777" w:rsidR="00EC1A49" w:rsidRPr="00312C7F" w:rsidRDefault="00EC1A49" w:rsidP="00056A66">
      <w:pPr>
        <w:pStyle w:val="1e"/>
        <w:ind w:left="480" w:firstLine="840"/>
        <w:rPr>
          <w:rFonts w:hint="eastAsia"/>
        </w:rPr>
      </w:pPr>
      <w:r>
        <w:rPr>
          <w:noProof/>
        </w:rPr>
        <w:drawing>
          <wp:inline distT="0" distB="0" distL="0" distR="0" wp14:anchorId="5D992637" wp14:editId="575BEC1D">
            <wp:extent cx="4169229" cy="586582"/>
            <wp:effectExtent l="19050" t="19050" r="22225" b="23495"/>
            <wp:docPr id="43444" name="图片 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4C71741B" w14:textId="77777777" w:rsidR="00EC1A49" w:rsidRPr="00312C7F" w:rsidRDefault="00EC1A49" w:rsidP="00056A66">
      <w:pPr>
        <w:pStyle w:val="1e"/>
        <w:ind w:left="480" w:firstLine="840"/>
        <w:rPr>
          <w:rFonts w:hint="eastAsia"/>
        </w:rPr>
      </w:pPr>
    </w:p>
    <w:p w14:paraId="6F5B7936" w14:textId="3895B095" w:rsidR="0086145C" w:rsidRPr="00312C7F" w:rsidRDefault="0086145C" w:rsidP="00C95A6E">
      <w:pPr>
        <w:pStyle w:val="30"/>
      </w:pPr>
      <w:r w:rsidRPr="00312C7F">
        <w:t>单击</w:t>
      </w:r>
      <w:r w:rsidRPr="00A85B01">
        <w:t>＂</w:t>
      </w:r>
      <w:r w:rsidRPr="00312C7F">
        <w:t>保存并执行</w:t>
      </w:r>
      <w:r w:rsidRPr="00A85B01">
        <w:t>＂</w:t>
      </w:r>
      <w:r w:rsidRPr="00312C7F">
        <w:t>，启动编译构建任务。系统自动跳转至</w:t>
      </w:r>
      <w:r w:rsidRPr="00A85B01">
        <w:t>＂</w:t>
      </w:r>
      <w:r w:rsidRPr="00312C7F">
        <w:t>编译详情</w:t>
      </w:r>
      <w:r w:rsidRPr="00A85B01">
        <w:t>＂</w:t>
      </w:r>
      <w:r w:rsidRPr="00312C7F">
        <w:t>页面，可以查看任务执行进展。当出现以下页面时，表示任务执行成功。请记录</w:t>
      </w:r>
      <w:r w:rsidRPr="00A85B01">
        <w:t>＂</w:t>
      </w:r>
      <w:r w:rsidRPr="00312C7F">
        <w:t>构建成功</w:t>
      </w:r>
      <w:r w:rsidRPr="00A85B01">
        <w:t>＂</w:t>
      </w:r>
      <w:r w:rsidRPr="00312C7F">
        <w:t>字样前面的数字串（即任务的构建编号），该数字串为构建任务中的系统预定义参数BuildNumber，在后续步骤1</w:t>
      </w:r>
      <w:r>
        <w:t>1</w:t>
      </w:r>
      <w:r w:rsidRPr="00312C7F">
        <w:t>查看镜像详情中，镜像版本即此数字串。</w:t>
      </w:r>
    </w:p>
    <w:p w14:paraId="23460D0C" w14:textId="1E70FC45" w:rsidR="0086145C" w:rsidRPr="00312C7F" w:rsidRDefault="0086145C" w:rsidP="00056A66">
      <w:pPr>
        <w:pStyle w:val="1e"/>
        <w:ind w:left="480" w:firstLine="840"/>
        <w:rPr>
          <w:rFonts w:hint="eastAsia"/>
        </w:rPr>
      </w:pPr>
      <w:r w:rsidRPr="00312C7F">
        <w:rPr>
          <w:noProof/>
        </w:rPr>
        <mc:AlternateContent>
          <mc:Choice Requires="wps">
            <w:drawing>
              <wp:anchor distT="0" distB="0" distL="114300" distR="114300" simplePos="0" relativeHeight="251794432" behindDoc="0" locked="0" layoutInCell="1" allowOverlap="1" wp14:anchorId="5E14C902" wp14:editId="7F0F5DC1">
                <wp:simplePos x="0" y="0"/>
                <wp:positionH relativeFrom="column">
                  <wp:posOffset>5074311</wp:posOffset>
                </wp:positionH>
                <wp:positionV relativeFrom="paragraph">
                  <wp:posOffset>22773</wp:posOffset>
                </wp:positionV>
                <wp:extent cx="468172" cy="175565"/>
                <wp:effectExtent l="19050" t="19050" r="27305" b="15240"/>
                <wp:wrapNone/>
                <wp:docPr id="43091" name="矩形 43091"/>
                <wp:cNvGraphicFramePr/>
                <a:graphic xmlns:a="http://schemas.openxmlformats.org/drawingml/2006/main">
                  <a:graphicData uri="http://schemas.microsoft.com/office/word/2010/wordprocessingShape">
                    <wps:wsp>
                      <wps:cNvSpPr/>
                      <wps:spPr>
                        <a:xfrm>
                          <a:off x="0" y="0"/>
                          <a:ext cx="468172"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A870" id="矩形 43091" o:spid="_x0000_s1026" style="position:absolute;left:0;text-align:left;margin-left:399.55pt;margin-top:1.8pt;width:36.85pt;height:13.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" filled="f" strokecolor="#c7000b" strokeweight="2.25pt"/>
            </w:pict>
          </mc:Fallback>
        </mc:AlternateContent>
      </w:r>
      <w:r>
        <w:rPr>
          <w:noProof/>
        </w:rPr>
        <w:drawing>
          <wp:inline distT="0" distB="0" distL="0" distR="0" wp14:anchorId="10FF02F2" wp14:editId="2220B19E">
            <wp:extent cx="5454000" cy="2217138"/>
            <wp:effectExtent l="19050" t="19050" r="13970" b="12065"/>
            <wp:docPr id="43089" name="图片 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4000" cy="2217138"/>
                    </a:xfrm>
                    <a:prstGeom prst="rect">
                      <a:avLst/>
                    </a:prstGeom>
                    <a:ln w="12700">
                      <a:solidFill>
                        <a:schemeClr val="bg1">
                          <a:lumMod val="85000"/>
                        </a:schemeClr>
                      </a:solidFill>
                    </a:ln>
                  </pic:spPr>
                </pic:pic>
              </a:graphicData>
            </a:graphic>
          </wp:inline>
        </w:drawing>
      </w:r>
    </w:p>
    <w:p w14:paraId="516F45B9" w14:textId="77777777" w:rsidR="0086145C" w:rsidRPr="00312C7F" w:rsidRDefault="0086145C" w:rsidP="00056A66">
      <w:pPr>
        <w:pStyle w:val="1e"/>
        <w:ind w:left="480" w:firstLine="840"/>
        <w:rPr>
          <w:rFonts w:hint="eastAsia"/>
        </w:rPr>
      </w:pPr>
      <w:r w:rsidRPr="00312C7F">
        <w:t>初次执行时构建时间较长，后续一般执行时长约为</w:t>
      </w:r>
      <w:r w:rsidRPr="00312C7F">
        <w:t>4-6</w:t>
      </w:r>
      <w:r w:rsidRPr="00312C7F">
        <w:t>分钟。</w:t>
      </w:r>
    </w:p>
    <w:p w14:paraId="34D2A52C" w14:textId="77777777" w:rsidR="0086145C" w:rsidRPr="00312C7F" w:rsidRDefault="0086145C" w:rsidP="00056A66">
      <w:pPr>
        <w:pStyle w:val="1e"/>
        <w:ind w:left="480" w:firstLine="840"/>
        <w:rPr>
          <w:rFonts w:hint="eastAsia"/>
        </w:rPr>
      </w:pPr>
      <w:r w:rsidRPr="00312C7F">
        <w:t>若构建失败，请仔细检查参数</w:t>
      </w:r>
      <w:proofErr w:type="spellStart"/>
      <w:r w:rsidRPr="00312C7F">
        <w:t>dockerOrg</w:t>
      </w:r>
      <w:proofErr w:type="spellEnd"/>
      <w:r w:rsidRPr="00312C7F">
        <w:t>、</w:t>
      </w:r>
      <w:proofErr w:type="spellStart"/>
      <w:r w:rsidRPr="00312C7F">
        <w:t>dockerServer</w:t>
      </w:r>
      <w:proofErr w:type="spellEnd"/>
      <w:r w:rsidRPr="00312C7F">
        <w:t>的设置是否正确。</w:t>
      </w:r>
    </w:p>
    <w:p w14:paraId="10175018" w14:textId="61A425FC" w:rsidR="0086145C" w:rsidRPr="00312C7F" w:rsidRDefault="0086145C" w:rsidP="00C95A6E">
      <w:pPr>
        <w:pStyle w:val="30"/>
      </w:pPr>
      <w:r w:rsidRPr="00312C7F">
        <w:t>单击页面上方导航</w:t>
      </w:r>
      <w:r w:rsidRPr="00A85B01">
        <w:t>＂</w:t>
      </w:r>
      <w:r w:rsidRPr="00312C7F">
        <w:t>构建&amp;发布 &gt; 发布</w:t>
      </w:r>
      <w:r w:rsidRPr="00A85B01">
        <w:t>＂</w:t>
      </w:r>
      <w:r w:rsidRPr="00312C7F">
        <w:t>，进入发布服务。列表中可找到下图所示的两个文件夹。</w:t>
      </w:r>
    </w:p>
    <w:p w14:paraId="69686AA7" w14:textId="7C7E23DA" w:rsidR="0086145C" w:rsidRPr="00312C7F" w:rsidRDefault="0086145C" w:rsidP="00056A66">
      <w:pPr>
        <w:pStyle w:val="1e"/>
        <w:ind w:left="480" w:firstLine="840"/>
        <w:rPr>
          <w:rFonts w:hint="eastAsia"/>
        </w:rPr>
      </w:pPr>
      <w:r w:rsidRPr="00312C7F">
        <w:rPr>
          <w:noProof/>
        </w:rPr>
        <w:lastRenderedPageBreak/>
        <w:drawing>
          <wp:inline distT="0" distB="0" distL="0" distR="0" wp14:anchorId="7AB7C329" wp14:editId="0E326E3D">
            <wp:extent cx="5454000" cy="1824121"/>
            <wp:effectExtent l="19050" t="19050" r="13970" b="241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54000" cy="1824121"/>
                    </a:xfrm>
                    <a:prstGeom prst="rect">
                      <a:avLst/>
                    </a:prstGeom>
                    <a:noFill/>
                    <a:ln w="12700">
                      <a:solidFill>
                        <a:schemeClr val="bg1">
                          <a:lumMod val="85000"/>
                        </a:schemeClr>
                      </a:solidFill>
                      <a:headEnd/>
                      <a:tailEnd/>
                    </a:ln>
                  </pic:spPr>
                </pic:pic>
              </a:graphicData>
            </a:graphic>
          </wp:inline>
        </w:drawing>
      </w:r>
    </w:p>
    <w:p w14:paraId="65D082E0" w14:textId="715216ED" w:rsidR="0086145C" w:rsidRPr="00312C7F" w:rsidRDefault="0086145C" w:rsidP="00C95A6E">
      <w:pPr>
        <w:pStyle w:val="30"/>
      </w:pPr>
      <w:r w:rsidRPr="00312C7F">
        <w:t>进入SWR控制台，在页面左侧导航选择</w:t>
      </w:r>
      <w:r w:rsidRPr="00A85B01">
        <w:t>＂</w:t>
      </w:r>
      <w:r w:rsidRPr="00312C7F">
        <w:t>我的镜像</w:t>
      </w:r>
      <w:r w:rsidRPr="00A85B01">
        <w:t>＂</w:t>
      </w:r>
      <w:r w:rsidRPr="00312C7F">
        <w:t>。列表中可看到5个镜像，镜像的所属组织为实验开始创建的组织，版本数如下图所示。</w:t>
      </w:r>
    </w:p>
    <w:p w14:paraId="0B39AF08" w14:textId="77777777" w:rsidR="0086145C" w:rsidRPr="00312C7F" w:rsidRDefault="0086145C" w:rsidP="00056A66">
      <w:pPr>
        <w:pStyle w:val="1e"/>
        <w:ind w:left="480" w:firstLine="840"/>
        <w:rPr>
          <w:rFonts w:hint="eastAsia"/>
        </w:rPr>
      </w:pPr>
      <w:r w:rsidRPr="00312C7F">
        <w:rPr>
          <w:noProof/>
        </w:rPr>
        <w:drawing>
          <wp:inline distT="0" distB="0" distL="0" distR="0" wp14:anchorId="47106774" wp14:editId="5B5D9B4A">
            <wp:extent cx="5454000" cy="2462166"/>
            <wp:effectExtent l="19050" t="19050" r="13970" b="146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4000" cy="2462166"/>
                    </a:xfrm>
                    <a:prstGeom prst="rect">
                      <a:avLst/>
                    </a:prstGeom>
                    <a:ln w="12700">
                      <a:solidFill>
                        <a:schemeClr val="bg1">
                          <a:lumMod val="85000"/>
                        </a:schemeClr>
                      </a:solidFill>
                    </a:ln>
                  </pic:spPr>
                </pic:pic>
              </a:graphicData>
            </a:graphic>
          </wp:inline>
        </w:drawing>
      </w:r>
      <w:r w:rsidRPr="00312C7F">
        <w:rPr>
          <w:noProof/>
        </w:rPr>
        <w:t xml:space="preserve"> </w:t>
      </w:r>
    </w:p>
    <w:p w14:paraId="3EFC8FB6" w14:textId="1EFE2FE2" w:rsidR="0086145C" w:rsidRPr="00312C7F" w:rsidRDefault="0086145C" w:rsidP="00C95A6E">
      <w:pPr>
        <w:pStyle w:val="30"/>
      </w:pPr>
      <w:r w:rsidRPr="00312C7F">
        <w:t>在列表中单击</w:t>
      </w:r>
      <w:r w:rsidRPr="00A85B01">
        <w:t>＂</w:t>
      </w:r>
      <w:r w:rsidRPr="00312C7F">
        <w:t>worker</w:t>
      </w:r>
      <w:r w:rsidRPr="00A85B01">
        <w:t>＂</w:t>
      </w:r>
      <w:r w:rsidRPr="00312C7F">
        <w:t>查看镜像详情。在镜像列表页签中找到最新版本镜像，镜像版本与最新一次构建任务的执行编号一致，执行编号的查看方法请参考步骤</w:t>
      </w:r>
      <w:r>
        <w:t>8</w:t>
      </w:r>
      <w:r w:rsidRPr="00312C7F">
        <w:t>。</w:t>
      </w:r>
    </w:p>
    <w:p w14:paraId="7A220FBB" w14:textId="77777777" w:rsidR="0086145C" w:rsidRPr="00312C7F" w:rsidRDefault="0086145C" w:rsidP="00056A66">
      <w:pPr>
        <w:pStyle w:val="1e"/>
        <w:ind w:left="480" w:firstLine="840"/>
        <w:rPr>
          <w:rFonts w:hint="eastAsia"/>
        </w:rPr>
      </w:pPr>
      <w:r w:rsidRPr="00312C7F">
        <w:rPr>
          <w:noProof/>
        </w:rPr>
        <mc:AlternateContent>
          <mc:Choice Requires="wps">
            <w:drawing>
              <wp:anchor distT="0" distB="0" distL="114300" distR="114300" simplePos="0" relativeHeight="251796480" behindDoc="0" locked="0" layoutInCell="1" allowOverlap="1" wp14:anchorId="311B5108" wp14:editId="00007002">
                <wp:simplePos x="0" y="0"/>
                <wp:positionH relativeFrom="column">
                  <wp:posOffset>1815160</wp:posOffset>
                </wp:positionH>
                <wp:positionV relativeFrom="paragraph">
                  <wp:posOffset>2254885</wp:posOffset>
                </wp:positionV>
                <wp:extent cx="490118" cy="175565"/>
                <wp:effectExtent l="19050" t="19050" r="24765" b="15240"/>
                <wp:wrapNone/>
                <wp:docPr id="43093" name="矩形 43093"/>
                <wp:cNvGraphicFramePr/>
                <a:graphic xmlns:a="http://schemas.openxmlformats.org/drawingml/2006/main">
                  <a:graphicData uri="http://schemas.microsoft.com/office/word/2010/wordprocessingShape">
                    <wps:wsp>
                      <wps:cNvSpPr/>
                      <wps:spPr>
                        <a:xfrm>
                          <a:off x="0" y="0"/>
                          <a:ext cx="49011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F710D" id="矩形 43093" o:spid="_x0000_s1026" style="position:absolute;left:0;text-align:left;margin-left:142.95pt;margin-top:177.55pt;width:38.6pt;height:13.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" filled="f" strokecolor="#c7000b" strokeweight="2.25pt"/>
            </w:pict>
          </mc:Fallback>
        </mc:AlternateContent>
      </w:r>
      <w:r w:rsidRPr="00312C7F">
        <w:rPr>
          <w:noProof/>
        </w:rPr>
        <w:drawing>
          <wp:inline distT="0" distB="0" distL="0" distR="0" wp14:anchorId="2BD5B6DF" wp14:editId="40D5610E">
            <wp:extent cx="5454000" cy="2593451"/>
            <wp:effectExtent l="19050" t="19050" r="13970" b="165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4000" cy="2593451"/>
                    </a:xfrm>
                    <a:prstGeom prst="rect">
                      <a:avLst/>
                    </a:prstGeom>
                    <a:ln w="12700">
                      <a:solidFill>
                        <a:schemeClr val="bg1">
                          <a:lumMod val="85000"/>
                        </a:schemeClr>
                      </a:solidFill>
                    </a:ln>
                  </pic:spPr>
                </pic:pic>
              </a:graphicData>
            </a:graphic>
          </wp:inline>
        </w:drawing>
      </w:r>
    </w:p>
    <w:p w14:paraId="07C2783E" w14:textId="7FFEC90B" w:rsidR="0086145C" w:rsidRPr="00312C7F" w:rsidRDefault="0086145C" w:rsidP="004576A2">
      <w:pPr>
        <w:pStyle w:val="3"/>
      </w:pPr>
      <w:bookmarkStart w:id="41" w:name="_Toc80892072"/>
      <w:r w:rsidRPr="00312C7F">
        <w:lastRenderedPageBreak/>
        <w:t>配置持续集成并通过提交代码触发自动化编译</w:t>
      </w:r>
      <w:bookmarkEnd w:id="41"/>
    </w:p>
    <w:p w14:paraId="4A8B8703" w14:textId="77777777" w:rsidR="0086145C" w:rsidRPr="00312C7F" w:rsidRDefault="0086145C" w:rsidP="00F100F6">
      <w:pPr>
        <w:pStyle w:val="1e"/>
        <w:ind w:leftChars="300" w:left="960"/>
        <w:rPr>
          <w:rFonts w:hint="eastAsia"/>
        </w:rPr>
      </w:pPr>
      <w:r w:rsidRPr="00312C7F">
        <w:t>通过本节，您将学习如何启动持续集成，实现代码变更后自动触发应用的</w:t>
      </w:r>
      <w:proofErr w:type="spellStart"/>
      <w:r w:rsidRPr="00312C7F">
        <w:t>Docker</w:t>
      </w:r>
      <w:proofErr w:type="spellEnd"/>
      <w:r w:rsidRPr="00312C7F">
        <w:t>镜像打包以及推送。</w:t>
      </w:r>
    </w:p>
    <w:p w14:paraId="65C76989" w14:textId="187FC1BA" w:rsidR="0086145C" w:rsidRPr="00312C7F" w:rsidRDefault="0086145C" w:rsidP="00C95A6E">
      <w:pPr>
        <w:pStyle w:val="30"/>
      </w:pPr>
      <w:r w:rsidRPr="00312C7F">
        <w:t>持续集成配置。进入编译构建任务</w:t>
      </w:r>
      <w:r w:rsidRPr="00A85B01">
        <w:t>＂</w:t>
      </w:r>
      <w:r w:rsidRPr="00312C7F">
        <w:t>phoenix-sample-ci</w:t>
      </w:r>
      <w:r w:rsidRPr="00A85B01">
        <w:t>＂</w:t>
      </w:r>
      <w:r w:rsidRPr="00312C7F">
        <w:t>的</w:t>
      </w:r>
      <w:r w:rsidRPr="00A85B01">
        <w:t>＂</w:t>
      </w:r>
      <w:r w:rsidRPr="00312C7F">
        <w:t>编译构建编辑任务</w:t>
      </w:r>
      <w:r w:rsidRPr="00A85B01">
        <w:t>＂</w:t>
      </w:r>
      <w:r w:rsidRPr="00312C7F">
        <w:t>页面，选择</w:t>
      </w:r>
      <w:r w:rsidRPr="00A85B01">
        <w:t>＂</w:t>
      </w:r>
      <w:r w:rsidR="00F04050">
        <w:rPr>
          <w:rFonts w:hint="eastAsia"/>
        </w:rPr>
        <w:t>执行计划</w:t>
      </w:r>
      <w:r w:rsidRPr="00A85B01">
        <w:t>＂</w:t>
      </w:r>
      <w:r w:rsidRPr="00312C7F">
        <w:t>页签，</w:t>
      </w:r>
      <w:r w:rsidR="00F04050" w:rsidRPr="00312C7F">
        <w:t>打开</w:t>
      </w:r>
      <w:r w:rsidRPr="00A85B01">
        <w:t>＂</w:t>
      </w:r>
      <w:r w:rsidRPr="00312C7F">
        <w:t>提交代码触发执行</w:t>
      </w:r>
      <w:r w:rsidRPr="00A85B01">
        <w:t>＂</w:t>
      </w:r>
      <w:r w:rsidR="00F04050" w:rsidRPr="00312C7F">
        <w:t>开关</w:t>
      </w:r>
      <w:r w:rsidRPr="00312C7F">
        <w:t>，单击</w:t>
      </w:r>
      <w:r w:rsidRPr="00A85B01">
        <w:t>＂</w:t>
      </w:r>
      <w:r w:rsidRPr="00312C7F">
        <w:t>保存</w:t>
      </w:r>
      <w:r w:rsidRPr="00A85B01">
        <w:t>＂</w:t>
      </w:r>
      <w:r w:rsidRPr="00312C7F">
        <w:t>。</w:t>
      </w:r>
    </w:p>
    <w:p w14:paraId="2E2898BE" w14:textId="549C8E16" w:rsidR="0086145C" w:rsidRPr="00312C7F" w:rsidRDefault="00F04050" w:rsidP="00056A66">
      <w:pPr>
        <w:pStyle w:val="1e"/>
        <w:ind w:left="480" w:firstLine="840"/>
        <w:rPr>
          <w:rFonts w:cs="Huawei Sans" w:hint="eastAsia"/>
        </w:rPr>
      </w:pPr>
      <w:r w:rsidRPr="00312C7F">
        <w:rPr>
          <w:noProof/>
        </w:rPr>
        <mc:AlternateContent>
          <mc:Choice Requires="wps">
            <w:drawing>
              <wp:anchor distT="0" distB="0" distL="114300" distR="114300" simplePos="0" relativeHeight="251940864" behindDoc="0" locked="0" layoutInCell="1" allowOverlap="1" wp14:anchorId="2F5017DA" wp14:editId="0AF9C945">
                <wp:simplePos x="0" y="0"/>
                <wp:positionH relativeFrom="column">
                  <wp:posOffset>2558258</wp:posOffset>
                </wp:positionH>
                <wp:positionV relativeFrom="paragraph">
                  <wp:posOffset>762000</wp:posOffset>
                </wp:positionV>
                <wp:extent cx="968991" cy="163773"/>
                <wp:effectExtent l="19050" t="19050" r="22225" b="27305"/>
                <wp:wrapNone/>
                <wp:docPr id="41" name="矩形 41"/>
                <wp:cNvGraphicFramePr/>
                <a:graphic xmlns:a="http://schemas.openxmlformats.org/drawingml/2006/main">
                  <a:graphicData uri="http://schemas.microsoft.com/office/word/2010/wordprocessingShape">
                    <wps:wsp>
                      <wps:cNvSpPr/>
                      <wps:spPr>
                        <a:xfrm>
                          <a:off x="0" y="0"/>
                          <a:ext cx="968991" cy="1637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2FBC2" id="矩形 41" o:spid="_x0000_s1026" style="position:absolute;left:0;text-align:left;margin-left:201.45pt;margin-top:60pt;width:76.3pt;height:12.9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" filled="f" strokecolor="#c7000b" strokeweight="2.25pt"/>
            </w:pict>
          </mc:Fallback>
        </mc:AlternateContent>
      </w:r>
      <w:r>
        <w:rPr>
          <w:noProof/>
        </w:rPr>
        <w:drawing>
          <wp:inline distT="0" distB="0" distL="0" distR="0" wp14:anchorId="28A00821" wp14:editId="1503C726">
            <wp:extent cx="3960000" cy="1272065"/>
            <wp:effectExtent l="19050" t="19050" r="21590" b="234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60000" cy="1272065"/>
                    </a:xfrm>
                    <a:prstGeom prst="rect">
                      <a:avLst/>
                    </a:prstGeom>
                    <a:ln w="12700">
                      <a:solidFill>
                        <a:schemeClr val="bg1">
                          <a:lumMod val="85000"/>
                        </a:schemeClr>
                      </a:solidFill>
                    </a:ln>
                  </pic:spPr>
                </pic:pic>
              </a:graphicData>
            </a:graphic>
          </wp:inline>
        </w:drawing>
      </w:r>
    </w:p>
    <w:p w14:paraId="6678810B" w14:textId="77777777" w:rsidR="0086145C" w:rsidRPr="00312C7F" w:rsidRDefault="0086145C" w:rsidP="00056A66">
      <w:pPr>
        <w:pStyle w:val="1e"/>
        <w:ind w:left="480" w:firstLine="840"/>
        <w:rPr>
          <w:rFonts w:hint="eastAsia"/>
        </w:rPr>
      </w:pPr>
      <w:r w:rsidRPr="00312C7F">
        <w:t>设置完成后，当有代码变更时，将自动触发该任务。</w:t>
      </w:r>
    </w:p>
    <w:p w14:paraId="37FB82E6" w14:textId="7837C120" w:rsidR="0086145C" w:rsidRPr="00312C7F" w:rsidRDefault="0086145C" w:rsidP="00C95A6E">
      <w:pPr>
        <w:pStyle w:val="30"/>
      </w:pPr>
      <w:r w:rsidRPr="00312C7F">
        <w:t>持续集成执行计划配置。</w:t>
      </w:r>
      <w:r w:rsidR="00F04050">
        <w:rPr>
          <w:rFonts w:hint="eastAsia"/>
        </w:rPr>
        <w:t>在</w:t>
      </w:r>
      <w:r w:rsidRPr="00A85B01">
        <w:t>＂</w:t>
      </w:r>
      <w:r w:rsidRPr="00312C7F">
        <w:t>执行计划</w:t>
      </w:r>
      <w:r w:rsidRPr="00A85B01">
        <w:t>＂</w:t>
      </w:r>
      <w:r w:rsidRPr="00312C7F">
        <w:t>页签</w:t>
      </w:r>
      <w:r w:rsidR="00F04050">
        <w:rPr>
          <w:rFonts w:hint="eastAsia"/>
        </w:rPr>
        <w:t>，</w:t>
      </w:r>
      <w:r w:rsidR="00F04050">
        <w:t>开启</w:t>
      </w:r>
      <w:r w:rsidR="00F04050">
        <w:rPr>
          <w:rFonts w:hint="eastAsia"/>
        </w:rPr>
        <w:t>“定时执行”</w:t>
      </w:r>
      <w:r w:rsidRPr="00312C7F">
        <w:t>，根据需要设置</w:t>
      </w:r>
      <w:r w:rsidR="00F04050">
        <w:t>定时</w:t>
      </w:r>
      <w:r w:rsidRPr="00312C7F">
        <w:t>执行计划，单击</w:t>
      </w:r>
      <w:r w:rsidRPr="00A85B01">
        <w:t>＂</w:t>
      </w:r>
      <w:r w:rsidRPr="00312C7F">
        <w:t>保存</w:t>
      </w:r>
      <w:r w:rsidRPr="00A85B01">
        <w:t>＂</w:t>
      </w:r>
      <w:r w:rsidRPr="00312C7F">
        <w:t>。</w:t>
      </w:r>
    </w:p>
    <w:p w14:paraId="46D98DB7" w14:textId="4CFBB886" w:rsidR="0086145C" w:rsidRPr="00312C7F" w:rsidRDefault="00F04050" w:rsidP="00056A66">
      <w:pPr>
        <w:pStyle w:val="1e"/>
        <w:ind w:left="480" w:firstLine="840"/>
        <w:rPr>
          <w:rFonts w:hint="eastAsia"/>
        </w:rPr>
      </w:pPr>
      <w:r>
        <w:rPr>
          <w:noProof/>
        </w:rPr>
        <w:drawing>
          <wp:inline distT="0" distB="0" distL="0" distR="0" wp14:anchorId="69909954" wp14:editId="0E2171DB">
            <wp:extent cx="4320000" cy="1849828"/>
            <wp:effectExtent l="19050" t="19050" r="23495"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0000" cy="1849828"/>
                    </a:xfrm>
                    <a:prstGeom prst="rect">
                      <a:avLst/>
                    </a:prstGeom>
                    <a:ln w="12700">
                      <a:solidFill>
                        <a:schemeClr val="bg1">
                          <a:lumMod val="85000"/>
                        </a:schemeClr>
                      </a:solidFill>
                    </a:ln>
                  </pic:spPr>
                </pic:pic>
              </a:graphicData>
            </a:graphic>
          </wp:inline>
        </w:drawing>
      </w:r>
      <w:r w:rsidR="0086145C" w:rsidRPr="00312C7F">
        <w:t xml:space="preserve"> </w:t>
      </w:r>
    </w:p>
    <w:p w14:paraId="3350A126" w14:textId="6D7E74CF" w:rsidR="0086145C" w:rsidRPr="00312C7F" w:rsidRDefault="0086145C" w:rsidP="004576A2">
      <w:pPr>
        <w:pStyle w:val="3"/>
      </w:pPr>
      <w:bookmarkStart w:id="42" w:name="_Toc80892073"/>
      <w:r w:rsidRPr="00312C7F">
        <w:t>使用开源镜像站服务改进自动化编译</w:t>
      </w:r>
      <w:bookmarkEnd w:id="42"/>
    </w:p>
    <w:p w14:paraId="3742FFF4" w14:textId="77777777" w:rsidR="0086145C" w:rsidRPr="00312C7F" w:rsidRDefault="0086145C" w:rsidP="00056A66">
      <w:pPr>
        <w:pStyle w:val="1e"/>
        <w:ind w:left="480" w:firstLine="840"/>
        <w:rPr>
          <w:rFonts w:hint="eastAsia"/>
        </w:rPr>
      </w:pPr>
      <w:r w:rsidRPr="00312C7F">
        <w:t>通过本节，您将学习如何使用开源镜像站服务提高依赖包获取速度，提高自动化编译效率。</w:t>
      </w:r>
    </w:p>
    <w:p w14:paraId="2062029E" w14:textId="77777777" w:rsidR="0086145C" w:rsidRPr="00312C7F" w:rsidRDefault="0086145C" w:rsidP="00056A66">
      <w:pPr>
        <w:pStyle w:val="1e"/>
        <w:ind w:left="480" w:firstLine="840"/>
        <w:rPr>
          <w:rFonts w:hint="eastAsia"/>
        </w:rPr>
      </w:pPr>
      <w:r w:rsidRPr="00312C7F">
        <w:t>背景</w:t>
      </w:r>
      <w:r w:rsidRPr="00312C7F">
        <w:t xml:space="preserve"> </w:t>
      </w:r>
    </w:p>
    <w:p w14:paraId="6B0B2C1B" w14:textId="77777777" w:rsidR="0086145C" w:rsidRPr="008C7B0F" w:rsidRDefault="0086145C" w:rsidP="00E90FA0">
      <w:pPr>
        <w:pStyle w:val="2f2"/>
        <w:rPr>
          <w:sz w:val="21"/>
          <w:szCs w:val="21"/>
        </w:rPr>
      </w:pPr>
      <w:r w:rsidRPr="008C7B0F">
        <w:rPr>
          <w:sz w:val="21"/>
          <w:szCs w:val="21"/>
        </w:rPr>
        <w:t>项目经理：</w:t>
      </w:r>
      <w:r w:rsidRPr="008C7B0F">
        <w:rPr>
          <w:sz w:val="21"/>
          <w:szCs w:val="21"/>
        </w:rPr>
        <w:t>Alex</w:t>
      </w:r>
      <w:r w:rsidRPr="008C7B0F">
        <w:rPr>
          <w:sz w:val="21"/>
          <w:szCs w:val="21"/>
        </w:rPr>
        <w:t>，凤凰商城的持续集成任务，每次执行时间都太长了，分析下什么原因？尽快反馈给我。</w:t>
      </w:r>
      <w:r w:rsidRPr="008C7B0F">
        <w:rPr>
          <w:sz w:val="21"/>
          <w:szCs w:val="21"/>
        </w:rPr>
        <w:t xml:space="preserve"> </w:t>
      </w:r>
    </w:p>
    <w:p w14:paraId="26A7F74E" w14:textId="77777777" w:rsidR="0086145C" w:rsidRPr="008C7B0F" w:rsidRDefault="0086145C" w:rsidP="00E90FA0">
      <w:pPr>
        <w:pStyle w:val="2f2"/>
        <w:rPr>
          <w:sz w:val="21"/>
          <w:szCs w:val="21"/>
        </w:rPr>
      </w:pPr>
      <w:r w:rsidRPr="008C7B0F">
        <w:rPr>
          <w:sz w:val="21"/>
          <w:szCs w:val="21"/>
        </w:rPr>
        <w:t>Alex</w:t>
      </w:r>
      <w:r w:rsidRPr="008C7B0F">
        <w:rPr>
          <w:sz w:val="21"/>
          <w:szCs w:val="21"/>
        </w:rPr>
        <w:t>：主要是我们凤凰商城每个服务中都有外部依赖包，包括（</w:t>
      </w:r>
      <w:r w:rsidRPr="008C7B0F">
        <w:rPr>
          <w:sz w:val="21"/>
          <w:szCs w:val="21"/>
        </w:rPr>
        <w:t>maven</w:t>
      </w:r>
      <w:r w:rsidRPr="008C7B0F">
        <w:rPr>
          <w:sz w:val="21"/>
          <w:szCs w:val="21"/>
        </w:rPr>
        <w:t>、</w:t>
      </w:r>
      <w:proofErr w:type="spellStart"/>
      <w:r w:rsidRPr="008C7B0F">
        <w:rPr>
          <w:sz w:val="21"/>
          <w:szCs w:val="21"/>
        </w:rPr>
        <w:t>npm</w:t>
      </w:r>
      <w:proofErr w:type="spellEnd"/>
      <w:r w:rsidRPr="008C7B0F">
        <w:rPr>
          <w:sz w:val="21"/>
          <w:szCs w:val="21"/>
        </w:rPr>
        <w:t>、</w:t>
      </w:r>
      <w:proofErr w:type="spellStart"/>
      <w:r w:rsidRPr="008C7B0F">
        <w:rPr>
          <w:sz w:val="21"/>
          <w:szCs w:val="21"/>
        </w:rPr>
        <w:t>nuget</w:t>
      </w:r>
      <w:proofErr w:type="spellEnd"/>
      <w:r w:rsidRPr="008C7B0F">
        <w:rPr>
          <w:sz w:val="21"/>
          <w:szCs w:val="21"/>
        </w:rPr>
        <w:t>、</w:t>
      </w:r>
      <w:r w:rsidRPr="008C7B0F">
        <w:rPr>
          <w:sz w:val="21"/>
          <w:szCs w:val="21"/>
        </w:rPr>
        <w:t>pip</w:t>
      </w:r>
      <w:r w:rsidRPr="008C7B0F">
        <w:rPr>
          <w:sz w:val="21"/>
          <w:szCs w:val="21"/>
        </w:rPr>
        <w:t>）等，这些服务编译过程中都要先下载依赖包，而且由于网络问题，甚至会下载失败导致持续集成失败！</w:t>
      </w:r>
      <w:r w:rsidRPr="008C7B0F">
        <w:rPr>
          <w:sz w:val="21"/>
          <w:szCs w:val="21"/>
        </w:rPr>
        <w:t xml:space="preserve"> </w:t>
      </w:r>
    </w:p>
    <w:p w14:paraId="14C7299B" w14:textId="77777777" w:rsidR="0086145C" w:rsidRPr="008C7B0F" w:rsidRDefault="0086145C" w:rsidP="00E90FA0">
      <w:pPr>
        <w:pStyle w:val="2f2"/>
        <w:rPr>
          <w:sz w:val="21"/>
          <w:szCs w:val="21"/>
        </w:rPr>
      </w:pPr>
      <w:r w:rsidRPr="008C7B0F">
        <w:rPr>
          <w:sz w:val="21"/>
          <w:szCs w:val="21"/>
        </w:rPr>
        <w:t>项目经理：</w:t>
      </w:r>
      <w:r w:rsidRPr="008C7B0F">
        <w:rPr>
          <w:sz w:val="21"/>
          <w:szCs w:val="21"/>
        </w:rPr>
        <w:t>OK</w:t>
      </w:r>
      <w:r w:rsidRPr="008C7B0F">
        <w:rPr>
          <w:sz w:val="21"/>
          <w:szCs w:val="21"/>
        </w:rPr>
        <w:t>，那有没有什么好办法解决这个问题？</w:t>
      </w:r>
      <w:r w:rsidRPr="008C7B0F">
        <w:rPr>
          <w:sz w:val="21"/>
          <w:szCs w:val="21"/>
        </w:rPr>
        <w:t xml:space="preserve"> </w:t>
      </w:r>
    </w:p>
    <w:p w14:paraId="3793D09D" w14:textId="77777777" w:rsidR="0086145C" w:rsidRPr="008C7B0F" w:rsidRDefault="0086145C" w:rsidP="00E90FA0">
      <w:pPr>
        <w:pStyle w:val="2f2"/>
        <w:rPr>
          <w:sz w:val="21"/>
          <w:szCs w:val="21"/>
        </w:rPr>
      </w:pPr>
      <w:r w:rsidRPr="008C7B0F">
        <w:rPr>
          <w:sz w:val="21"/>
          <w:szCs w:val="21"/>
        </w:rPr>
        <w:t>Alex</w:t>
      </w:r>
      <w:r w:rsidRPr="008C7B0F">
        <w:rPr>
          <w:sz w:val="21"/>
          <w:szCs w:val="21"/>
        </w:rPr>
        <w:t>：这些依赖包可以使用我们自己的镜像源，这样速度会就可以达到数量级的提升！</w:t>
      </w:r>
      <w:r w:rsidRPr="008C7B0F">
        <w:rPr>
          <w:sz w:val="21"/>
          <w:szCs w:val="21"/>
        </w:rPr>
        <w:t xml:space="preserve"> </w:t>
      </w:r>
    </w:p>
    <w:p w14:paraId="3CB6DE71" w14:textId="77777777" w:rsidR="0086145C" w:rsidRPr="008C7B0F" w:rsidRDefault="0086145C" w:rsidP="00E90FA0">
      <w:pPr>
        <w:pStyle w:val="2f2"/>
        <w:rPr>
          <w:sz w:val="21"/>
          <w:szCs w:val="21"/>
        </w:rPr>
      </w:pPr>
      <w:r w:rsidRPr="008C7B0F">
        <w:rPr>
          <w:sz w:val="21"/>
          <w:szCs w:val="21"/>
        </w:rPr>
        <w:t>项目经理：太棒了，马上执行！</w:t>
      </w:r>
    </w:p>
    <w:p w14:paraId="4E8072DC" w14:textId="77777777" w:rsidR="0086145C" w:rsidRPr="00312C7F" w:rsidRDefault="0086145C" w:rsidP="00056A66">
      <w:pPr>
        <w:pStyle w:val="1e"/>
        <w:ind w:left="480" w:firstLine="840"/>
        <w:rPr>
          <w:rFonts w:hint="eastAsia"/>
        </w:rPr>
      </w:pPr>
      <w:r w:rsidRPr="00312C7F">
        <w:lastRenderedPageBreak/>
        <w:t>通过以下两种配置方式，可以在执行编译构建任务时自动获取开源镜像站中的镜像：</w:t>
      </w:r>
    </w:p>
    <w:p w14:paraId="30C34BA6" w14:textId="77777777" w:rsidR="0086145C" w:rsidRPr="00312C7F" w:rsidRDefault="0086145C" w:rsidP="0086145C">
      <w:pPr>
        <w:pStyle w:val="4a"/>
        <w:rPr>
          <w:rFonts w:cs="Huawei Sans"/>
        </w:rPr>
      </w:pPr>
      <w:r w:rsidRPr="00312C7F">
        <w:rPr>
          <w:rFonts w:cs="Huawei Sans"/>
        </w:rPr>
        <w:t>方式</w:t>
      </w:r>
      <w:proofErr w:type="gramStart"/>
      <w:r w:rsidRPr="00312C7F">
        <w:rPr>
          <w:rFonts w:cs="Huawei Sans"/>
        </w:rPr>
        <w:t>一</w:t>
      </w:r>
      <w:proofErr w:type="gramEnd"/>
      <w:r w:rsidRPr="00312C7F">
        <w:rPr>
          <w:rFonts w:cs="Huawei Sans"/>
        </w:rPr>
        <w:t>：使用系统内置的</w:t>
      </w:r>
      <w:r w:rsidRPr="00312C7F">
        <w:rPr>
          <w:rFonts w:cs="Huawei Sans"/>
        </w:rPr>
        <w:t>Maven</w:t>
      </w:r>
      <w:r w:rsidRPr="00312C7F">
        <w:rPr>
          <w:rFonts w:cs="Huawei Sans"/>
        </w:rPr>
        <w:t>构建、</w:t>
      </w:r>
      <w:proofErr w:type="spellStart"/>
      <w:r w:rsidRPr="00312C7F">
        <w:rPr>
          <w:rFonts w:cs="Huawei Sans"/>
        </w:rPr>
        <w:t>Npm</w:t>
      </w:r>
      <w:proofErr w:type="spellEnd"/>
      <w:r w:rsidRPr="00312C7F">
        <w:rPr>
          <w:rFonts w:cs="Huawei Sans"/>
        </w:rPr>
        <w:t>构建、</w:t>
      </w:r>
      <w:proofErr w:type="spellStart"/>
      <w:r w:rsidRPr="00312C7F">
        <w:rPr>
          <w:rFonts w:cs="Huawei Sans"/>
        </w:rPr>
        <w:t>PyInstaller</w:t>
      </w:r>
      <w:proofErr w:type="spellEnd"/>
      <w:r w:rsidRPr="00312C7F">
        <w:rPr>
          <w:rFonts w:cs="Huawei Sans"/>
        </w:rPr>
        <w:t>构建步骤，系统会自动通过开源镜像站获取相应的依赖包。</w:t>
      </w:r>
    </w:p>
    <w:p w14:paraId="4F39DE18" w14:textId="565C4473" w:rsidR="0086145C" w:rsidRPr="00312C7F" w:rsidRDefault="0086145C" w:rsidP="00056A66">
      <w:pPr>
        <w:pStyle w:val="1e"/>
        <w:ind w:left="480" w:firstLine="840"/>
        <w:rPr>
          <w:rFonts w:hint="eastAsia"/>
        </w:rPr>
      </w:pPr>
      <w:r w:rsidRPr="00312C7F">
        <w:rPr>
          <w:noProof/>
        </w:rPr>
        <w:drawing>
          <wp:inline distT="0" distB="0" distL="0" distR="0" wp14:anchorId="6C9214BB" wp14:editId="2CBAE318">
            <wp:extent cx="5454000" cy="3002828"/>
            <wp:effectExtent l="19050" t="19050" r="13970" b="266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4000" cy="3002828"/>
                    </a:xfrm>
                    <a:prstGeom prst="rect">
                      <a:avLst/>
                    </a:prstGeom>
                    <a:noFill/>
                    <a:ln w="12700">
                      <a:solidFill>
                        <a:schemeClr val="bg1">
                          <a:lumMod val="85000"/>
                        </a:schemeClr>
                      </a:solidFill>
                    </a:ln>
                  </pic:spPr>
                </pic:pic>
              </a:graphicData>
            </a:graphic>
          </wp:inline>
        </w:drawing>
      </w:r>
    </w:p>
    <w:p w14:paraId="7A0A20CC" w14:textId="77777777" w:rsidR="0086145C" w:rsidRPr="00312C7F" w:rsidRDefault="0086145C" w:rsidP="0086145C">
      <w:pPr>
        <w:pStyle w:val="4a"/>
        <w:rPr>
          <w:rFonts w:cs="Huawei Sans"/>
        </w:rPr>
      </w:pPr>
      <w:r w:rsidRPr="00312C7F">
        <w:rPr>
          <w:rFonts w:cs="Huawei Sans"/>
        </w:rPr>
        <w:t>方式二：将镜像</w:t>
      </w:r>
      <w:proofErr w:type="gramStart"/>
      <w:r w:rsidRPr="00312C7F">
        <w:rPr>
          <w:rFonts w:cs="Huawei Sans"/>
        </w:rPr>
        <w:t>源设置</w:t>
      </w:r>
      <w:proofErr w:type="gramEnd"/>
      <w:r w:rsidRPr="00312C7F">
        <w:rPr>
          <w:rFonts w:cs="Huawei Sans"/>
        </w:rPr>
        <w:t>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1992964" w14:textId="77777777" w:rsidR="0086145C" w:rsidRPr="00312C7F" w:rsidRDefault="0086145C" w:rsidP="00056A66">
      <w:pPr>
        <w:pStyle w:val="1e"/>
        <w:ind w:left="480" w:firstLine="840"/>
        <w:rPr>
          <w:rFonts w:hint="eastAsia"/>
        </w:rPr>
      </w:pPr>
      <w:r w:rsidRPr="00312C7F">
        <w:t>Python</w:t>
      </w:r>
      <w:r w:rsidRPr="00312C7F">
        <w:t>配置方法如下图：</w:t>
      </w:r>
    </w:p>
    <w:p w14:paraId="1BD5E820" w14:textId="5DCA5324" w:rsidR="0086145C" w:rsidRPr="00312C7F" w:rsidRDefault="0086145C" w:rsidP="00056A66">
      <w:pPr>
        <w:pStyle w:val="1e"/>
        <w:ind w:left="480" w:firstLine="840"/>
        <w:rPr>
          <w:rFonts w:hint="eastAsia"/>
        </w:rPr>
      </w:pPr>
      <w:r w:rsidRPr="00312C7F">
        <w:rPr>
          <w:noProof/>
        </w:rPr>
        <w:drawing>
          <wp:inline distT="0" distB="0" distL="0" distR="0" wp14:anchorId="57CDFDE2" wp14:editId="35E4641F">
            <wp:extent cx="5454000" cy="2655133"/>
            <wp:effectExtent l="19050" t="19050" r="1397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000" cy="2655133"/>
                    </a:xfrm>
                    <a:prstGeom prst="rect">
                      <a:avLst/>
                    </a:prstGeom>
                    <a:noFill/>
                    <a:ln w="12700">
                      <a:solidFill>
                        <a:schemeClr val="bg1">
                          <a:lumMod val="85000"/>
                        </a:schemeClr>
                      </a:solidFill>
                    </a:ln>
                  </pic:spPr>
                </pic:pic>
              </a:graphicData>
            </a:graphic>
          </wp:inline>
        </w:drawing>
      </w:r>
    </w:p>
    <w:p w14:paraId="7836E4C5" w14:textId="77777777" w:rsidR="0086145C" w:rsidRPr="00312C7F" w:rsidRDefault="0086145C" w:rsidP="00056A66">
      <w:pPr>
        <w:pStyle w:val="1e"/>
        <w:ind w:left="480" w:firstLine="840"/>
        <w:rPr>
          <w:rFonts w:hint="eastAsia"/>
        </w:rPr>
      </w:pPr>
      <w:r w:rsidRPr="00312C7F">
        <w:t>NPM</w:t>
      </w:r>
      <w:r w:rsidRPr="00312C7F">
        <w:t>配置方法如下图：</w:t>
      </w:r>
    </w:p>
    <w:p w14:paraId="6CF34EE7" w14:textId="562325A8" w:rsidR="0086145C" w:rsidRPr="00312C7F" w:rsidRDefault="0086145C" w:rsidP="00056A66">
      <w:pPr>
        <w:pStyle w:val="1e"/>
        <w:ind w:left="480" w:firstLine="840"/>
        <w:rPr>
          <w:rFonts w:hint="eastAsia"/>
        </w:rPr>
      </w:pPr>
      <w:r w:rsidRPr="00312C7F">
        <w:rPr>
          <w:noProof/>
        </w:rPr>
        <w:lastRenderedPageBreak/>
        <w:drawing>
          <wp:inline distT="0" distB="0" distL="0" distR="0" wp14:anchorId="65EE8FB0" wp14:editId="1D68928C">
            <wp:extent cx="5454000" cy="3253873"/>
            <wp:effectExtent l="19050" t="19050" r="13970" b="22860"/>
            <wp:docPr id="43245" name="图片 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54000" cy="3253873"/>
                    </a:xfrm>
                    <a:prstGeom prst="rect">
                      <a:avLst/>
                    </a:prstGeom>
                    <a:noFill/>
                    <a:ln w="12700">
                      <a:solidFill>
                        <a:schemeClr val="bg1">
                          <a:lumMod val="85000"/>
                        </a:schemeClr>
                      </a:solidFill>
                    </a:ln>
                  </pic:spPr>
                </pic:pic>
              </a:graphicData>
            </a:graphic>
          </wp:inline>
        </w:drawing>
      </w:r>
    </w:p>
    <w:p w14:paraId="4D26DF24" w14:textId="77777777" w:rsidR="0086145C" w:rsidRPr="00312C7F" w:rsidRDefault="0086145C" w:rsidP="00056A66">
      <w:pPr>
        <w:pStyle w:val="1e"/>
        <w:ind w:left="480" w:firstLine="840"/>
        <w:rPr>
          <w:rFonts w:hint="eastAsia"/>
        </w:rPr>
      </w:pPr>
      <w:proofErr w:type="spellStart"/>
      <w:r w:rsidRPr="00312C7F">
        <w:t>Nuget</w:t>
      </w:r>
      <w:proofErr w:type="spellEnd"/>
      <w:r w:rsidRPr="00312C7F">
        <w:t>配置方法如下图所示：</w:t>
      </w:r>
    </w:p>
    <w:p w14:paraId="674B3F38" w14:textId="2CA26815" w:rsidR="0086145C" w:rsidRPr="00312C7F" w:rsidRDefault="0086145C" w:rsidP="00056A66">
      <w:pPr>
        <w:pStyle w:val="1e"/>
        <w:ind w:left="480" w:firstLine="840"/>
        <w:rPr>
          <w:rFonts w:hint="eastAsia"/>
        </w:rPr>
      </w:pPr>
      <w:r w:rsidRPr="00312C7F">
        <w:rPr>
          <w:noProof/>
        </w:rPr>
        <w:drawing>
          <wp:inline distT="0" distB="0" distL="0" distR="0" wp14:anchorId="7B3DA970" wp14:editId="6D7FAD2A">
            <wp:extent cx="5454000" cy="1994886"/>
            <wp:effectExtent l="19050" t="19050" r="13970" b="24765"/>
            <wp:docPr id="43246" name="图片 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54000" cy="1994886"/>
                    </a:xfrm>
                    <a:prstGeom prst="rect">
                      <a:avLst/>
                    </a:prstGeom>
                    <a:noFill/>
                    <a:ln w="12700">
                      <a:solidFill>
                        <a:schemeClr val="bg1">
                          <a:lumMod val="85000"/>
                        </a:schemeClr>
                      </a:solidFill>
                    </a:ln>
                  </pic:spPr>
                </pic:pic>
              </a:graphicData>
            </a:graphic>
          </wp:inline>
        </w:drawing>
      </w:r>
    </w:p>
    <w:p w14:paraId="155B5895" w14:textId="77777777" w:rsidR="004B1460" w:rsidRPr="00312C7F" w:rsidRDefault="004B1460" w:rsidP="004B1460">
      <w:pPr>
        <w:rPr>
          <w:rFonts w:ascii="Huawei Sans" w:hAnsi="Huawei Sans" w:cs="Huawei Sans"/>
        </w:rPr>
      </w:pPr>
    </w:p>
    <w:p w14:paraId="6C620F4D"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08F1E3E4" w14:textId="77777777" w:rsidR="004B1460" w:rsidRPr="00312C7F" w:rsidRDefault="004B1460" w:rsidP="004576A2">
      <w:pPr>
        <w:pStyle w:val="1"/>
        <w:rPr>
          <w:rFonts w:cs="Huawei Sans"/>
        </w:rPr>
      </w:pPr>
      <w:bookmarkStart w:id="43" w:name="_Toc80892074"/>
      <w:r w:rsidRPr="00312C7F">
        <w:rPr>
          <w:rFonts w:cs="Huawei Sans"/>
        </w:rPr>
        <w:lastRenderedPageBreak/>
        <w:t>持续测试与反馈</w:t>
      </w:r>
      <w:bookmarkEnd w:id="43"/>
    </w:p>
    <w:p w14:paraId="42C054B4" w14:textId="77777777" w:rsidR="004B1460" w:rsidRPr="00312C7F" w:rsidRDefault="004B1460" w:rsidP="004576A2">
      <w:pPr>
        <w:pStyle w:val="2"/>
        <w:rPr>
          <w:rFonts w:cs="Huawei Sans"/>
        </w:rPr>
      </w:pPr>
      <w:bookmarkStart w:id="44" w:name="_Toc80892075"/>
      <w:r w:rsidRPr="00312C7F">
        <w:rPr>
          <w:rFonts w:cs="Huawei Sans"/>
        </w:rPr>
        <w:t>实验介绍</w:t>
      </w:r>
      <w:bookmarkEnd w:id="44"/>
    </w:p>
    <w:p w14:paraId="677E640A" w14:textId="77777777" w:rsidR="004B1460" w:rsidRPr="00312C7F" w:rsidRDefault="004B1460" w:rsidP="00056A66">
      <w:pPr>
        <w:pStyle w:val="1e"/>
        <w:ind w:left="480" w:firstLine="840"/>
        <w:rPr>
          <w:rFonts w:hint="eastAsia"/>
        </w:rPr>
      </w:pPr>
      <w:r w:rsidRPr="00312C7F">
        <w:t>在前面的练习中我们已经完成了凤凰商城</w:t>
      </w:r>
      <w:r w:rsidRPr="00312C7F">
        <w:t xml:space="preserve"> </w:t>
      </w:r>
      <w:r w:rsidRPr="00A85B01">
        <w:t>＂</w:t>
      </w:r>
      <w:r w:rsidRPr="00312C7F">
        <w:t>迭代</w:t>
      </w:r>
      <w:r w:rsidRPr="00312C7F">
        <w:t>4</w:t>
      </w:r>
      <w:r w:rsidRPr="00A85B01">
        <w:t>＂</w:t>
      </w:r>
      <w:r w:rsidRPr="00312C7F">
        <w:t xml:space="preserve"> </w:t>
      </w:r>
      <w:r w:rsidRPr="00312C7F">
        <w:t>的需求规划，此时测试人员可以同步的进行测试用例的编写，这样测试人员在迭代之初就可以进行软件测试工作。</w:t>
      </w:r>
    </w:p>
    <w:p w14:paraId="76D0CDFD" w14:textId="52DB5D58" w:rsidR="004B1460" w:rsidRPr="00312C7F" w:rsidRDefault="004B1460" w:rsidP="00056A66">
      <w:pPr>
        <w:pStyle w:val="1e"/>
        <w:ind w:left="480" w:firstLine="840"/>
        <w:rPr>
          <w:rFonts w:hint="eastAsia"/>
        </w:rPr>
      </w:pPr>
      <w:r w:rsidRPr="00312C7F">
        <w:t>在本实验中，您将学习如何使用</w:t>
      </w:r>
      <w:proofErr w:type="spellStart"/>
      <w:r w:rsidRPr="00312C7F">
        <w:t>DevCloud</w:t>
      </w:r>
      <w:proofErr w:type="spellEnd"/>
      <w:r w:rsidRPr="00312C7F">
        <w:t>来管理项目的测试生命周期。本实验将指导</w:t>
      </w:r>
      <w:proofErr w:type="gramStart"/>
      <w:r w:rsidRPr="00312C7F">
        <w:t>您创建</w:t>
      </w:r>
      <w:proofErr w:type="gramEnd"/>
      <w:r w:rsidRPr="00312C7F">
        <w:t>有效设计的测试套件，以</w:t>
      </w:r>
      <w:proofErr w:type="gramStart"/>
      <w:r w:rsidRPr="00312C7F">
        <w:t>验证您</w:t>
      </w:r>
      <w:proofErr w:type="gramEnd"/>
      <w:r w:rsidRPr="00312C7F">
        <w:t>的软件里程碑。这些测试</w:t>
      </w:r>
      <w:r w:rsidR="005818F4">
        <w:rPr>
          <w:rFonts w:hint="eastAsia"/>
        </w:rPr>
        <w:t>套件</w:t>
      </w:r>
      <w:r w:rsidRPr="00312C7F">
        <w:t>可以在每次发布时重复执行。</w:t>
      </w:r>
    </w:p>
    <w:p w14:paraId="437B5480" w14:textId="5180161C" w:rsidR="004B1460" w:rsidRPr="00312C7F" w:rsidRDefault="004B1460" w:rsidP="004576A2">
      <w:pPr>
        <w:pStyle w:val="2"/>
        <w:rPr>
          <w:rFonts w:cs="Huawei Sans"/>
        </w:rPr>
      </w:pPr>
      <w:bookmarkStart w:id="45" w:name="_Toc80892076"/>
      <w:r w:rsidRPr="00312C7F">
        <w:rPr>
          <w:rFonts w:cs="Huawei Sans"/>
        </w:rPr>
        <w:t>实验目的</w:t>
      </w:r>
      <w:bookmarkEnd w:id="45"/>
    </w:p>
    <w:p w14:paraId="6D659A6C" w14:textId="77777777" w:rsidR="004B1460" w:rsidRPr="00312C7F" w:rsidRDefault="004B1460" w:rsidP="004B1460">
      <w:pPr>
        <w:pStyle w:val="4a"/>
        <w:rPr>
          <w:rFonts w:cs="Huawei Sans"/>
        </w:rPr>
      </w:pPr>
      <w:r w:rsidRPr="00312C7F">
        <w:rPr>
          <w:rFonts w:cs="Huawei Sans"/>
        </w:rPr>
        <w:t>掌握如何进行测试用例的编写和配置</w:t>
      </w:r>
    </w:p>
    <w:p w14:paraId="6DE21EF6" w14:textId="77777777" w:rsidR="004B1460" w:rsidRPr="00312C7F" w:rsidRDefault="004B1460" w:rsidP="004B1460">
      <w:pPr>
        <w:pStyle w:val="4a"/>
        <w:rPr>
          <w:rFonts w:cs="Huawei Sans"/>
        </w:rPr>
      </w:pPr>
      <w:r w:rsidRPr="00312C7F">
        <w:rPr>
          <w:rFonts w:cs="Huawei Sans"/>
        </w:rPr>
        <w:t>掌握如何使用管理套件进行测试规划</w:t>
      </w:r>
    </w:p>
    <w:p w14:paraId="16CABBC8" w14:textId="77777777" w:rsidR="004B1460" w:rsidRPr="00312C7F" w:rsidRDefault="004B1460" w:rsidP="004B1460">
      <w:pPr>
        <w:pStyle w:val="4a"/>
        <w:rPr>
          <w:rFonts w:cs="Huawei Sans"/>
        </w:rPr>
      </w:pPr>
      <w:r w:rsidRPr="00312C7F">
        <w:rPr>
          <w:rFonts w:cs="Huawei Sans"/>
        </w:rPr>
        <w:t>掌握如何执行手工测试用例</w:t>
      </w:r>
    </w:p>
    <w:p w14:paraId="7A92973C" w14:textId="77777777" w:rsidR="004B1460" w:rsidRPr="00312C7F" w:rsidRDefault="004B1460" w:rsidP="004B1460">
      <w:pPr>
        <w:pStyle w:val="4a"/>
        <w:rPr>
          <w:rFonts w:cs="Huawei Sans"/>
        </w:rPr>
      </w:pPr>
      <w:r w:rsidRPr="00312C7F">
        <w:rPr>
          <w:rFonts w:cs="Huawei Sans"/>
        </w:rPr>
        <w:t>使用测试总</w:t>
      </w:r>
      <w:proofErr w:type="gramStart"/>
      <w:r w:rsidRPr="00312C7F">
        <w:rPr>
          <w:rFonts w:cs="Huawei Sans"/>
        </w:rPr>
        <w:t>览</w:t>
      </w:r>
      <w:proofErr w:type="gramEnd"/>
      <w:r w:rsidRPr="00312C7F">
        <w:rPr>
          <w:rFonts w:cs="Huawei Sans"/>
        </w:rPr>
        <w:t>跟踪测试进度和质量</w:t>
      </w:r>
    </w:p>
    <w:p w14:paraId="64C0BFBF" w14:textId="77777777" w:rsidR="004B1460" w:rsidRPr="00312C7F" w:rsidRDefault="004B1460" w:rsidP="004576A2">
      <w:pPr>
        <w:pStyle w:val="2"/>
        <w:rPr>
          <w:rFonts w:cs="Huawei Sans"/>
          <w:lang w:eastAsia="zh-CN"/>
        </w:rPr>
      </w:pPr>
      <w:bookmarkStart w:id="46" w:name="_Toc80892077"/>
      <w:r w:rsidRPr="00312C7F">
        <w:rPr>
          <w:rFonts w:cs="Huawei Sans"/>
          <w:lang w:eastAsia="zh-CN"/>
        </w:rPr>
        <w:t>使用追溯视图进行需求驱动的测试</w:t>
      </w:r>
      <w:bookmarkEnd w:id="46"/>
    </w:p>
    <w:p w14:paraId="5188F267" w14:textId="77777777" w:rsidR="004B1460" w:rsidRPr="00312C7F" w:rsidRDefault="004B1460" w:rsidP="00056A66">
      <w:pPr>
        <w:pStyle w:val="1e"/>
        <w:ind w:left="480" w:firstLine="840"/>
        <w:rPr>
          <w:rFonts w:hint="eastAsia"/>
        </w:rPr>
      </w:pPr>
      <w:r w:rsidRPr="00312C7F">
        <w:t>通过本节，您将学习如何通过</w:t>
      </w:r>
      <w:r w:rsidRPr="00A85B01">
        <w:t>＂</w:t>
      </w:r>
      <w:r w:rsidRPr="00312C7F">
        <w:t>追溯视图</w:t>
      </w:r>
      <w:r w:rsidRPr="00A85B01">
        <w:t>＂</w:t>
      </w:r>
      <w:r w:rsidRPr="00312C7F">
        <w:t>完成测试用例的设计，并在测试用例中细化测试步骤，验证用户的使用场景。</w:t>
      </w:r>
    </w:p>
    <w:p w14:paraId="33FC0372" w14:textId="06C01215" w:rsidR="00720B60" w:rsidRDefault="00587933" w:rsidP="00C95A6E">
      <w:pPr>
        <w:pStyle w:val="30"/>
      </w:pPr>
      <w:r>
        <w:t>创建测试计划</w:t>
      </w:r>
    </w:p>
    <w:p w14:paraId="5A6F21EC" w14:textId="661D038E" w:rsidR="00587933" w:rsidRDefault="00587933" w:rsidP="00720B60">
      <w:pPr>
        <w:pStyle w:val="4a"/>
      </w:pPr>
      <w:r w:rsidRPr="00312C7F">
        <w:t>进入项目，单击页面上方导航</w:t>
      </w:r>
      <w:r w:rsidRPr="00A85B01">
        <w:rPr>
          <w:rFonts w:ascii="方正兰亭黑简体"/>
        </w:rPr>
        <w:t>＂</w:t>
      </w:r>
      <w:r w:rsidRPr="00312C7F">
        <w:t>测试</w:t>
      </w:r>
      <w:r w:rsidRPr="00312C7F">
        <w:t xml:space="preserve"> &gt; </w:t>
      </w:r>
      <w:r w:rsidRPr="00312C7F">
        <w:t>测试</w:t>
      </w:r>
      <w:r>
        <w:rPr>
          <w:rFonts w:hint="eastAsia"/>
        </w:rPr>
        <w:t>计划</w:t>
      </w:r>
      <w:r w:rsidRPr="00A85B01">
        <w:rPr>
          <w:rFonts w:ascii="方正兰亭黑简体"/>
        </w:rPr>
        <w:t>＂</w:t>
      </w:r>
      <w:r w:rsidRPr="00312C7F">
        <w:t>，进入</w:t>
      </w:r>
      <w:r w:rsidRPr="00A85B01">
        <w:rPr>
          <w:rFonts w:ascii="方正兰亭黑简体"/>
        </w:rPr>
        <w:t>＂</w:t>
      </w:r>
      <w:r w:rsidRPr="00312C7F">
        <w:t>测试</w:t>
      </w:r>
      <w:r>
        <w:rPr>
          <w:rFonts w:hint="eastAsia"/>
        </w:rPr>
        <w:t>计划</w:t>
      </w:r>
      <w:r w:rsidRPr="00A85B01">
        <w:rPr>
          <w:rFonts w:ascii="方正兰亭黑简体"/>
        </w:rPr>
        <w:t>＂</w:t>
      </w:r>
      <w:r w:rsidRPr="00312C7F">
        <w:t>页面。</w:t>
      </w:r>
      <w:r>
        <w:t>点击页面右上角</w:t>
      </w:r>
      <w:r>
        <w:rPr>
          <w:rFonts w:hint="eastAsia"/>
        </w:rPr>
        <w:t>“新建”</w:t>
      </w:r>
      <w:r w:rsidR="006370A4">
        <w:t xml:space="preserve"> </w:t>
      </w:r>
    </w:p>
    <w:p w14:paraId="6D29FDC7" w14:textId="541FAE27" w:rsidR="006370A4" w:rsidRDefault="006370A4" w:rsidP="00056A66">
      <w:pPr>
        <w:pStyle w:val="1e"/>
        <w:ind w:left="480" w:firstLine="840"/>
        <w:rPr>
          <w:rFonts w:hint="eastAsia"/>
        </w:rPr>
      </w:pPr>
      <w:r w:rsidRPr="00312C7F">
        <w:rPr>
          <w:noProof/>
        </w:rPr>
        <mc:AlternateContent>
          <mc:Choice Requires="wps">
            <w:drawing>
              <wp:anchor distT="0" distB="0" distL="114300" distR="114300" simplePos="0" relativeHeight="251871232" behindDoc="0" locked="0" layoutInCell="1" allowOverlap="1" wp14:anchorId="5E68EADA" wp14:editId="1A03BC4D">
                <wp:simplePos x="0" y="0"/>
                <wp:positionH relativeFrom="column">
                  <wp:posOffset>5744689</wp:posOffset>
                </wp:positionH>
                <wp:positionV relativeFrom="paragraph">
                  <wp:posOffset>565959</wp:posOffset>
                </wp:positionV>
                <wp:extent cx="461176" cy="143123"/>
                <wp:effectExtent l="19050" t="19050" r="15240" b="28575"/>
                <wp:wrapNone/>
                <wp:docPr id="43330" name="矩形 43330"/>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41A75" id="矩形 43330" o:spid="_x0000_s1026" style="position:absolute;left:0;text-align:left;margin-left:452.35pt;margin-top:44.55pt;width:36.3pt;height:11.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" filled="f" strokecolor="#c7000b" strokeweight="2.25pt"/>
            </w:pict>
          </mc:Fallback>
        </mc:AlternateContent>
      </w:r>
      <w:r>
        <w:rPr>
          <w:noProof/>
        </w:rPr>
        <w:drawing>
          <wp:inline distT="0" distB="0" distL="0" distR="0" wp14:anchorId="602DA78B" wp14:editId="65F0DA98">
            <wp:extent cx="5400000" cy="731168"/>
            <wp:effectExtent l="19050" t="19050" r="10795" b="12065"/>
            <wp:docPr id="43329" name="图片 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731168"/>
                    </a:xfrm>
                    <a:prstGeom prst="rect">
                      <a:avLst/>
                    </a:prstGeom>
                    <a:ln w="12700">
                      <a:solidFill>
                        <a:schemeClr val="bg1">
                          <a:lumMod val="85000"/>
                        </a:schemeClr>
                      </a:solidFill>
                    </a:ln>
                  </pic:spPr>
                </pic:pic>
              </a:graphicData>
            </a:graphic>
          </wp:inline>
        </w:drawing>
      </w:r>
    </w:p>
    <w:p w14:paraId="5C7C21E6" w14:textId="021E41F2" w:rsidR="006370A4" w:rsidRDefault="006370A4" w:rsidP="00720B60">
      <w:pPr>
        <w:pStyle w:val="4a"/>
      </w:pPr>
      <w:r>
        <w:rPr>
          <w:rFonts w:hint="eastAsia"/>
        </w:rPr>
        <w:t>填写测试计划名称、处理者、计划周期，下一步</w:t>
      </w:r>
    </w:p>
    <w:p w14:paraId="6BF50BA3" w14:textId="23AFAED9" w:rsidR="006370A4" w:rsidRDefault="006370A4" w:rsidP="00056A66">
      <w:pPr>
        <w:pStyle w:val="1e"/>
        <w:ind w:left="480" w:firstLine="840"/>
        <w:rPr>
          <w:rFonts w:hint="eastAsia"/>
        </w:rPr>
      </w:pPr>
      <w:r>
        <w:rPr>
          <w:noProof/>
        </w:rPr>
        <w:lastRenderedPageBreak/>
        <w:drawing>
          <wp:inline distT="0" distB="0" distL="0" distR="0" wp14:anchorId="25D3926D" wp14:editId="2BA2D33F">
            <wp:extent cx="5400000" cy="2576178"/>
            <wp:effectExtent l="19050" t="19050" r="10795" b="15240"/>
            <wp:docPr id="43331" name="图片 4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00" cy="2576178"/>
                    </a:xfrm>
                    <a:prstGeom prst="rect">
                      <a:avLst/>
                    </a:prstGeom>
                    <a:ln w="12700">
                      <a:solidFill>
                        <a:schemeClr val="bg1">
                          <a:lumMod val="85000"/>
                        </a:schemeClr>
                      </a:solidFill>
                    </a:ln>
                  </pic:spPr>
                </pic:pic>
              </a:graphicData>
            </a:graphic>
          </wp:inline>
        </w:drawing>
      </w:r>
    </w:p>
    <w:p w14:paraId="3F63C08B" w14:textId="5DD48ED8" w:rsidR="006370A4" w:rsidRDefault="006370A4" w:rsidP="00720B60">
      <w:pPr>
        <w:pStyle w:val="4a"/>
      </w:pPr>
      <w:r>
        <w:t>选择功能测试</w:t>
      </w:r>
      <w:r>
        <w:rPr>
          <w:rFonts w:hint="eastAsia"/>
        </w:rPr>
        <w:t>，</w:t>
      </w:r>
      <w:r w:rsidR="00DE1953">
        <w:rPr>
          <w:rFonts w:hint="eastAsia"/>
        </w:rPr>
        <w:t>并</w:t>
      </w:r>
      <w:r w:rsidR="00DE1953">
        <w:t>添加需求</w:t>
      </w:r>
      <w:r w:rsidR="00DE1953">
        <w:rPr>
          <w:rFonts w:hint="eastAsia"/>
        </w:rPr>
        <w:t>，</w:t>
      </w:r>
      <w:r w:rsidR="00DE1953">
        <w:t>在添加需求页面勾选</w:t>
      </w:r>
      <w:r w:rsidR="00DE1953">
        <w:rPr>
          <w:rFonts w:hint="eastAsia"/>
        </w:rPr>
        <w:t>“作为用户应该可以查看、查询门店网络信息”工作项，确定。</w:t>
      </w:r>
    </w:p>
    <w:p w14:paraId="7EF0471E" w14:textId="70B4A7E0" w:rsidR="006370A4"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875328" behindDoc="0" locked="0" layoutInCell="1" allowOverlap="1" wp14:anchorId="29759215" wp14:editId="64B7F467">
                <wp:simplePos x="0" y="0"/>
                <wp:positionH relativeFrom="column">
                  <wp:posOffset>5216569</wp:posOffset>
                </wp:positionH>
                <wp:positionV relativeFrom="paragraph">
                  <wp:posOffset>1125220</wp:posOffset>
                </wp:positionV>
                <wp:extent cx="461176" cy="143123"/>
                <wp:effectExtent l="19050" t="19050" r="15240" b="28575"/>
                <wp:wrapNone/>
                <wp:docPr id="43334" name="矩形 43334"/>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2110A" id="矩形 43334" o:spid="_x0000_s1026" style="position:absolute;left:0;text-align:left;margin-left:410.75pt;margin-top:88.6pt;width:36.3pt;height:1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873280" behindDoc="0" locked="0" layoutInCell="1" allowOverlap="1" wp14:anchorId="354B1573" wp14:editId="5D993575">
                <wp:simplePos x="0" y="0"/>
                <wp:positionH relativeFrom="column">
                  <wp:posOffset>1831070</wp:posOffset>
                </wp:positionH>
                <wp:positionV relativeFrom="paragraph">
                  <wp:posOffset>887182</wp:posOffset>
                </wp:positionV>
                <wp:extent cx="461176" cy="143123"/>
                <wp:effectExtent l="19050" t="19050" r="15240" b="28575"/>
                <wp:wrapNone/>
                <wp:docPr id="43333" name="矩形 43333"/>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07FF" id="矩形 43333" o:spid="_x0000_s1026" style="position:absolute;left:0;text-align:left;margin-left:144.2pt;margin-top:69.85pt;width:36.3pt;height:1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" filled="f" strokecolor="#c7000b" strokeweight="2.25pt"/>
            </w:pict>
          </mc:Fallback>
        </mc:AlternateContent>
      </w:r>
      <w:r w:rsidR="006370A4">
        <w:rPr>
          <w:noProof/>
        </w:rPr>
        <w:drawing>
          <wp:inline distT="0" distB="0" distL="0" distR="0" wp14:anchorId="60149073" wp14:editId="31424E3D">
            <wp:extent cx="5400000" cy="1622017"/>
            <wp:effectExtent l="19050" t="19050" r="10795" b="16510"/>
            <wp:docPr id="43332" name="图片 4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00" cy="1622017"/>
                    </a:xfrm>
                    <a:prstGeom prst="rect">
                      <a:avLst/>
                    </a:prstGeom>
                    <a:ln w="12700">
                      <a:solidFill>
                        <a:schemeClr val="bg1">
                          <a:lumMod val="85000"/>
                        </a:schemeClr>
                      </a:solidFill>
                    </a:ln>
                  </pic:spPr>
                </pic:pic>
              </a:graphicData>
            </a:graphic>
          </wp:inline>
        </w:drawing>
      </w:r>
    </w:p>
    <w:p w14:paraId="4351A792" w14:textId="7D78B5F5" w:rsidR="00DE1953" w:rsidRDefault="00DE1953" w:rsidP="00056A66">
      <w:pPr>
        <w:pStyle w:val="1e"/>
        <w:ind w:left="480" w:firstLine="840"/>
        <w:rPr>
          <w:rFonts w:hint="eastAsia"/>
        </w:rPr>
      </w:pPr>
      <w:r w:rsidRPr="00312C7F">
        <w:rPr>
          <w:noProof/>
        </w:rPr>
        <mc:AlternateContent>
          <mc:Choice Requires="wps">
            <w:drawing>
              <wp:anchor distT="0" distB="0" distL="114300" distR="114300" simplePos="0" relativeHeight="251877376" behindDoc="0" locked="0" layoutInCell="1" allowOverlap="1" wp14:anchorId="6BABEAE7" wp14:editId="1E9C5C1E">
                <wp:simplePos x="0" y="0"/>
                <wp:positionH relativeFrom="column">
                  <wp:posOffset>883102</wp:posOffset>
                </wp:positionH>
                <wp:positionV relativeFrom="paragraph">
                  <wp:posOffset>1050177</wp:posOffset>
                </wp:positionV>
                <wp:extent cx="1692322" cy="170597"/>
                <wp:effectExtent l="19050" t="19050" r="22225" b="20320"/>
                <wp:wrapNone/>
                <wp:docPr id="43336" name="矩形 43336"/>
                <wp:cNvGraphicFramePr/>
                <a:graphic xmlns:a="http://schemas.openxmlformats.org/drawingml/2006/main">
                  <a:graphicData uri="http://schemas.microsoft.com/office/word/2010/wordprocessingShape">
                    <wps:wsp>
                      <wps:cNvSpPr/>
                      <wps:spPr>
                        <a:xfrm>
                          <a:off x="0" y="0"/>
                          <a:ext cx="1692322" cy="170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6FAD6" id="矩形 43336" o:spid="_x0000_s1026" style="position:absolute;left:0;text-align:left;margin-left:69.55pt;margin-top:82.7pt;width:133.25pt;height:13.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" filled="f" strokecolor="#c7000b" strokeweight="2.25pt"/>
            </w:pict>
          </mc:Fallback>
        </mc:AlternateContent>
      </w:r>
      <w:r>
        <w:rPr>
          <w:noProof/>
        </w:rPr>
        <w:drawing>
          <wp:inline distT="0" distB="0" distL="0" distR="0" wp14:anchorId="4A3F9D40" wp14:editId="6876AEE4">
            <wp:extent cx="3600000" cy="3110687"/>
            <wp:effectExtent l="19050" t="19050" r="19685" b="13970"/>
            <wp:docPr id="43335" name="图片 4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3110687"/>
                    </a:xfrm>
                    <a:prstGeom prst="rect">
                      <a:avLst/>
                    </a:prstGeom>
                    <a:ln w="12700">
                      <a:solidFill>
                        <a:schemeClr val="bg1">
                          <a:lumMod val="85000"/>
                        </a:schemeClr>
                      </a:solidFill>
                    </a:ln>
                  </pic:spPr>
                </pic:pic>
              </a:graphicData>
            </a:graphic>
          </wp:inline>
        </w:drawing>
      </w:r>
      <w:r>
        <w:tab/>
      </w:r>
    </w:p>
    <w:p w14:paraId="32F59A87" w14:textId="4BB4CC52" w:rsidR="00721693" w:rsidRDefault="00721693" w:rsidP="00C95A6E">
      <w:pPr>
        <w:pStyle w:val="30"/>
      </w:pPr>
      <w:r>
        <w:t>设计功能测试用例</w:t>
      </w:r>
    </w:p>
    <w:p w14:paraId="0DC84877" w14:textId="1335F50E" w:rsidR="004B1460" w:rsidRDefault="00DE1953" w:rsidP="00721693">
      <w:pPr>
        <w:pStyle w:val="4a"/>
      </w:pPr>
      <w:r>
        <w:lastRenderedPageBreak/>
        <w:t>在测试计划新建成功后点击</w:t>
      </w:r>
      <w:r>
        <w:rPr>
          <w:rFonts w:hint="eastAsia"/>
        </w:rPr>
        <w:t>“</w:t>
      </w:r>
      <w:r>
        <w:t>设计</w:t>
      </w:r>
      <w:r>
        <w:rPr>
          <w:rFonts w:hint="eastAsia"/>
        </w:rPr>
        <w:t>”</w:t>
      </w:r>
      <w:r w:rsidR="004B1460" w:rsidRPr="00312C7F">
        <w:t>，进入</w:t>
      </w:r>
      <w:r w:rsidR="004B1460" w:rsidRPr="00721693">
        <w:rPr>
          <w:rFonts w:ascii="方正兰亭黑简体"/>
        </w:rPr>
        <w:t>＂</w:t>
      </w:r>
      <w:r w:rsidR="004B1460" w:rsidRPr="00312C7F">
        <w:t>测试设计</w:t>
      </w:r>
      <w:r w:rsidR="004B1460" w:rsidRPr="00721693">
        <w:rPr>
          <w:rFonts w:ascii="方正兰亭黑简体"/>
        </w:rPr>
        <w:t>＂</w:t>
      </w:r>
      <w:r w:rsidR="004B1460" w:rsidRPr="00312C7F">
        <w:t>页面。</w:t>
      </w:r>
    </w:p>
    <w:p w14:paraId="5CD29ADB" w14:textId="62533AD1" w:rsidR="00DE1953" w:rsidRPr="00312C7F" w:rsidRDefault="00DE1953" w:rsidP="00056A66">
      <w:pPr>
        <w:pStyle w:val="1e"/>
        <w:ind w:left="480" w:firstLine="840"/>
        <w:rPr>
          <w:rFonts w:hint="eastAsia"/>
        </w:rPr>
      </w:pPr>
      <w:r w:rsidRPr="00312C7F">
        <w:rPr>
          <w:noProof/>
        </w:rPr>
        <mc:AlternateContent>
          <mc:Choice Requires="wps">
            <w:drawing>
              <wp:anchor distT="0" distB="0" distL="114300" distR="114300" simplePos="0" relativeHeight="251701248" behindDoc="0" locked="0" layoutInCell="1" allowOverlap="1" wp14:anchorId="1C3CF69F" wp14:editId="51AEB166">
                <wp:simplePos x="0" y="0"/>
                <wp:positionH relativeFrom="column">
                  <wp:posOffset>3566873</wp:posOffset>
                </wp:positionH>
                <wp:positionV relativeFrom="paragraph">
                  <wp:posOffset>691689</wp:posOffset>
                </wp:positionV>
                <wp:extent cx="461176" cy="232012"/>
                <wp:effectExtent l="19050" t="19050" r="15240" b="15875"/>
                <wp:wrapNone/>
                <wp:docPr id="21" name="矩形 21"/>
                <wp:cNvGraphicFramePr/>
                <a:graphic xmlns:a="http://schemas.openxmlformats.org/drawingml/2006/main">
                  <a:graphicData uri="http://schemas.microsoft.com/office/word/2010/wordprocessingShape">
                    <wps:wsp>
                      <wps:cNvSpPr/>
                      <wps:spPr>
                        <a:xfrm>
                          <a:off x="0" y="0"/>
                          <a:ext cx="461176" cy="2320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815FA" id="矩形 21" o:spid="_x0000_s1026" style="position:absolute;left:0;text-align:left;margin-left:280.85pt;margin-top:54.45pt;width:36.3pt;height:1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" filled="f" strokecolor="#c7000b" strokeweight="2.25pt"/>
            </w:pict>
          </mc:Fallback>
        </mc:AlternateContent>
      </w:r>
      <w:r>
        <w:rPr>
          <w:noProof/>
        </w:rPr>
        <w:drawing>
          <wp:inline distT="0" distB="0" distL="0" distR="0" wp14:anchorId="77D76963" wp14:editId="3EB78582">
            <wp:extent cx="5400000" cy="1132330"/>
            <wp:effectExtent l="19050" t="19050" r="10795" b="10795"/>
            <wp:docPr id="43337" name="图片 4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00" cy="1132330"/>
                    </a:xfrm>
                    <a:prstGeom prst="rect">
                      <a:avLst/>
                    </a:prstGeom>
                    <a:ln w="12700">
                      <a:solidFill>
                        <a:schemeClr val="bg1">
                          <a:lumMod val="85000"/>
                        </a:schemeClr>
                      </a:solidFill>
                    </a:ln>
                  </pic:spPr>
                </pic:pic>
              </a:graphicData>
            </a:graphic>
          </wp:inline>
        </w:drawing>
      </w:r>
    </w:p>
    <w:p w14:paraId="65F194C0" w14:textId="12D2EE65" w:rsidR="004B1460" w:rsidRPr="00312C7F" w:rsidRDefault="004B1460" w:rsidP="00720B60">
      <w:pPr>
        <w:pStyle w:val="4a"/>
      </w:pPr>
      <w:r w:rsidRPr="00312C7F">
        <w:t>单击页面左侧菜单</w:t>
      </w:r>
      <w:r w:rsidRPr="00A85B01">
        <w:rPr>
          <w:rFonts w:ascii="方正兰亭黑简体"/>
        </w:rPr>
        <w:t>＂</w:t>
      </w:r>
      <w:r w:rsidRPr="00312C7F">
        <w:t>需求目录</w:t>
      </w:r>
      <w:r w:rsidRPr="00A85B01">
        <w:rPr>
          <w:rFonts w:ascii="方正兰亭黑简体"/>
        </w:rPr>
        <w:t>＂</w:t>
      </w:r>
      <w:r w:rsidRPr="00312C7F">
        <w:t>，</w:t>
      </w:r>
      <w:r w:rsidR="00720B60" w:rsidRPr="00312C7F">
        <w:t>找到</w:t>
      </w:r>
      <w:r w:rsidR="00720B60">
        <w:t>并</w:t>
      </w:r>
      <w:r w:rsidR="00720B60" w:rsidRPr="00312C7F">
        <w:t>单击</w:t>
      </w:r>
      <w:r w:rsidRPr="00312C7F">
        <w:t>Story</w:t>
      </w:r>
      <w:r w:rsidRPr="00A85B01">
        <w:rPr>
          <w:rFonts w:ascii="方正兰亭黑简体"/>
        </w:rPr>
        <w:t>＂</w:t>
      </w:r>
      <w:r w:rsidRPr="00312C7F">
        <w:t>作为用户应该可以查看、查询所有门店网络</w:t>
      </w:r>
      <w:r w:rsidRPr="00A85B01">
        <w:rPr>
          <w:rFonts w:ascii="方正兰亭黑简体"/>
        </w:rPr>
        <w:t>＂</w:t>
      </w:r>
      <w:r w:rsidRPr="00312C7F">
        <w:t>，</w:t>
      </w:r>
      <w:r w:rsidR="00720B60">
        <w:t>从操作</w:t>
      </w:r>
      <w:proofErr w:type="gramStart"/>
      <w:r w:rsidR="00720B60">
        <w:t>栏选择</w:t>
      </w:r>
      <w:proofErr w:type="gramEnd"/>
      <w:r w:rsidR="00720B60">
        <w:rPr>
          <w:rFonts w:hint="eastAsia"/>
        </w:rPr>
        <w:t>“新建测试用例”或</w:t>
      </w:r>
      <w:r w:rsidR="00720B60">
        <w:t>点击右上角</w:t>
      </w:r>
      <w:r w:rsidRPr="00A85B01">
        <w:rPr>
          <w:rFonts w:ascii="方正兰亭黑简体"/>
        </w:rPr>
        <w:t>＂</w:t>
      </w:r>
      <w:r w:rsidRPr="00312C7F">
        <w:t>新建</w:t>
      </w:r>
      <w:r w:rsidRPr="00A85B01">
        <w:rPr>
          <w:rFonts w:ascii="方正兰亭黑简体"/>
        </w:rPr>
        <w:t>＂</w:t>
      </w:r>
      <w:r w:rsidRPr="00312C7F">
        <w:t>。</w:t>
      </w:r>
    </w:p>
    <w:p w14:paraId="7FE47545" w14:textId="2C768A2A" w:rsidR="004B1460" w:rsidRPr="00312C7F"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702272" behindDoc="0" locked="0" layoutInCell="1" allowOverlap="1" wp14:anchorId="137DE5E8" wp14:editId="501E86E4">
                <wp:simplePos x="0" y="0"/>
                <wp:positionH relativeFrom="column">
                  <wp:posOffset>1737264</wp:posOffset>
                </wp:positionH>
                <wp:positionV relativeFrom="paragraph">
                  <wp:posOffset>1060450</wp:posOffset>
                </wp:positionV>
                <wp:extent cx="424282" cy="95416"/>
                <wp:effectExtent l="19050" t="19050" r="13970" b="19050"/>
                <wp:wrapNone/>
                <wp:docPr id="22" name="矩形 22"/>
                <wp:cNvGraphicFramePr/>
                <a:graphic xmlns:a="http://schemas.openxmlformats.org/drawingml/2006/main">
                  <a:graphicData uri="http://schemas.microsoft.com/office/word/2010/wordprocessingShape">
                    <wps:wsp>
                      <wps:cNvSpPr/>
                      <wps:spPr>
                        <a:xfrm>
                          <a:off x="0" y="0"/>
                          <a:ext cx="424282" cy="954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9AC7" id="矩形 22" o:spid="_x0000_s1026" style="position:absolute;left:0;text-align:left;margin-left:136.8pt;margin-top:83.5pt;width:33.4pt;height: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" filled="f" strokecolor="#c7000b" strokeweight="2.25pt"/>
            </w:pict>
          </mc:Fallback>
        </mc:AlternateContent>
      </w:r>
      <w:r w:rsidR="003155C6" w:rsidRPr="00312C7F">
        <w:rPr>
          <w:noProof/>
        </w:rPr>
        <mc:AlternateContent>
          <mc:Choice Requires="wps">
            <w:drawing>
              <wp:anchor distT="0" distB="0" distL="114300" distR="114300" simplePos="0" relativeHeight="251879424" behindDoc="0" locked="0" layoutInCell="1" allowOverlap="1" wp14:anchorId="6541D5AF" wp14:editId="5A9F254E">
                <wp:simplePos x="0" y="0"/>
                <wp:positionH relativeFrom="column">
                  <wp:posOffset>5548560</wp:posOffset>
                </wp:positionH>
                <wp:positionV relativeFrom="paragraph">
                  <wp:posOffset>551354</wp:posOffset>
                </wp:positionV>
                <wp:extent cx="304061" cy="149889"/>
                <wp:effectExtent l="19050" t="19050" r="20320" b="21590"/>
                <wp:wrapNone/>
                <wp:docPr id="43340" name="矩形 43340"/>
                <wp:cNvGraphicFramePr/>
                <a:graphic xmlns:a="http://schemas.openxmlformats.org/drawingml/2006/main">
                  <a:graphicData uri="http://schemas.microsoft.com/office/word/2010/wordprocessingShape">
                    <wps:wsp>
                      <wps:cNvSpPr/>
                      <wps:spPr>
                        <a:xfrm>
                          <a:off x="0" y="0"/>
                          <a:ext cx="304061" cy="1498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04FF0" id="矩形 43340" o:spid="_x0000_s1026" style="position:absolute;left:0;text-align:left;margin-left:436.9pt;margin-top:43.4pt;width:23.95pt;height:11.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" filled="f" strokecolor="#c7000b" strokeweight="2.25pt"/>
            </w:pict>
          </mc:Fallback>
        </mc:AlternateContent>
      </w:r>
      <w:r w:rsidR="00720B60">
        <w:rPr>
          <w:noProof/>
        </w:rPr>
        <w:drawing>
          <wp:inline distT="0" distB="0" distL="0" distR="0" wp14:anchorId="5C1B87DF" wp14:editId="32536530">
            <wp:extent cx="5400000" cy="1202366"/>
            <wp:effectExtent l="19050" t="19050" r="10795" b="17145"/>
            <wp:docPr id="43339" name="图片 4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00" cy="1202366"/>
                    </a:xfrm>
                    <a:prstGeom prst="rect">
                      <a:avLst/>
                    </a:prstGeom>
                    <a:ln w="12700">
                      <a:solidFill>
                        <a:schemeClr val="bg1">
                          <a:lumMod val="85000"/>
                        </a:schemeClr>
                      </a:solidFill>
                    </a:ln>
                  </pic:spPr>
                </pic:pic>
              </a:graphicData>
            </a:graphic>
          </wp:inline>
        </w:drawing>
      </w:r>
    </w:p>
    <w:p w14:paraId="7A73CB01" w14:textId="57527EAF" w:rsidR="004B1460" w:rsidRPr="00312C7F" w:rsidRDefault="004B1460" w:rsidP="00720B60">
      <w:pPr>
        <w:pStyle w:val="4a"/>
      </w:pPr>
      <w:r w:rsidRPr="00312C7F">
        <w:t>输入名称</w:t>
      </w:r>
      <w:r w:rsidRPr="00A85B01">
        <w:rPr>
          <w:rFonts w:ascii="方正兰亭黑简体"/>
        </w:rPr>
        <w:t>＂</w:t>
      </w:r>
      <w:r w:rsidRPr="00312C7F">
        <w:t>门</w:t>
      </w:r>
      <w:proofErr w:type="gramStart"/>
      <w:r w:rsidRPr="00312C7F">
        <w:t>店网络</w:t>
      </w:r>
      <w:proofErr w:type="gramEnd"/>
      <w:r w:rsidRPr="00312C7F">
        <w:t>查询</w:t>
      </w:r>
      <w:r w:rsidRPr="00A85B01">
        <w:rPr>
          <w:rFonts w:ascii="方正兰亭黑简体"/>
        </w:rPr>
        <w:t>＂</w:t>
      </w:r>
      <w:r w:rsidRPr="00312C7F">
        <w:t>，选择模块</w:t>
      </w:r>
      <w:r w:rsidRPr="00A85B01">
        <w:rPr>
          <w:rFonts w:ascii="方正兰亭黑简体"/>
        </w:rPr>
        <w:t>＂</w:t>
      </w:r>
      <w:r w:rsidRPr="00312C7F">
        <w:t>门店网络</w:t>
      </w:r>
      <w:r w:rsidRPr="00A85B01">
        <w:rPr>
          <w:rFonts w:ascii="方正兰亭黑简体"/>
        </w:rPr>
        <w:t>＂</w:t>
      </w:r>
      <w:r w:rsidRPr="00312C7F">
        <w:t>、迭代</w:t>
      </w:r>
      <w:r w:rsidRPr="00A85B01">
        <w:rPr>
          <w:rFonts w:ascii="方正兰亭黑简体"/>
        </w:rPr>
        <w:t>＂</w:t>
      </w:r>
      <w:r w:rsidRPr="00312C7F">
        <w:t>迭代</w:t>
      </w:r>
      <w:r w:rsidRPr="00312C7F">
        <w:t>4</w:t>
      </w:r>
      <w:r w:rsidRPr="00A85B01">
        <w:rPr>
          <w:rFonts w:ascii="方正兰亭黑简体"/>
        </w:rPr>
        <w:t>＂</w:t>
      </w:r>
      <w:r w:rsidRPr="00312C7F">
        <w:t>，处理人。添加以下测试步骤与预期结果，单击</w:t>
      </w:r>
      <w:r w:rsidRPr="00A85B01">
        <w:rPr>
          <w:rFonts w:ascii="方正兰亭黑简体"/>
        </w:rPr>
        <w:t>＂</w:t>
      </w:r>
      <w:r w:rsidRPr="00312C7F">
        <w:t>保存</w:t>
      </w:r>
      <w:r w:rsidRPr="00A85B01">
        <w:rPr>
          <w:rFonts w:ascii="方正兰亭黑简体"/>
        </w:rPr>
        <w:t>＂</w:t>
      </w:r>
      <w:r w:rsidRPr="00312C7F">
        <w:t>。</w:t>
      </w:r>
    </w:p>
    <w:tbl>
      <w:tblPr>
        <w:tblStyle w:val="V30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42"/>
        <w:gridCol w:w="5996"/>
      </w:tblGrid>
      <w:tr w:rsidR="004B1460" w:rsidRPr="00312C7F" w14:paraId="4D119CB6"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3" w:type="pct"/>
            <w:tcBorders>
              <w:top w:val="single" w:sz="18" w:space="0" w:color="auto"/>
              <w:bottom w:val="single" w:sz="8" w:space="0" w:color="auto"/>
            </w:tcBorders>
            <w:shd w:val="clear" w:color="auto" w:fill="D9D9D9" w:themeFill="background1" w:themeFillShade="D9"/>
          </w:tcPr>
          <w:p w14:paraId="473FD7C7" w14:textId="74C63695" w:rsidR="004B1460" w:rsidRPr="00312C7F" w:rsidRDefault="004B1460" w:rsidP="007521D6">
            <w:pPr>
              <w:pStyle w:val="5a"/>
            </w:pPr>
            <w:r w:rsidRPr="00312C7F">
              <w:t>测试步骤</w:t>
            </w:r>
          </w:p>
        </w:tc>
        <w:tc>
          <w:tcPr>
            <w:tcW w:w="3777" w:type="pct"/>
            <w:tcBorders>
              <w:top w:val="single" w:sz="18" w:space="0" w:color="auto"/>
              <w:bottom w:val="single" w:sz="8" w:space="0" w:color="auto"/>
            </w:tcBorders>
            <w:shd w:val="clear" w:color="auto" w:fill="D9D9D9" w:themeFill="background1" w:themeFillShade="D9"/>
          </w:tcPr>
          <w:p w14:paraId="7745D537"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预期结果</w:t>
            </w:r>
          </w:p>
        </w:tc>
      </w:tr>
      <w:tr w:rsidR="004B1460" w:rsidRPr="00312C7F" w14:paraId="73558C9B" w14:textId="77777777" w:rsidTr="0018041C">
        <w:tc>
          <w:tcPr>
            <w:cnfStyle w:val="001000000000" w:firstRow="0" w:lastRow="0" w:firstColumn="1" w:lastColumn="0" w:oddVBand="0" w:evenVBand="0" w:oddHBand="0" w:evenHBand="0" w:firstRowFirstColumn="0" w:firstRowLastColumn="0" w:lastRowFirstColumn="0" w:lastRowLastColumn="0"/>
            <w:tcW w:w="1223" w:type="pct"/>
            <w:tcBorders>
              <w:top w:val="single" w:sz="8" w:space="0" w:color="auto"/>
            </w:tcBorders>
          </w:tcPr>
          <w:p w14:paraId="37B5C42A" w14:textId="77777777" w:rsidR="004B1460" w:rsidRPr="00312C7F" w:rsidRDefault="004B1460" w:rsidP="007521D6">
            <w:pPr>
              <w:pStyle w:val="5a"/>
            </w:pPr>
            <w:r w:rsidRPr="00312C7F">
              <w:t>打开凤凰商城首页</w:t>
            </w:r>
          </w:p>
        </w:tc>
        <w:tc>
          <w:tcPr>
            <w:tcW w:w="3777" w:type="pct"/>
            <w:tcBorders>
              <w:top w:val="single" w:sz="8" w:space="0" w:color="auto"/>
            </w:tcBorders>
          </w:tcPr>
          <w:p w14:paraId="5333552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页面正常显示。</w:t>
            </w:r>
          </w:p>
        </w:tc>
      </w:tr>
      <w:tr w:rsidR="004B1460" w:rsidRPr="00312C7F" w14:paraId="5E6C848D" w14:textId="77777777" w:rsidTr="0018041C">
        <w:tc>
          <w:tcPr>
            <w:cnfStyle w:val="001000000000" w:firstRow="0" w:lastRow="0" w:firstColumn="1" w:lastColumn="0" w:oddVBand="0" w:evenVBand="0" w:oddHBand="0" w:evenHBand="0" w:firstRowFirstColumn="0" w:firstRowLastColumn="0" w:lastRowFirstColumn="0" w:lastRowLastColumn="0"/>
            <w:tcW w:w="1223" w:type="pct"/>
          </w:tcPr>
          <w:p w14:paraId="34000A4C" w14:textId="77777777" w:rsidR="004B1460" w:rsidRPr="00312C7F" w:rsidRDefault="004B1460" w:rsidP="007521D6">
            <w:pPr>
              <w:pStyle w:val="5a"/>
            </w:pPr>
            <w:r w:rsidRPr="00312C7F">
              <w:t>单击菜单</w:t>
            </w:r>
            <w:r w:rsidRPr="00A85B01">
              <w:rPr>
                <w:rFonts w:ascii="方正兰亭黑简体"/>
              </w:rPr>
              <w:t>＂</w:t>
            </w:r>
            <w:r w:rsidRPr="00312C7F">
              <w:t>门店网络</w:t>
            </w:r>
            <w:r w:rsidRPr="00A85B01">
              <w:rPr>
                <w:rFonts w:ascii="方正兰亭黑简体"/>
              </w:rPr>
              <w:t>＂</w:t>
            </w:r>
          </w:p>
        </w:tc>
        <w:tc>
          <w:tcPr>
            <w:tcW w:w="3777" w:type="pct"/>
          </w:tcPr>
          <w:p w14:paraId="0097E65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进入</w:t>
            </w:r>
            <w:r w:rsidRPr="00A85B01">
              <w:rPr>
                <w:rFonts w:ascii="方正兰亭黑简体"/>
              </w:rPr>
              <w:t>＂</w:t>
            </w:r>
            <w:r w:rsidRPr="00312C7F">
              <w:t>门店网络</w:t>
            </w:r>
            <w:r w:rsidRPr="00A85B01">
              <w:rPr>
                <w:rFonts w:ascii="方正兰亭黑简体"/>
              </w:rPr>
              <w:t>＂</w:t>
            </w:r>
            <w:r w:rsidRPr="00312C7F">
              <w:t>界面，页面中存在省份筛选，页面最下面显示推荐门店信息。</w:t>
            </w:r>
          </w:p>
        </w:tc>
      </w:tr>
      <w:tr w:rsidR="004B1460" w:rsidRPr="00312C7F" w14:paraId="0A9E32C0" w14:textId="77777777" w:rsidTr="0018041C">
        <w:tc>
          <w:tcPr>
            <w:cnfStyle w:val="001000000000" w:firstRow="0" w:lastRow="0" w:firstColumn="1" w:lastColumn="0" w:oddVBand="0" w:evenVBand="0" w:oddHBand="0" w:evenHBand="0" w:firstRowFirstColumn="0" w:firstRowLastColumn="0" w:lastRowFirstColumn="0" w:lastRowLastColumn="0"/>
            <w:tcW w:w="1223" w:type="pct"/>
          </w:tcPr>
          <w:p w14:paraId="0425F31D" w14:textId="77777777" w:rsidR="004B1460" w:rsidRPr="00312C7F" w:rsidRDefault="004B1460" w:rsidP="007521D6">
            <w:pPr>
              <w:pStyle w:val="5a"/>
            </w:pPr>
            <w:r w:rsidRPr="00312C7F">
              <w:t>选择省份</w:t>
            </w:r>
            <w:r w:rsidRPr="00A85B01">
              <w:rPr>
                <w:rFonts w:ascii="方正兰亭黑简体"/>
              </w:rPr>
              <w:t>＂</w:t>
            </w:r>
            <w:r w:rsidRPr="00312C7F">
              <w:t>山东</w:t>
            </w:r>
            <w:r w:rsidRPr="00A85B01">
              <w:rPr>
                <w:rFonts w:ascii="方正兰亭黑简体"/>
              </w:rPr>
              <w:t>＂</w:t>
            </w:r>
          </w:p>
        </w:tc>
        <w:tc>
          <w:tcPr>
            <w:tcW w:w="3777" w:type="pct"/>
          </w:tcPr>
          <w:p w14:paraId="3EEC4EF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列出山东省的门</w:t>
            </w:r>
            <w:proofErr w:type="gramStart"/>
            <w:r w:rsidRPr="00312C7F">
              <w:t>店信息</w:t>
            </w:r>
            <w:proofErr w:type="gramEnd"/>
            <w:r w:rsidRPr="00312C7F">
              <w:t>列表，门</w:t>
            </w:r>
            <w:proofErr w:type="gramStart"/>
            <w:r w:rsidRPr="00312C7F">
              <w:t>店信息</w:t>
            </w:r>
            <w:proofErr w:type="gramEnd"/>
            <w:r w:rsidRPr="00312C7F">
              <w:t>包括（地址、电话）。</w:t>
            </w:r>
          </w:p>
        </w:tc>
      </w:tr>
    </w:tbl>
    <w:p w14:paraId="21525692" w14:textId="77777777" w:rsidR="00F327D2" w:rsidRDefault="004B1460" w:rsidP="00056A66">
      <w:pPr>
        <w:pStyle w:val="1e"/>
        <w:ind w:left="480" w:firstLine="840"/>
        <w:rPr>
          <w:rFonts w:hint="eastAsia"/>
        </w:rPr>
      </w:pPr>
      <w:r w:rsidRPr="00312C7F">
        <w:t>此测试用例和对应的工作项当中，模块和</w:t>
      </w:r>
      <w:proofErr w:type="gramStart"/>
      <w:r w:rsidRPr="00312C7F">
        <w:t>迭代需</w:t>
      </w:r>
      <w:proofErr w:type="gramEnd"/>
      <w:r w:rsidRPr="00312C7F">
        <w:t>选为</w:t>
      </w:r>
      <w:r w:rsidRPr="00A85B01">
        <w:t>＂</w:t>
      </w:r>
      <w:r w:rsidRPr="00312C7F">
        <w:t>门店网络</w:t>
      </w:r>
      <w:r w:rsidRPr="00A85B01">
        <w:t>＂</w:t>
      </w:r>
      <w:r w:rsidRPr="00312C7F">
        <w:t>、</w:t>
      </w:r>
      <w:r w:rsidRPr="00A85B01">
        <w:t>＂</w:t>
      </w:r>
      <w:r w:rsidRPr="00312C7F">
        <w:t>迭代</w:t>
      </w:r>
      <w:r w:rsidRPr="00312C7F">
        <w:t>4</w:t>
      </w:r>
      <w:r w:rsidRPr="00A85B01">
        <w:t>＂</w:t>
      </w:r>
      <w:r w:rsidRPr="00312C7F">
        <w:t>。</w:t>
      </w:r>
    </w:p>
    <w:p w14:paraId="364F7543" w14:textId="58E266C3" w:rsidR="00F327D2" w:rsidRPr="00312C7F" w:rsidRDefault="00F327D2" w:rsidP="00056A66">
      <w:pPr>
        <w:pStyle w:val="1e"/>
        <w:ind w:left="480" w:firstLine="840"/>
        <w:rPr>
          <w:rFonts w:hint="eastAsia"/>
        </w:rPr>
      </w:pPr>
      <w:r w:rsidRPr="00312C7F">
        <w:t>注意：此步骤新建的测试用例的模块、迭代对应工作项当中的模块和迭代。如不一致，则将影响最终</w:t>
      </w:r>
      <w:r w:rsidRPr="00A85B01">
        <w:t>＂</w:t>
      </w:r>
      <w:r w:rsidRPr="00312C7F">
        <w:t>质量报告</w:t>
      </w:r>
      <w:r w:rsidRPr="00A85B01">
        <w:t>＂</w:t>
      </w:r>
      <w:r w:rsidRPr="00312C7F">
        <w:t>的结果。</w:t>
      </w:r>
      <w:r w:rsidRPr="00312C7F">
        <w:t xml:space="preserve"> </w:t>
      </w:r>
    </w:p>
    <w:p w14:paraId="720D9B21" w14:textId="77777777" w:rsidR="004B1460" w:rsidRPr="00F327D2" w:rsidRDefault="004B1460" w:rsidP="00056A66">
      <w:pPr>
        <w:pStyle w:val="1e"/>
        <w:ind w:left="480" w:firstLine="840"/>
        <w:rPr>
          <w:rFonts w:hint="eastAsia"/>
        </w:rPr>
      </w:pPr>
    </w:p>
    <w:p w14:paraId="0F0547B6" w14:textId="3472C0F1" w:rsidR="004B1460" w:rsidRPr="00312C7F" w:rsidRDefault="00A4347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706368" behindDoc="0" locked="0" layoutInCell="1" allowOverlap="1" wp14:anchorId="68F560DB" wp14:editId="7443FFD1">
                <wp:simplePos x="0" y="0"/>
                <wp:positionH relativeFrom="column">
                  <wp:posOffset>917731</wp:posOffset>
                </wp:positionH>
                <wp:positionV relativeFrom="paragraph">
                  <wp:posOffset>1678392</wp:posOffset>
                </wp:positionV>
                <wp:extent cx="2545689" cy="424281"/>
                <wp:effectExtent l="19050" t="19050" r="26670" b="13970"/>
                <wp:wrapNone/>
                <wp:docPr id="28" name="矩形 28"/>
                <wp:cNvGraphicFramePr/>
                <a:graphic xmlns:a="http://schemas.openxmlformats.org/drawingml/2006/main">
                  <a:graphicData uri="http://schemas.microsoft.com/office/word/2010/wordprocessingShape">
                    <wps:wsp>
                      <wps:cNvSpPr/>
                      <wps:spPr>
                        <a:xfrm>
                          <a:off x="0" y="0"/>
                          <a:ext cx="2545689" cy="4242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3093E" id="矩形 28" o:spid="_x0000_s1026" style="position:absolute;left:0;text-align:left;margin-left:72.25pt;margin-top:132.15pt;width:200.45pt;height:3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05344" behindDoc="0" locked="0" layoutInCell="1" allowOverlap="1" wp14:anchorId="7612F1E4" wp14:editId="01F768CE">
                <wp:simplePos x="0" y="0"/>
                <wp:positionH relativeFrom="column">
                  <wp:posOffset>938661</wp:posOffset>
                </wp:positionH>
                <wp:positionV relativeFrom="paragraph">
                  <wp:posOffset>286272</wp:posOffset>
                </wp:positionV>
                <wp:extent cx="570230" cy="328930"/>
                <wp:effectExtent l="19050" t="19050" r="20320" b="13970"/>
                <wp:wrapNone/>
                <wp:docPr id="27" name="矩形 27"/>
                <wp:cNvGraphicFramePr/>
                <a:graphic xmlns:a="http://schemas.openxmlformats.org/drawingml/2006/main">
                  <a:graphicData uri="http://schemas.microsoft.com/office/word/2010/wordprocessingShape">
                    <wps:wsp>
                      <wps:cNvSpPr/>
                      <wps:spPr>
                        <a:xfrm>
                          <a:off x="0" y="0"/>
                          <a:ext cx="570230" cy="3289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1EF2" id="矩形 27" o:spid="_x0000_s1026" style="position:absolute;left:0;text-align:left;margin-left:73.9pt;margin-top:22.55pt;width:44.9pt;height:25.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" filled="f" strokecolor="#c7000b" strokeweight="2.25pt"/>
            </w:pict>
          </mc:Fallback>
        </mc:AlternateContent>
      </w:r>
      <w:r w:rsidRPr="00312C7F">
        <w:rPr>
          <w:noProof/>
        </w:rPr>
        <mc:AlternateContent>
          <mc:Choice Requires="wps">
            <w:drawing>
              <wp:anchor distT="0" distB="0" distL="114300" distR="114300" simplePos="0" relativeHeight="251703296" behindDoc="0" locked="0" layoutInCell="1" allowOverlap="1" wp14:anchorId="0E7A6E7B" wp14:editId="36BC8682">
                <wp:simplePos x="0" y="0"/>
                <wp:positionH relativeFrom="column">
                  <wp:posOffset>4681699</wp:posOffset>
                </wp:positionH>
                <wp:positionV relativeFrom="paragraph">
                  <wp:posOffset>1298001</wp:posOffset>
                </wp:positionV>
                <wp:extent cx="519379" cy="285292"/>
                <wp:effectExtent l="19050" t="19050" r="14605" b="19685"/>
                <wp:wrapNone/>
                <wp:docPr id="25" name="矩形 25"/>
                <wp:cNvGraphicFramePr/>
                <a:graphic xmlns:a="http://schemas.openxmlformats.org/drawingml/2006/main">
                  <a:graphicData uri="http://schemas.microsoft.com/office/word/2010/wordprocessingShape">
                    <wps:wsp>
                      <wps:cNvSpPr/>
                      <wps:spPr>
                        <a:xfrm>
                          <a:off x="0" y="0"/>
                          <a:ext cx="519379" cy="2852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297C" id="矩形 25" o:spid="_x0000_s1026" style="position:absolute;left:0;text-align:left;margin-left:368.65pt;margin-top:102.2pt;width:40.9pt;height:22.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" filled="f" strokecolor="#c7000b" strokeweight="2.25pt"/>
            </w:pict>
          </mc:Fallback>
        </mc:AlternateContent>
      </w:r>
      <w:r w:rsidR="004B1460" w:rsidRPr="00312C7F">
        <w:rPr>
          <w:noProof/>
        </w:rPr>
        <mc:AlternateContent>
          <mc:Choice Requires="wps">
            <w:drawing>
              <wp:anchor distT="0" distB="0" distL="114300" distR="114300" simplePos="0" relativeHeight="251704320" behindDoc="0" locked="0" layoutInCell="1" allowOverlap="1" wp14:anchorId="2F84D356" wp14:editId="3160B9A4">
                <wp:simplePos x="0" y="0"/>
                <wp:positionH relativeFrom="column">
                  <wp:posOffset>4662910</wp:posOffset>
                </wp:positionH>
                <wp:positionV relativeFrom="paragraph">
                  <wp:posOffset>1990638</wp:posOffset>
                </wp:positionV>
                <wp:extent cx="461176" cy="307238"/>
                <wp:effectExtent l="19050" t="19050" r="15240" b="17145"/>
                <wp:wrapNone/>
                <wp:docPr id="26" name="矩形 26"/>
                <wp:cNvGraphicFramePr/>
                <a:graphic xmlns:a="http://schemas.openxmlformats.org/drawingml/2006/main">
                  <a:graphicData uri="http://schemas.microsoft.com/office/word/2010/wordprocessingShape">
                    <wps:wsp>
                      <wps:cNvSpPr/>
                      <wps:spPr>
                        <a:xfrm>
                          <a:off x="0" y="0"/>
                          <a:ext cx="461176" cy="3072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6F27F" id="矩形 26" o:spid="_x0000_s1026" style="position:absolute;left:0;text-align:left;margin-left:367.15pt;margin-top:156.75pt;width:36.3pt;height:2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" filled="f" strokecolor="#c7000b" strokeweight="2.25pt"/>
            </w:pict>
          </mc:Fallback>
        </mc:AlternateContent>
      </w:r>
      <w:r w:rsidR="004B1460" w:rsidRPr="00312C7F">
        <w:rPr>
          <w:noProof/>
        </w:rPr>
        <w:drawing>
          <wp:inline distT="0" distB="0" distL="0" distR="0" wp14:anchorId="7ACF231E" wp14:editId="7783247D">
            <wp:extent cx="5454000" cy="2955618"/>
            <wp:effectExtent l="19050" t="19050" r="1397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4000" cy="2955618"/>
                    </a:xfrm>
                    <a:prstGeom prst="rect">
                      <a:avLst/>
                    </a:prstGeom>
                    <a:ln w="12700">
                      <a:solidFill>
                        <a:schemeClr val="bg1">
                          <a:lumMod val="85000"/>
                        </a:schemeClr>
                      </a:solidFill>
                    </a:ln>
                  </pic:spPr>
                </pic:pic>
              </a:graphicData>
            </a:graphic>
          </wp:inline>
        </w:drawing>
      </w:r>
    </w:p>
    <w:p w14:paraId="4905C725" w14:textId="720F4E89" w:rsidR="00442771" w:rsidRDefault="00442771" w:rsidP="00C95A6E">
      <w:pPr>
        <w:pStyle w:val="30"/>
      </w:pPr>
      <w:r>
        <w:rPr>
          <w:rFonts w:hint="eastAsia"/>
        </w:rPr>
        <w:t>设计接口测试用例并执行</w:t>
      </w:r>
    </w:p>
    <w:p w14:paraId="589CDB5F" w14:textId="7DB5B8AB" w:rsidR="004B1460" w:rsidRPr="00312C7F" w:rsidRDefault="00C64B4F" w:rsidP="00442771">
      <w:pPr>
        <w:pStyle w:val="4a"/>
      </w:pPr>
      <w:r>
        <w:rPr>
          <w:rFonts w:hint="eastAsia"/>
        </w:rPr>
        <w:t>同</w:t>
      </w:r>
      <w:r>
        <w:t>步骤</w:t>
      </w:r>
      <w:r>
        <w:rPr>
          <w:rFonts w:hint="eastAsia"/>
        </w:rPr>
        <w:t>1</w:t>
      </w:r>
      <w:r>
        <w:rPr>
          <w:rFonts w:hint="eastAsia"/>
        </w:rPr>
        <w:t>、</w:t>
      </w:r>
      <w:r>
        <w:t>步骤</w:t>
      </w:r>
      <w:r>
        <w:rPr>
          <w:rFonts w:hint="eastAsia"/>
        </w:rPr>
        <w:t>2</w:t>
      </w:r>
      <w:r>
        <w:rPr>
          <w:rFonts w:hint="eastAsia"/>
        </w:rPr>
        <w:t>，</w:t>
      </w:r>
      <w:r w:rsidR="005536BF">
        <w:t>新建</w:t>
      </w:r>
      <w:r w:rsidR="005536BF">
        <w:rPr>
          <w:rFonts w:hint="eastAsia"/>
        </w:rPr>
        <w:t>迭代</w:t>
      </w:r>
      <w:r w:rsidR="005536BF">
        <w:rPr>
          <w:rFonts w:hint="eastAsia"/>
        </w:rPr>
        <w:t>4</w:t>
      </w:r>
      <w:r w:rsidR="005536BF">
        <w:rPr>
          <w:rFonts w:hint="eastAsia"/>
        </w:rPr>
        <w:t>接口</w:t>
      </w:r>
      <w:r w:rsidR="004B1460" w:rsidRPr="00312C7F">
        <w:t>测试</w:t>
      </w:r>
      <w:r w:rsidR="005536BF">
        <w:t>计划</w:t>
      </w:r>
      <w:r w:rsidR="004B1460" w:rsidRPr="00312C7F">
        <w:t>，</w:t>
      </w:r>
      <w:r w:rsidR="005536BF">
        <w:t>添加需求</w:t>
      </w:r>
      <w:r w:rsidR="005536BF">
        <w:rPr>
          <w:rFonts w:hint="eastAsia"/>
        </w:rPr>
        <w:t>“作为用户可以登录账号”</w:t>
      </w:r>
      <w:r w:rsidR="005536BF">
        <w:rPr>
          <w:rFonts w:hint="eastAsia"/>
        </w:rPr>
        <w:t>Story</w:t>
      </w:r>
      <w:r w:rsidR="005536BF">
        <w:rPr>
          <w:rFonts w:hint="eastAsia"/>
        </w:rPr>
        <w:t>，并为</w:t>
      </w:r>
      <w:proofErr w:type="gramStart"/>
      <w:r w:rsidR="005536BF">
        <w:rPr>
          <w:rFonts w:hint="eastAsia"/>
        </w:rPr>
        <w:t>该需求</w:t>
      </w:r>
      <w:proofErr w:type="gramEnd"/>
      <w:r w:rsidR="005536BF">
        <w:rPr>
          <w:rFonts w:hint="eastAsia"/>
        </w:rPr>
        <w:t>设计测试用例</w:t>
      </w:r>
      <w:r w:rsidR="004B1460" w:rsidRPr="00312C7F">
        <w:t>。</w:t>
      </w:r>
      <w:r w:rsidR="005536BF">
        <w:t>新建测试用例</w:t>
      </w:r>
      <w:r w:rsidR="00F327D2">
        <w:rPr>
          <w:rFonts w:hint="eastAsia"/>
        </w:rPr>
        <w:t>，</w:t>
      </w:r>
      <w:r w:rsidR="005536BF">
        <w:t>填写</w:t>
      </w:r>
      <w:r w:rsidR="00F327D2">
        <w:t>必要信息后</w:t>
      </w:r>
      <w:r w:rsidR="00F327D2">
        <w:rPr>
          <w:rFonts w:hint="eastAsia"/>
        </w:rPr>
        <w:t>，“保存并编写脚本”</w:t>
      </w:r>
      <w:r w:rsidR="00F327D2" w:rsidRPr="00312C7F">
        <w:t xml:space="preserve"> </w:t>
      </w:r>
    </w:p>
    <w:p w14:paraId="6BAA9DB7" w14:textId="43277AAE" w:rsidR="005536BF"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885568" behindDoc="0" locked="0" layoutInCell="1" allowOverlap="1" wp14:anchorId="36B393F2" wp14:editId="43E584C7">
                <wp:simplePos x="0" y="0"/>
                <wp:positionH relativeFrom="column">
                  <wp:posOffset>2936605</wp:posOffset>
                </wp:positionH>
                <wp:positionV relativeFrom="paragraph">
                  <wp:posOffset>2691852</wp:posOffset>
                </wp:positionV>
                <wp:extent cx="641445" cy="190699"/>
                <wp:effectExtent l="19050" t="19050" r="25400" b="19050"/>
                <wp:wrapNone/>
                <wp:docPr id="43344" name="矩形 43344"/>
                <wp:cNvGraphicFramePr/>
                <a:graphic xmlns:a="http://schemas.openxmlformats.org/drawingml/2006/main">
                  <a:graphicData uri="http://schemas.microsoft.com/office/word/2010/wordprocessingShape">
                    <wps:wsp>
                      <wps:cNvSpPr/>
                      <wps:spPr>
                        <a:xfrm>
                          <a:off x="0" y="0"/>
                          <a:ext cx="641445" cy="190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E10B2" id="矩形 43344" o:spid="_x0000_s1026" style="position:absolute;left:0;text-align:left;margin-left:231.25pt;margin-top:211.95pt;width:50.5pt;height: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883520" behindDoc="0" locked="0" layoutInCell="1" allowOverlap="1" wp14:anchorId="77ACFFF2" wp14:editId="50B5FAC8">
                <wp:simplePos x="0" y="0"/>
                <wp:positionH relativeFrom="column">
                  <wp:posOffset>4718094</wp:posOffset>
                </wp:positionH>
                <wp:positionV relativeFrom="paragraph">
                  <wp:posOffset>1992282</wp:posOffset>
                </wp:positionV>
                <wp:extent cx="461176" cy="307238"/>
                <wp:effectExtent l="19050" t="19050" r="15240" b="17145"/>
                <wp:wrapNone/>
                <wp:docPr id="43343" name="矩形 43343"/>
                <wp:cNvGraphicFramePr/>
                <a:graphic xmlns:a="http://schemas.openxmlformats.org/drawingml/2006/main">
                  <a:graphicData uri="http://schemas.microsoft.com/office/word/2010/wordprocessingShape">
                    <wps:wsp>
                      <wps:cNvSpPr/>
                      <wps:spPr>
                        <a:xfrm>
                          <a:off x="0" y="0"/>
                          <a:ext cx="461176" cy="3072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3D2F" id="矩形 43343" o:spid="_x0000_s1026" style="position:absolute;left:0;text-align:left;margin-left:371.5pt;margin-top:156.85pt;width:36.3pt;height:24.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" filled="f" strokecolor="#c7000b" strokeweight="2.25pt"/>
            </w:pict>
          </mc:Fallback>
        </mc:AlternateContent>
      </w:r>
      <w:r w:rsidRPr="00312C7F">
        <w:rPr>
          <w:noProof/>
        </w:rPr>
        <mc:AlternateContent>
          <mc:Choice Requires="wps">
            <w:drawing>
              <wp:anchor distT="0" distB="0" distL="114300" distR="114300" simplePos="0" relativeHeight="251881472" behindDoc="0" locked="0" layoutInCell="1" allowOverlap="1" wp14:anchorId="7C617A65" wp14:editId="5C9A2C64">
                <wp:simplePos x="0" y="0"/>
                <wp:positionH relativeFrom="column">
                  <wp:posOffset>4680516</wp:posOffset>
                </wp:positionH>
                <wp:positionV relativeFrom="paragraph">
                  <wp:posOffset>1357917</wp:posOffset>
                </wp:positionV>
                <wp:extent cx="461176" cy="307238"/>
                <wp:effectExtent l="19050" t="19050" r="15240" b="17145"/>
                <wp:wrapNone/>
                <wp:docPr id="43342" name="矩形 43342"/>
                <wp:cNvGraphicFramePr/>
                <a:graphic xmlns:a="http://schemas.openxmlformats.org/drawingml/2006/main">
                  <a:graphicData uri="http://schemas.microsoft.com/office/word/2010/wordprocessingShape">
                    <wps:wsp>
                      <wps:cNvSpPr/>
                      <wps:spPr>
                        <a:xfrm>
                          <a:off x="0" y="0"/>
                          <a:ext cx="461176" cy="30723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8AA8F" id="矩形 43342" o:spid="_x0000_s1026" style="position:absolute;left:0;text-align:left;margin-left:368.55pt;margin-top:106.9pt;width:36.3pt;height:24.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" filled="f" strokecolor="#c7000b" strokeweight="2.25pt"/>
            </w:pict>
          </mc:Fallback>
        </mc:AlternateContent>
      </w:r>
      <w:r w:rsidR="005536BF">
        <w:rPr>
          <w:noProof/>
        </w:rPr>
        <w:drawing>
          <wp:inline distT="0" distB="0" distL="0" distR="0" wp14:anchorId="761383AD" wp14:editId="07A6042A">
            <wp:extent cx="5400000" cy="2873687"/>
            <wp:effectExtent l="19050" t="19050" r="10795" b="22225"/>
            <wp:docPr id="43341" name="图片 4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00" cy="2873687"/>
                    </a:xfrm>
                    <a:prstGeom prst="rect">
                      <a:avLst/>
                    </a:prstGeom>
                    <a:ln w="12700">
                      <a:solidFill>
                        <a:schemeClr val="bg1">
                          <a:lumMod val="85000"/>
                        </a:schemeClr>
                      </a:solidFill>
                    </a:ln>
                  </pic:spPr>
                </pic:pic>
              </a:graphicData>
            </a:graphic>
          </wp:inline>
        </w:drawing>
      </w:r>
    </w:p>
    <w:p w14:paraId="4E7BE66A" w14:textId="4B8DF476" w:rsidR="00F327D2" w:rsidRDefault="00F327D2" w:rsidP="005614FB">
      <w:pPr>
        <w:pStyle w:val="4a"/>
      </w:pPr>
      <w:r>
        <w:rPr>
          <w:rFonts w:hint="eastAsia"/>
        </w:rPr>
        <w:t>编写测试脚本，在新建步骤中选择“</w:t>
      </w:r>
      <w:r>
        <w:rPr>
          <w:rFonts w:hint="eastAsia"/>
        </w:rPr>
        <w:t>URL</w:t>
      </w:r>
      <w:r>
        <w:rPr>
          <w:rFonts w:hint="eastAsia"/>
        </w:rPr>
        <w:t>请求”</w:t>
      </w:r>
    </w:p>
    <w:p w14:paraId="020E3A0E" w14:textId="3A687E3E" w:rsidR="005536BF" w:rsidRDefault="00F327D2" w:rsidP="00056A66">
      <w:pPr>
        <w:pStyle w:val="1e"/>
        <w:ind w:left="480" w:firstLine="840"/>
        <w:rPr>
          <w:rFonts w:hint="eastAsia"/>
        </w:rPr>
      </w:pPr>
      <w:r w:rsidRPr="00312C7F">
        <w:rPr>
          <w:noProof/>
        </w:rPr>
        <mc:AlternateContent>
          <mc:Choice Requires="wps">
            <w:drawing>
              <wp:anchor distT="0" distB="0" distL="114300" distR="114300" simplePos="0" relativeHeight="251887616" behindDoc="0" locked="0" layoutInCell="1" allowOverlap="1" wp14:anchorId="55BFF095" wp14:editId="48406B01">
                <wp:simplePos x="0" y="0"/>
                <wp:positionH relativeFrom="column">
                  <wp:posOffset>917619</wp:posOffset>
                </wp:positionH>
                <wp:positionV relativeFrom="paragraph">
                  <wp:posOffset>1008380</wp:posOffset>
                </wp:positionV>
                <wp:extent cx="429905" cy="156381"/>
                <wp:effectExtent l="19050" t="19050" r="27305" b="15240"/>
                <wp:wrapNone/>
                <wp:docPr id="43346" name="矩形 43346"/>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DAED3" id="矩形 43346" o:spid="_x0000_s1026" style="position:absolute;left:0;text-align:left;margin-left:72.25pt;margin-top:79.4pt;width:33.85pt;height:12.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" filled="f" strokecolor="#c7000b" strokeweight="2.25pt"/>
            </w:pict>
          </mc:Fallback>
        </mc:AlternateContent>
      </w:r>
      <w:r>
        <w:rPr>
          <w:noProof/>
        </w:rPr>
        <w:drawing>
          <wp:inline distT="0" distB="0" distL="0" distR="0" wp14:anchorId="6E44967C" wp14:editId="10222403">
            <wp:extent cx="3600000" cy="1264370"/>
            <wp:effectExtent l="19050" t="19050" r="19685" b="12065"/>
            <wp:docPr id="43345" name="图片 4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0000" cy="1264370"/>
                    </a:xfrm>
                    <a:prstGeom prst="rect">
                      <a:avLst/>
                    </a:prstGeom>
                    <a:ln w="12700">
                      <a:solidFill>
                        <a:schemeClr val="bg1">
                          <a:lumMod val="85000"/>
                        </a:schemeClr>
                      </a:solidFill>
                    </a:ln>
                  </pic:spPr>
                </pic:pic>
              </a:graphicData>
            </a:graphic>
          </wp:inline>
        </w:drawing>
      </w:r>
    </w:p>
    <w:p w14:paraId="133AD732" w14:textId="08DD129D" w:rsidR="00F327D2" w:rsidRDefault="00665678" w:rsidP="00056A66">
      <w:pPr>
        <w:pStyle w:val="1e"/>
        <w:ind w:left="480" w:firstLine="840"/>
        <w:rPr>
          <w:rFonts w:hint="eastAsia"/>
        </w:rPr>
      </w:pPr>
      <w:r>
        <w:rPr>
          <w:rFonts w:hint="eastAsia"/>
        </w:rPr>
        <w:lastRenderedPageBreak/>
        <w:t>请求选择“</w:t>
      </w:r>
      <w:r>
        <w:rPr>
          <w:rFonts w:hint="eastAsia"/>
        </w:rPr>
        <w:t>POST</w:t>
      </w:r>
      <w:r>
        <w:rPr>
          <w:rFonts w:hint="eastAsia"/>
        </w:rPr>
        <w:t>”，</w:t>
      </w:r>
      <w:r>
        <w:rPr>
          <w:rFonts w:hint="eastAsia"/>
        </w:rPr>
        <w:t>URL</w:t>
      </w:r>
      <w:r>
        <w:rPr>
          <w:rFonts w:hint="eastAsia"/>
        </w:rPr>
        <w:t>地址使用部署服务器的</w:t>
      </w:r>
      <w:proofErr w:type="spellStart"/>
      <w:r>
        <w:rPr>
          <w:rFonts w:hint="eastAsia"/>
        </w:rPr>
        <w:t>ip</w:t>
      </w:r>
      <w:proofErr w:type="spellEnd"/>
      <w:r>
        <w:rPr>
          <w:rFonts w:hint="eastAsia"/>
        </w:rPr>
        <w:t>地址</w:t>
      </w:r>
      <w:r w:rsidR="00066212">
        <w:t>/</w:t>
      </w:r>
      <w:proofErr w:type="spellStart"/>
      <w:r w:rsidR="00066212">
        <w:t>api</w:t>
      </w:r>
      <w:proofErr w:type="spellEnd"/>
      <w:r w:rsidR="00066212">
        <w:t>/</w:t>
      </w:r>
      <w:r>
        <w:t>login</w:t>
      </w:r>
      <w:r>
        <w:rPr>
          <w:rFonts w:hint="eastAsia"/>
        </w:rPr>
        <w:t>。这里作为测试，我们</w:t>
      </w:r>
      <w:r w:rsidR="005614FB">
        <w:rPr>
          <w:rFonts w:hint="eastAsia"/>
        </w:rPr>
        <w:t>可以</w:t>
      </w:r>
      <w:r>
        <w:rPr>
          <w:rFonts w:hint="eastAsia"/>
        </w:rPr>
        <w:t>选择</w:t>
      </w:r>
      <w:proofErr w:type="spellStart"/>
      <w:r>
        <w:rPr>
          <w:rFonts w:hint="eastAsia"/>
        </w:rPr>
        <w:t>CloudIDE</w:t>
      </w:r>
      <w:proofErr w:type="spellEnd"/>
      <w:r>
        <w:rPr>
          <w:rFonts w:hint="eastAsia"/>
        </w:rPr>
        <w:t>调试运行时访问的</w:t>
      </w:r>
      <w:r>
        <w:rPr>
          <w:rFonts w:hint="eastAsia"/>
        </w:rPr>
        <w:t>URL</w:t>
      </w:r>
      <w:r w:rsidR="005614FB" w:rsidRPr="005614FB">
        <w:rPr>
          <w:rFonts w:hint="eastAsia"/>
        </w:rPr>
        <w:t>\</w:t>
      </w:r>
      <w:proofErr w:type="spellStart"/>
      <w:r w:rsidR="005614FB" w:rsidRPr="005614FB">
        <w:rPr>
          <w:rFonts w:hint="eastAsia"/>
        </w:rPr>
        <w:t>api</w:t>
      </w:r>
      <w:proofErr w:type="spellEnd"/>
      <w:r w:rsidR="005614FB" w:rsidRPr="005614FB">
        <w:rPr>
          <w:rFonts w:hint="eastAsia"/>
        </w:rPr>
        <w:t>\login</w:t>
      </w:r>
      <w:r>
        <w:rPr>
          <w:rFonts w:hint="eastAsia"/>
        </w:rPr>
        <w:t>。</w:t>
      </w:r>
      <w:r w:rsidR="005614FB">
        <w:rPr>
          <w:rFonts w:hint="eastAsia"/>
        </w:rPr>
        <w:t>填写好请求信息后，添加“表单参数”</w:t>
      </w:r>
    </w:p>
    <w:p w14:paraId="24AC4597" w14:textId="4FC6C781" w:rsidR="00665678" w:rsidRDefault="00665678" w:rsidP="00056A66">
      <w:pPr>
        <w:pStyle w:val="1e"/>
        <w:ind w:left="480" w:firstLine="840"/>
        <w:rPr>
          <w:rFonts w:hint="eastAsia"/>
        </w:rPr>
      </w:pPr>
      <w:r w:rsidRPr="00312C7F">
        <w:rPr>
          <w:noProof/>
        </w:rPr>
        <mc:AlternateContent>
          <mc:Choice Requires="wps">
            <w:drawing>
              <wp:anchor distT="0" distB="0" distL="114300" distR="114300" simplePos="0" relativeHeight="251893760" behindDoc="0" locked="0" layoutInCell="1" allowOverlap="1" wp14:anchorId="68E4AF64" wp14:editId="2478AA73">
                <wp:simplePos x="0" y="0"/>
                <wp:positionH relativeFrom="column">
                  <wp:posOffset>1345757</wp:posOffset>
                </wp:positionH>
                <wp:positionV relativeFrom="paragraph">
                  <wp:posOffset>-2453</wp:posOffset>
                </wp:positionV>
                <wp:extent cx="1371600" cy="156949"/>
                <wp:effectExtent l="19050" t="19050" r="19050" b="14605"/>
                <wp:wrapNone/>
                <wp:docPr id="43351" name="矩形 43351"/>
                <wp:cNvGraphicFramePr/>
                <a:graphic xmlns:a="http://schemas.openxmlformats.org/drawingml/2006/main">
                  <a:graphicData uri="http://schemas.microsoft.com/office/word/2010/wordprocessingShape">
                    <wps:wsp>
                      <wps:cNvSpPr/>
                      <wps:spPr>
                        <a:xfrm>
                          <a:off x="0" y="0"/>
                          <a:ext cx="1371600"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FAFBD" id="矩形 43351" o:spid="_x0000_s1026" style="position:absolute;left:0;text-align:left;margin-left:105.95pt;margin-top:-.2pt;width:108pt;height:1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" filled="f" strokecolor="#c7000b" strokeweight="2.25pt"/>
            </w:pict>
          </mc:Fallback>
        </mc:AlternateContent>
      </w:r>
      <w:r>
        <w:rPr>
          <w:noProof/>
        </w:rPr>
        <w:drawing>
          <wp:inline distT="0" distB="0" distL="0" distR="0" wp14:anchorId="438FFBCF" wp14:editId="02182395">
            <wp:extent cx="5040000" cy="688699"/>
            <wp:effectExtent l="19050" t="19050" r="8255" b="16510"/>
            <wp:docPr id="43350" name="图片 4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0000" cy="688699"/>
                    </a:xfrm>
                    <a:prstGeom prst="rect">
                      <a:avLst/>
                    </a:prstGeom>
                    <a:ln w="12700">
                      <a:solidFill>
                        <a:schemeClr val="bg1">
                          <a:lumMod val="85000"/>
                        </a:schemeClr>
                      </a:solidFill>
                    </a:ln>
                  </pic:spPr>
                </pic:pic>
              </a:graphicData>
            </a:graphic>
          </wp:inline>
        </w:drawing>
      </w:r>
    </w:p>
    <w:p w14:paraId="35D41ED1" w14:textId="21E0C204" w:rsidR="005614FB"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895808" behindDoc="0" locked="0" layoutInCell="1" allowOverlap="1" wp14:anchorId="2DEE75D9" wp14:editId="0BB965BC">
                <wp:simplePos x="0" y="0"/>
                <wp:positionH relativeFrom="column">
                  <wp:posOffset>1923511</wp:posOffset>
                </wp:positionH>
                <wp:positionV relativeFrom="paragraph">
                  <wp:posOffset>2472316</wp:posOffset>
                </wp:positionV>
                <wp:extent cx="429905" cy="156381"/>
                <wp:effectExtent l="19050" t="19050" r="27305" b="15240"/>
                <wp:wrapNone/>
                <wp:docPr id="43353" name="矩形 43353"/>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50B13" id="矩形 43353" o:spid="_x0000_s1026" style="position:absolute;left:0;text-align:left;margin-left:151.45pt;margin-top:194.65pt;width:33.85pt;height:1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" filled="f" strokecolor="#c7000b" strokeweight="2.25pt"/>
            </w:pict>
          </mc:Fallback>
        </mc:AlternateContent>
      </w:r>
      <w:r w:rsidRPr="00312C7F">
        <w:rPr>
          <w:noProof/>
        </w:rPr>
        <mc:AlternateContent>
          <mc:Choice Requires="wps">
            <w:drawing>
              <wp:anchor distT="0" distB="0" distL="114300" distR="114300" simplePos="0" relativeHeight="251891712" behindDoc="0" locked="0" layoutInCell="1" allowOverlap="1" wp14:anchorId="3DC3897C" wp14:editId="355278E1">
                <wp:simplePos x="0" y="0"/>
                <wp:positionH relativeFrom="column">
                  <wp:posOffset>1835420</wp:posOffset>
                </wp:positionH>
                <wp:positionV relativeFrom="paragraph">
                  <wp:posOffset>1319095</wp:posOffset>
                </wp:positionV>
                <wp:extent cx="1160060" cy="170597"/>
                <wp:effectExtent l="19050" t="19050" r="21590" b="20320"/>
                <wp:wrapNone/>
                <wp:docPr id="43349" name="矩形 43349"/>
                <wp:cNvGraphicFramePr/>
                <a:graphic xmlns:a="http://schemas.openxmlformats.org/drawingml/2006/main">
                  <a:graphicData uri="http://schemas.microsoft.com/office/word/2010/wordprocessingShape">
                    <wps:wsp>
                      <wps:cNvSpPr/>
                      <wps:spPr>
                        <a:xfrm>
                          <a:off x="0" y="0"/>
                          <a:ext cx="1160060" cy="170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81366" id="矩形 43349" o:spid="_x0000_s1026" style="position:absolute;left:0;text-align:left;margin-left:144.5pt;margin-top:103.85pt;width:91.35pt;height:13.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889664" behindDoc="0" locked="0" layoutInCell="1" allowOverlap="1" wp14:anchorId="5DE11F3C" wp14:editId="467FE127">
                <wp:simplePos x="0" y="0"/>
                <wp:positionH relativeFrom="column">
                  <wp:posOffset>918975</wp:posOffset>
                </wp:positionH>
                <wp:positionV relativeFrom="paragraph">
                  <wp:posOffset>1333065</wp:posOffset>
                </wp:positionV>
                <wp:extent cx="429905" cy="156381"/>
                <wp:effectExtent l="19050" t="19050" r="27305" b="15240"/>
                <wp:wrapNone/>
                <wp:docPr id="43348" name="矩形 43348"/>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3E043" id="矩形 43348" o:spid="_x0000_s1026" style="position:absolute;left:0;text-align:left;margin-left:72.35pt;margin-top:104.95pt;width:33.85pt;height:12.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" filled="f" strokecolor="#c7000b" strokeweight="2.25pt"/>
            </w:pict>
          </mc:Fallback>
        </mc:AlternateContent>
      </w:r>
      <w:r w:rsidR="005614FB">
        <w:rPr>
          <w:noProof/>
        </w:rPr>
        <w:drawing>
          <wp:inline distT="0" distB="0" distL="0" distR="0" wp14:anchorId="74DF0371" wp14:editId="600721B6">
            <wp:extent cx="3960000" cy="2689168"/>
            <wp:effectExtent l="19050" t="19050" r="21590" b="16510"/>
            <wp:docPr id="43352" name="图片 4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60000" cy="2689168"/>
                    </a:xfrm>
                    <a:prstGeom prst="rect">
                      <a:avLst/>
                    </a:prstGeom>
                    <a:ln w="12700">
                      <a:solidFill>
                        <a:schemeClr val="bg1">
                          <a:lumMod val="85000"/>
                        </a:schemeClr>
                      </a:solidFill>
                    </a:ln>
                  </pic:spPr>
                </pic:pic>
              </a:graphicData>
            </a:graphic>
          </wp:inline>
        </w:drawing>
      </w:r>
    </w:p>
    <w:p w14:paraId="1413816C" w14:textId="77777777" w:rsidR="005614FB" w:rsidRDefault="005614FB" w:rsidP="00056A66">
      <w:pPr>
        <w:pStyle w:val="1e"/>
        <w:ind w:left="480" w:firstLine="840"/>
        <w:rPr>
          <w:rFonts w:hint="eastAsia"/>
        </w:rPr>
      </w:pPr>
      <w:r>
        <w:rPr>
          <w:rFonts w:hint="eastAsia"/>
        </w:rPr>
        <w:t>在请求体中填写</w:t>
      </w:r>
      <w:r>
        <w:rPr>
          <w:rFonts w:hint="eastAsia"/>
        </w:rPr>
        <w:t>u</w:t>
      </w:r>
      <w:r>
        <w:t>sername</w:t>
      </w:r>
      <w:r>
        <w:t>和</w:t>
      </w:r>
      <w:r>
        <w:t>password</w:t>
      </w:r>
    </w:p>
    <w:p w14:paraId="275AB3CF" w14:textId="0AC93E6B" w:rsidR="005614FB"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904000" behindDoc="0" locked="0" layoutInCell="1" allowOverlap="1" wp14:anchorId="1E0D07FD" wp14:editId="0CBF0900">
                <wp:simplePos x="0" y="0"/>
                <wp:positionH relativeFrom="column">
                  <wp:posOffset>4236242</wp:posOffset>
                </wp:positionH>
                <wp:positionV relativeFrom="paragraph">
                  <wp:posOffset>541133</wp:posOffset>
                </wp:positionV>
                <wp:extent cx="429905" cy="156381"/>
                <wp:effectExtent l="19050" t="19050" r="27305" b="15240"/>
                <wp:wrapNone/>
                <wp:docPr id="43358" name="矩形 43358"/>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44B6D" id="矩形 43358" o:spid="_x0000_s1026" style="position:absolute;left:0;text-align:left;margin-left:333.55pt;margin-top:42.6pt;width:33.85pt;height:1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&#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901952" behindDoc="0" locked="0" layoutInCell="1" allowOverlap="1" wp14:anchorId="26240A5F" wp14:editId="6AE9A98D">
                <wp:simplePos x="0" y="0"/>
                <wp:positionH relativeFrom="column">
                  <wp:posOffset>4243139</wp:posOffset>
                </wp:positionH>
                <wp:positionV relativeFrom="paragraph">
                  <wp:posOffset>317587</wp:posOffset>
                </wp:positionV>
                <wp:extent cx="436718" cy="135729"/>
                <wp:effectExtent l="19050" t="19050" r="20955" b="17145"/>
                <wp:wrapNone/>
                <wp:docPr id="43357" name="矩形 43357"/>
                <wp:cNvGraphicFramePr/>
                <a:graphic xmlns:a="http://schemas.openxmlformats.org/drawingml/2006/main">
                  <a:graphicData uri="http://schemas.microsoft.com/office/word/2010/wordprocessingShape">
                    <wps:wsp>
                      <wps:cNvSpPr/>
                      <wps:spPr>
                        <a:xfrm>
                          <a:off x="0" y="0"/>
                          <a:ext cx="436718" cy="13572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258F4" id="矩形 43357" o:spid="_x0000_s1026" style="position:absolute;left:0;text-align:left;margin-left:334.1pt;margin-top:25pt;width:34.4pt;height:10.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899904" behindDoc="0" locked="0" layoutInCell="1" allowOverlap="1" wp14:anchorId="2C551C96" wp14:editId="53BC2B08">
                <wp:simplePos x="0" y="0"/>
                <wp:positionH relativeFrom="column">
                  <wp:posOffset>2673706</wp:posOffset>
                </wp:positionH>
                <wp:positionV relativeFrom="paragraph">
                  <wp:posOffset>522779</wp:posOffset>
                </wp:positionV>
                <wp:extent cx="429905" cy="156381"/>
                <wp:effectExtent l="19050" t="19050" r="27305" b="15240"/>
                <wp:wrapNone/>
                <wp:docPr id="43356" name="矩形 43356"/>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2DF34" id="矩形 43356" o:spid="_x0000_s1026" style="position:absolute;left:0;text-align:left;margin-left:210.55pt;margin-top:41.15pt;width:33.85pt;height:12.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897856" behindDoc="0" locked="0" layoutInCell="1" allowOverlap="1" wp14:anchorId="6E8E3DFA" wp14:editId="656C38D4">
                <wp:simplePos x="0" y="0"/>
                <wp:positionH relativeFrom="column">
                  <wp:posOffset>2698758</wp:posOffset>
                </wp:positionH>
                <wp:positionV relativeFrom="paragraph">
                  <wp:posOffset>317587</wp:posOffset>
                </wp:positionV>
                <wp:extent cx="429905" cy="156381"/>
                <wp:effectExtent l="19050" t="19050" r="27305" b="15240"/>
                <wp:wrapNone/>
                <wp:docPr id="43355" name="矩形 43355"/>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DF93D" id="矩形 43355" o:spid="_x0000_s1026" style="position:absolute;left:0;text-align:left;margin-left:212.5pt;margin-top:25pt;width:33.85pt;height:12.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" filled="f" strokecolor="#c7000b" strokeweight="2.25pt"/>
            </w:pict>
          </mc:Fallback>
        </mc:AlternateContent>
      </w:r>
      <w:r w:rsidR="005614FB">
        <w:rPr>
          <w:noProof/>
        </w:rPr>
        <w:drawing>
          <wp:inline distT="0" distB="0" distL="0" distR="0" wp14:anchorId="34E874D1" wp14:editId="78A9FD8D">
            <wp:extent cx="5400000" cy="928388"/>
            <wp:effectExtent l="19050" t="19050" r="10795" b="24130"/>
            <wp:docPr id="43354" name="图片 4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00" cy="928388"/>
                    </a:xfrm>
                    <a:prstGeom prst="rect">
                      <a:avLst/>
                    </a:prstGeom>
                    <a:ln w="12700">
                      <a:solidFill>
                        <a:schemeClr val="bg1">
                          <a:lumMod val="85000"/>
                        </a:schemeClr>
                      </a:solidFill>
                    </a:ln>
                  </pic:spPr>
                </pic:pic>
              </a:graphicData>
            </a:graphic>
          </wp:inline>
        </w:drawing>
      </w:r>
    </w:p>
    <w:p w14:paraId="42B0EF53" w14:textId="69341C39" w:rsidR="005614FB" w:rsidRDefault="005614FB" w:rsidP="00056A66">
      <w:pPr>
        <w:pStyle w:val="1e"/>
        <w:ind w:left="480" w:firstLine="840"/>
        <w:rPr>
          <w:rFonts w:hint="eastAsia"/>
        </w:rPr>
      </w:pPr>
      <w:r>
        <w:rPr>
          <w:rFonts w:hint="eastAsia"/>
        </w:rPr>
        <w:t>设置检查点</w:t>
      </w:r>
      <w:r w:rsidR="004C1931">
        <w:rPr>
          <w:rFonts w:hint="eastAsia"/>
        </w:rPr>
        <w:t>。在“检查点”页签中，将来源改为“响应码”，目标值设为“</w:t>
      </w:r>
      <w:r w:rsidR="004C1931">
        <w:rPr>
          <w:rFonts w:hint="eastAsia"/>
        </w:rPr>
        <w:t>3</w:t>
      </w:r>
      <w:r w:rsidR="004C1931">
        <w:t>02</w:t>
      </w:r>
      <w:r w:rsidR="004C1931">
        <w:rPr>
          <w:rFonts w:hint="eastAsia"/>
        </w:rPr>
        <w:t>”（表示临时移动）</w:t>
      </w:r>
    </w:p>
    <w:p w14:paraId="79599819" w14:textId="0B375D5D" w:rsidR="004C1931"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910144" behindDoc="0" locked="0" layoutInCell="1" allowOverlap="1" wp14:anchorId="7A2F0E07" wp14:editId="4ED9D2F3">
                <wp:simplePos x="0" y="0"/>
                <wp:positionH relativeFrom="column">
                  <wp:posOffset>5326049</wp:posOffset>
                </wp:positionH>
                <wp:positionV relativeFrom="paragraph">
                  <wp:posOffset>1597834</wp:posOffset>
                </wp:positionV>
                <wp:extent cx="429905" cy="156381"/>
                <wp:effectExtent l="19050" t="19050" r="27305" b="15240"/>
                <wp:wrapNone/>
                <wp:docPr id="43362" name="矩形 43362"/>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4592C" id="矩形 43362" o:spid="_x0000_s1026" style="position:absolute;left:0;text-align:left;margin-left:419.35pt;margin-top:125.8pt;width:33.85pt;height:12.3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" filled="f" strokecolor="#c7000b" strokeweight="2.25pt"/>
            </w:pict>
          </mc:Fallback>
        </mc:AlternateContent>
      </w:r>
      <w:r w:rsidRPr="00312C7F">
        <w:rPr>
          <w:noProof/>
        </w:rPr>
        <mc:AlternateContent>
          <mc:Choice Requires="wps">
            <w:drawing>
              <wp:anchor distT="0" distB="0" distL="114300" distR="114300" simplePos="0" relativeHeight="251908096" behindDoc="0" locked="0" layoutInCell="1" allowOverlap="1" wp14:anchorId="2355B85D" wp14:editId="66056DE8">
                <wp:simplePos x="0" y="0"/>
                <wp:positionH relativeFrom="column">
                  <wp:posOffset>1082571</wp:posOffset>
                </wp:positionH>
                <wp:positionV relativeFrom="paragraph">
                  <wp:posOffset>1616075</wp:posOffset>
                </wp:positionV>
                <wp:extent cx="429905" cy="156381"/>
                <wp:effectExtent l="19050" t="19050" r="27305" b="15240"/>
                <wp:wrapNone/>
                <wp:docPr id="43361" name="矩形 43361"/>
                <wp:cNvGraphicFramePr/>
                <a:graphic xmlns:a="http://schemas.openxmlformats.org/drawingml/2006/main">
                  <a:graphicData uri="http://schemas.microsoft.com/office/word/2010/wordprocessingShape">
                    <wps:wsp>
                      <wps:cNvSpPr/>
                      <wps:spPr>
                        <a:xfrm>
                          <a:off x="0" y="0"/>
                          <a:ext cx="429905" cy="1563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301D3" id="矩形 43361" o:spid="_x0000_s1026" style="position:absolute;left:0;text-align:left;margin-left:85.25pt;margin-top:127.25pt;width:33.85pt;height:12.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" filled="f" strokecolor="#c7000b" strokeweight="2.25pt"/>
            </w:pict>
          </mc:Fallback>
        </mc:AlternateContent>
      </w:r>
      <w:r w:rsidR="00FB6A37" w:rsidRPr="00312C7F">
        <w:rPr>
          <w:noProof/>
        </w:rPr>
        <mc:AlternateContent>
          <mc:Choice Requires="wps">
            <w:drawing>
              <wp:anchor distT="0" distB="0" distL="114300" distR="114300" simplePos="0" relativeHeight="251906048" behindDoc="0" locked="0" layoutInCell="1" allowOverlap="1" wp14:anchorId="04C40A5F" wp14:editId="36DD636B">
                <wp:simplePos x="0" y="0"/>
                <wp:positionH relativeFrom="column">
                  <wp:posOffset>3583949</wp:posOffset>
                </wp:positionH>
                <wp:positionV relativeFrom="paragraph">
                  <wp:posOffset>1120227</wp:posOffset>
                </wp:positionV>
                <wp:extent cx="252484" cy="177421"/>
                <wp:effectExtent l="19050" t="19050" r="14605" b="13335"/>
                <wp:wrapNone/>
                <wp:docPr id="43360" name="矩形 43360"/>
                <wp:cNvGraphicFramePr/>
                <a:graphic xmlns:a="http://schemas.openxmlformats.org/drawingml/2006/main">
                  <a:graphicData uri="http://schemas.microsoft.com/office/word/2010/wordprocessingShape">
                    <wps:wsp>
                      <wps:cNvSpPr/>
                      <wps:spPr>
                        <a:xfrm>
                          <a:off x="0" y="0"/>
                          <a:ext cx="252484" cy="1774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600B6" id="矩形 43360" o:spid="_x0000_s1026" style="position:absolute;left:0;text-align:left;margin-left:282.2pt;margin-top:88.2pt;width:19.9pt;height:13.9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" filled="f" strokecolor="#c7000b" strokeweight="2.25pt"/>
            </w:pict>
          </mc:Fallback>
        </mc:AlternateContent>
      </w:r>
      <w:r w:rsidR="004C1931">
        <w:rPr>
          <w:noProof/>
        </w:rPr>
        <w:drawing>
          <wp:inline distT="0" distB="0" distL="0" distR="0" wp14:anchorId="46FDA6F2" wp14:editId="71AD0809">
            <wp:extent cx="5400000" cy="1841087"/>
            <wp:effectExtent l="19050" t="19050" r="10795" b="26035"/>
            <wp:docPr id="43359" name="图片 4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00" cy="1841087"/>
                    </a:xfrm>
                    <a:prstGeom prst="rect">
                      <a:avLst/>
                    </a:prstGeom>
                    <a:ln w="12700">
                      <a:solidFill>
                        <a:schemeClr val="bg1">
                          <a:lumMod val="85000"/>
                        </a:schemeClr>
                      </a:solidFill>
                    </a:ln>
                  </pic:spPr>
                </pic:pic>
              </a:graphicData>
            </a:graphic>
          </wp:inline>
        </w:drawing>
      </w:r>
    </w:p>
    <w:p w14:paraId="0F2B9379" w14:textId="7B2C464C" w:rsidR="004C1931" w:rsidRDefault="004C1931" w:rsidP="00C64B4F">
      <w:pPr>
        <w:pStyle w:val="4a"/>
      </w:pPr>
      <w:r>
        <w:t>点击右上角</w:t>
      </w:r>
      <w:r>
        <w:rPr>
          <w:rFonts w:hint="eastAsia"/>
        </w:rPr>
        <w:t>“</w:t>
      </w:r>
      <w:r>
        <w:t>保存</w:t>
      </w:r>
      <w:r>
        <w:rPr>
          <w:rFonts w:hint="eastAsia"/>
        </w:rPr>
        <w:t>”，调试按钮</w:t>
      </w:r>
      <w:r>
        <w:rPr>
          <w:noProof/>
        </w:rPr>
        <w:drawing>
          <wp:inline distT="0" distB="0" distL="0" distR="0" wp14:anchorId="2AEF585A" wp14:editId="3ECB95D8">
            <wp:extent cx="146855" cy="139126"/>
            <wp:effectExtent l="0" t="0" r="5715" b="0"/>
            <wp:docPr id="43363" name="图片 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0172" cy="142268"/>
                    </a:xfrm>
                    <a:prstGeom prst="rect">
                      <a:avLst/>
                    </a:prstGeom>
                  </pic:spPr>
                </pic:pic>
              </a:graphicData>
            </a:graphic>
          </wp:inline>
        </w:drawing>
      </w:r>
      <w:r>
        <w:rPr>
          <w:rFonts w:hint="eastAsia"/>
        </w:rPr>
        <w:t>，可查看结果</w:t>
      </w:r>
      <w:r w:rsidR="00D1376F">
        <w:rPr>
          <w:rFonts w:hint="eastAsia"/>
        </w:rPr>
        <w:t>（</w:t>
      </w:r>
      <w:proofErr w:type="spellStart"/>
      <w:r w:rsidR="00D1376F">
        <w:rPr>
          <w:rFonts w:hint="eastAsia"/>
        </w:rPr>
        <w:t>CloudIDE</w:t>
      </w:r>
      <w:proofErr w:type="spellEnd"/>
      <w:r w:rsidR="00D1376F">
        <w:rPr>
          <w:rFonts w:hint="eastAsia"/>
        </w:rPr>
        <w:t>调试运行</w:t>
      </w:r>
      <w:r w:rsidR="00C64B4F">
        <w:rPr>
          <w:rFonts w:hint="eastAsia"/>
        </w:rPr>
        <w:t>状态</w:t>
      </w:r>
      <w:r w:rsidR="00D1376F">
        <w:rPr>
          <w:rFonts w:hint="eastAsia"/>
        </w:rPr>
        <w:t>）</w:t>
      </w:r>
      <w:r>
        <w:rPr>
          <w:rFonts w:hint="eastAsia"/>
        </w:rPr>
        <w:t>。</w:t>
      </w:r>
    </w:p>
    <w:p w14:paraId="0FC0A93E" w14:textId="41A306CF" w:rsidR="004C1931" w:rsidRDefault="004C1931"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912192" behindDoc="0" locked="0" layoutInCell="1" allowOverlap="1" wp14:anchorId="2648FFA1" wp14:editId="5EFC259C">
                <wp:simplePos x="0" y="0"/>
                <wp:positionH relativeFrom="column">
                  <wp:posOffset>1611865</wp:posOffset>
                </wp:positionH>
                <wp:positionV relativeFrom="paragraph">
                  <wp:posOffset>406313</wp:posOffset>
                </wp:positionV>
                <wp:extent cx="327546" cy="136478"/>
                <wp:effectExtent l="19050" t="19050" r="15875" b="16510"/>
                <wp:wrapNone/>
                <wp:docPr id="43365" name="矩形 43365"/>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070E8" id="矩形 43365" o:spid="_x0000_s1026" style="position:absolute;left:0;text-align:left;margin-left:126.9pt;margin-top:32pt;width:25.8pt;height:10.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" filled="f" strokecolor="#c7000b" strokeweight="2.25pt"/>
            </w:pict>
          </mc:Fallback>
        </mc:AlternateContent>
      </w:r>
      <w:r>
        <w:rPr>
          <w:noProof/>
        </w:rPr>
        <w:drawing>
          <wp:inline distT="0" distB="0" distL="0" distR="0" wp14:anchorId="5CB6A5FB" wp14:editId="007B174A">
            <wp:extent cx="5400000" cy="1097593"/>
            <wp:effectExtent l="19050" t="19050" r="10795" b="26670"/>
            <wp:docPr id="43364" name="图片 4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00" cy="1097593"/>
                    </a:xfrm>
                    <a:prstGeom prst="rect">
                      <a:avLst/>
                    </a:prstGeom>
                    <a:ln w="12700">
                      <a:solidFill>
                        <a:schemeClr val="bg1">
                          <a:lumMod val="85000"/>
                        </a:schemeClr>
                      </a:solidFill>
                    </a:ln>
                  </pic:spPr>
                </pic:pic>
              </a:graphicData>
            </a:graphic>
          </wp:inline>
        </w:drawing>
      </w:r>
    </w:p>
    <w:p w14:paraId="098253DD" w14:textId="0B708F41" w:rsidR="004C1931" w:rsidRDefault="00C64B4F" w:rsidP="007913BD">
      <w:pPr>
        <w:pStyle w:val="1e"/>
        <w:ind w:left="480" w:firstLine="840"/>
        <w:rPr>
          <w:rFonts w:hint="eastAsia"/>
        </w:rPr>
      </w:pPr>
      <w:r>
        <w:rPr>
          <w:rFonts w:hint="eastAsia"/>
        </w:rPr>
        <w:t>参考步骤</w:t>
      </w:r>
      <w:r>
        <w:rPr>
          <w:rFonts w:hint="eastAsia"/>
        </w:rPr>
        <w:t>3</w:t>
      </w:r>
      <w:r>
        <w:rPr>
          <w:rFonts w:hint="eastAsia"/>
        </w:rPr>
        <w:t>，</w:t>
      </w:r>
      <w:r w:rsidR="00737F55">
        <w:rPr>
          <w:rFonts w:hint="eastAsia"/>
        </w:rPr>
        <w:t>在接口测试计划中新建一个测试用例“用户账号登录</w:t>
      </w:r>
      <w:r w:rsidR="00737F55">
        <w:rPr>
          <w:rFonts w:hint="eastAsia"/>
        </w:rPr>
        <w:t>2</w:t>
      </w:r>
      <w:r w:rsidR="00737F55">
        <w:rPr>
          <w:rFonts w:hint="eastAsia"/>
        </w:rPr>
        <w:t>”</w:t>
      </w:r>
      <w:r w:rsidR="00575B27">
        <w:rPr>
          <w:rFonts w:hint="eastAsia"/>
        </w:rPr>
        <w:t>，</w:t>
      </w:r>
      <w:r w:rsidR="00982FA5">
        <w:rPr>
          <w:rFonts w:hint="eastAsia"/>
        </w:rPr>
        <w:t>测试</w:t>
      </w:r>
      <w:r w:rsidR="007628DC">
        <w:rPr>
          <w:rFonts w:hint="eastAsia"/>
        </w:rPr>
        <w:t>页面</w:t>
      </w:r>
      <w:r w:rsidR="00F8521F">
        <w:rPr>
          <w:rFonts w:hint="eastAsia"/>
        </w:rPr>
        <w:t>是否能正确显示用户名</w:t>
      </w:r>
      <w:r w:rsidR="00982FA5">
        <w:rPr>
          <w:rFonts w:hint="eastAsia"/>
        </w:rPr>
        <w:t>，</w:t>
      </w:r>
      <w:r w:rsidR="00575B27">
        <w:rPr>
          <w:rFonts w:hint="eastAsia"/>
        </w:rPr>
        <w:t>脚本设置如下</w:t>
      </w:r>
    </w:p>
    <w:p w14:paraId="7B30EF45" w14:textId="2D30A8F6" w:rsidR="00575B27"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918336" behindDoc="0" locked="0" layoutInCell="1" allowOverlap="1" wp14:anchorId="2C097AF4" wp14:editId="5142A5A7">
                <wp:simplePos x="0" y="0"/>
                <wp:positionH relativeFrom="column">
                  <wp:posOffset>2742635</wp:posOffset>
                </wp:positionH>
                <wp:positionV relativeFrom="paragraph">
                  <wp:posOffset>1851286</wp:posOffset>
                </wp:positionV>
                <wp:extent cx="327546" cy="136478"/>
                <wp:effectExtent l="19050" t="19050" r="15875" b="16510"/>
                <wp:wrapNone/>
                <wp:docPr id="43369" name="矩形 43369"/>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67E9" id="矩形 43369" o:spid="_x0000_s1026" style="position:absolute;left:0;text-align:left;margin-left:215.95pt;margin-top:145.75pt;width:25.8pt;height:10.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914240" behindDoc="0" locked="0" layoutInCell="1" allowOverlap="1" wp14:anchorId="66D272DD" wp14:editId="5AA0B260">
                <wp:simplePos x="0" y="0"/>
                <wp:positionH relativeFrom="column">
                  <wp:posOffset>992835</wp:posOffset>
                </wp:positionH>
                <wp:positionV relativeFrom="paragraph">
                  <wp:posOffset>1447626</wp:posOffset>
                </wp:positionV>
                <wp:extent cx="327546" cy="136478"/>
                <wp:effectExtent l="19050" t="19050" r="15875" b="16510"/>
                <wp:wrapNone/>
                <wp:docPr id="43367" name="矩形 43367"/>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294B" id="矩形 43367" o:spid="_x0000_s1026" style="position:absolute;left:0;text-align:left;margin-left:78.2pt;margin-top:114pt;width:25.8pt;height:10.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" filled="f" strokecolor="#c7000b" strokeweight="2.25pt"/>
            </w:pict>
          </mc:Fallback>
        </mc:AlternateContent>
      </w:r>
      <w:r w:rsidR="00FB6A37" w:rsidRPr="00312C7F">
        <w:rPr>
          <w:noProof/>
        </w:rPr>
        <mc:AlternateContent>
          <mc:Choice Requires="wps">
            <w:drawing>
              <wp:anchor distT="0" distB="0" distL="114300" distR="114300" simplePos="0" relativeHeight="251916288" behindDoc="0" locked="0" layoutInCell="1" allowOverlap="1" wp14:anchorId="4321445C" wp14:editId="3ECEAEB9">
                <wp:simplePos x="0" y="0"/>
                <wp:positionH relativeFrom="column">
                  <wp:posOffset>977274</wp:posOffset>
                </wp:positionH>
                <wp:positionV relativeFrom="paragraph">
                  <wp:posOffset>1852295</wp:posOffset>
                </wp:positionV>
                <wp:extent cx="327546" cy="136478"/>
                <wp:effectExtent l="19050" t="19050" r="15875" b="16510"/>
                <wp:wrapNone/>
                <wp:docPr id="43368" name="矩形 43368"/>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1A884" id="矩形 43368" o:spid="_x0000_s1026" style="position:absolute;left:0;text-align:left;margin-left:76.95pt;margin-top:145.85pt;width:25.8pt;height:10.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" filled="f" strokecolor="#c7000b" strokeweight="2.25pt"/>
            </w:pict>
          </mc:Fallback>
        </mc:AlternateContent>
      </w:r>
      <w:r w:rsidR="00FB6A37" w:rsidRPr="00312C7F">
        <w:rPr>
          <w:noProof/>
        </w:rPr>
        <mc:AlternateContent>
          <mc:Choice Requires="wps">
            <w:drawing>
              <wp:anchor distT="0" distB="0" distL="114300" distR="114300" simplePos="0" relativeHeight="251920384" behindDoc="0" locked="0" layoutInCell="1" allowOverlap="1" wp14:anchorId="715E4041" wp14:editId="69543ADD">
                <wp:simplePos x="0" y="0"/>
                <wp:positionH relativeFrom="column">
                  <wp:posOffset>1643589</wp:posOffset>
                </wp:positionH>
                <wp:positionV relativeFrom="paragraph">
                  <wp:posOffset>1428663</wp:posOffset>
                </wp:positionV>
                <wp:extent cx="1473958" cy="143301"/>
                <wp:effectExtent l="19050" t="19050" r="12065" b="28575"/>
                <wp:wrapNone/>
                <wp:docPr id="43370" name="矩形 43370"/>
                <wp:cNvGraphicFramePr/>
                <a:graphic xmlns:a="http://schemas.openxmlformats.org/drawingml/2006/main">
                  <a:graphicData uri="http://schemas.microsoft.com/office/word/2010/wordprocessingShape">
                    <wps:wsp>
                      <wps:cNvSpPr/>
                      <wps:spPr>
                        <a:xfrm>
                          <a:off x="0" y="0"/>
                          <a:ext cx="1473958"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07301" id="矩形 43370" o:spid="_x0000_s1026" style="position:absolute;left:0;text-align:left;margin-left:129.4pt;margin-top:112.5pt;width:116.05pt;height:11.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" filled="f" strokecolor="#c7000b" strokeweight="2.25pt"/>
            </w:pict>
          </mc:Fallback>
        </mc:AlternateContent>
      </w:r>
      <w:r w:rsidR="00575B27">
        <w:rPr>
          <w:noProof/>
        </w:rPr>
        <w:drawing>
          <wp:inline distT="0" distB="0" distL="0" distR="0" wp14:anchorId="253ED34C" wp14:editId="53252E66">
            <wp:extent cx="4320000" cy="2074389"/>
            <wp:effectExtent l="19050" t="19050" r="23495" b="21590"/>
            <wp:docPr id="43366" name="图片 4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20000" cy="2074389"/>
                    </a:xfrm>
                    <a:prstGeom prst="rect">
                      <a:avLst/>
                    </a:prstGeom>
                    <a:ln w="12700">
                      <a:solidFill>
                        <a:schemeClr val="bg1">
                          <a:lumMod val="85000"/>
                        </a:schemeClr>
                      </a:solidFill>
                    </a:ln>
                  </pic:spPr>
                </pic:pic>
              </a:graphicData>
            </a:graphic>
          </wp:inline>
        </w:drawing>
      </w:r>
    </w:p>
    <w:p w14:paraId="1DD466A6" w14:textId="6DEACFFE" w:rsidR="00575B27" w:rsidRDefault="00A43470" w:rsidP="00056A66">
      <w:pPr>
        <w:pStyle w:val="1e"/>
        <w:ind w:left="480" w:firstLine="840"/>
        <w:rPr>
          <w:rFonts w:hint="eastAsia"/>
        </w:rPr>
      </w:pPr>
      <w:r w:rsidRPr="00312C7F">
        <w:rPr>
          <w:noProof/>
        </w:rPr>
        <mc:AlternateContent>
          <mc:Choice Requires="wps">
            <w:drawing>
              <wp:anchor distT="0" distB="0" distL="114300" distR="114300" simplePos="0" relativeHeight="251922432" behindDoc="0" locked="0" layoutInCell="1" allowOverlap="1" wp14:anchorId="5F5EE5C2" wp14:editId="470EE453">
                <wp:simplePos x="0" y="0"/>
                <wp:positionH relativeFrom="column">
                  <wp:posOffset>1095905</wp:posOffset>
                </wp:positionH>
                <wp:positionV relativeFrom="paragraph">
                  <wp:posOffset>1631315</wp:posOffset>
                </wp:positionV>
                <wp:extent cx="327546" cy="136478"/>
                <wp:effectExtent l="19050" t="19050" r="15875" b="16510"/>
                <wp:wrapNone/>
                <wp:docPr id="43372" name="矩形 43372"/>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E7AE2" id="矩形 43372" o:spid="_x0000_s1026" style="position:absolute;left:0;text-align:left;margin-left:86.3pt;margin-top:128.45pt;width:25.8pt;height:10.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" filled="f" strokecolor="#c7000b" strokeweight="2.25pt"/>
            </w:pict>
          </mc:Fallback>
        </mc:AlternateContent>
      </w:r>
      <w:r w:rsidR="00FB6A37" w:rsidRPr="00312C7F">
        <w:rPr>
          <w:noProof/>
        </w:rPr>
        <mc:AlternateContent>
          <mc:Choice Requires="wps">
            <w:drawing>
              <wp:anchor distT="0" distB="0" distL="114300" distR="114300" simplePos="0" relativeHeight="251924480" behindDoc="0" locked="0" layoutInCell="1" allowOverlap="1" wp14:anchorId="1A49DFB6" wp14:editId="643A4366">
                <wp:simplePos x="0" y="0"/>
                <wp:positionH relativeFrom="column">
                  <wp:posOffset>5439366</wp:posOffset>
                </wp:positionH>
                <wp:positionV relativeFrom="paragraph">
                  <wp:posOffset>1637578</wp:posOffset>
                </wp:positionV>
                <wp:extent cx="327546" cy="136478"/>
                <wp:effectExtent l="19050" t="19050" r="15875" b="16510"/>
                <wp:wrapNone/>
                <wp:docPr id="43373" name="矩形 43373"/>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2027A" id="矩形 43373" o:spid="_x0000_s1026" style="position:absolute;left:0;text-align:left;margin-left:428.3pt;margin-top:128.95pt;width:25.8pt;height:10.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" filled="f" strokecolor="#c7000b" strokeweight="2.25pt"/>
            </w:pict>
          </mc:Fallback>
        </mc:AlternateContent>
      </w:r>
      <w:r w:rsidR="00FB6A37" w:rsidRPr="00312C7F">
        <w:rPr>
          <w:noProof/>
        </w:rPr>
        <mc:AlternateContent>
          <mc:Choice Requires="wps">
            <w:drawing>
              <wp:anchor distT="0" distB="0" distL="114300" distR="114300" simplePos="0" relativeHeight="251926528" behindDoc="0" locked="0" layoutInCell="1" allowOverlap="1" wp14:anchorId="24F47970" wp14:editId="7841229A">
                <wp:simplePos x="0" y="0"/>
                <wp:positionH relativeFrom="column">
                  <wp:posOffset>3660636</wp:posOffset>
                </wp:positionH>
                <wp:positionV relativeFrom="paragraph">
                  <wp:posOffset>1139825</wp:posOffset>
                </wp:positionV>
                <wp:extent cx="327546" cy="136478"/>
                <wp:effectExtent l="19050" t="19050" r="15875" b="16510"/>
                <wp:wrapNone/>
                <wp:docPr id="43374" name="矩形 43374"/>
                <wp:cNvGraphicFramePr/>
                <a:graphic xmlns:a="http://schemas.openxmlformats.org/drawingml/2006/main">
                  <a:graphicData uri="http://schemas.microsoft.com/office/word/2010/wordprocessingShape">
                    <wps:wsp>
                      <wps:cNvSpPr/>
                      <wps:spPr>
                        <a:xfrm>
                          <a:off x="0" y="0"/>
                          <a:ext cx="327546"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A37A" id="矩形 43374" o:spid="_x0000_s1026" style="position:absolute;left:0;text-align:left;margin-left:288.25pt;margin-top:89.75pt;width:25.8pt;height:10.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" filled="f" strokecolor="#c7000b" strokeweight="2.25pt"/>
            </w:pict>
          </mc:Fallback>
        </mc:AlternateContent>
      </w:r>
      <w:r w:rsidR="00575B27">
        <w:rPr>
          <w:noProof/>
        </w:rPr>
        <w:drawing>
          <wp:inline distT="0" distB="0" distL="0" distR="0" wp14:anchorId="3ED41260" wp14:editId="16C6EF7D">
            <wp:extent cx="5040000" cy="1849080"/>
            <wp:effectExtent l="19050" t="19050" r="8255" b="18415"/>
            <wp:docPr id="43371" name="图片 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0000" cy="1849080"/>
                    </a:xfrm>
                    <a:prstGeom prst="rect">
                      <a:avLst/>
                    </a:prstGeom>
                    <a:ln w="12700">
                      <a:solidFill>
                        <a:schemeClr val="bg1">
                          <a:lumMod val="85000"/>
                        </a:schemeClr>
                      </a:solidFill>
                    </a:ln>
                  </pic:spPr>
                </pic:pic>
              </a:graphicData>
            </a:graphic>
          </wp:inline>
        </w:drawing>
      </w:r>
    </w:p>
    <w:p w14:paraId="7B29F9A5" w14:textId="171AA69F" w:rsidR="00982FA5" w:rsidRDefault="007628DC" w:rsidP="00056A66">
      <w:pPr>
        <w:pStyle w:val="1e"/>
        <w:ind w:left="480" w:firstLine="840"/>
        <w:rPr>
          <w:rFonts w:hint="eastAsia"/>
        </w:rPr>
      </w:pPr>
      <w:r>
        <w:rPr>
          <w:rFonts w:hint="eastAsia"/>
        </w:rPr>
        <w:t>测试结果</w:t>
      </w:r>
    </w:p>
    <w:p w14:paraId="32ACEFD9" w14:textId="0459F5E5" w:rsidR="00D046CA" w:rsidRPr="004C1931" w:rsidRDefault="007628DC" w:rsidP="00056A66">
      <w:pPr>
        <w:pStyle w:val="1e"/>
        <w:ind w:left="480" w:firstLine="840"/>
        <w:rPr>
          <w:rFonts w:hint="eastAsia"/>
        </w:rPr>
      </w:pPr>
      <w:r>
        <w:rPr>
          <w:noProof/>
        </w:rPr>
        <w:drawing>
          <wp:inline distT="0" distB="0" distL="0" distR="0" wp14:anchorId="530DA91F" wp14:editId="10072049">
            <wp:extent cx="5040000" cy="1423939"/>
            <wp:effectExtent l="19050" t="19050" r="27305" b="24130"/>
            <wp:docPr id="43375" name="图片 4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0000" cy="1423939"/>
                    </a:xfrm>
                    <a:prstGeom prst="rect">
                      <a:avLst/>
                    </a:prstGeom>
                    <a:ln w="12700">
                      <a:solidFill>
                        <a:schemeClr val="bg1">
                          <a:lumMod val="85000"/>
                        </a:schemeClr>
                      </a:solidFill>
                    </a:ln>
                  </pic:spPr>
                </pic:pic>
              </a:graphicData>
            </a:graphic>
          </wp:inline>
        </w:drawing>
      </w:r>
    </w:p>
    <w:p w14:paraId="132D1098" w14:textId="49ED7692" w:rsidR="008E6F39" w:rsidRPr="008E6F39" w:rsidRDefault="00D046CA" w:rsidP="008E6F39">
      <w:pPr>
        <w:pStyle w:val="2"/>
        <w:rPr>
          <w:rFonts w:cs="Huawei Sans"/>
          <w:lang w:eastAsia="zh-CN"/>
        </w:rPr>
      </w:pPr>
      <w:r w:rsidRPr="008E6F39">
        <w:rPr>
          <w:rFonts w:cs="Huawei Sans" w:hint="eastAsia"/>
          <w:lang w:eastAsia="zh-CN"/>
        </w:rPr>
        <w:lastRenderedPageBreak/>
        <w:t>性能测试</w:t>
      </w:r>
    </w:p>
    <w:p w14:paraId="709F30E2" w14:textId="15687CA9" w:rsidR="00D62F79" w:rsidRDefault="00563062" w:rsidP="00056A66">
      <w:pPr>
        <w:pStyle w:val="1e"/>
        <w:ind w:left="480" w:firstLine="840"/>
        <w:rPr>
          <w:rFonts w:hint="eastAsia"/>
        </w:rPr>
      </w:pPr>
      <w:r>
        <w:rPr>
          <w:rFonts w:hint="eastAsia"/>
        </w:rPr>
        <w:t>经</w:t>
      </w:r>
      <w:r w:rsidR="00085701">
        <w:rPr>
          <w:rFonts w:hint="eastAsia"/>
        </w:rPr>
        <w:t>公司</w:t>
      </w:r>
      <w:r>
        <w:rPr>
          <w:rFonts w:hint="eastAsia"/>
        </w:rPr>
        <w:t>内部讨论</w:t>
      </w:r>
      <w:r w:rsidR="0003352B">
        <w:rPr>
          <w:rFonts w:hint="eastAsia"/>
        </w:rPr>
        <w:t>需</w:t>
      </w:r>
      <w:r w:rsidR="00BA0CC4">
        <w:rPr>
          <w:rFonts w:hint="eastAsia"/>
        </w:rPr>
        <w:t>对订单模块，进行性能测试</w:t>
      </w:r>
      <w:r>
        <w:rPr>
          <w:rFonts w:hint="eastAsia"/>
        </w:rPr>
        <w:t>，保证在高并发情况下能够正常工作</w:t>
      </w:r>
      <w:r w:rsidR="00D2525E">
        <w:rPr>
          <w:rFonts w:hint="eastAsia"/>
        </w:rPr>
        <w:t>，业务不中断</w:t>
      </w:r>
      <w:r>
        <w:rPr>
          <w:rFonts w:hint="eastAsia"/>
        </w:rPr>
        <w:t>，保证业务连续性</w:t>
      </w:r>
      <w:r w:rsidR="00085701">
        <w:t>。</w:t>
      </w:r>
    </w:p>
    <w:p w14:paraId="0478A9A4" w14:textId="663D1EC7" w:rsidR="00BA0CC4" w:rsidRDefault="00D2525E" w:rsidP="00056A66">
      <w:pPr>
        <w:pStyle w:val="1e"/>
        <w:ind w:left="480" w:firstLine="840"/>
        <w:rPr>
          <w:rFonts w:hint="eastAsia"/>
        </w:rPr>
      </w:pPr>
      <w:r>
        <w:t>性能测试</w:t>
      </w:r>
      <w:r w:rsidR="00BA0CC4">
        <w:t>要求：</w:t>
      </w:r>
    </w:p>
    <w:p w14:paraId="60805452" w14:textId="13440904" w:rsidR="00BA0CC4" w:rsidRDefault="00BA0CC4" w:rsidP="00056A66">
      <w:pPr>
        <w:pStyle w:val="1e"/>
        <w:ind w:left="480" w:firstLine="840"/>
        <w:rPr>
          <w:rFonts w:hint="eastAsia"/>
        </w:rPr>
      </w:pPr>
      <w:r>
        <w:t>TPS</w:t>
      </w:r>
      <w:r>
        <w:t>处理事务：</w:t>
      </w:r>
      <w:r w:rsidR="0003352B">
        <w:t>2</w:t>
      </w:r>
      <w:r w:rsidR="00563062">
        <w:t>0s</w:t>
      </w:r>
    </w:p>
    <w:p w14:paraId="512BE59B" w14:textId="7BC7C9F7" w:rsidR="00BA0CC4" w:rsidRDefault="00BA0CC4" w:rsidP="00056A66">
      <w:pPr>
        <w:pStyle w:val="1e"/>
        <w:ind w:left="480" w:firstLine="840"/>
        <w:rPr>
          <w:rFonts w:hint="eastAsia"/>
        </w:rPr>
      </w:pPr>
      <w:r>
        <w:t>负载能力：</w:t>
      </w:r>
      <w:r w:rsidR="00563062">
        <w:t>100</w:t>
      </w:r>
      <w:r w:rsidR="00F12B86">
        <w:t>用户</w:t>
      </w:r>
      <w:r w:rsidR="00563062">
        <w:t>并发持续工作</w:t>
      </w:r>
      <w:bookmarkStart w:id="47" w:name="_GoBack"/>
      <w:bookmarkEnd w:id="47"/>
    </w:p>
    <w:p w14:paraId="51D2A8E9" w14:textId="6C404D9C" w:rsidR="00D2525E" w:rsidRPr="00BA0CC4" w:rsidRDefault="00D2525E" w:rsidP="00056A66">
      <w:pPr>
        <w:pStyle w:val="1e"/>
        <w:ind w:left="480" w:firstLine="840"/>
        <w:rPr>
          <w:rFonts w:hint="eastAsia"/>
        </w:rPr>
      </w:pPr>
      <w:r>
        <w:t>实验环境搭建</w:t>
      </w:r>
    </w:p>
    <w:p w14:paraId="2F60E779" w14:textId="7AECFBC6" w:rsidR="00D62F79" w:rsidRDefault="00085701" w:rsidP="00056A66">
      <w:pPr>
        <w:pStyle w:val="1e"/>
        <w:ind w:left="480" w:firstLine="840"/>
        <w:rPr>
          <w:rFonts w:hint="eastAsia"/>
        </w:rPr>
      </w:pPr>
      <w:r>
        <w:rPr>
          <w:rFonts w:hint="eastAsia"/>
        </w:rPr>
        <w:t>测试环境搭建</w:t>
      </w:r>
      <w:r w:rsidR="00D2525E">
        <w:rPr>
          <w:rFonts w:hint="eastAsia"/>
        </w:rPr>
        <w:t>：</w:t>
      </w:r>
      <w:proofErr w:type="spellStart"/>
      <w:r w:rsidR="00D2525E">
        <w:rPr>
          <w:rFonts w:hint="eastAsia"/>
        </w:rPr>
        <w:t>D</w:t>
      </w:r>
      <w:r w:rsidR="00D2525E">
        <w:t>ocker</w:t>
      </w:r>
      <w:proofErr w:type="spellEnd"/>
      <w:r w:rsidR="007913BD">
        <w:t>模板</w:t>
      </w:r>
      <w:r w:rsidR="00D2525E">
        <w:t>部署，单台机器测压（</w:t>
      </w:r>
      <w:r w:rsidR="00D2525E">
        <w:rPr>
          <w:rFonts w:hint="eastAsia"/>
        </w:rPr>
        <w:t>2</w:t>
      </w:r>
      <w:r w:rsidR="00D2525E">
        <w:t>核</w:t>
      </w:r>
      <w:r w:rsidR="00D2525E">
        <w:rPr>
          <w:rFonts w:hint="eastAsia"/>
        </w:rPr>
        <w:t>4G</w:t>
      </w:r>
      <w:r w:rsidR="00D2525E">
        <w:t>）</w:t>
      </w:r>
    </w:p>
    <w:p w14:paraId="61A4B213" w14:textId="2AA774B8" w:rsidR="007B06CA" w:rsidRDefault="00254C3A" w:rsidP="00056A66">
      <w:pPr>
        <w:pStyle w:val="1e"/>
        <w:ind w:left="480" w:firstLine="840"/>
        <w:rPr>
          <w:rFonts w:hint="eastAsia"/>
        </w:rPr>
      </w:pPr>
      <w:r>
        <w:rPr>
          <w:rFonts w:hint="eastAsia"/>
        </w:rPr>
        <w:t>准备工具：</w:t>
      </w:r>
      <w:r w:rsidR="007913BD">
        <w:t>测试工具华为云</w:t>
      </w:r>
      <w:r w:rsidR="0025133E">
        <w:t>性能测试</w:t>
      </w:r>
      <w:r w:rsidR="007913BD">
        <w:t>CPTS,</w:t>
      </w:r>
      <w:r w:rsidR="007913BD" w:rsidRPr="00204E0D">
        <w:rPr>
          <w:rFonts w:hint="eastAsia"/>
        </w:rPr>
        <w:t xml:space="preserve"> </w:t>
      </w:r>
      <w:r w:rsidR="007913BD">
        <w:rPr>
          <w:rFonts w:hint="eastAsia"/>
        </w:rPr>
        <w:t>录制工具：华为云</w:t>
      </w:r>
      <w:r w:rsidR="007913BD">
        <w:rPr>
          <w:rFonts w:hint="eastAsia"/>
        </w:rPr>
        <w:t>CPTS</w:t>
      </w:r>
      <w:r w:rsidR="007913BD">
        <w:rPr>
          <w:rFonts w:hint="eastAsia"/>
        </w:rPr>
        <w:t>录制插件</w:t>
      </w:r>
      <w:r w:rsidR="007913BD">
        <w:t>,</w:t>
      </w:r>
      <w:r w:rsidR="007913BD">
        <w:t>性能监控工具华为云</w:t>
      </w:r>
      <w:r w:rsidR="007913BD">
        <w:t>AOM</w:t>
      </w:r>
      <w:r w:rsidR="007B06CA">
        <w:t>。</w:t>
      </w:r>
    </w:p>
    <w:p w14:paraId="7CD66772" w14:textId="596879D2" w:rsidR="00A65FE4" w:rsidRDefault="00A65FE4" w:rsidP="00056A66">
      <w:pPr>
        <w:pStyle w:val="1e"/>
        <w:ind w:left="480" w:firstLine="840"/>
        <w:rPr>
          <w:rFonts w:hint="eastAsia"/>
        </w:rPr>
      </w:pPr>
      <w:r>
        <w:t>注意：</w:t>
      </w:r>
      <w:r>
        <w:rPr>
          <w:rFonts w:ascii="Helvetica" w:hAnsi="Helvetica"/>
        </w:rPr>
        <w:t>若使用</w:t>
      </w:r>
      <w:r>
        <w:rPr>
          <w:rFonts w:ascii="Helvetica" w:hAnsi="Helvetica"/>
        </w:rPr>
        <w:t>CPTS</w:t>
      </w:r>
      <w:proofErr w:type="gramStart"/>
      <w:r>
        <w:rPr>
          <w:rFonts w:ascii="Helvetica" w:hAnsi="Helvetica"/>
        </w:rPr>
        <w:t>服务压测公共</w:t>
      </w:r>
      <w:proofErr w:type="gramEnd"/>
      <w:r>
        <w:rPr>
          <w:rFonts w:ascii="Helvetica" w:hAnsi="Helvetica"/>
        </w:rPr>
        <w:t>网站，需确保该公共网站对于压测者是白名单，否则一切法律后果需自负。</w:t>
      </w:r>
    </w:p>
    <w:p w14:paraId="70E351DD" w14:textId="62C94DE8" w:rsidR="007A450F" w:rsidRDefault="00204E0D" w:rsidP="008E6F39">
      <w:pPr>
        <w:pStyle w:val="3"/>
      </w:pPr>
      <w:r>
        <w:rPr>
          <w:rFonts w:hint="eastAsia"/>
        </w:rPr>
        <w:t>编</w:t>
      </w:r>
      <w:r w:rsidR="007913BD">
        <w:rPr>
          <w:rFonts w:hint="eastAsia"/>
        </w:rPr>
        <w:t>写性能测试计划</w:t>
      </w:r>
    </w:p>
    <w:p w14:paraId="4D4712CE" w14:textId="6CFA05DC" w:rsidR="007B7EE5" w:rsidRDefault="00FA3D3B" w:rsidP="00056A66">
      <w:pPr>
        <w:pStyle w:val="1e"/>
        <w:ind w:left="480" w:firstLine="840"/>
        <w:rPr>
          <w:rFonts w:hint="eastAsia"/>
        </w:rPr>
      </w:pPr>
      <w:r>
        <w:rPr>
          <w:rFonts w:hint="eastAsia"/>
        </w:rPr>
        <w:t>参考</w:t>
      </w:r>
      <w:r w:rsidR="007B7EE5">
        <w:t>3.3</w:t>
      </w:r>
      <w:r>
        <w:t xml:space="preserve"> </w:t>
      </w:r>
      <w:r w:rsidRPr="00FA3D3B">
        <w:rPr>
          <w:rFonts w:hint="eastAsia"/>
        </w:rPr>
        <w:t>使用追溯视图进行需求驱动的测试</w:t>
      </w:r>
      <w:r>
        <w:rPr>
          <w:rFonts w:hint="eastAsia"/>
        </w:rPr>
        <w:t xml:space="preserve"> </w:t>
      </w:r>
      <w:r w:rsidR="007B7EE5">
        <w:t>步骤</w:t>
      </w:r>
      <w:r w:rsidR="007B7EE5">
        <w:rPr>
          <w:rFonts w:hint="eastAsia"/>
        </w:rPr>
        <w:t>1</w:t>
      </w:r>
      <w:r w:rsidR="007B7EE5">
        <w:rPr>
          <w:rFonts w:hint="eastAsia"/>
        </w:rPr>
        <w:t>，步骤</w:t>
      </w:r>
      <w:r w:rsidR="007B7EE5">
        <w:rPr>
          <w:rFonts w:hint="eastAsia"/>
        </w:rPr>
        <w:t xml:space="preserve">2 </w:t>
      </w:r>
      <w:r w:rsidR="007B7EE5">
        <w:t>编写测试计划</w:t>
      </w:r>
      <w:r>
        <w:rPr>
          <w:rFonts w:hint="eastAsia"/>
        </w:rPr>
        <w:t>。</w:t>
      </w:r>
    </w:p>
    <w:p w14:paraId="216A6626" w14:textId="52CF061F" w:rsidR="00204E0D" w:rsidRDefault="00204E0D" w:rsidP="008E6F39">
      <w:pPr>
        <w:pStyle w:val="3"/>
      </w:pPr>
      <w:r>
        <w:rPr>
          <w:rFonts w:hint="eastAsia"/>
        </w:rPr>
        <w:t>部署测试环境应用</w:t>
      </w:r>
    </w:p>
    <w:p w14:paraId="081FA68E" w14:textId="502698D2" w:rsidR="00F15F09" w:rsidRPr="00F15F09" w:rsidRDefault="00D97C90" w:rsidP="00F15F09">
      <w:pPr>
        <w:pStyle w:val="1e"/>
        <w:ind w:left="480" w:firstLine="840"/>
        <w:rPr>
          <w:rFonts w:hint="eastAsia"/>
        </w:rPr>
      </w:pPr>
      <w:r>
        <w:t>凤凰商城架构图一所示</w:t>
      </w:r>
      <w:r w:rsidR="00473292">
        <w:t>。</w:t>
      </w:r>
    </w:p>
    <w:p w14:paraId="7DDF33DA" w14:textId="36AD1419" w:rsidR="00473292" w:rsidRDefault="00473292" w:rsidP="00056A66">
      <w:pPr>
        <w:pStyle w:val="1e"/>
        <w:ind w:left="480" w:firstLine="840"/>
        <w:rPr>
          <w:rFonts w:hint="eastAsia"/>
        </w:rPr>
      </w:pPr>
      <w:r>
        <w:rPr>
          <w:noProof/>
        </w:rPr>
        <w:drawing>
          <wp:inline distT="0" distB="0" distL="0" distR="0" wp14:anchorId="0E56A75D" wp14:editId="5642349D">
            <wp:extent cx="5400000" cy="2600830"/>
            <wp:effectExtent l="19050" t="19050" r="1079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00" cy="2600830"/>
                    </a:xfrm>
                    <a:prstGeom prst="rect">
                      <a:avLst/>
                    </a:prstGeom>
                    <a:ln>
                      <a:solidFill>
                        <a:schemeClr val="bg1">
                          <a:lumMod val="65000"/>
                        </a:schemeClr>
                      </a:solidFill>
                    </a:ln>
                  </pic:spPr>
                </pic:pic>
              </a:graphicData>
            </a:graphic>
          </wp:inline>
        </w:drawing>
      </w:r>
    </w:p>
    <w:p w14:paraId="51ADB7D4" w14:textId="24B9A822" w:rsidR="004452C2" w:rsidRDefault="004452C2" w:rsidP="00056A66">
      <w:pPr>
        <w:pStyle w:val="1e"/>
        <w:ind w:left="480" w:firstLine="840"/>
        <w:rPr>
          <w:rFonts w:hint="eastAsia"/>
        </w:rPr>
      </w:pPr>
      <w:r>
        <w:tab/>
      </w:r>
      <w:r>
        <w:tab/>
      </w:r>
      <w:r>
        <w:tab/>
      </w:r>
      <w:r>
        <w:tab/>
      </w:r>
      <w:r>
        <w:tab/>
      </w:r>
      <w:r>
        <w:tab/>
      </w:r>
      <w:r>
        <w:tab/>
      </w:r>
      <w:r>
        <w:tab/>
      </w:r>
      <w:r>
        <w:tab/>
      </w:r>
      <w:r>
        <w:t>图一</w:t>
      </w:r>
    </w:p>
    <w:p w14:paraId="73C1A28D" w14:textId="42FB5532" w:rsidR="00F15F09" w:rsidRDefault="00F15F09" w:rsidP="00056A66">
      <w:pPr>
        <w:pStyle w:val="1e"/>
        <w:ind w:left="480" w:firstLine="840"/>
        <w:rPr>
          <w:rFonts w:hint="eastAsia"/>
        </w:rPr>
      </w:pPr>
      <w:r>
        <w:t>环境搭建：</w:t>
      </w:r>
      <w:r>
        <w:rPr>
          <w:rFonts w:hint="eastAsia"/>
        </w:rPr>
        <w:t>参考</w:t>
      </w:r>
      <w:r>
        <w:rPr>
          <w:rFonts w:hint="eastAsia"/>
        </w:rPr>
        <w:t>4</w:t>
      </w:r>
      <w:r>
        <w:t>持续部署与发布中，</w:t>
      </w:r>
      <w:r>
        <w:rPr>
          <w:rFonts w:hint="eastAsia"/>
        </w:rPr>
        <w:t>4</w:t>
      </w:r>
      <w:r>
        <w:t>.3</w:t>
      </w:r>
      <w:r>
        <w:t>、</w:t>
      </w:r>
      <w:r>
        <w:rPr>
          <w:rFonts w:hint="eastAsia"/>
        </w:rPr>
        <w:t>4</w:t>
      </w:r>
      <w:r>
        <w:t>.4</w:t>
      </w:r>
      <w:r>
        <w:t>、</w:t>
      </w:r>
      <w:r>
        <w:rPr>
          <w:rFonts w:hint="eastAsia"/>
        </w:rPr>
        <w:t>4</w:t>
      </w:r>
      <w:r>
        <w:t>.5</w:t>
      </w:r>
      <w:r>
        <w:rPr>
          <w:rFonts w:hint="eastAsia"/>
        </w:rPr>
        <w:t>章节搭建测试环境。</w:t>
      </w:r>
    </w:p>
    <w:p w14:paraId="3F002DEA" w14:textId="77777777" w:rsidR="00F15F09" w:rsidRDefault="00F15F09" w:rsidP="00056A66">
      <w:pPr>
        <w:pStyle w:val="1e"/>
        <w:ind w:left="480" w:firstLine="840"/>
        <w:rPr>
          <w:rFonts w:hint="eastAsia"/>
        </w:rPr>
      </w:pPr>
    </w:p>
    <w:p w14:paraId="0B9F7E1E" w14:textId="77777777" w:rsidR="00F15F09" w:rsidRDefault="00F15F09" w:rsidP="00056A66">
      <w:pPr>
        <w:pStyle w:val="1e"/>
        <w:ind w:left="480" w:firstLine="840"/>
        <w:rPr>
          <w:rFonts w:hint="eastAsia"/>
        </w:rPr>
      </w:pPr>
    </w:p>
    <w:p w14:paraId="00B6063D" w14:textId="77777777" w:rsidR="00F15F09" w:rsidRDefault="00F15F09" w:rsidP="00056A66">
      <w:pPr>
        <w:pStyle w:val="1e"/>
        <w:ind w:left="480" w:firstLine="840"/>
        <w:rPr>
          <w:rFonts w:hint="eastAsia"/>
        </w:rPr>
      </w:pPr>
    </w:p>
    <w:p w14:paraId="1D95F606" w14:textId="77777777" w:rsidR="00F15F09" w:rsidRDefault="00F15F09" w:rsidP="0025133E">
      <w:pPr>
        <w:pStyle w:val="1e"/>
        <w:ind w:left="480"/>
        <w:rPr>
          <w:rFonts w:hint="eastAsia"/>
        </w:rPr>
      </w:pPr>
    </w:p>
    <w:p w14:paraId="29BC3417" w14:textId="27C8D325" w:rsidR="00F15F09" w:rsidRDefault="00F15F09" w:rsidP="00F15F09">
      <w:pPr>
        <w:pStyle w:val="1e"/>
        <w:ind w:left="480" w:firstLine="840"/>
        <w:rPr>
          <w:rFonts w:hint="eastAsia"/>
        </w:rPr>
      </w:pPr>
      <w:r>
        <w:rPr>
          <w:rFonts w:hint="eastAsia"/>
        </w:rPr>
        <w:lastRenderedPageBreak/>
        <w:t>验证当前测试环境</w:t>
      </w:r>
    </w:p>
    <w:p w14:paraId="2EDEFA98" w14:textId="4F9E0914" w:rsidR="007A233A" w:rsidRPr="00DB1CD7" w:rsidRDefault="008F3AF7" w:rsidP="00056A66">
      <w:pPr>
        <w:pStyle w:val="1e"/>
        <w:ind w:left="480" w:firstLine="840"/>
        <w:rPr>
          <w:rFonts w:hint="eastAsia"/>
        </w:rPr>
      </w:pPr>
      <w:r>
        <w:rPr>
          <w:noProof/>
        </w:rPr>
        <w:drawing>
          <wp:inline distT="0" distB="0" distL="0" distR="0" wp14:anchorId="7CCF1EA0" wp14:editId="601B8FF3">
            <wp:extent cx="4653280" cy="2508175"/>
            <wp:effectExtent l="19050" t="19050" r="13970" b="260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6296" cy="2515191"/>
                    </a:xfrm>
                    <a:prstGeom prst="rect">
                      <a:avLst/>
                    </a:prstGeom>
                    <a:ln w="12700">
                      <a:solidFill>
                        <a:schemeClr val="bg1">
                          <a:lumMod val="65000"/>
                        </a:schemeClr>
                      </a:solidFill>
                    </a:ln>
                  </pic:spPr>
                </pic:pic>
              </a:graphicData>
            </a:graphic>
          </wp:inline>
        </w:drawing>
      </w:r>
    </w:p>
    <w:p w14:paraId="069ED100" w14:textId="14269A2E" w:rsidR="007E7057" w:rsidRPr="0076005F" w:rsidRDefault="004B2020" w:rsidP="00056A66">
      <w:pPr>
        <w:pStyle w:val="1e"/>
        <w:ind w:left="480" w:firstLine="840"/>
        <w:rPr>
          <w:rFonts w:hint="eastAsia"/>
        </w:rPr>
      </w:pPr>
      <w:r>
        <w:t>保证部署环境</w:t>
      </w:r>
      <w:r w:rsidR="008039D1">
        <w:t>功能能够正常执行</w:t>
      </w:r>
      <w:r w:rsidR="000F376B">
        <w:rPr>
          <w:rFonts w:hint="eastAsia"/>
        </w:rPr>
        <w:t>，</w:t>
      </w:r>
      <w:r>
        <w:rPr>
          <w:rFonts w:hint="eastAsia"/>
        </w:rPr>
        <w:t>前端的数据能够正常显示在</w:t>
      </w:r>
      <w:r w:rsidR="008039D1">
        <w:rPr>
          <w:rFonts w:hint="eastAsia"/>
        </w:rPr>
        <w:t>后台，并且持久化</w:t>
      </w:r>
      <w:r w:rsidR="00F15F09">
        <w:rPr>
          <w:rFonts w:hint="eastAsia"/>
        </w:rPr>
        <w:t>（</w:t>
      </w:r>
      <w:proofErr w:type="gramStart"/>
      <w:r w:rsidR="00F15F09">
        <w:rPr>
          <w:rFonts w:hint="eastAsia"/>
        </w:rPr>
        <w:t>后续压测</w:t>
      </w:r>
      <w:r w:rsidR="000F376B">
        <w:rPr>
          <w:rFonts w:hint="eastAsia"/>
        </w:rPr>
        <w:t>基于</w:t>
      </w:r>
      <w:proofErr w:type="gramEnd"/>
      <w:r w:rsidR="000F376B">
        <w:rPr>
          <w:rFonts w:hint="eastAsia"/>
        </w:rPr>
        <w:t>订单模块进行）</w:t>
      </w:r>
      <w:r w:rsidR="008039D1">
        <w:rPr>
          <w:rFonts w:hint="eastAsia"/>
        </w:rPr>
        <w:t>。</w:t>
      </w:r>
    </w:p>
    <w:p w14:paraId="2033C89B" w14:textId="6DFB8E50" w:rsidR="00D046CA" w:rsidRDefault="00204E0D" w:rsidP="000C6BD0">
      <w:pPr>
        <w:pStyle w:val="3"/>
      </w:pPr>
      <w:r>
        <w:rPr>
          <w:rFonts w:hint="eastAsia"/>
        </w:rPr>
        <w:t>测试工具搭建</w:t>
      </w:r>
    </w:p>
    <w:p w14:paraId="3FF02EB2" w14:textId="356FEEED" w:rsidR="00491D99" w:rsidRDefault="00491D99" w:rsidP="00F653A6">
      <w:pPr>
        <w:pStyle w:val="1e"/>
        <w:ind w:left="480" w:firstLine="840"/>
        <w:rPr>
          <w:rFonts w:hint="eastAsia"/>
        </w:rPr>
      </w:pPr>
      <w:r>
        <w:rPr>
          <w:rFonts w:hint="eastAsia"/>
        </w:rPr>
        <w:t>华为云服务器</w:t>
      </w:r>
      <w:r>
        <w:rPr>
          <w:rFonts w:hint="eastAsia"/>
        </w:rPr>
        <w:t>AOM</w:t>
      </w:r>
      <w:r>
        <w:t>配置</w:t>
      </w:r>
    </w:p>
    <w:p w14:paraId="19BE37AE" w14:textId="61542C1A" w:rsidR="004B2020" w:rsidRDefault="004B2020" w:rsidP="004B2020">
      <w:pPr>
        <w:pStyle w:val="1e"/>
        <w:ind w:left="480" w:firstLine="840"/>
        <w:rPr>
          <w:rFonts w:hint="eastAsia"/>
        </w:rPr>
      </w:pPr>
      <w:r>
        <w:rPr>
          <w:rFonts w:hint="eastAsia"/>
        </w:rPr>
        <w:t>通过</w:t>
      </w:r>
      <w:r>
        <w:rPr>
          <w:rFonts w:hint="eastAsia"/>
        </w:rPr>
        <w:t>A</w:t>
      </w:r>
      <w:r>
        <w:t>OM</w:t>
      </w:r>
      <w:r>
        <w:rPr>
          <w:rFonts w:hint="eastAsia"/>
        </w:rPr>
        <w:t>配置使用户可以直观监测测试环境主机的运行情况。即在测试环境主机上安装采集插件</w:t>
      </w:r>
      <w:proofErr w:type="spellStart"/>
      <w:r>
        <w:rPr>
          <w:rFonts w:hint="eastAsia"/>
        </w:rPr>
        <w:t>I</w:t>
      </w:r>
      <w:r>
        <w:t>CA</w:t>
      </w:r>
      <w:r>
        <w:rPr>
          <w:rFonts w:hint="eastAsia"/>
        </w:rPr>
        <w:t>gent</w:t>
      </w:r>
      <w:proofErr w:type="spellEnd"/>
      <w:r>
        <w:rPr>
          <w:rFonts w:hint="eastAsia"/>
        </w:rPr>
        <w:t>，首先需要获取</w:t>
      </w:r>
      <w:r>
        <w:rPr>
          <w:rFonts w:hint="eastAsia"/>
        </w:rPr>
        <w:t>A</w:t>
      </w:r>
      <w:r>
        <w:t>K/SK</w:t>
      </w:r>
      <w:r>
        <w:t>，</w:t>
      </w:r>
      <w:r>
        <w:rPr>
          <w:rFonts w:hint="eastAsia"/>
        </w:rPr>
        <w:t>然后复制</w:t>
      </w:r>
      <w:proofErr w:type="spellStart"/>
      <w:r>
        <w:rPr>
          <w:rFonts w:hint="eastAsia"/>
        </w:rPr>
        <w:t>I</w:t>
      </w:r>
      <w:r>
        <w:t>CA</w:t>
      </w:r>
      <w:r>
        <w:rPr>
          <w:rFonts w:hint="eastAsia"/>
        </w:rPr>
        <w:t>gent</w:t>
      </w:r>
      <w:proofErr w:type="spellEnd"/>
      <w:r>
        <w:rPr>
          <w:rFonts w:hint="eastAsia"/>
        </w:rPr>
        <w:t>命令到测试环境主机中。</w:t>
      </w:r>
    </w:p>
    <w:p w14:paraId="0D8F5944" w14:textId="1DBAB37D" w:rsidR="00447F3D" w:rsidRDefault="00447F3D" w:rsidP="004B2020">
      <w:pPr>
        <w:pStyle w:val="1e"/>
        <w:ind w:left="480" w:firstLine="840"/>
        <w:rPr>
          <w:rFonts w:hint="eastAsia"/>
        </w:rPr>
      </w:pPr>
      <w:r>
        <w:t>华为云性能测试</w:t>
      </w:r>
      <w:r w:rsidR="00CE3214">
        <w:t xml:space="preserve">CPTS </w:t>
      </w:r>
    </w:p>
    <w:p w14:paraId="122D4A5E" w14:textId="3052E235" w:rsidR="00CE3214" w:rsidRDefault="00CE3214" w:rsidP="005A4100">
      <w:pPr>
        <w:pStyle w:val="1e"/>
        <w:ind w:left="480" w:firstLine="840"/>
        <w:rPr>
          <w:rFonts w:hint="eastAsia"/>
        </w:rPr>
      </w:pPr>
      <w:r>
        <w:rPr>
          <w:rFonts w:hint="eastAsia"/>
        </w:rPr>
        <w:t>通过</w:t>
      </w:r>
      <w:r w:rsidRPr="00B85E41">
        <w:rPr>
          <w:rFonts w:hint="eastAsia"/>
        </w:rPr>
        <w:t>云性能测试服务（</w:t>
      </w:r>
      <w:r w:rsidRPr="00B85E41">
        <w:rPr>
          <w:rFonts w:hint="eastAsia"/>
        </w:rPr>
        <w:t>Cloud Performance Test Service</w:t>
      </w:r>
      <w:r>
        <w:rPr>
          <w:rFonts w:hint="eastAsia"/>
        </w:rPr>
        <w:t>）</w:t>
      </w:r>
      <w:r w:rsidRPr="00B85E41">
        <w:rPr>
          <w:rFonts w:hint="eastAsia"/>
        </w:rPr>
        <w:t>链路提供性能测试的云服务，支持</w:t>
      </w:r>
      <w:r w:rsidRPr="00B85E41">
        <w:rPr>
          <w:rFonts w:hint="eastAsia"/>
        </w:rPr>
        <w:t>HTTP/HTTPS/TCP/UDP</w:t>
      </w:r>
      <w:r w:rsidRPr="00B85E41">
        <w:rPr>
          <w:rFonts w:hint="eastAsia"/>
        </w:rPr>
        <w:t>等协议。</w:t>
      </w:r>
      <w:r w:rsidRPr="00B85E41">
        <w:rPr>
          <w:rFonts w:hint="eastAsia"/>
        </w:rPr>
        <w:t>CPTS</w:t>
      </w:r>
      <w:r w:rsidRPr="00B85E41">
        <w:rPr>
          <w:rFonts w:hint="eastAsia"/>
        </w:rPr>
        <w:t>丰富的测试模型定义能力可以真实还原应用大规模业务访问场景，帮助用户提前识别应用性能问题</w:t>
      </w:r>
      <w:r>
        <w:rPr>
          <w:rFonts w:hint="eastAsia"/>
        </w:rPr>
        <w:t>。</w:t>
      </w:r>
    </w:p>
    <w:p w14:paraId="4C362F5B" w14:textId="62F76F96" w:rsidR="00CE3214" w:rsidRDefault="00357FF3" w:rsidP="005A4100">
      <w:pPr>
        <w:pStyle w:val="1e"/>
        <w:ind w:left="480" w:firstLine="840"/>
        <w:rPr>
          <w:rFonts w:hint="eastAsia"/>
        </w:rPr>
      </w:pPr>
      <w:r>
        <w:t>CCE</w:t>
      </w:r>
      <w:r>
        <w:t>资源，作为执行机</w:t>
      </w:r>
      <w:r w:rsidR="00CE3214">
        <w:t>。</w:t>
      </w:r>
    </w:p>
    <w:p w14:paraId="22AC10D1" w14:textId="1B7CA3A3" w:rsidR="00447F3D" w:rsidRPr="00447F3D" w:rsidRDefault="00447F3D" w:rsidP="00C95A6E">
      <w:pPr>
        <w:pStyle w:val="30"/>
      </w:pPr>
      <w:r>
        <w:t>获取</w:t>
      </w:r>
      <w:r w:rsidR="00E37ECA">
        <w:t>AOM服务</w:t>
      </w:r>
    </w:p>
    <w:p w14:paraId="0A73A309" w14:textId="77777777" w:rsidR="00447F3D" w:rsidRDefault="00447F3D" w:rsidP="00447F3D">
      <w:pPr>
        <w:pStyle w:val="1e"/>
        <w:ind w:left="480" w:firstLine="840"/>
        <w:rPr>
          <w:rFonts w:hint="eastAsia"/>
        </w:rPr>
      </w:pPr>
      <w:r>
        <w:rPr>
          <w:rFonts w:hint="eastAsia"/>
        </w:rPr>
        <w:t>控制台左上角点击服务列表，搜索框输入</w:t>
      </w:r>
      <w:r>
        <w:rPr>
          <w:rFonts w:hint="eastAsia"/>
        </w:rPr>
        <w:t>AOM</w:t>
      </w:r>
    </w:p>
    <w:p w14:paraId="11424330" w14:textId="77777777" w:rsidR="00447F3D" w:rsidRDefault="00447F3D" w:rsidP="00447F3D">
      <w:pPr>
        <w:pStyle w:val="1e"/>
        <w:ind w:left="480" w:firstLine="840"/>
        <w:rPr>
          <w:rFonts w:hint="eastAsia"/>
        </w:rPr>
      </w:pPr>
      <w:r>
        <w:rPr>
          <w:noProof/>
        </w:rPr>
        <w:drawing>
          <wp:inline distT="0" distB="0" distL="0" distR="0" wp14:anchorId="024EEB08" wp14:editId="289B3E7E">
            <wp:extent cx="5400000" cy="1457854"/>
            <wp:effectExtent l="19050" t="19050" r="10795" b="285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00" cy="1457854"/>
                    </a:xfrm>
                    <a:prstGeom prst="rect">
                      <a:avLst/>
                    </a:prstGeom>
                    <a:ln w="12700">
                      <a:solidFill>
                        <a:schemeClr val="bg1">
                          <a:lumMod val="65000"/>
                        </a:schemeClr>
                      </a:solidFill>
                    </a:ln>
                  </pic:spPr>
                </pic:pic>
              </a:graphicData>
            </a:graphic>
          </wp:inline>
        </w:drawing>
      </w:r>
    </w:p>
    <w:p w14:paraId="36184488" w14:textId="77777777" w:rsidR="00447F3D" w:rsidRDefault="00447F3D" w:rsidP="00447F3D">
      <w:pPr>
        <w:pStyle w:val="1e"/>
        <w:ind w:left="480" w:firstLine="840"/>
        <w:rPr>
          <w:rFonts w:hint="eastAsia"/>
        </w:rPr>
      </w:pPr>
      <w:r>
        <w:t>安装</w:t>
      </w:r>
      <w:proofErr w:type="spellStart"/>
      <w:r>
        <w:t>ICAgent</w:t>
      </w:r>
      <w:proofErr w:type="spellEnd"/>
      <w:r>
        <w:rPr>
          <w:rFonts w:hint="eastAsia"/>
        </w:rPr>
        <w:t>，</w:t>
      </w:r>
      <w:r w:rsidRPr="009A3B49">
        <w:t>选择</w:t>
      </w:r>
      <w:r w:rsidRPr="009A3B49">
        <w:t>“</w:t>
      </w:r>
      <w:r w:rsidRPr="009A3B49">
        <w:t>配置管理</w:t>
      </w:r>
      <w:r w:rsidRPr="009A3B49">
        <w:t xml:space="preserve"> &gt; Agent</w:t>
      </w:r>
      <w:r w:rsidRPr="009A3B49">
        <w:t>管理</w:t>
      </w:r>
      <w:r w:rsidRPr="009A3B49">
        <w:t>”</w:t>
      </w:r>
      <w:r w:rsidRPr="009A3B49">
        <w:t>。</w:t>
      </w:r>
    </w:p>
    <w:p w14:paraId="5C09E2CE" w14:textId="77777777" w:rsidR="00447F3D" w:rsidRDefault="00447F3D" w:rsidP="00447F3D">
      <w:pPr>
        <w:pStyle w:val="1e"/>
        <w:ind w:left="480" w:firstLine="840"/>
        <w:rPr>
          <w:rFonts w:hint="eastAsia"/>
        </w:rPr>
      </w:pPr>
      <w:r>
        <w:rPr>
          <w:noProof/>
        </w:rPr>
        <w:lastRenderedPageBreak/>
        <w:drawing>
          <wp:inline distT="0" distB="0" distL="0" distR="0" wp14:anchorId="66B91E2C" wp14:editId="66C769E1">
            <wp:extent cx="5173249" cy="2506648"/>
            <wp:effectExtent l="19050" t="19050" r="27940" b="27305"/>
            <wp:docPr id="43461" name="图片 4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86886" cy="2513256"/>
                    </a:xfrm>
                    <a:prstGeom prst="rect">
                      <a:avLst/>
                    </a:prstGeom>
                    <a:ln w="12700">
                      <a:solidFill>
                        <a:schemeClr val="bg1">
                          <a:lumMod val="75000"/>
                        </a:schemeClr>
                      </a:solidFill>
                    </a:ln>
                  </pic:spPr>
                </pic:pic>
              </a:graphicData>
            </a:graphic>
          </wp:inline>
        </w:drawing>
      </w:r>
    </w:p>
    <w:p w14:paraId="2AB79F32" w14:textId="77777777" w:rsidR="00447F3D" w:rsidRDefault="00447F3D" w:rsidP="00C95A6E">
      <w:pPr>
        <w:pStyle w:val="30"/>
      </w:pPr>
      <w:r>
        <w:t>获取AK/SK</w:t>
      </w:r>
    </w:p>
    <w:p w14:paraId="61630EA3" w14:textId="77777777" w:rsidR="00447F3D" w:rsidRDefault="00447F3D" w:rsidP="00447F3D">
      <w:pPr>
        <w:pStyle w:val="1e"/>
        <w:ind w:left="480" w:firstLine="840"/>
        <w:rPr>
          <w:rFonts w:hint="eastAsia"/>
        </w:rPr>
      </w:pPr>
      <w:r>
        <w:rPr>
          <w:rFonts w:hint="eastAsia"/>
        </w:rPr>
        <w:t>登录华为云控制台，将鼠标移动到右上方的用户名称，并在下拉列表中选择“我的凭证”。</w:t>
      </w:r>
    </w:p>
    <w:p w14:paraId="30357C60" w14:textId="77777777" w:rsidR="00447F3D" w:rsidRDefault="00447F3D" w:rsidP="00447F3D">
      <w:pPr>
        <w:pStyle w:val="1e"/>
        <w:ind w:left="480" w:firstLine="840"/>
        <w:rPr>
          <w:rFonts w:hint="eastAsia"/>
        </w:rPr>
      </w:pPr>
      <w:r>
        <w:rPr>
          <w:noProof/>
        </w:rPr>
        <w:drawing>
          <wp:inline distT="0" distB="0" distL="0" distR="0" wp14:anchorId="0E021426" wp14:editId="00CBB6FF">
            <wp:extent cx="2508806" cy="720000"/>
            <wp:effectExtent l="19050" t="19050" r="25400" b="2349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08806" cy="720000"/>
                    </a:xfrm>
                    <a:prstGeom prst="rect">
                      <a:avLst/>
                    </a:prstGeom>
                    <a:ln w="12700">
                      <a:solidFill>
                        <a:schemeClr val="bg1">
                          <a:lumMod val="75000"/>
                        </a:schemeClr>
                      </a:solidFill>
                    </a:ln>
                  </pic:spPr>
                </pic:pic>
              </a:graphicData>
            </a:graphic>
          </wp:inline>
        </w:drawing>
      </w:r>
    </w:p>
    <w:p w14:paraId="0EF13DB4" w14:textId="77777777" w:rsidR="00447F3D" w:rsidRDefault="00447F3D" w:rsidP="00447F3D">
      <w:pPr>
        <w:pStyle w:val="1e"/>
        <w:ind w:left="480" w:firstLine="840"/>
        <w:rPr>
          <w:rFonts w:hint="eastAsia"/>
        </w:rPr>
      </w:pPr>
      <w:r>
        <w:rPr>
          <w:rFonts w:hint="eastAsia"/>
        </w:rPr>
        <w:t>在“我的凭证”页面中选择“访问密钥”页签。</w:t>
      </w:r>
    </w:p>
    <w:p w14:paraId="57D8D929" w14:textId="77777777" w:rsidR="00447F3D" w:rsidRDefault="00447F3D" w:rsidP="00447F3D">
      <w:pPr>
        <w:pStyle w:val="1e"/>
        <w:ind w:left="480" w:firstLine="840"/>
        <w:rPr>
          <w:rFonts w:hint="eastAsia"/>
        </w:rPr>
      </w:pPr>
      <w:r>
        <w:rPr>
          <w:noProof/>
        </w:rPr>
        <w:drawing>
          <wp:inline distT="0" distB="0" distL="0" distR="0" wp14:anchorId="2238092A" wp14:editId="5AC45065">
            <wp:extent cx="2124075" cy="2352675"/>
            <wp:effectExtent l="19050" t="19050" r="28575" b="285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24075" cy="2352675"/>
                    </a:xfrm>
                    <a:prstGeom prst="rect">
                      <a:avLst/>
                    </a:prstGeom>
                    <a:ln w="12700">
                      <a:solidFill>
                        <a:schemeClr val="bg1">
                          <a:lumMod val="65000"/>
                        </a:schemeClr>
                      </a:solidFill>
                    </a:ln>
                  </pic:spPr>
                </pic:pic>
              </a:graphicData>
            </a:graphic>
          </wp:inline>
        </w:drawing>
      </w:r>
    </w:p>
    <w:p w14:paraId="350FF1A2" w14:textId="77777777" w:rsidR="00447F3D" w:rsidRDefault="00447F3D" w:rsidP="00447F3D">
      <w:pPr>
        <w:pStyle w:val="1e"/>
        <w:ind w:left="480" w:firstLine="840"/>
        <w:rPr>
          <w:rFonts w:hint="eastAsia"/>
        </w:rPr>
      </w:pPr>
      <w:r>
        <w:rPr>
          <w:rFonts w:hint="eastAsia"/>
        </w:rPr>
        <w:t>在列表上方单击“新增访问密钥”，并通过邮箱或者手机进行验证。</w:t>
      </w:r>
    </w:p>
    <w:p w14:paraId="3FB5915E" w14:textId="77777777" w:rsidR="00447F3D" w:rsidRDefault="00447F3D" w:rsidP="00447F3D">
      <w:pPr>
        <w:pStyle w:val="1e"/>
        <w:ind w:left="480" w:firstLine="840"/>
        <w:rPr>
          <w:rFonts w:hint="eastAsia"/>
        </w:rPr>
      </w:pPr>
      <w:r>
        <w:rPr>
          <w:noProof/>
        </w:rPr>
        <w:drawing>
          <wp:inline distT="0" distB="0" distL="0" distR="0" wp14:anchorId="384D2A9D" wp14:editId="0368AB32">
            <wp:extent cx="5400000" cy="642083"/>
            <wp:effectExtent l="19050" t="19050" r="10795" b="2476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00" cy="642083"/>
                    </a:xfrm>
                    <a:prstGeom prst="rect">
                      <a:avLst/>
                    </a:prstGeom>
                    <a:ln w="12700">
                      <a:solidFill>
                        <a:schemeClr val="bg1">
                          <a:lumMod val="65000"/>
                        </a:schemeClr>
                      </a:solidFill>
                    </a:ln>
                  </pic:spPr>
                </pic:pic>
              </a:graphicData>
            </a:graphic>
          </wp:inline>
        </w:drawing>
      </w:r>
    </w:p>
    <w:p w14:paraId="3396A1DC" w14:textId="77777777" w:rsidR="00447F3D" w:rsidRDefault="00447F3D" w:rsidP="00447F3D">
      <w:pPr>
        <w:pStyle w:val="1e"/>
        <w:ind w:left="480" w:firstLine="840"/>
        <w:rPr>
          <w:rFonts w:hint="eastAsia"/>
        </w:rPr>
      </w:pPr>
      <w:r>
        <w:rPr>
          <w:noProof/>
        </w:rPr>
        <w:lastRenderedPageBreak/>
        <w:drawing>
          <wp:inline distT="0" distB="0" distL="0" distR="0" wp14:anchorId="617C4EB1" wp14:editId="78E3B89C">
            <wp:extent cx="3578465" cy="1800000"/>
            <wp:effectExtent l="19050" t="19050" r="22225" b="1016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78465" cy="1800000"/>
                    </a:xfrm>
                    <a:prstGeom prst="rect">
                      <a:avLst/>
                    </a:prstGeom>
                    <a:ln w="12700">
                      <a:solidFill>
                        <a:schemeClr val="bg1">
                          <a:lumMod val="65000"/>
                        </a:schemeClr>
                      </a:solidFill>
                    </a:ln>
                  </pic:spPr>
                </pic:pic>
              </a:graphicData>
            </a:graphic>
          </wp:inline>
        </w:drawing>
      </w:r>
    </w:p>
    <w:p w14:paraId="34CC3F2D" w14:textId="77777777" w:rsidR="00447F3D" w:rsidRDefault="00447F3D" w:rsidP="00447F3D">
      <w:pPr>
        <w:pStyle w:val="1e"/>
        <w:ind w:left="480" w:firstLine="840"/>
        <w:rPr>
          <w:rFonts w:hint="eastAsia"/>
        </w:rPr>
      </w:pPr>
      <w:r>
        <w:t>生成密钥</w:t>
      </w:r>
      <w:r>
        <w:rPr>
          <w:rFonts w:hint="eastAsia"/>
        </w:rPr>
        <w:t>，</w:t>
      </w:r>
      <w:r>
        <w:t>立刻下载</w:t>
      </w:r>
    </w:p>
    <w:p w14:paraId="1AA07B6A" w14:textId="77777777" w:rsidR="00447F3D" w:rsidRDefault="00447F3D" w:rsidP="00447F3D">
      <w:pPr>
        <w:pStyle w:val="1e"/>
        <w:ind w:left="480" w:firstLine="840"/>
        <w:rPr>
          <w:rFonts w:hint="eastAsia"/>
        </w:rPr>
      </w:pPr>
      <w:r>
        <w:rPr>
          <w:noProof/>
        </w:rPr>
        <w:drawing>
          <wp:inline distT="0" distB="0" distL="0" distR="0" wp14:anchorId="532E307B" wp14:editId="2E06C99C">
            <wp:extent cx="3947955" cy="1800000"/>
            <wp:effectExtent l="19050" t="19050" r="14605" b="1016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47955" cy="1800000"/>
                    </a:xfrm>
                    <a:prstGeom prst="rect">
                      <a:avLst/>
                    </a:prstGeom>
                    <a:ln w="12700">
                      <a:solidFill>
                        <a:schemeClr val="bg1">
                          <a:lumMod val="65000"/>
                        </a:schemeClr>
                      </a:solidFill>
                    </a:ln>
                  </pic:spPr>
                </pic:pic>
              </a:graphicData>
            </a:graphic>
          </wp:inline>
        </w:drawing>
      </w:r>
    </w:p>
    <w:p w14:paraId="19AB51B9" w14:textId="77777777" w:rsidR="00447F3D" w:rsidRDefault="00447F3D" w:rsidP="00447F3D">
      <w:pPr>
        <w:pStyle w:val="1e"/>
        <w:ind w:left="480" w:firstLine="840"/>
        <w:rPr>
          <w:rFonts w:hint="eastAsia"/>
        </w:rPr>
      </w:pPr>
      <w:r>
        <w:rPr>
          <w:rFonts w:hint="eastAsia"/>
        </w:rPr>
        <w:t>单击“确定”后会自动生成并下载</w:t>
      </w:r>
      <w:r>
        <w:rPr>
          <w:rFonts w:hint="eastAsia"/>
        </w:rPr>
        <w:t>AK/SK</w:t>
      </w:r>
      <w:r>
        <w:rPr>
          <w:rFonts w:hint="eastAsia"/>
        </w:rPr>
        <w:t>至本地，如下图左下角。</w:t>
      </w:r>
    </w:p>
    <w:p w14:paraId="5C6AF33B" w14:textId="77777777" w:rsidR="00447F3D" w:rsidRDefault="00447F3D" w:rsidP="00447F3D">
      <w:pPr>
        <w:pStyle w:val="1e"/>
        <w:ind w:left="480" w:firstLine="840"/>
        <w:rPr>
          <w:rFonts w:hint="eastAsia"/>
        </w:rPr>
      </w:pPr>
      <w:r>
        <w:rPr>
          <w:rFonts w:hint="eastAsia"/>
        </w:rPr>
        <w:t>请妥善保存此文件，界面不再提供下载功能。</w:t>
      </w:r>
    </w:p>
    <w:p w14:paraId="63AA4379" w14:textId="082AE3AC" w:rsidR="00E37ECA" w:rsidRDefault="00E37ECA" w:rsidP="00C95A6E">
      <w:pPr>
        <w:pStyle w:val="30"/>
      </w:pPr>
      <w:r>
        <w:t>安装ICAgent</w:t>
      </w:r>
    </w:p>
    <w:p w14:paraId="312C643B" w14:textId="1B3F3A3F" w:rsidR="00035FA9" w:rsidRDefault="00035FA9" w:rsidP="00056A66">
      <w:pPr>
        <w:pStyle w:val="1e"/>
        <w:ind w:left="480" w:firstLine="840"/>
        <w:rPr>
          <w:rFonts w:hint="eastAsia"/>
        </w:rPr>
      </w:pPr>
      <w:r>
        <w:t>打开文本</w:t>
      </w:r>
      <w:r>
        <w:rPr>
          <w:rFonts w:hint="eastAsia"/>
        </w:rPr>
        <w:t>，</w:t>
      </w:r>
      <w:proofErr w:type="gramStart"/>
      <w:r>
        <w:t>把值输入</w:t>
      </w:r>
      <w:proofErr w:type="gramEnd"/>
      <w:r>
        <w:t>到</w:t>
      </w:r>
      <w:r w:rsidR="00F653A6">
        <w:t>AK</w:t>
      </w:r>
      <w:r>
        <w:t>与</w:t>
      </w:r>
      <w:r>
        <w:t>SK</w:t>
      </w:r>
    </w:p>
    <w:p w14:paraId="1807A88A" w14:textId="310291F2" w:rsidR="00035FA9" w:rsidRDefault="00AB2BD3" w:rsidP="00056A66">
      <w:pPr>
        <w:pStyle w:val="1e"/>
        <w:ind w:left="480" w:firstLine="840"/>
        <w:rPr>
          <w:rFonts w:hint="eastAsia"/>
        </w:rPr>
      </w:pPr>
      <w:r>
        <w:rPr>
          <w:noProof/>
        </w:rPr>
        <w:drawing>
          <wp:inline distT="0" distB="0" distL="0" distR="0" wp14:anchorId="4AA5C0CA" wp14:editId="06107698">
            <wp:extent cx="5400000" cy="415169"/>
            <wp:effectExtent l="19050" t="19050" r="10795" b="23495"/>
            <wp:docPr id="43457" name="图片 4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00" cy="415169"/>
                    </a:xfrm>
                    <a:prstGeom prst="rect">
                      <a:avLst/>
                    </a:prstGeom>
                    <a:ln w="12700">
                      <a:solidFill>
                        <a:schemeClr val="bg1">
                          <a:lumMod val="75000"/>
                        </a:schemeClr>
                      </a:solidFill>
                    </a:ln>
                  </pic:spPr>
                </pic:pic>
              </a:graphicData>
            </a:graphic>
          </wp:inline>
        </w:drawing>
      </w:r>
    </w:p>
    <w:p w14:paraId="5A6AB917" w14:textId="7812BBB0" w:rsidR="009A3B49" w:rsidRDefault="00035FA9" w:rsidP="00056A66">
      <w:pPr>
        <w:pStyle w:val="1e"/>
        <w:ind w:left="480" w:firstLine="840"/>
        <w:rPr>
          <w:rFonts w:hint="eastAsia"/>
        </w:rPr>
      </w:pPr>
      <w:r>
        <w:rPr>
          <w:noProof/>
        </w:rPr>
        <w:lastRenderedPageBreak/>
        <w:drawing>
          <wp:inline distT="0" distB="0" distL="0" distR="0" wp14:anchorId="01B74F4B" wp14:editId="6A17FC95">
            <wp:extent cx="5400000" cy="3368417"/>
            <wp:effectExtent l="19050" t="19050" r="10795" b="228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00" cy="3368417"/>
                    </a:xfrm>
                    <a:prstGeom prst="rect">
                      <a:avLst/>
                    </a:prstGeom>
                    <a:ln w="12700">
                      <a:solidFill>
                        <a:schemeClr val="bg1">
                          <a:lumMod val="65000"/>
                        </a:schemeClr>
                      </a:solidFill>
                    </a:ln>
                  </pic:spPr>
                </pic:pic>
              </a:graphicData>
            </a:graphic>
          </wp:inline>
        </w:drawing>
      </w:r>
    </w:p>
    <w:p w14:paraId="6499E7AD" w14:textId="69DE789D" w:rsidR="00035FA9" w:rsidRDefault="00035FA9" w:rsidP="00056A66">
      <w:pPr>
        <w:pStyle w:val="1e"/>
        <w:ind w:left="480" w:firstLine="840"/>
        <w:rPr>
          <w:rFonts w:hint="eastAsia"/>
        </w:rPr>
      </w:pPr>
      <w:r>
        <w:rPr>
          <w:rFonts w:hint="eastAsia"/>
        </w:rPr>
        <w:t>复制以下命令</w:t>
      </w:r>
    </w:p>
    <w:p w14:paraId="6087B683" w14:textId="77777777" w:rsidR="007B6C0A" w:rsidRDefault="00035FA9" w:rsidP="007B6C0A">
      <w:pPr>
        <w:pStyle w:val="1e"/>
        <w:ind w:left="480" w:firstLineChars="400" w:firstLine="840"/>
        <w:rPr>
          <w:rFonts w:hint="eastAsia"/>
        </w:rPr>
      </w:pPr>
      <w:r>
        <w:rPr>
          <w:noProof/>
        </w:rPr>
        <w:drawing>
          <wp:inline distT="0" distB="0" distL="0" distR="0" wp14:anchorId="4C9A5543" wp14:editId="5AF0DE72">
            <wp:extent cx="5400000" cy="2780681"/>
            <wp:effectExtent l="19050" t="19050" r="10795" b="19685"/>
            <wp:docPr id="43321" name="图片 4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00" cy="2780681"/>
                    </a:xfrm>
                    <a:prstGeom prst="rect">
                      <a:avLst/>
                    </a:prstGeom>
                    <a:ln w="12700">
                      <a:solidFill>
                        <a:schemeClr val="bg1">
                          <a:lumMod val="65000"/>
                        </a:schemeClr>
                      </a:solidFill>
                    </a:ln>
                  </pic:spPr>
                </pic:pic>
              </a:graphicData>
            </a:graphic>
          </wp:inline>
        </w:drawing>
      </w:r>
    </w:p>
    <w:p w14:paraId="73212516" w14:textId="77777777" w:rsidR="007B6C0A" w:rsidRDefault="00035FA9" w:rsidP="007B6C0A">
      <w:pPr>
        <w:pStyle w:val="1e"/>
        <w:ind w:left="480" w:firstLineChars="400" w:firstLine="840"/>
        <w:rPr>
          <w:rFonts w:hint="eastAsia"/>
        </w:rPr>
      </w:pPr>
      <w:r w:rsidRPr="00035FA9">
        <w:t>使用</w:t>
      </w:r>
      <w:proofErr w:type="spellStart"/>
      <w:r w:rsidRPr="00035FA9">
        <w:t>PuTTY</w:t>
      </w:r>
      <w:proofErr w:type="spellEnd"/>
      <w:r w:rsidRPr="00035FA9">
        <w:t>等远程登录工具，以</w:t>
      </w:r>
      <w:r w:rsidRPr="00035FA9">
        <w:t>root</w:t>
      </w:r>
      <w:r w:rsidRPr="00035FA9">
        <w:t>用户登录待安装主机</w:t>
      </w:r>
      <w:r w:rsidR="0054690C">
        <w:t>（主机</w:t>
      </w:r>
      <w:proofErr w:type="gramStart"/>
      <w:r w:rsidR="0054690C">
        <w:t>为刚所购买</w:t>
      </w:r>
      <w:proofErr w:type="gramEnd"/>
      <w:r w:rsidR="0054690C">
        <w:t>的云主机）</w:t>
      </w:r>
      <w:r w:rsidRPr="00035FA9">
        <w:t>，执行复制到的命令</w:t>
      </w:r>
    </w:p>
    <w:p w14:paraId="16C6011E" w14:textId="5998BB52" w:rsidR="00035FA9" w:rsidRDefault="00035FA9" w:rsidP="007B6C0A">
      <w:pPr>
        <w:pStyle w:val="1e"/>
        <w:ind w:left="480" w:firstLineChars="400" w:firstLine="840"/>
        <w:rPr>
          <w:rFonts w:hint="eastAsia"/>
        </w:rPr>
      </w:pPr>
      <w:r w:rsidRPr="00035FA9">
        <w:t>当显示</w:t>
      </w:r>
      <w:r w:rsidRPr="00035FA9">
        <w:t>“</w:t>
      </w:r>
      <w:proofErr w:type="spellStart"/>
      <w:r w:rsidRPr="00035FA9">
        <w:t>ICAgent</w:t>
      </w:r>
      <w:proofErr w:type="spellEnd"/>
      <w:r w:rsidRPr="00035FA9">
        <w:t xml:space="preserve"> install success”</w:t>
      </w:r>
      <w:r w:rsidRPr="00035FA9">
        <w:t>时，表示安装成功。安装成功后，在左侧导航栏中选择</w:t>
      </w:r>
      <w:r w:rsidRPr="00035FA9">
        <w:t>“Agent</w:t>
      </w:r>
      <w:r w:rsidRPr="00035FA9">
        <w:t>管理</w:t>
      </w:r>
      <w:r w:rsidRPr="00035FA9">
        <w:t>”</w:t>
      </w:r>
      <w:r w:rsidRPr="00035FA9">
        <w:t>，查看</w:t>
      </w:r>
      <w:proofErr w:type="spellStart"/>
      <w:r w:rsidRPr="00035FA9">
        <w:t>ICAgent</w:t>
      </w:r>
      <w:proofErr w:type="spellEnd"/>
      <w:r w:rsidR="00C55C9D">
        <w:t>状态</w:t>
      </w:r>
    </w:p>
    <w:p w14:paraId="086E5600" w14:textId="77777777" w:rsidR="00E37ECA" w:rsidRDefault="00035FA9" w:rsidP="00056A66">
      <w:pPr>
        <w:pStyle w:val="1e"/>
        <w:ind w:left="480" w:firstLine="840"/>
        <w:rPr>
          <w:rFonts w:hint="eastAsia"/>
        </w:rPr>
      </w:pPr>
      <w:r>
        <w:rPr>
          <w:noProof/>
        </w:rPr>
        <w:lastRenderedPageBreak/>
        <w:drawing>
          <wp:inline distT="0" distB="0" distL="0" distR="0" wp14:anchorId="6DABE92E" wp14:editId="25D68AD6">
            <wp:extent cx="5400000" cy="1162586"/>
            <wp:effectExtent l="19050" t="19050" r="10795" b="19050"/>
            <wp:docPr id="43323" name="图片 4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00" cy="1162586"/>
                    </a:xfrm>
                    <a:prstGeom prst="rect">
                      <a:avLst/>
                    </a:prstGeom>
                    <a:ln w="12700">
                      <a:solidFill>
                        <a:schemeClr val="bg1">
                          <a:lumMod val="75000"/>
                        </a:schemeClr>
                      </a:solidFill>
                    </a:ln>
                  </pic:spPr>
                </pic:pic>
              </a:graphicData>
            </a:graphic>
          </wp:inline>
        </w:drawing>
      </w:r>
    </w:p>
    <w:p w14:paraId="1C516EE4" w14:textId="160A7681" w:rsidR="00035FA9" w:rsidRDefault="00E37ECA" w:rsidP="00C95A6E">
      <w:pPr>
        <w:pStyle w:val="30"/>
      </w:pPr>
      <w:r>
        <w:t>通过AOM查看当前主机状态</w:t>
      </w:r>
    </w:p>
    <w:p w14:paraId="7F5961B3" w14:textId="7B41D6C2" w:rsidR="00827190" w:rsidRDefault="00827190" w:rsidP="00056A66">
      <w:pPr>
        <w:pStyle w:val="1e"/>
        <w:ind w:left="480" w:firstLine="840"/>
        <w:rPr>
          <w:rFonts w:hint="eastAsia"/>
        </w:rPr>
      </w:pPr>
      <w:r>
        <w:t>AOM</w:t>
      </w:r>
      <w:r>
        <w:t>总</w:t>
      </w:r>
      <w:proofErr w:type="gramStart"/>
      <w:r>
        <w:t>览</w:t>
      </w:r>
      <w:proofErr w:type="gramEnd"/>
      <w:r>
        <w:rPr>
          <w:rFonts w:hint="eastAsia"/>
        </w:rPr>
        <w:t>-&gt;</w:t>
      </w:r>
      <w:r>
        <w:rPr>
          <w:rFonts w:hint="eastAsia"/>
        </w:rPr>
        <w:t>监控概览中</w:t>
      </w:r>
      <w:r>
        <w:rPr>
          <w:rFonts w:hint="eastAsia"/>
        </w:rPr>
        <w:t>-</w:t>
      </w:r>
      <w:r>
        <w:t>&gt;</w:t>
      </w:r>
      <w:r>
        <w:rPr>
          <w:rFonts w:hint="eastAsia"/>
        </w:rPr>
        <w:t>加载更多即可观察到磁盘、网络等其它主机状态。</w:t>
      </w:r>
    </w:p>
    <w:p w14:paraId="63046261" w14:textId="303827CE" w:rsidR="00014883" w:rsidRDefault="00035FA9" w:rsidP="002F1D73">
      <w:pPr>
        <w:pStyle w:val="1e"/>
        <w:ind w:left="480" w:firstLine="840"/>
        <w:rPr>
          <w:rFonts w:hint="eastAsia"/>
        </w:rPr>
      </w:pPr>
      <w:r>
        <w:rPr>
          <w:noProof/>
        </w:rPr>
        <w:drawing>
          <wp:inline distT="0" distB="0" distL="0" distR="0" wp14:anchorId="0038A435" wp14:editId="738BAD6A">
            <wp:extent cx="5400000" cy="1523968"/>
            <wp:effectExtent l="19050" t="19050" r="10795" b="19685"/>
            <wp:docPr id="43326" name="图片 4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00" cy="1523968"/>
                    </a:xfrm>
                    <a:prstGeom prst="rect">
                      <a:avLst/>
                    </a:prstGeom>
                    <a:ln w="12700">
                      <a:solidFill>
                        <a:schemeClr val="bg1">
                          <a:lumMod val="65000"/>
                        </a:schemeClr>
                      </a:solidFill>
                    </a:ln>
                  </pic:spPr>
                </pic:pic>
              </a:graphicData>
            </a:graphic>
          </wp:inline>
        </w:drawing>
      </w:r>
    </w:p>
    <w:p w14:paraId="1726DF42" w14:textId="77777777" w:rsidR="00447F3D" w:rsidRPr="00447F3D" w:rsidRDefault="00447F3D" w:rsidP="00C95A6E">
      <w:pPr>
        <w:pStyle w:val="30"/>
        <w:rPr>
          <w:rStyle w:val="af3"/>
          <w:rFonts w:ascii="HuaweiSans-Regular" w:hAnsi="HuaweiSans-Regular" w:hint="eastAsia"/>
          <w:noProof w:val="0"/>
        </w:rPr>
      </w:pPr>
      <w:r>
        <w:rPr>
          <w:rFonts w:hint="eastAsia"/>
        </w:rPr>
        <w:t>获取云性能测试CPTS</w:t>
      </w:r>
      <w:r w:rsidRPr="00447F3D">
        <w:rPr>
          <w:rStyle w:val="af3"/>
          <w:rFonts w:ascii="HuaweiSans-Regular" w:hAnsi="HuaweiSans-Regular"/>
          <w:noProof w:val="0"/>
        </w:rPr>
        <w:t xml:space="preserve"> </w:t>
      </w:r>
    </w:p>
    <w:p w14:paraId="494F9535" w14:textId="77777777" w:rsidR="00447F3D" w:rsidRDefault="00447F3D" w:rsidP="00447F3D">
      <w:pPr>
        <w:pStyle w:val="1e"/>
        <w:ind w:left="480" w:firstLine="840"/>
        <w:rPr>
          <w:rFonts w:hint="eastAsia"/>
        </w:rPr>
      </w:pPr>
      <w:r>
        <w:t>回到华为云首页</w:t>
      </w:r>
      <w:r>
        <w:rPr>
          <w:rFonts w:hint="eastAsia"/>
        </w:rPr>
        <w:t>，</w:t>
      </w:r>
      <w:r>
        <w:t>点击产品</w:t>
      </w:r>
      <w:r>
        <w:rPr>
          <w:rFonts w:hint="eastAsia"/>
        </w:rPr>
        <w:t>，</w:t>
      </w:r>
      <w:r>
        <w:t>选择</w:t>
      </w:r>
      <w:r>
        <w:rPr>
          <w:rFonts w:hint="eastAsia"/>
        </w:rPr>
        <w:t>云性能测试服务</w:t>
      </w:r>
      <w:r>
        <w:t>CPTS</w:t>
      </w:r>
      <w:r>
        <w:rPr>
          <w:rFonts w:hint="eastAsia"/>
        </w:rPr>
        <w:t>，</w:t>
      </w:r>
      <w:r>
        <w:t>立即使用</w:t>
      </w:r>
      <w:r>
        <w:rPr>
          <w:rFonts w:hint="eastAsia"/>
        </w:rPr>
        <w:t>。</w:t>
      </w:r>
    </w:p>
    <w:p w14:paraId="0D1BEEDE" w14:textId="77777777" w:rsidR="00447F3D" w:rsidRDefault="00447F3D" w:rsidP="00447F3D">
      <w:pPr>
        <w:pStyle w:val="1e"/>
        <w:ind w:left="480" w:firstLine="840"/>
        <w:rPr>
          <w:rFonts w:hint="eastAsia"/>
        </w:rPr>
      </w:pPr>
      <w:r>
        <w:rPr>
          <w:noProof/>
        </w:rPr>
        <w:drawing>
          <wp:inline distT="0" distB="0" distL="0" distR="0" wp14:anchorId="46FB1910" wp14:editId="29FD60DE">
            <wp:extent cx="5400000" cy="2805893"/>
            <wp:effectExtent l="19050" t="19050" r="10795"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00" cy="2805893"/>
                    </a:xfrm>
                    <a:prstGeom prst="rect">
                      <a:avLst/>
                    </a:prstGeom>
                    <a:ln>
                      <a:solidFill>
                        <a:schemeClr val="bg1">
                          <a:lumMod val="85000"/>
                        </a:schemeClr>
                      </a:solidFill>
                    </a:ln>
                  </pic:spPr>
                </pic:pic>
              </a:graphicData>
            </a:graphic>
          </wp:inline>
        </w:drawing>
      </w:r>
    </w:p>
    <w:p w14:paraId="501022AC" w14:textId="64F0BA04" w:rsidR="00447F3D" w:rsidRDefault="00447F3D" w:rsidP="00C95A6E">
      <w:pPr>
        <w:pStyle w:val="30"/>
      </w:pPr>
      <w:r>
        <w:rPr>
          <w:rFonts w:hint="eastAsia"/>
        </w:rPr>
        <w:t>安装CPTS</w:t>
      </w:r>
      <w:r>
        <w:t>录制插件</w:t>
      </w:r>
    </w:p>
    <w:p w14:paraId="03A7819C" w14:textId="77777777" w:rsidR="00447F3D" w:rsidRDefault="00447F3D" w:rsidP="00447F3D">
      <w:pPr>
        <w:pStyle w:val="1e"/>
        <w:ind w:left="480" w:firstLine="840"/>
        <w:rPr>
          <w:rFonts w:hint="eastAsia"/>
        </w:rPr>
      </w:pPr>
      <w:r>
        <w:t>安装录制插件</w:t>
      </w:r>
      <w:r>
        <w:rPr>
          <w:rFonts w:hint="eastAsia"/>
        </w:rPr>
        <w:t>，点击录制脚本，点击华为云</w:t>
      </w:r>
      <w:r>
        <w:rPr>
          <w:rFonts w:hint="eastAsia"/>
        </w:rPr>
        <w:t>CPTS</w:t>
      </w:r>
      <w:r>
        <w:t>录制插件</w:t>
      </w:r>
      <w:r>
        <w:rPr>
          <w:rFonts w:hint="eastAsia"/>
        </w:rPr>
        <w:t>，会下载插件。</w:t>
      </w:r>
    </w:p>
    <w:p w14:paraId="4C23F1AC" w14:textId="77777777" w:rsidR="00447F3D" w:rsidRDefault="00447F3D" w:rsidP="00447F3D">
      <w:pPr>
        <w:pStyle w:val="1e"/>
        <w:ind w:left="480" w:firstLine="840"/>
        <w:rPr>
          <w:rFonts w:hint="eastAsia"/>
        </w:rPr>
      </w:pPr>
      <w:r>
        <w:rPr>
          <w:noProof/>
        </w:rPr>
        <w:lastRenderedPageBreak/>
        <w:drawing>
          <wp:inline distT="0" distB="0" distL="0" distR="0" wp14:anchorId="7879E742" wp14:editId="6B682647">
            <wp:extent cx="5188282" cy="1846959"/>
            <wp:effectExtent l="19050" t="19050" r="12700" b="20320"/>
            <wp:docPr id="43456" name="图片 4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19500" cy="1858072"/>
                    </a:xfrm>
                    <a:prstGeom prst="rect">
                      <a:avLst/>
                    </a:prstGeom>
                    <a:ln w="12700">
                      <a:solidFill>
                        <a:schemeClr val="bg1">
                          <a:lumMod val="75000"/>
                        </a:schemeClr>
                      </a:solidFill>
                    </a:ln>
                  </pic:spPr>
                </pic:pic>
              </a:graphicData>
            </a:graphic>
          </wp:inline>
        </w:drawing>
      </w:r>
    </w:p>
    <w:p w14:paraId="19FB2F93" w14:textId="77777777" w:rsidR="00447F3D" w:rsidRDefault="00447F3D" w:rsidP="00447F3D">
      <w:pPr>
        <w:pStyle w:val="1e"/>
        <w:ind w:left="480" w:firstLine="840"/>
        <w:rPr>
          <w:rFonts w:hint="eastAsia"/>
        </w:rPr>
      </w:pPr>
      <w:r>
        <w:rPr>
          <w:rFonts w:hint="eastAsia"/>
        </w:rPr>
        <w:t>在</w:t>
      </w:r>
      <w:proofErr w:type="spellStart"/>
      <w:r>
        <w:rPr>
          <w:rFonts w:hint="eastAsia"/>
        </w:rPr>
        <w:t>url</w:t>
      </w:r>
      <w:proofErr w:type="spellEnd"/>
      <w:r>
        <w:rPr>
          <w:rFonts w:hint="eastAsia"/>
        </w:rPr>
        <w:t>框内输入</w:t>
      </w:r>
      <w:r>
        <w:rPr>
          <w:rFonts w:hint="eastAsia"/>
        </w:rPr>
        <w:t xml:space="preserve"> chrome://extensions/ </w:t>
      </w:r>
      <w:r>
        <w:rPr>
          <w:rFonts w:hint="eastAsia"/>
        </w:rPr>
        <w:t>，进入扩展程序安装页面，打开开发者模式。</w:t>
      </w:r>
    </w:p>
    <w:p w14:paraId="545CD6F2" w14:textId="77777777" w:rsidR="00447F3D" w:rsidRDefault="00447F3D" w:rsidP="00447F3D">
      <w:pPr>
        <w:pStyle w:val="1e"/>
        <w:ind w:left="480" w:firstLine="840"/>
        <w:rPr>
          <w:rFonts w:hint="eastAsia"/>
        </w:rPr>
      </w:pPr>
      <w:r>
        <w:rPr>
          <w:noProof/>
        </w:rPr>
        <w:drawing>
          <wp:inline distT="0" distB="0" distL="0" distR="0" wp14:anchorId="457E6BEA" wp14:editId="06DB940A">
            <wp:extent cx="5223354" cy="788001"/>
            <wp:effectExtent l="19050" t="19050" r="15875" b="12700"/>
            <wp:docPr id="43475" name="图片 4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68264" cy="794776"/>
                    </a:xfrm>
                    <a:prstGeom prst="rect">
                      <a:avLst/>
                    </a:prstGeom>
                    <a:ln w="12700">
                      <a:solidFill>
                        <a:schemeClr val="bg1">
                          <a:lumMod val="85000"/>
                        </a:schemeClr>
                      </a:solidFill>
                    </a:ln>
                  </pic:spPr>
                </pic:pic>
              </a:graphicData>
            </a:graphic>
          </wp:inline>
        </w:drawing>
      </w:r>
    </w:p>
    <w:p w14:paraId="08AED2C4" w14:textId="76BCD175" w:rsidR="00447F3D" w:rsidRDefault="00447F3D" w:rsidP="00447F3D">
      <w:pPr>
        <w:pStyle w:val="1e"/>
        <w:ind w:left="480" w:firstLine="840"/>
        <w:rPr>
          <w:rFonts w:hint="eastAsia"/>
        </w:rPr>
      </w:pPr>
      <w:r>
        <w:t>插件如下</w:t>
      </w:r>
      <w:r>
        <w:rPr>
          <w:rFonts w:hint="eastAsia"/>
        </w:rPr>
        <w:t>，修改插件后缀名为</w:t>
      </w:r>
      <w:r>
        <w:rPr>
          <w:rFonts w:hint="eastAsia"/>
        </w:rPr>
        <w:t>zip</w:t>
      </w:r>
      <w:r>
        <w:t>并解压</w:t>
      </w:r>
      <w:r>
        <w:rPr>
          <w:rFonts w:hint="eastAsia"/>
        </w:rPr>
        <w:t>。</w:t>
      </w:r>
    </w:p>
    <w:p w14:paraId="35D85C4E" w14:textId="77777777" w:rsidR="00447F3D" w:rsidRDefault="00447F3D" w:rsidP="00447F3D">
      <w:pPr>
        <w:pStyle w:val="1e"/>
        <w:ind w:left="480" w:firstLine="840"/>
        <w:rPr>
          <w:rFonts w:hint="eastAsia"/>
        </w:rPr>
      </w:pPr>
      <w:r>
        <w:rPr>
          <w:noProof/>
        </w:rPr>
        <w:drawing>
          <wp:inline distT="0" distB="0" distL="0" distR="0" wp14:anchorId="50AF713B" wp14:editId="73222B28">
            <wp:extent cx="5273458" cy="218314"/>
            <wp:effectExtent l="19050" t="19050" r="3810" b="10795"/>
            <wp:docPr id="43474" name="图片 4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7015" cy="220117"/>
                    </a:xfrm>
                    <a:prstGeom prst="rect">
                      <a:avLst/>
                    </a:prstGeom>
                    <a:ln>
                      <a:solidFill>
                        <a:schemeClr val="bg1">
                          <a:lumMod val="75000"/>
                        </a:schemeClr>
                      </a:solidFill>
                    </a:ln>
                  </pic:spPr>
                </pic:pic>
              </a:graphicData>
            </a:graphic>
          </wp:inline>
        </w:drawing>
      </w:r>
    </w:p>
    <w:p w14:paraId="4859F187" w14:textId="77777777" w:rsidR="00447F3D" w:rsidRDefault="00447F3D" w:rsidP="00447F3D">
      <w:pPr>
        <w:pStyle w:val="1e"/>
        <w:ind w:left="480" w:firstLine="840"/>
        <w:rPr>
          <w:rFonts w:hint="eastAsia"/>
        </w:rPr>
      </w:pPr>
      <w:r>
        <w:rPr>
          <w:noProof/>
        </w:rPr>
        <w:drawing>
          <wp:inline distT="0" distB="0" distL="0" distR="0" wp14:anchorId="599F12C6" wp14:editId="46A011DE">
            <wp:extent cx="3695700" cy="561975"/>
            <wp:effectExtent l="19050" t="19050" r="19050" b="28575"/>
            <wp:docPr id="43477" name="图片 4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5700" cy="561975"/>
                    </a:xfrm>
                    <a:prstGeom prst="rect">
                      <a:avLst/>
                    </a:prstGeom>
                    <a:ln w="12700">
                      <a:solidFill>
                        <a:schemeClr val="bg1">
                          <a:lumMod val="85000"/>
                        </a:schemeClr>
                      </a:solidFill>
                    </a:ln>
                  </pic:spPr>
                </pic:pic>
              </a:graphicData>
            </a:graphic>
          </wp:inline>
        </w:drawing>
      </w:r>
    </w:p>
    <w:p w14:paraId="3D93B60A" w14:textId="77777777" w:rsidR="00447F3D" w:rsidRDefault="00447F3D" w:rsidP="00447F3D">
      <w:pPr>
        <w:pStyle w:val="1e"/>
        <w:ind w:left="480" w:firstLine="840"/>
        <w:rPr>
          <w:rFonts w:hint="eastAsia"/>
        </w:rPr>
      </w:pPr>
      <w:r w:rsidRPr="0074020C">
        <w:rPr>
          <w:rFonts w:hint="eastAsia"/>
        </w:rPr>
        <w:t>点击</w:t>
      </w:r>
      <w:r w:rsidRPr="0074020C">
        <w:rPr>
          <w:rFonts w:hint="eastAsia"/>
        </w:rPr>
        <w:t>"</w:t>
      </w:r>
      <w:r w:rsidRPr="0074020C">
        <w:rPr>
          <w:rFonts w:hint="eastAsia"/>
        </w:rPr>
        <w:t>加载已解压的扩展程序</w:t>
      </w:r>
      <w:r w:rsidRPr="0074020C">
        <w:rPr>
          <w:rFonts w:hint="eastAsia"/>
        </w:rPr>
        <w:t>"</w:t>
      </w:r>
      <w:r w:rsidRPr="0074020C">
        <w:rPr>
          <w:rFonts w:hint="eastAsia"/>
        </w:rPr>
        <w:t>，选择已解压的根目录进行插件安装</w:t>
      </w:r>
      <w:r>
        <w:rPr>
          <w:rFonts w:hint="eastAsia"/>
        </w:rPr>
        <w:t>。</w:t>
      </w:r>
    </w:p>
    <w:p w14:paraId="66BB69FC" w14:textId="77777777" w:rsidR="00447F3D" w:rsidRDefault="00447F3D" w:rsidP="00447F3D">
      <w:pPr>
        <w:pStyle w:val="1e"/>
        <w:ind w:left="480" w:firstLine="840"/>
        <w:rPr>
          <w:rFonts w:hint="eastAsia"/>
        </w:rPr>
      </w:pPr>
      <w:r>
        <w:rPr>
          <w:noProof/>
        </w:rPr>
        <w:drawing>
          <wp:inline distT="0" distB="0" distL="0" distR="0" wp14:anchorId="05DA469F" wp14:editId="04461F59">
            <wp:extent cx="5298510" cy="2478282"/>
            <wp:effectExtent l="19050" t="19050" r="16510" b="17780"/>
            <wp:docPr id="43478" name="图片 4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06189" cy="2481874"/>
                    </a:xfrm>
                    <a:prstGeom prst="rect">
                      <a:avLst/>
                    </a:prstGeom>
                    <a:ln w="12700">
                      <a:solidFill>
                        <a:schemeClr val="bg1">
                          <a:lumMod val="85000"/>
                        </a:schemeClr>
                      </a:solidFill>
                    </a:ln>
                  </pic:spPr>
                </pic:pic>
              </a:graphicData>
            </a:graphic>
          </wp:inline>
        </w:drawing>
      </w:r>
    </w:p>
    <w:p w14:paraId="3EDDC5E8" w14:textId="77777777" w:rsidR="00447F3D" w:rsidRDefault="00447F3D" w:rsidP="00447F3D">
      <w:pPr>
        <w:pStyle w:val="1e"/>
        <w:ind w:left="480" w:firstLine="840"/>
        <w:rPr>
          <w:rFonts w:hint="eastAsia"/>
        </w:rPr>
      </w:pPr>
      <w:r w:rsidRPr="006C3F63">
        <w:rPr>
          <w:rFonts w:hint="eastAsia"/>
        </w:rPr>
        <w:t>安装完成后浏览器右上角会出现录制图标</w:t>
      </w:r>
      <w:r>
        <w:rPr>
          <w:rFonts w:hint="eastAsia"/>
        </w:rPr>
        <w:t>。</w:t>
      </w:r>
    </w:p>
    <w:p w14:paraId="203FB478" w14:textId="166A7821" w:rsidR="00447F3D" w:rsidRDefault="00447F3D" w:rsidP="00447F3D">
      <w:pPr>
        <w:pStyle w:val="1e"/>
        <w:ind w:left="480" w:firstLine="840"/>
        <w:rPr>
          <w:rFonts w:hint="eastAsia"/>
        </w:rPr>
      </w:pPr>
      <w:r>
        <w:rPr>
          <w:noProof/>
        </w:rPr>
        <w:lastRenderedPageBreak/>
        <w:drawing>
          <wp:inline distT="0" distB="0" distL="0" distR="0" wp14:anchorId="5B573820" wp14:editId="3C10FFDD">
            <wp:extent cx="4029075" cy="2428875"/>
            <wp:effectExtent l="19050" t="19050" r="28575" b="28575"/>
            <wp:docPr id="43479" name="图片 4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9075" cy="2428875"/>
                    </a:xfrm>
                    <a:prstGeom prst="rect">
                      <a:avLst/>
                    </a:prstGeom>
                    <a:ln w="12700">
                      <a:solidFill>
                        <a:schemeClr val="bg1">
                          <a:lumMod val="85000"/>
                        </a:schemeClr>
                      </a:solidFill>
                    </a:ln>
                  </pic:spPr>
                </pic:pic>
              </a:graphicData>
            </a:graphic>
          </wp:inline>
        </w:drawing>
      </w:r>
    </w:p>
    <w:p w14:paraId="0E7D71E4" w14:textId="77777777" w:rsidR="00447F3D" w:rsidRDefault="00447F3D" w:rsidP="00C95A6E">
      <w:pPr>
        <w:pStyle w:val="30"/>
      </w:pPr>
      <w:r>
        <w:rPr>
          <w:rFonts w:hint="eastAsia"/>
        </w:rPr>
        <w:t>购买C</w:t>
      </w:r>
      <w:r>
        <w:t>CE</w:t>
      </w:r>
      <w:r>
        <w:rPr>
          <w:rFonts w:hint="eastAsia"/>
        </w:rPr>
        <w:t>资源</w:t>
      </w:r>
    </w:p>
    <w:p w14:paraId="7D86EC59" w14:textId="4980C9B9" w:rsidR="00447F3D" w:rsidRDefault="00447F3D" w:rsidP="00447F3D">
      <w:pPr>
        <w:pStyle w:val="1e"/>
        <w:ind w:left="480" w:firstLine="840"/>
        <w:rPr>
          <w:rFonts w:hint="eastAsia"/>
        </w:rPr>
      </w:pPr>
      <w:r>
        <w:t>创建</w:t>
      </w:r>
      <w:r>
        <w:t>CCE</w:t>
      </w:r>
      <w:r>
        <w:t>资源管理</w:t>
      </w:r>
      <w:r>
        <w:rPr>
          <w:rFonts w:hint="eastAsia"/>
        </w:rPr>
        <w:t>，</w:t>
      </w:r>
      <w:r>
        <w:rPr>
          <w:rFonts w:hint="eastAsia"/>
        </w:rPr>
        <w:t>2</w:t>
      </w:r>
      <w:r>
        <w:rPr>
          <w:rFonts w:hint="eastAsia"/>
        </w:rPr>
        <w:t>个节点，</w:t>
      </w:r>
      <w:proofErr w:type="gramStart"/>
      <w:r>
        <w:rPr>
          <w:rFonts w:ascii="Helvetica"/>
        </w:rPr>
        <w:t>压测资源</w:t>
      </w:r>
      <w:proofErr w:type="gramEnd"/>
      <w:r>
        <w:rPr>
          <w:rFonts w:ascii="Helvetica"/>
        </w:rPr>
        <w:t>组的管理机（即管理执行机的节点），</w:t>
      </w:r>
      <w:proofErr w:type="gramStart"/>
      <w:r>
        <w:rPr>
          <w:rFonts w:ascii="Helvetica"/>
        </w:rPr>
        <w:t>压测资源</w:t>
      </w:r>
      <w:proofErr w:type="gramEnd"/>
      <w:r>
        <w:rPr>
          <w:rFonts w:ascii="Helvetica"/>
        </w:rPr>
        <w:t>组的执行机</w:t>
      </w:r>
      <w:r>
        <w:rPr>
          <w:rFonts w:hint="eastAsia"/>
        </w:rPr>
        <w:t>。</w:t>
      </w:r>
    </w:p>
    <w:p w14:paraId="3C261F33" w14:textId="77777777" w:rsidR="00447F3D" w:rsidRDefault="00447F3D" w:rsidP="00447F3D">
      <w:pPr>
        <w:pStyle w:val="1e"/>
        <w:ind w:left="480" w:firstLine="840"/>
        <w:rPr>
          <w:rFonts w:hint="eastAsia"/>
        </w:rPr>
      </w:pPr>
      <w:r>
        <w:t>购买</w:t>
      </w:r>
      <w:r>
        <w:t>CCE</w:t>
      </w:r>
      <w:r>
        <w:t>节点</w:t>
      </w:r>
      <w:r>
        <w:rPr>
          <w:rFonts w:hint="eastAsia"/>
        </w:rPr>
        <w:t>，</w:t>
      </w:r>
      <w:r>
        <w:t>返回华为云首页选择产品</w:t>
      </w:r>
      <w:r>
        <w:t>-&gt;</w:t>
      </w:r>
      <w:r>
        <w:rPr>
          <w:rFonts w:hint="eastAsia"/>
        </w:rPr>
        <w:t>容器</w:t>
      </w:r>
      <w:r>
        <w:rPr>
          <w:rFonts w:hint="eastAsia"/>
        </w:rPr>
        <w:t>-</w:t>
      </w:r>
      <w:r>
        <w:t>&gt;CCE-&gt;</w:t>
      </w:r>
      <w:r>
        <w:t>立即购买</w:t>
      </w:r>
    </w:p>
    <w:p w14:paraId="1D87AD96" w14:textId="77777777" w:rsidR="00447F3D" w:rsidRDefault="00447F3D" w:rsidP="00447F3D">
      <w:pPr>
        <w:pStyle w:val="1e"/>
        <w:ind w:left="480" w:firstLine="840"/>
        <w:rPr>
          <w:rFonts w:hint="eastAsia"/>
        </w:rPr>
      </w:pPr>
      <w:r>
        <w:rPr>
          <w:noProof/>
        </w:rPr>
        <w:drawing>
          <wp:inline distT="0" distB="0" distL="0" distR="0" wp14:anchorId="67149DC2" wp14:editId="5F564141">
            <wp:extent cx="5170915" cy="1559108"/>
            <wp:effectExtent l="19050" t="19050" r="10795" b="22225"/>
            <wp:docPr id="43493" name="图片 4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7871" cy="1564221"/>
                    </a:xfrm>
                    <a:prstGeom prst="rect">
                      <a:avLst/>
                    </a:prstGeom>
                    <a:ln w="12700">
                      <a:solidFill>
                        <a:schemeClr val="bg1">
                          <a:lumMod val="85000"/>
                        </a:schemeClr>
                      </a:solidFill>
                    </a:ln>
                  </pic:spPr>
                </pic:pic>
              </a:graphicData>
            </a:graphic>
          </wp:inline>
        </w:drawing>
      </w:r>
    </w:p>
    <w:p w14:paraId="791B26F6" w14:textId="77777777" w:rsidR="00447F3D" w:rsidRDefault="00447F3D" w:rsidP="00447F3D">
      <w:pPr>
        <w:pStyle w:val="1e"/>
        <w:ind w:left="480" w:firstLine="840"/>
        <w:rPr>
          <w:rFonts w:hint="eastAsia"/>
        </w:rPr>
      </w:pPr>
      <w:r>
        <w:rPr>
          <w:noProof/>
        </w:rPr>
        <w:drawing>
          <wp:inline distT="0" distB="0" distL="0" distR="0" wp14:anchorId="7DF524C4" wp14:editId="63D0D449">
            <wp:extent cx="5185776" cy="1714243"/>
            <wp:effectExtent l="19050" t="19050" r="15240" b="19685"/>
            <wp:docPr id="43494" name="图片 4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2990" cy="1723239"/>
                    </a:xfrm>
                    <a:prstGeom prst="rect">
                      <a:avLst/>
                    </a:prstGeom>
                    <a:ln w="12700">
                      <a:solidFill>
                        <a:schemeClr val="bg1">
                          <a:lumMod val="85000"/>
                        </a:schemeClr>
                      </a:solidFill>
                    </a:ln>
                  </pic:spPr>
                </pic:pic>
              </a:graphicData>
            </a:graphic>
          </wp:inline>
        </w:drawing>
      </w:r>
    </w:p>
    <w:p w14:paraId="21B2928C" w14:textId="2532037E" w:rsidR="00447F3D" w:rsidRDefault="00447F3D" w:rsidP="00447F3D">
      <w:pPr>
        <w:pStyle w:val="1e"/>
        <w:ind w:left="480" w:firstLine="840"/>
        <w:rPr>
          <w:rFonts w:hint="eastAsia"/>
        </w:rPr>
      </w:pPr>
      <w:r>
        <w:t>选择</w:t>
      </w:r>
      <w:r>
        <w:t>CCE</w:t>
      </w:r>
      <w:r>
        <w:t>集群</w:t>
      </w:r>
      <w:r>
        <w:rPr>
          <w:rFonts w:hint="eastAsia"/>
        </w:rPr>
        <w:t>-&gt;</w:t>
      </w:r>
      <w:r>
        <w:t>创建</w:t>
      </w:r>
    </w:p>
    <w:p w14:paraId="5AACBCFB" w14:textId="77777777" w:rsidR="00447F3D" w:rsidRPr="00864D23" w:rsidRDefault="00447F3D" w:rsidP="00447F3D">
      <w:pPr>
        <w:pStyle w:val="1e"/>
        <w:ind w:left="480" w:firstLine="840"/>
        <w:rPr>
          <w:rFonts w:hint="eastAsia"/>
        </w:rPr>
      </w:pPr>
      <w:r>
        <w:rPr>
          <w:rFonts w:hint="eastAsia"/>
        </w:rPr>
        <w:t>计费模式按需，版本</w:t>
      </w:r>
      <w:r>
        <w:rPr>
          <w:rFonts w:hint="eastAsia"/>
        </w:rPr>
        <w:t>v</w:t>
      </w:r>
      <w:r>
        <w:t>1.19.10</w:t>
      </w:r>
      <w:r>
        <w:rPr>
          <w:rFonts w:hint="eastAsia"/>
        </w:rPr>
        <w:t>，</w:t>
      </w:r>
      <w:r>
        <w:t>集群规模</w:t>
      </w:r>
      <w:r>
        <w:rPr>
          <w:rFonts w:hint="eastAsia"/>
        </w:rPr>
        <w:t>5</w:t>
      </w:r>
      <w:r>
        <w:t>0</w:t>
      </w:r>
      <w:r>
        <w:t>节点</w:t>
      </w:r>
      <w:r>
        <w:rPr>
          <w:rFonts w:hint="eastAsia"/>
        </w:rPr>
        <w:t>，</w:t>
      </w:r>
      <w:r>
        <w:t>控制节点数</w:t>
      </w:r>
      <w:r>
        <w:rPr>
          <w:rFonts w:hint="eastAsia"/>
        </w:rPr>
        <w:t>1</w:t>
      </w:r>
      <w:r>
        <w:rPr>
          <w:rFonts w:hint="eastAsia"/>
        </w:rPr>
        <w:t>，虚拟</w:t>
      </w:r>
      <w:proofErr w:type="gramStart"/>
      <w:r>
        <w:rPr>
          <w:rFonts w:hint="eastAsia"/>
        </w:rPr>
        <w:t>私有云默认网</w:t>
      </w:r>
      <w:proofErr w:type="gramEnd"/>
      <w:r>
        <w:rPr>
          <w:rFonts w:hint="eastAsia"/>
        </w:rPr>
        <w:t>段，鉴</w:t>
      </w:r>
      <w:proofErr w:type="gramStart"/>
      <w:r>
        <w:rPr>
          <w:rFonts w:hint="eastAsia"/>
        </w:rPr>
        <w:t>权方式</w:t>
      </w:r>
      <w:proofErr w:type="gramEnd"/>
      <w:r>
        <w:rPr>
          <w:rFonts w:hint="eastAsia"/>
        </w:rPr>
        <w:t>RBAC</w:t>
      </w:r>
    </w:p>
    <w:p w14:paraId="2FDAC4E6" w14:textId="77777777" w:rsidR="00447F3D" w:rsidRDefault="00447F3D" w:rsidP="00447F3D">
      <w:pPr>
        <w:pStyle w:val="1e"/>
        <w:ind w:left="480" w:firstLine="840"/>
        <w:rPr>
          <w:rFonts w:hint="eastAsia"/>
        </w:rPr>
      </w:pPr>
      <w:r>
        <w:rPr>
          <w:noProof/>
        </w:rPr>
        <w:lastRenderedPageBreak/>
        <w:drawing>
          <wp:inline distT="0" distB="0" distL="0" distR="0" wp14:anchorId="7E52496D" wp14:editId="3E1816DA">
            <wp:extent cx="5217091" cy="3004781"/>
            <wp:effectExtent l="19050" t="19050" r="22225" b="24765"/>
            <wp:docPr id="43495" name="图片 4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6439" cy="3010165"/>
                    </a:xfrm>
                    <a:prstGeom prst="rect">
                      <a:avLst/>
                    </a:prstGeom>
                    <a:ln w="12700">
                      <a:solidFill>
                        <a:schemeClr val="bg1">
                          <a:lumMod val="85000"/>
                        </a:schemeClr>
                      </a:solidFill>
                    </a:ln>
                  </pic:spPr>
                </pic:pic>
              </a:graphicData>
            </a:graphic>
          </wp:inline>
        </w:drawing>
      </w:r>
    </w:p>
    <w:p w14:paraId="76C06B9E" w14:textId="77777777" w:rsidR="00447F3D" w:rsidRDefault="00447F3D" w:rsidP="00447F3D">
      <w:pPr>
        <w:pStyle w:val="1e"/>
        <w:ind w:left="480" w:firstLine="840"/>
        <w:rPr>
          <w:rFonts w:hint="eastAsia"/>
        </w:rPr>
      </w:pPr>
      <w:r>
        <w:rPr>
          <w:noProof/>
        </w:rPr>
        <w:drawing>
          <wp:inline distT="0" distB="0" distL="0" distR="0" wp14:anchorId="3225FC7F" wp14:editId="7E95A0B4">
            <wp:extent cx="5221189" cy="3119279"/>
            <wp:effectExtent l="19050" t="19050" r="17780" b="24130"/>
            <wp:docPr id="43496" name="图片 4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40535" cy="3130837"/>
                    </a:xfrm>
                    <a:prstGeom prst="rect">
                      <a:avLst/>
                    </a:prstGeom>
                    <a:ln w="12700">
                      <a:solidFill>
                        <a:schemeClr val="bg1">
                          <a:lumMod val="85000"/>
                        </a:schemeClr>
                      </a:solidFill>
                    </a:ln>
                  </pic:spPr>
                </pic:pic>
              </a:graphicData>
            </a:graphic>
          </wp:inline>
        </w:drawing>
      </w:r>
    </w:p>
    <w:p w14:paraId="4EED71DA" w14:textId="77777777" w:rsidR="00447F3D" w:rsidRDefault="00447F3D" w:rsidP="00447F3D">
      <w:pPr>
        <w:pStyle w:val="1e"/>
        <w:ind w:left="480" w:firstLine="840"/>
        <w:rPr>
          <w:rFonts w:hint="eastAsia"/>
        </w:rPr>
      </w:pPr>
      <w:r>
        <w:t>配置完毕</w:t>
      </w:r>
      <w:r>
        <w:rPr>
          <w:rFonts w:hint="eastAsia"/>
        </w:rPr>
        <w:t>，</w:t>
      </w:r>
      <w:r>
        <w:t>单击下一步</w:t>
      </w:r>
    </w:p>
    <w:p w14:paraId="06358FF1" w14:textId="77777777" w:rsidR="00447F3D" w:rsidRDefault="00447F3D" w:rsidP="00447F3D">
      <w:pPr>
        <w:pStyle w:val="1e"/>
        <w:ind w:left="480" w:firstLine="840"/>
        <w:rPr>
          <w:rFonts w:hint="eastAsia"/>
        </w:rPr>
      </w:pPr>
      <w:r>
        <w:rPr>
          <w:noProof/>
        </w:rPr>
        <w:lastRenderedPageBreak/>
        <w:drawing>
          <wp:inline distT="0" distB="0" distL="0" distR="0" wp14:anchorId="209E7AE6" wp14:editId="1537FAE2">
            <wp:extent cx="5198302" cy="2812736"/>
            <wp:effectExtent l="19050" t="19050" r="21590" b="26035"/>
            <wp:docPr id="43497" name="图片 4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05407" cy="2816580"/>
                    </a:xfrm>
                    <a:prstGeom prst="rect">
                      <a:avLst/>
                    </a:prstGeom>
                    <a:ln w="12700">
                      <a:solidFill>
                        <a:schemeClr val="bg1">
                          <a:lumMod val="85000"/>
                        </a:schemeClr>
                      </a:solidFill>
                    </a:ln>
                  </pic:spPr>
                </pic:pic>
              </a:graphicData>
            </a:graphic>
          </wp:inline>
        </w:drawing>
      </w:r>
    </w:p>
    <w:p w14:paraId="4FDFB890" w14:textId="77777777" w:rsidR="00447F3D" w:rsidRDefault="00447F3D" w:rsidP="00447F3D">
      <w:pPr>
        <w:pStyle w:val="1e"/>
        <w:ind w:left="480" w:firstLine="840"/>
        <w:rPr>
          <w:rFonts w:hint="eastAsia"/>
        </w:rPr>
      </w:pPr>
      <w:r>
        <w:rPr>
          <w:noProof/>
        </w:rPr>
        <w:drawing>
          <wp:inline distT="0" distB="0" distL="0" distR="0" wp14:anchorId="21038BB2" wp14:editId="51221CA9">
            <wp:extent cx="5198110" cy="934667"/>
            <wp:effectExtent l="19050" t="19050" r="21590" b="18415"/>
            <wp:docPr id="43498" name="图片 4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20355" cy="956648"/>
                    </a:xfrm>
                    <a:prstGeom prst="rect">
                      <a:avLst/>
                    </a:prstGeom>
                    <a:ln w="12700">
                      <a:solidFill>
                        <a:schemeClr val="bg1">
                          <a:lumMod val="85000"/>
                        </a:schemeClr>
                      </a:solidFill>
                    </a:ln>
                  </pic:spPr>
                </pic:pic>
              </a:graphicData>
            </a:graphic>
          </wp:inline>
        </w:drawing>
      </w:r>
    </w:p>
    <w:p w14:paraId="54B84600" w14:textId="77777777" w:rsidR="00447F3D" w:rsidRDefault="00447F3D" w:rsidP="00447F3D">
      <w:pPr>
        <w:pStyle w:val="1e"/>
        <w:ind w:left="480" w:firstLine="840"/>
        <w:rPr>
          <w:rFonts w:hint="eastAsia"/>
        </w:rPr>
      </w:pPr>
      <w:r>
        <w:rPr>
          <w:noProof/>
        </w:rPr>
        <w:drawing>
          <wp:inline distT="0" distB="0" distL="0" distR="0" wp14:anchorId="13E101E2" wp14:editId="2F59C786">
            <wp:extent cx="5200625" cy="2457859"/>
            <wp:effectExtent l="19050" t="19050" r="19685" b="19050"/>
            <wp:docPr id="43499" name="图片 4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7128" cy="2460933"/>
                    </a:xfrm>
                    <a:prstGeom prst="rect">
                      <a:avLst/>
                    </a:prstGeom>
                    <a:ln w="12700">
                      <a:solidFill>
                        <a:schemeClr val="bg1">
                          <a:lumMod val="85000"/>
                        </a:schemeClr>
                      </a:solidFill>
                    </a:ln>
                  </pic:spPr>
                </pic:pic>
              </a:graphicData>
            </a:graphic>
          </wp:inline>
        </w:drawing>
      </w:r>
    </w:p>
    <w:p w14:paraId="3C625819" w14:textId="77777777" w:rsidR="00447F3D" w:rsidRDefault="00447F3D" w:rsidP="00447F3D">
      <w:pPr>
        <w:pStyle w:val="1e"/>
        <w:ind w:left="480" w:firstLine="840"/>
        <w:rPr>
          <w:rFonts w:hint="eastAsia"/>
        </w:rPr>
      </w:pPr>
      <w:r>
        <w:rPr>
          <w:noProof/>
        </w:rPr>
        <w:lastRenderedPageBreak/>
        <w:drawing>
          <wp:inline distT="0" distB="0" distL="0" distR="0" wp14:anchorId="60530EE6" wp14:editId="69990086">
            <wp:extent cx="5169984" cy="3810704"/>
            <wp:effectExtent l="19050" t="19050" r="12065" b="18415"/>
            <wp:docPr id="43500" name="图片 4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78584" cy="3817043"/>
                    </a:xfrm>
                    <a:prstGeom prst="rect">
                      <a:avLst/>
                    </a:prstGeom>
                    <a:ln w="12700">
                      <a:solidFill>
                        <a:schemeClr val="bg1">
                          <a:lumMod val="85000"/>
                        </a:schemeClr>
                      </a:solidFill>
                    </a:ln>
                  </pic:spPr>
                </pic:pic>
              </a:graphicData>
            </a:graphic>
          </wp:inline>
        </w:drawing>
      </w:r>
    </w:p>
    <w:p w14:paraId="23DA98B7" w14:textId="77777777" w:rsidR="00447F3D" w:rsidRDefault="00447F3D" w:rsidP="00447F3D">
      <w:pPr>
        <w:pStyle w:val="1e"/>
        <w:ind w:left="480" w:firstLine="840"/>
        <w:rPr>
          <w:rFonts w:hint="eastAsia"/>
        </w:rPr>
      </w:pPr>
      <w:r>
        <w:rPr>
          <w:noProof/>
        </w:rPr>
        <w:drawing>
          <wp:inline distT="0" distB="0" distL="0" distR="0" wp14:anchorId="65BBE0EA" wp14:editId="60FC3DE5">
            <wp:extent cx="5210828" cy="789355"/>
            <wp:effectExtent l="19050" t="19050" r="27940" b="10795"/>
            <wp:docPr id="43501" name="图片 4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42319" cy="794125"/>
                    </a:xfrm>
                    <a:prstGeom prst="rect">
                      <a:avLst/>
                    </a:prstGeom>
                    <a:ln w="12700">
                      <a:solidFill>
                        <a:schemeClr val="bg1">
                          <a:lumMod val="85000"/>
                        </a:schemeClr>
                      </a:solidFill>
                    </a:ln>
                  </pic:spPr>
                </pic:pic>
              </a:graphicData>
            </a:graphic>
          </wp:inline>
        </w:drawing>
      </w:r>
    </w:p>
    <w:p w14:paraId="142171F6" w14:textId="77777777" w:rsidR="00447F3D" w:rsidRDefault="00447F3D" w:rsidP="00447F3D">
      <w:pPr>
        <w:pStyle w:val="1e"/>
        <w:ind w:left="480" w:firstLine="840"/>
        <w:rPr>
          <w:rFonts w:hint="eastAsia"/>
        </w:rPr>
      </w:pPr>
      <w:r>
        <w:t>单击下一步</w:t>
      </w:r>
      <w:r>
        <w:rPr>
          <w:rFonts w:hint="eastAsia"/>
        </w:rPr>
        <w:t>，</w:t>
      </w:r>
      <w:r>
        <w:t>安装插件</w:t>
      </w:r>
      <w:r>
        <w:rPr>
          <w:rFonts w:hint="eastAsia"/>
        </w:rPr>
        <w:t>，</w:t>
      </w:r>
      <w:r>
        <w:t>随后默认下一步设置即可</w:t>
      </w:r>
      <w:r>
        <w:rPr>
          <w:rFonts w:hint="eastAsia"/>
        </w:rPr>
        <w:t>，最后提交申请。创建需要</w:t>
      </w:r>
      <w:r>
        <w:rPr>
          <w:rFonts w:hint="eastAsia"/>
        </w:rPr>
        <w:t>6~</w:t>
      </w:r>
      <w:r>
        <w:t>10</w:t>
      </w:r>
      <w:r>
        <w:t>分钟</w:t>
      </w:r>
      <w:r>
        <w:rPr>
          <w:rFonts w:hint="eastAsia"/>
        </w:rPr>
        <w:t>。</w:t>
      </w:r>
    </w:p>
    <w:p w14:paraId="621D96CC" w14:textId="77777777" w:rsidR="00447F3D" w:rsidRDefault="00447F3D" w:rsidP="00447F3D">
      <w:pPr>
        <w:pStyle w:val="1e"/>
        <w:ind w:left="480" w:firstLine="840"/>
        <w:rPr>
          <w:rFonts w:hint="eastAsia"/>
        </w:rPr>
      </w:pPr>
      <w:r>
        <w:rPr>
          <w:noProof/>
        </w:rPr>
        <w:drawing>
          <wp:inline distT="0" distB="0" distL="0" distR="0" wp14:anchorId="4ED225E1" wp14:editId="6BEC892E">
            <wp:extent cx="5304773" cy="1746976"/>
            <wp:effectExtent l="19050" t="19050" r="10795" b="24765"/>
            <wp:docPr id="43502" name="图片 4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14432" cy="1750157"/>
                    </a:xfrm>
                    <a:prstGeom prst="rect">
                      <a:avLst/>
                    </a:prstGeom>
                    <a:ln w="12700">
                      <a:solidFill>
                        <a:schemeClr val="bg1">
                          <a:lumMod val="85000"/>
                        </a:schemeClr>
                      </a:solidFill>
                    </a:ln>
                  </pic:spPr>
                </pic:pic>
              </a:graphicData>
            </a:graphic>
          </wp:inline>
        </w:drawing>
      </w:r>
    </w:p>
    <w:p w14:paraId="242F054D" w14:textId="77777777" w:rsidR="00447F3D" w:rsidRDefault="00447F3D" w:rsidP="00447F3D">
      <w:pPr>
        <w:pStyle w:val="1e"/>
        <w:ind w:left="480" w:firstLine="840"/>
        <w:rPr>
          <w:rFonts w:hint="eastAsia"/>
        </w:rPr>
      </w:pPr>
      <w:r>
        <w:t>集群创建成功</w:t>
      </w:r>
      <w:r>
        <w:rPr>
          <w:rFonts w:hint="eastAsia"/>
        </w:rPr>
        <w:t>。</w:t>
      </w:r>
    </w:p>
    <w:p w14:paraId="3AEB11BF" w14:textId="77777777" w:rsidR="00447F3D" w:rsidRDefault="00447F3D" w:rsidP="00447F3D">
      <w:pPr>
        <w:pStyle w:val="1e"/>
        <w:ind w:left="480" w:firstLine="840"/>
        <w:rPr>
          <w:rFonts w:hint="eastAsia"/>
        </w:rPr>
      </w:pPr>
      <w:r>
        <w:rPr>
          <w:noProof/>
        </w:rPr>
        <w:lastRenderedPageBreak/>
        <w:drawing>
          <wp:inline distT="0" distB="0" distL="0" distR="0" wp14:anchorId="0AE616C8" wp14:editId="149E4371">
            <wp:extent cx="5204565" cy="1893256"/>
            <wp:effectExtent l="19050" t="19050" r="15240" b="12065"/>
            <wp:docPr id="43503" name="图片 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11848" cy="1895905"/>
                    </a:xfrm>
                    <a:prstGeom prst="rect">
                      <a:avLst/>
                    </a:prstGeom>
                    <a:ln w="12700">
                      <a:solidFill>
                        <a:schemeClr val="bg1">
                          <a:lumMod val="85000"/>
                        </a:schemeClr>
                      </a:solidFill>
                    </a:ln>
                  </pic:spPr>
                </pic:pic>
              </a:graphicData>
            </a:graphic>
          </wp:inline>
        </w:drawing>
      </w:r>
    </w:p>
    <w:p w14:paraId="1F1FCEA3" w14:textId="73C63714" w:rsidR="001B52AE" w:rsidRDefault="001B52AE" w:rsidP="001B52AE">
      <w:pPr>
        <w:pStyle w:val="3"/>
      </w:pPr>
      <w:r>
        <w:rPr>
          <w:rFonts w:hint="eastAsia"/>
        </w:rPr>
        <w:t>性能测试</w:t>
      </w:r>
      <w:r w:rsidR="00395DED">
        <w:rPr>
          <w:rFonts w:hint="eastAsia"/>
        </w:rPr>
        <w:t>资源准备及执行</w:t>
      </w:r>
    </w:p>
    <w:p w14:paraId="383F1D7F" w14:textId="6885D2DB" w:rsidR="000E1A36" w:rsidRDefault="00F161BE" w:rsidP="00781A38">
      <w:pPr>
        <w:pStyle w:val="1e"/>
        <w:ind w:left="480" w:firstLine="840"/>
        <w:rPr>
          <w:rFonts w:hint="eastAsia"/>
        </w:rPr>
      </w:pPr>
      <w:r>
        <w:t>任务：</w:t>
      </w:r>
      <w:r w:rsidR="00AF1167">
        <w:t>模拟</w:t>
      </w:r>
      <w:r w:rsidR="00AF1167">
        <w:t>1</w:t>
      </w:r>
      <w:r w:rsidR="00AF1167">
        <w:rPr>
          <w:rFonts w:hint="eastAsia"/>
        </w:rPr>
        <w:t>0</w:t>
      </w:r>
      <w:r w:rsidR="001063D5">
        <w:t>0</w:t>
      </w:r>
      <w:r w:rsidR="00AF1167">
        <w:t>个用户同时并发请求</w:t>
      </w:r>
      <w:r w:rsidR="000E1A36">
        <w:rPr>
          <w:rFonts w:hint="eastAsia"/>
        </w:rPr>
        <w:t>，</w:t>
      </w:r>
      <w:r w:rsidR="000E1A36">
        <w:t>TPS</w:t>
      </w:r>
      <w:r w:rsidR="00694BEA">
        <w:t>:</w:t>
      </w:r>
      <w:r w:rsidR="00F653A6">
        <w:t>20ms</w:t>
      </w:r>
      <w:r>
        <w:t>，订单模块正常工作</w:t>
      </w:r>
      <w:r w:rsidR="00636D4E">
        <w:rPr>
          <w:rFonts w:hint="eastAsia"/>
        </w:rPr>
        <w:t>。</w:t>
      </w:r>
    </w:p>
    <w:p w14:paraId="62340D70" w14:textId="4B2A5489" w:rsidR="00F161BE" w:rsidRPr="00F161BE" w:rsidRDefault="00F161BE" w:rsidP="00FB6A37">
      <w:pPr>
        <w:pStyle w:val="1e"/>
        <w:ind w:left="480" w:firstLine="840"/>
        <w:rPr>
          <w:rFonts w:hint="eastAsia"/>
        </w:rPr>
      </w:pPr>
      <w:r>
        <w:rPr>
          <w:rFonts w:hint="eastAsia"/>
        </w:rPr>
        <w:t>使用：</w:t>
      </w:r>
      <w:r>
        <w:rPr>
          <w:rFonts w:hint="eastAsia"/>
        </w:rPr>
        <w:t>1</w:t>
      </w:r>
      <w:r>
        <w:t>.</w:t>
      </w:r>
      <w:r>
        <w:rPr>
          <w:rFonts w:hint="eastAsia"/>
        </w:rPr>
        <w:t>录制脚本</w:t>
      </w:r>
      <w:r>
        <w:t>，</w:t>
      </w:r>
      <w:r w:rsidR="00CE3214">
        <w:t>使用安装好</w:t>
      </w:r>
      <w:r>
        <w:t>华为云</w:t>
      </w:r>
      <w:r>
        <w:t>CPTS</w:t>
      </w:r>
      <w:r>
        <w:t>录制脚本。</w:t>
      </w:r>
      <w:r w:rsidR="00CE3214">
        <w:rPr>
          <w:rFonts w:hint="eastAsia"/>
        </w:rPr>
        <w:t>2</w:t>
      </w:r>
      <w:r w:rsidR="00CE3214">
        <w:t>.</w:t>
      </w:r>
      <w:r w:rsidR="00CE3214">
        <w:rPr>
          <w:rFonts w:hint="eastAsia"/>
        </w:rPr>
        <w:t>导入</w:t>
      </w:r>
      <w:r w:rsidR="00CE3214">
        <w:rPr>
          <w:rFonts w:hint="eastAsia"/>
        </w:rPr>
        <w:t>CCE</w:t>
      </w:r>
      <w:proofErr w:type="gramStart"/>
      <w:r w:rsidR="00CE3214">
        <w:rPr>
          <w:rFonts w:hint="eastAsia"/>
        </w:rPr>
        <w:t>云资源</w:t>
      </w:r>
      <w:proofErr w:type="gramEnd"/>
      <w:r w:rsidR="00CE3214">
        <w:rPr>
          <w:rFonts w:hint="eastAsia"/>
        </w:rPr>
        <w:t>作为执行机与管理机</w:t>
      </w:r>
      <w:r w:rsidR="00CE3214">
        <w:t>。</w:t>
      </w:r>
      <w:r w:rsidR="00CE3214">
        <w:t>3</w:t>
      </w:r>
      <w:r>
        <w:t>.</w:t>
      </w:r>
      <w:r w:rsidR="00CE3214">
        <w:t>创建测试工程，添加所需的执行的任务以及事务</w:t>
      </w:r>
      <w:r>
        <w:t>。</w:t>
      </w:r>
      <w:r w:rsidR="00CE3214">
        <w:rPr>
          <w:rFonts w:hint="eastAsia"/>
        </w:rPr>
        <w:t>4</w:t>
      </w:r>
      <w:r w:rsidR="00CE3214">
        <w:t>.</w:t>
      </w:r>
      <w:r w:rsidR="00F51131">
        <w:t>执行测试任务并查看任务报告。</w:t>
      </w:r>
    </w:p>
    <w:p w14:paraId="0109A61C" w14:textId="77777777" w:rsidR="00F51131" w:rsidRDefault="00F51131" w:rsidP="00C95A6E">
      <w:pPr>
        <w:pStyle w:val="30"/>
        <w:numPr>
          <w:ilvl w:val="5"/>
          <w:numId w:val="36"/>
        </w:numPr>
      </w:pPr>
      <w:r>
        <w:rPr>
          <w:rFonts w:hint="eastAsia"/>
        </w:rPr>
        <w:t>C</w:t>
      </w:r>
      <w:r>
        <w:t>PTS</w:t>
      </w:r>
      <w:r>
        <w:rPr>
          <w:rFonts w:hint="eastAsia"/>
        </w:rPr>
        <w:t>录制脚本</w:t>
      </w:r>
    </w:p>
    <w:p w14:paraId="6A362269" w14:textId="77777777" w:rsidR="00F51131" w:rsidRDefault="00F51131" w:rsidP="00F51131">
      <w:pPr>
        <w:pStyle w:val="1e"/>
        <w:ind w:left="480" w:firstLine="840"/>
        <w:rPr>
          <w:rFonts w:hint="eastAsia"/>
        </w:rPr>
      </w:pPr>
      <w:r>
        <w:t>录制脚本</w:t>
      </w:r>
      <w:r>
        <w:rPr>
          <w:rFonts w:hint="eastAsia"/>
        </w:rPr>
        <w:t>，点击录制图标</w:t>
      </w:r>
    </w:p>
    <w:p w14:paraId="39D316B9" w14:textId="77777777" w:rsidR="00F51131" w:rsidRDefault="00F51131" w:rsidP="00F51131">
      <w:pPr>
        <w:pStyle w:val="1e"/>
        <w:ind w:left="480" w:firstLine="840"/>
        <w:rPr>
          <w:rFonts w:hint="eastAsia"/>
        </w:rPr>
      </w:pPr>
      <w:r>
        <w:rPr>
          <w:noProof/>
        </w:rPr>
        <w:drawing>
          <wp:inline distT="0" distB="0" distL="0" distR="0" wp14:anchorId="528FF94E" wp14:editId="785C15D6">
            <wp:extent cx="1762760" cy="309200"/>
            <wp:effectExtent l="19050" t="19050" r="8890" b="15240"/>
            <wp:docPr id="43481" name="图片 4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87558" cy="313550"/>
                    </a:xfrm>
                    <a:prstGeom prst="rect">
                      <a:avLst/>
                    </a:prstGeom>
                    <a:ln w="12700">
                      <a:solidFill>
                        <a:schemeClr val="bg1">
                          <a:lumMod val="85000"/>
                        </a:schemeClr>
                      </a:solidFill>
                    </a:ln>
                  </pic:spPr>
                </pic:pic>
              </a:graphicData>
            </a:graphic>
          </wp:inline>
        </w:drawing>
      </w:r>
    </w:p>
    <w:p w14:paraId="721B90D2" w14:textId="77777777" w:rsidR="00F51131" w:rsidRDefault="00F51131" w:rsidP="00F51131">
      <w:pPr>
        <w:pStyle w:val="1e"/>
        <w:ind w:left="480" w:firstLine="840"/>
        <w:rPr>
          <w:rFonts w:hint="eastAsia"/>
        </w:rPr>
      </w:pPr>
      <w:r w:rsidRPr="00F547CA">
        <w:rPr>
          <w:rFonts w:hint="eastAsia"/>
        </w:rPr>
        <w:t>点击</w:t>
      </w:r>
      <w:r>
        <w:rPr>
          <w:noProof/>
        </w:rPr>
        <w:drawing>
          <wp:inline distT="0" distB="0" distL="0" distR="0" wp14:anchorId="7FBEBBDB" wp14:editId="5339D058">
            <wp:extent cx="452120" cy="141288"/>
            <wp:effectExtent l="19050" t="19050" r="24130" b="11430"/>
            <wp:docPr id="43484" name="图片 4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7874" cy="149336"/>
                    </a:xfrm>
                    <a:prstGeom prst="rect">
                      <a:avLst/>
                    </a:prstGeom>
                    <a:ln>
                      <a:solidFill>
                        <a:schemeClr val="bg1">
                          <a:lumMod val="85000"/>
                        </a:schemeClr>
                      </a:solidFill>
                    </a:ln>
                  </pic:spPr>
                </pic:pic>
              </a:graphicData>
            </a:graphic>
          </wp:inline>
        </w:drawing>
      </w:r>
      <w:r>
        <w:rPr>
          <w:rFonts w:hint="eastAsia"/>
        </w:rPr>
        <w:t xml:space="preserve"> </w:t>
      </w:r>
      <w:r w:rsidRPr="00F547CA">
        <w:rPr>
          <w:rFonts w:hint="eastAsia"/>
        </w:rPr>
        <w:t>，开始录制脚本</w:t>
      </w:r>
    </w:p>
    <w:p w14:paraId="268FAB6C" w14:textId="77777777" w:rsidR="00F51131" w:rsidRDefault="00F51131" w:rsidP="00F51131">
      <w:pPr>
        <w:pStyle w:val="1e"/>
        <w:ind w:left="480" w:firstLine="840"/>
        <w:rPr>
          <w:rFonts w:hint="eastAsia"/>
        </w:rPr>
      </w:pPr>
      <w:r>
        <w:rPr>
          <w:noProof/>
        </w:rPr>
        <w:drawing>
          <wp:inline distT="0" distB="0" distL="0" distR="0" wp14:anchorId="6BFAAFAF" wp14:editId="5E882C32">
            <wp:extent cx="5207389" cy="1868350"/>
            <wp:effectExtent l="19050" t="19050" r="12700" b="17780"/>
            <wp:docPr id="43482" name="图片 4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15645" cy="1871312"/>
                    </a:xfrm>
                    <a:prstGeom prst="rect">
                      <a:avLst/>
                    </a:prstGeom>
                    <a:ln w="12700">
                      <a:solidFill>
                        <a:schemeClr val="bg1">
                          <a:lumMod val="85000"/>
                        </a:schemeClr>
                      </a:solidFill>
                    </a:ln>
                  </pic:spPr>
                </pic:pic>
              </a:graphicData>
            </a:graphic>
          </wp:inline>
        </w:drawing>
      </w:r>
    </w:p>
    <w:p w14:paraId="70B00DB2" w14:textId="77777777" w:rsidR="00F51131" w:rsidRDefault="00F51131" w:rsidP="00F51131">
      <w:pPr>
        <w:pStyle w:val="1e"/>
        <w:ind w:left="480" w:firstLine="840"/>
        <w:rPr>
          <w:rFonts w:hint="eastAsia"/>
        </w:rPr>
      </w:pPr>
      <w:r w:rsidRPr="00F547CA">
        <w:rPr>
          <w:rFonts w:hint="eastAsia"/>
        </w:rPr>
        <w:t>在浏览器新标签页，对要压测的</w:t>
      </w:r>
      <w:r w:rsidRPr="00F547CA">
        <w:rPr>
          <w:rFonts w:hint="eastAsia"/>
        </w:rPr>
        <w:t>URL</w:t>
      </w:r>
      <w:r w:rsidRPr="00F547CA">
        <w:rPr>
          <w:rFonts w:hint="eastAsia"/>
        </w:rPr>
        <w:t>进行访问操作，录制工具会自动访问操作过程中的</w:t>
      </w:r>
      <w:r w:rsidRPr="00F547CA">
        <w:rPr>
          <w:rFonts w:hint="eastAsia"/>
        </w:rPr>
        <w:t>HTTP</w:t>
      </w:r>
      <w:r>
        <w:rPr>
          <w:rFonts w:hint="eastAsia"/>
        </w:rPr>
        <w:t>。</w:t>
      </w:r>
    </w:p>
    <w:p w14:paraId="2D0A6019" w14:textId="77777777" w:rsidR="00F51131" w:rsidRDefault="00F51131" w:rsidP="00F51131">
      <w:pPr>
        <w:pStyle w:val="1e"/>
        <w:ind w:left="480" w:firstLine="840"/>
        <w:rPr>
          <w:rFonts w:hint="eastAsia"/>
        </w:rPr>
      </w:pPr>
      <w:r>
        <w:rPr>
          <w:noProof/>
        </w:rPr>
        <w:lastRenderedPageBreak/>
        <w:drawing>
          <wp:inline distT="0" distB="0" distL="0" distR="0" wp14:anchorId="35E6EBA0" wp14:editId="118C0DF4">
            <wp:extent cx="5185789" cy="2888826"/>
            <wp:effectExtent l="19050" t="19050" r="15240" b="26035"/>
            <wp:docPr id="43483" name="图片 4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95326" cy="2894139"/>
                    </a:xfrm>
                    <a:prstGeom prst="rect">
                      <a:avLst/>
                    </a:prstGeom>
                    <a:ln>
                      <a:solidFill>
                        <a:schemeClr val="bg1">
                          <a:lumMod val="85000"/>
                        </a:schemeClr>
                      </a:solidFill>
                    </a:ln>
                  </pic:spPr>
                </pic:pic>
              </a:graphicData>
            </a:graphic>
          </wp:inline>
        </w:drawing>
      </w:r>
    </w:p>
    <w:p w14:paraId="0215716F" w14:textId="77777777" w:rsidR="00F51131" w:rsidRDefault="00F51131" w:rsidP="00F51131">
      <w:pPr>
        <w:pStyle w:val="1e"/>
        <w:ind w:left="480" w:firstLine="840"/>
        <w:rPr>
          <w:rFonts w:hint="eastAsia"/>
        </w:rPr>
      </w:pPr>
      <w:r w:rsidRPr="00F547CA">
        <w:rPr>
          <w:rFonts w:hint="eastAsia"/>
        </w:rPr>
        <w:t>点击</w:t>
      </w:r>
      <w:r>
        <w:rPr>
          <w:noProof/>
        </w:rPr>
        <w:drawing>
          <wp:inline distT="0" distB="0" distL="0" distR="0" wp14:anchorId="1130A53A" wp14:editId="123F4ECE">
            <wp:extent cx="533400" cy="141194"/>
            <wp:effectExtent l="0" t="0" r="0" b="0"/>
            <wp:docPr id="43485" name="图片 4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2843" cy="154282"/>
                    </a:xfrm>
                    <a:prstGeom prst="rect">
                      <a:avLst/>
                    </a:prstGeom>
                  </pic:spPr>
                </pic:pic>
              </a:graphicData>
            </a:graphic>
          </wp:inline>
        </w:drawing>
      </w:r>
      <w:r w:rsidRPr="00F547CA">
        <w:rPr>
          <w:rFonts w:hint="eastAsia"/>
        </w:rPr>
        <w:t xml:space="preserve"> </w:t>
      </w:r>
      <w:r w:rsidRPr="00F547CA">
        <w:rPr>
          <w:rFonts w:hint="eastAsia"/>
        </w:rPr>
        <w:t>，完成录制</w:t>
      </w:r>
    </w:p>
    <w:p w14:paraId="0BAD5458" w14:textId="77777777" w:rsidR="00F51131" w:rsidRDefault="00F51131" w:rsidP="00F51131">
      <w:pPr>
        <w:pStyle w:val="1e"/>
        <w:ind w:left="480" w:firstLine="840"/>
        <w:rPr>
          <w:rFonts w:hint="eastAsia"/>
        </w:rPr>
      </w:pPr>
      <w:r w:rsidRPr="00F547CA">
        <w:rPr>
          <w:rFonts w:hint="eastAsia"/>
        </w:rPr>
        <w:t>点击</w:t>
      </w:r>
      <w:r w:rsidRPr="00F547CA">
        <w:rPr>
          <w:rFonts w:hint="eastAsia"/>
        </w:rPr>
        <w:t xml:space="preserve"> </w:t>
      </w:r>
      <w:r>
        <w:rPr>
          <w:noProof/>
        </w:rPr>
        <w:drawing>
          <wp:inline distT="0" distB="0" distL="0" distR="0" wp14:anchorId="21BEF92C" wp14:editId="3669D9A3">
            <wp:extent cx="617474" cy="130821"/>
            <wp:effectExtent l="0" t="0" r="0" b="2540"/>
            <wp:docPr id="43486" name="图片 4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04099" cy="191547"/>
                    </a:xfrm>
                    <a:prstGeom prst="rect">
                      <a:avLst/>
                    </a:prstGeom>
                  </pic:spPr>
                </pic:pic>
              </a:graphicData>
            </a:graphic>
          </wp:inline>
        </w:drawing>
      </w:r>
      <w:r w:rsidRPr="00F547CA">
        <w:rPr>
          <w:rFonts w:hint="eastAsia"/>
        </w:rPr>
        <w:t>，筛选请求类型，根据测试需要</w:t>
      </w:r>
      <w:proofErr w:type="gramStart"/>
      <w:r w:rsidRPr="00F547CA">
        <w:rPr>
          <w:rFonts w:hint="eastAsia"/>
        </w:rPr>
        <w:t>勾</w:t>
      </w:r>
      <w:proofErr w:type="gramEnd"/>
      <w:r w:rsidRPr="00F547CA">
        <w:rPr>
          <w:rFonts w:hint="eastAsia"/>
        </w:rPr>
        <w:t>选出相应的请求内容</w:t>
      </w:r>
      <w:r>
        <w:rPr>
          <w:rFonts w:hint="eastAsia"/>
        </w:rPr>
        <w:t>，保留</w:t>
      </w:r>
      <w:proofErr w:type="spellStart"/>
      <w:r>
        <w:rPr>
          <w:rFonts w:hint="eastAsia"/>
        </w:rPr>
        <w:t>xml</w:t>
      </w:r>
      <w:r>
        <w:t>httprequest</w:t>
      </w:r>
      <w:proofErr w:type="spellEnd"/>
    </w:p>
    <w:p w14:paraId="13895D1C" w14:textId="77777777" w:rsidR="00F51131" w:rsidRDefault="00F51131" w:rsidP="00F51131">
      <w:pPr>
        <w:pStyle w:val="1e"/>
        <w:ind w:left="480" w:firstLine="840"/>
        <w:rPr>
          <w:rFonts w:hint="eastAsia"/>
        </w:rPr>
      </w:pPr>
      <w:r>
        <w:rPr>
          <w:noProof/>
        </w:rPr>
        <w:drawing>
          <wp:inline distT="0" distB="0" distL="0" distR="0" wp14:anchorId="15CF1517" wp14:editId="4468C2C9">
            <wp:extent cx="2865120" cy="1719072"/>
            <wp:effectExtent l="19050" t="19050" r="11430" b="14605"/>
            <wp:docPr id="43487" name="图片 4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69352" cy="1721611"/>
                    </a:xfrm>
                    <a:prstGeom prst="rect">
                      <a:avLst/>
                    </a:prstGeom>
                    <a:ln w="12700">
                      <a:solidFill>
                        <a:schemeClr val="bg1">
                          <a:lumMod val="85000"/>
                        </a:schemeClr>
                      </a:solidFill>
                    </a:ln>
                  </pic:spPr>
                </pic:pic>
              </a:graphicData>
            </a:graphic>
          </wp:inline>
        </w:drawing>
      </w:r>
    </w:p>
    <w:p w14:paraId="17C5BAEE" w14:textId="77777777" w:rsidR="00F51131" w:rsidRDefault="00F51131" w:rsidP="00F51131">
      <w:pPr>
        <w:pStyle w:val="1e"/>
        <w:ind w:left="480" w:firstLine="840"/>
        <w:rPr>
          <w:rFonts w:hint="eastAsia"/>
        </w:rPr>
      </w:pPr>
      <w:r w:rsidRPr="00136359">
        <w:rPr>
          <w:rFonts w:hint="eastAsia"/>
        </w:rPr>
        <w:t>导出</w:t>
      </w:r>
      <w:proofErr w:type="spellStart"/>
      <w:r w:rsidRPr="00136359">
        <w:rPr>
          <w:rFonts w:hint="eastAsia"/>
        </w:rPr>
        <w:t>json</w:t>
      </w:r>
      <w:proofErr w:type="spellEnd"/>
      <w:r w:rsidRPr="00136359">
        <w:rPr>
          <w:rFonts w:hint="eastAsia"/>
        </w:rPr>
        <w:t>文件保存在本地</w:t>
      </w:r>
    </w:p>
    <w:p w14:paraId="17A0F6CC" w14:textId="77777777" w:rsidR="00F51131" w:rsidRDefault="00F51131" w:rsidP="00F51131">
      <w:pPr>
        <w:pStyle w:val="1e"/>
        <w:ind w:left="480" w:firstLine="840"/>
        <w:rPr>
          <w:rFonts w:hint="eastAsia"/>
        </w:rPr>
      </w:pPr>
      <w:r>
        <w:rPr>
          <w:noProof/>
        </w:rPr>
        <w:drawing>
          <wp:inline distT="0" distB="0" distL="0" distR="0" wp14:anchorId="0205720A" wp14:editId="25F49505">
            <wp:extent cx="3165795" cy="1494790"/>
            <wp:effectExtent l="19050" t="19050" r="15875" b="10160"/>
            <wp:docPr id="43488" name="图片 4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78247" cy="1500670"/>
                    </a:xfrm>
                    <a:prstGeom prst="rect">
                      <a:avLst/>
                    </a:prstGeom>
                    <a:ln w="12700">
                      <a:solidFill>
                        <a:schemeClr val="bg1">
                          <a:lumMod val="85000"/>
                        </a:schemeClr>
                      </a:solidFill>
                    </a:ln>
                  </pic:spPr>
                </pic:pic>
              </a:graphicData>
            </a:graphic>
          </wp:inline>
        </w:drawing>
      </w:r>
    </w:p>
    <w:p w14:paraId="1528A007" w14:textId="77777777" w:rsidR="00F51131" w:rsidRDefault="00F51131" w:rsidP="00F51131">
      <w:pPr>
        <w:pStyle w:val="1e"/>
        <w:ind w:left="480" w:firstLine="840"/>
        <w:rPr>
          <w:rFonts w:hint="eastAsia"/>
        </w:rPr>
      </w:pPr>
      <w:r>
        <w:rPr>
          <w:noProof/>
        </w:rPr>
        <w:drawing>
          <wp:inline distT="0" distB="0" distL="0" distR="0" wp14:anchorId="33059AD0" wp14:editId="0076AF72">
            <wp:extent cx="5210828" cy="224912"/>
            <wp:effectExtent l="19050" t="19050" r="8890" b="22860"/>
            <wp:docPr id="43489" name="图片 4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65859" cy="227287"/>
                    </a:xfrm>
                    <a:prstGeom prst="rect">
                      <a:avLst/>
                    </a:prstGeom>
                    <a:ln w="12700">
                      <a:solidFill>
                        <a:schemeClr val="bg1">
                          <a:lumMod val="85000"/>
                        </a:schemeClr>
                      </a:solidFill>
                    </a:ln>
                  </pic:spPr>
                </pic:pic>
              </a:graphicData>
            </a:graphic>
          </wp:inline>
        </w:drawing>
      </w:r>
    </w:p>
    <w:p w14:paraId="1960918E" w14:textId="01A0AB05" w:rsidR="00A30CEA" w:rsidRDefault="00A30CEA" w:rsidP="00C95A6E">
      <w:pPr>
        <w:pStyle w:val="30"/>
      </w:pPr>
      <w:r>
        <w:rPr>
          <w:rFonts w:hint="eastAsia"/>
        </w:rPr>
        <w:t>C</w:t>
      </w:r>
      <w:r>
        <w:t>PTS</w:t>
      </w:r>
      <w:r>
        <w:rPr>
          <w:rFonts w:hint="eastAsia"/>
        </w:rPr>
        <w:t>中添加测试资源</w:t>
      </w:r>
    </w:p>
    <w:p w14:paraId="686B8F69" w14:textId="6BEF51D7" w:rsidR="00E63D47" w:rsidRDefault="00E63D47" w:rsidP="001B52AE">
      <w:pPr>
        <w:pStyle w:val="1e"/>
        <w:ind w:left="480" w:firstLine="840"/>
        <w:rPr>
          <w:rFonts w:hint="eastAsia"/>
        </w:rPr>
      </w:pPr>
      <w:r>
        <w:rPr>
          <w:noProof/>
        </w:rPr>
        <w:lastRenderedPageBreak/>
        <w:drawing>
          <wp:inline distT="0" distB="0" distL="0" distR="0" wp14:anchorId="57239DE4" wp14:editId="366132EB">
            <wp:extent cx="5040000" cy="3106204"/>
            <wp:effectExtent l="19050" t="19050" r="27305" b="18415"/>
            <wp:docPr id="43079" name="图片 4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000" cy="3106204"/>
                    </a:xfrm>
                    <a:prstGeom prst="rect">
                      <a:avLst/>
                    </a:prstGeom>
                    <a:ln w="12700">
                      <a:solidFill>
                        <a:schemeClr val="bg1">
                          <a:lumMod val="85000"/>
                        </a:schemeClr>
                      </a:solidFill>
                    </a:ln>
                  </pic:spPr>
                </pic:pic>
              </a:graphicData>
            </a:graphic>
          </wp:inline>
        </w:drawing>
      </w:r>
    </w:p>
    <w:p w14:paraId="38EB029C" w14:textId="62CE6312" w:rsidR="00E63D47" w:rsidRDefault="00E63D47" w:rsidP="001B52AE">
      <w:pPr>
        <w:pStyle w:val="1e"/>
        <w:ind w:left="480" w:firstLine="840"/>
        <w:rPr>
          <w:rFonts w:hint="eastAsia"/>
        </w:rPr>
      </w:pPr>
      <w:r>
        <w:t>添加为刚创建好的</w:t>
      </w:r>
      <w:r>
        <w:t>CCE</w:t>
      </w:r>
      <w:r>
        <w:t>节点</w:t>
      </w:r>
      <w:r>
        <w:rPr>
          <w:rFonts w:hint="eastAsia"/>
        </w:rPr>
        <w:t>，</w:t>
      </w:r>
      <w:r>
        <w:t>点击创建</w:t>
      </w:r>
    </w:p>
    <w:p w14:paraId="12294774" w14:textId="22A46208" w:rsidR="00E63D47" w:rsidRDefault="00E63D47" w:rsidP="001B52AE">
      <w:pPr>
        <w:pStyle w:val="1e"/>
        <w:ind w:left="480" w:firstLine="840"/>
        <w:rPr>
          <w:rFonts w:hint="eastAsia"/>
        </w:rPr>
      </w:pPr>
      <w:r>
        <w:rPr>
          <w:noProof/>
        </w:rPr>
        <w:drawing>
          <wp:inline distT="0" distB="0" distL="0" distR="0" wp14:anchorId="17518F4C" wp14:editId="3B87FF87">
            <wp:extent cx="5040000" cy="2284681"/>
            <wp:effectExtent l="19050" t="19050" r="8255" b="20955"/>
            <wp:docPr id="43086" name="图片 4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284681"/>
                    </a:xfrm>
                    <a:prstGeom prst="rect">
                      <a:avLst/>
                    </a:prstGeom>
                    <a:ln w="12700">
                      <a:solidFill>
                        <a:schemeClr val="bg1">
                          <a:lumMod val="85000"/>
                        </a:schemeClr>
                      </a:solidFill>
                    </a:ln>
                  </pic:spPr>
                </pic:pic>
              </a:graphicData>
            </a:graphic>
          </wp:inline>
        </w:drawing>
      </w:r>
    </w:p>
    <w:p w14:paraId="452C7C64" w14:textId="00607114" w:rsidR="00E63D47" w:rsidRDefault="00E63D47" w:rsidP="001B52AE">
      <w:pPr>
        <w:pStyle w:val="1e"/>
        <w:ind w:left="480" w:firstLine="840"/>
        <w:rPr>
          <w:rFonts w:hint="eastAsia"/>
        </w:rPr>
      </w:pPr>
      <w:r>
        <w:t>等待</w:t>
      </w:r>
      <w:r w:rsidR="00014E77">
        <w:rPr>
          <w:rFonts w:hint="eastAsia"/>
        </w:rPr>
        <w:t>2-</w:t>
      </w:r>
      <w:r w:rsidR="00014E77">
        <w:t>3</w:t>
      </w:r>
      <w:r w:rsidR="00014E77">
        <w:t>分钟</w:t>
      </w:r>
      <w:r w:rsidR="00014E77">
        <w:rPr>
          <w:rFonts w:hint="eastAsia"/>
        </w:rPr>
        <w:t>成功</w:t>
      </w:r>
    </w:p>
    <w:p w14:paraId="22BBA22D" w14:textId="1BFD4D96" w:rsidR="00E63D47" w:rsidRDefault="00E63D47" w:rsidP="001B52AE">
      <w:pPr>
        <w:pStyle w:val="1e"/>
        <w:ind w:left="480" w:firstLine="840"/>
        <w:rPr>
          <w:rFonts w:hint="eastAsia"/>
        </w:rPr>
      </w:pPr>
      <w:r>
        <w:rPr>
          <w:noProof/>
        </w:rPr>
        <w:lastRenderedPageBreak/>
        <w:drawing>
          <wp:inline distT="0" distB="0" distL="0" distR="0" wp14:anchorId="5F96259E" wp14:editId="20465697">
            <wp:extent cx="5040000" cy="4356008"/>
            <wp:effectExtent l="19050" t="19050" r="27305" b="26035"/>
            <wp:docPr id="43094" name="图片 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0000" cy="4356008"/>
                    </a:xfrm>
                    <a:prstGeom prst="rect">
                      <a:avLst/>
                    </a:prstGeom>
                    <a:ln>
                      <a:solidFill>
                        <a:schemeClr val="bg1">
                          <a:lumMod val="85000"/>
                        </a:schemeClr>
                      </a:solidFill>
                    </a:ln>
                  </pic:spPr>
                </pic:pic>
              </a:graphicData>
            </a:graphic>
          </wp:inline>
        </w:drawing>
      </w:r>
    </w:p>
    <w:p w14:paraId="007B44B6" w14:textId="2EBA5C0F" w:rsidR="00E63D47" w:rsidRDefault="00E63D47" w:rsidP="00C95A6E">
      <w:pPr>
        <w:pStyle w:val="30"/>
      </w:pPr>
      <w:r>
        <w:t>创建测试工程</w:t>
      </w:r>
      <w:r w:rsidR="00A30CEA">
        <w:rPr>
          <w:rFonts w:hint="eastAsia"/>
        </w:rPr>
        <w:t>并添加任务</w:t>
      </w:r>
    </w:p>
    <w:p w14:paraId="141EBFFB" w14:textId="65470306" w:rsidR="00111229" w:rsidRDefault="00B83BA0" w:rsidP="001B52AE">
      <w:pPr>
        <w:pStyle w:val="1e"/>
        <w:ind w:left="480" w:firstLine="840"/>
        <w:rPr>
          <w:rFonts w:hint="eastAsia"/>
          <w:noProof/>
        </w:rPr>
      </w:pPr>
      <w:r>
        <w:rPr>
          <w:rFonts w:hint="eastAsia"/>
        </w:rPr>
        <w:t>通过</w:t>
      </w:r>
      <w:proofErr w:type="spellStart"/>
      <w:r>
        <w:rPr>
          <w:rFonts w:hint="eastAsia"/>
        </w:rPr>
        <w:t>Dev</w:t>
      </w:r>
      <w:r>
        <w:t>cloud</w:t>
      </w:r>
      <w:proofErr w:type="spellEnd"/>
      <w:r w:rsidR="00111229">
        <w:t>测试中</w:t>
      </w:r>
      <w:r>
        <w:t>所创建的性能测试计划</w:t>
      </w:r>
      <w:r w:rsidR="00111229">
        <w:t>，点击编写脚本的</w:t>
      </w:r>
      <w:r w:rsidR="00A30CEA">
        <w:rPr>
          <w:rFonts w:hint="eastAsia"/>
        </w:rPr>
        <w:t>创建测试工程</w:t>
      </w:r>
      <w:r w:rsidR="00111229">
        <w:rPr>
          <w:rFonts w:hint="eastAsia"/>
        </w:rPr>
        <w:t>。</w:t>
      </w:r>
    </w:p>
    <w:p w14:paraId="1108019C" w14:textId="7AB7BC93" w:rsidR="0016432A" w:rsidRDefault="0016432A" w:rsidP="001B52AE">
      <w:pPr>
        <w:pStyle w:val="1e"/>
        <w:ind w:left="480" w:firstLine="840"/>
        <w:rPr>
          <w:rFonts w:hint="eastAsia"/>
        </w:rPr>
      </w:pPr>
      <w:r>
        <w:rPr>
          <w:noProof/>
        </w:rPr>
        <w:drawing>
          <wp:inline distT="0" distB="0" distL="0" distR="0" wp14:anchorId="29F63AF4" wp14:editId="0EAB4DB1">
            <wp:extent cx="5040000" cy="956439"/>
            <wp:effectExtent l="19050" t="19050" r="27305" b="15240"/>
            <wp:docPr id="43504" name="图片 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0000" cy="956439"/>
                    </a:xfrm>
                    <a:prstGeom prst="rect">
                      <a:avLst/>
                    </a:prstGeom>
                    <a:ln w="12700">
                      <a:solidFill>
                        <a:schemeClr val="bg1">
                          <a:lumMod val="85000"/>
                        </a:schemeClr>
                      </a:solidFill>
                    </a:ln>
                  </pic:spPr>
                </pic:pic>
              </a:graphicData>
            </a:graphic>
          </wp:inline>
        </w:drawing>
      </w:r>
    </w:p>
    <w:p w14:paraId="06555CAA" w14:textId="50A697BD" w:rsidR="007C5491" w:rsidRDefault="007C5491" w:rsidP="001B52AE">
      <w:pPr>
        <w:pStyle w:val="1e"/>
        <w:ind w:left="480" w:firstLine="840"/>
        <w:rPr>
          <w:rFonts w:hint="eastAsia"/>
        </w:rPr>
      </w:pPr>
      <w:r>
        <w:t>本次测试的模块为订单</w:t>
      </w:r>
      <w:r>
        <w:rPr>
          <w:rFonts w:hint="eastAsia"/>
        </w:rPr>
        <w:t>。</w:t>
      </w:r>
    </w:p>
    <w:p w14:paraId="2849245D" w14:textId="0C330F21" w:rsidR="0016432A" w:rsidRDefault="001D084E" w:rsidP="001B52AE">
      <w:pPr>
        <w:pStyle w:val="1e"/>
        <w:ind w:left="480" w:firstLine="840"/>
        <w:rPr>
          <w:rFonts w:hint="eastAsia"/>
        </w:rPr>
      </w:pPr>
      <w:r>
        <w:rPr>
          <w:noProof/>
        </w:rPr>
        <w:lastRenderedPageBreak/>
        <w:drawing>
          <wp:inline distT="0" distB="0" distL="0" distR="0" wp14:anchorId="1DD814F2" wp14:editId="6EB3528D">
            <wp:extent cx="5040000" cy="2992729"/>
            <wp:effectExtent l="19050" t="19050" r="27305" b="17780"/>
            <wp:docPr id="43505" name="图片 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40000" cy="2992729"/>
                    </a:xfrm>
                    <a:prstGeom prst="rect">
                      <a:avLst/>
                    </a:prstGeom>
                    <a:ln w="12700">
                      <a:solidFill>
                        <a:schemeClr val="bg1">
                          <a:lumMod val="85000"/>
                        </a:schemeClr>
                      </a:solidFill>
                    </a:ln>
                  </pic:spPr>
                </pic:pic>
              </a:graphicData>
            </a:graphic>
          </wp:inline>
        </w:drawing>
      </w:r>
    </w:p>
    <w:p w14:paraId="30C1C369" w14:textId="75596AC8" w:rsidR="007C5491" w:rsidRDefault="007C5491" w:rsidP="001B52AE">
      <w:pPr>
        <w:pStyle w:val="1e"/>
        <w:ind w:left="480" w:firstLine="840"/>
        <w:rPr>
          <w:rFonts w:hint="eastAsia"/>
        </w:rPr>
      </w:pPr>
      <w:r>
        <w:rPr>
          <w:noProof/>
        </w:rPr>
        <w:drawing>
          <wp:inline distT="0" distB="0" distL="0" distR="0" wp14:anchorId="02627551" wp14:editId="0C4C3776">
            <wp:extent cx="5040000" cy="1057888"/>
            <wp:effectExtent l="19050" t="19050" r="8255" b="28575"/>
            <wp:docPr id="43507" name="图片 4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0000" cy="1057888"/>
                    </a:xfrm>
                    <a:prstGeom prst="rect">
                      <a:avLst/>
                    </a:prstGeom>
                    <a:ln w="12700">
                      <a:solidFill>
                        <a:schemeClr val="bg1">
                          <a:lumMod val="85000"/>
                        </a:schemeClr>
                      </a:solidFill>
                    </a:ln>
                  </pic:spPr>
                </pic:pic>
              </a:graphicData>
            </a:graphic>
          </wp:inline>
        </w:drawing>
      </w:r>
    </w:p>
    <w:p w14:paraId="0628BF4A" w14:textId="77777777" w:rsidR="007C5491" w:rsidRDefault="007C5491" w:rsidP="001B52AE">
      <w:pPr>
        <w:pStyle w:val="1e"/>
        <w:ind w:left="480" w:firstLine="840"/>
        <w:rPr>
          <w:rFonts w:hint="eastAsia"/>
        </w:rPr>
      </w:pPr>
      <w:r w:rsidRPr="007C5491">
        <w:t>在</w:t>
      </w:r>
      <w:r w:rsidRPr="007C5491">
        <w:t>“</w:t>
      </w:r>
      <w:r w:rsidRPr="007C5491">
        <w:t>测试任务</w:t>
      </w:r>
      <w:r w:rsidRPr="007C5491">
        <w:t>”</w:t>
      </w:r>
      <w:r w:rsidRPr="007C5491">
        <w:t>页签中，单击</w:t>
      </w:r>
      <w:r w:rsidRPr="007C5491">
        <w:t>“</w:t>
      </w:r>
      <w:r w:rsidRPr="007C5491">
        <w:t>添加任务</w:t>
      </w:r>
      <w:r w:rsidRPr="007C5491">
        <w:t>”</w:t>
      </w:r>
      <w:r w:rsidRPr="007C5491">
        <w:t>。</w:t>
      </w:r>
    </w:p>
    <w:p w14:paraId="5D8EFEDB" w14:textId="652F6914" w:rsidR="007C5491" w:rsidRDefault="007C5491" w:rsidP="001B52AE">
      <w:pPr>
        <w:pStyle w:val="1e"/>
        <w:ind w:left="480" w:firstLine="840"/>
        <w:rPr>
          <w:rFonts w:hint="eastAsia"/>
        </w:rPr>
      </w:pPr>
      <w:r>
        <w:rPr>
          <w:noProof/>
        </w:rPr>
        <w:lastRenderedPageBreak/>
        <w:drawing>
          <wp:inline distT="0" distB="0" distL="0" distR="0" wp14:anchorId="66DF0C44" wp14:editId="7CC8735D">
            <wp:extent cx="5040000" cy="4481511"/>
            <wp:effectExtent l="19050" t="19050" r="27305" b="14605"/>
            <wp:docPr id="43508" name="图片 4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000" cy="4481511"/>
                    </a:xfrm>
                    <a:prstGeom prst="rect">
                      <a:avLst/>
                    </a:prstGeom>
                    <a:ln w="12700">
                      <a:solidFill>
                        <a:schemeClr val="bg1">
                          <a:lumMod val="85000"/>
                        </a:schemeClr>
                      </a:solidFill>
                    </a:ln>
                  </pic:spPr>
                </pic:pic>
              </a:graphicData>
            </a:graphic>
          </wp:inline>
        </w:drawing>
      </w:r>
    </w:p>
    <w:p w14:paraId="62421D1F" w14:textId="64F476E0" w:rsidR="007C5491" w:rsidRDefault="001671BF" w:rsidP="007B6C0A">
      <w:pPr>
        <w:pStyle w:val="1e"/>
        <w:ind w:leftChars="100" w:left="530" w:hangingChars="100" w:hanging="210"/>
        <w:rPr>
          <w:rFonts w:hint="eastAsia"/>
        </w:rPr>
      </w:pPr>
      <w:r>
        <w:tab/>
      </w:r>
      <w:r>
        <w:tab/>
      </w:r>
      <w:r w:rsidR="00A90D5C">
        <w:t xml:space="preserve">  </w:t>
      </w:r>
      <w:r w:rsidR="007B6C0A">
        <w:t xml:space="preserve">   </w:t>
      </w:r>
      <w:r w:rsidR="00A90D5C">
        <w:rPr>
          <w:noProof/>
        </w:rPr>
        <w:drawing>
          <wp:inline distT="0" distB="0" distL="0" distR="0" wp14:anchorId="040A55CA" wp14:editId="257D07A4">
            <wp:extent cx="5040000" cy="452334"/>
            <wp:effectExtent l="19050" t="19050" r="8255" b="24130"/>
            <wp:docPr id="43509" name="图片 4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0000" cy="452334"/>
                    </a:xfrm>
                    <a:prstGeom prst="rect">
                      <a:avLst/>
                    </a:prstGeom>
                    <a:ln w="12700">
                      <a:solidFill>
                        <a:schemeClr val="bg1">
                          <a:lumMod val="85000"/>
                        </a:schemeClr>
                      </a:solidFill>
                    </a:ln>
                  </pic:spPr>
                </pic:pic>
              </a:graphicData>
            </a:graphic>
          </wp:inline>
        </w:drawing>
      </w:r>
    </w:p>
    <w:p w14:paraId="725B85BE" w14:textId="1863E3B4" w:rsidR="00A90D5C" w:rsidRDefault="005F68F3" w:rsidP="00C95A6E">
      <w:pPr>
        <w:pStyle w:val="30"/>
      </w:pPr>
      <w:r>
        <w:t>添加</w:t>
      </w:r>
      <w:r>
        <w:rPr>
          <w:rFonts w:hint="eastAsia"/>
        </w:rPr>
        <w:t>用例</w:t>
      </w:r>
      <w:r w:rsidR="00111229">
        <w:rPr>
          <w:rFonts w:hint="eastAsia"/>
        </w:rPr>
        <w:t>（执行器选择为</w:t>
      </w:r>
      <w:r w:rsidR="00402286">
        <w:t>0</w:t>
      </w:r>
      <w:r w:rsidR="00111229">
        <w:t>，如果为当前需要很高的并发性能测试，除执行器</w:t>
      </w:r>
      <w:r w:rsidR="00402286">
        <w:t>增加数量</w:t>
      </w:r>
      <w:r w:rsidR="00111229">
        <w:t>对应执行器资源应选择多节点满足需求</w:t>
      </w:r>
      <w:r w:rsidR="00111229">
        <w:rPr>
          <w:rFonts w:hint="eastAsia"/>
        </w:rPr>
        <w:t>）</w:t>
      </w:r>
    </w:p>
    <w:p w14:paraId="72BD6F3E" w14:textId="026E2BE1" w:rsidR="00A90D5C" w:rsidRPr="007C5491" w:rsidRDefault="00A90D5C" w:rsidP="001B52AE">
      <w:pPr>
        <w:pStyle w:val="1e"/>
        <w:ind w:left="480" w:firstLineChars="500" w:firstLine="1050"/>
        <w:rPr>
          <w:rFonts w:hint="eastAsia"/>
        </w:rPr>
      </w:pPr>
      <w:r>
        <w:rPr>
          <w:noProof/>
        </w:rPr>
        <w:drawing>
          <wp:inline distT="0" distB="0" distL="0" distR="0" wp14:anchorId="57960C3C" wp14:editId="0EE27329">
            <wp:extent cx="5040000" cy="626470"/>
            <wp:effectExtent l="19050" t="19050" r="8255" b="21590"/>
            <wp:docPr id="43510" name="图片 4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0000" cy="626470"/>
                    </a:xfrm>
                    <a:prstGeom prst="rect">
                      <a:avLst/>
                    </a:prstGeom>
                    <a:ln w="12700">
                      <a:solidFill>
                        <a:schemeClr val="bg1">
                          <a:lumMod val="85000"/>
                        </a:schemeClr>
                      </a:solidFill>
                    </a:ln>
                  </pic:spPr>
                </pic:pic>
              </a:graphicData>
            </a:graphic>
          </wp:inline>
        </w:drawing>
      </w:r>
    </w:p>
    <w:p w14:paraId="1D71116A" w14:textId="010398D1" w:rsidR="00A90D5C" w:rsidRPr="007C5491" w:rsidRDefault="00A90D5C" w:rsidP="001B52AE">
      <w:pPr>
        <w:pStyle w:val="1e"/>
        <w:ind w:left="480" w:firstLineChars="400" w:firstLine="840"/>
        <w:rPr>
          <w:rFonts w:hint="eastAsia"/>
        </w:rPr>
      </w:pPr>
      <w:r>
        <w:rPr>
          <w:noProof/>
        </w:rPr>
        <w:lastRenderedPageBreak/>
        <w:drawing>
          <wp:inline distT="0" distB="0" distL="0" distR="0" wp14:anchorId="674A0108" wp14:editId="1D55F7E3">
            <wp:extent cx="5040000" cy="2911674"/>
            <wp:effectExtent l="19050" t="19050" r="27305" b="22225"/>
            <wp:docPr id="43511" name="图片 4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40000" cy="2911674"/>
                    </a:xfrm>
                    <a:prstGeom prst="rect">
                      <a:avLst/>
                    </a:prstGeom>
                    <a:ln w="12700">
                      <a:solidFill>
                        <a:schemeClr val="bg1">
                          <a:lumMod val="85000"/>
                        </a:schemeClr>
                      </a:solidFill>
                    </a:ln>
                  </pic:spPr>
                </pic:pic>
              </a:graphicData>
            </a:graphic>
          </wp:inline>
        </w:drawing>
      </w:r>
    </w:p>
    <w:p w14:paraId="563B2FED" w14:textId="7EDD4FFC" w:rsidR="007C5491" w:rsidRDefault="00A90D5C" w:rsidP="001B52AE">
      <w:pPr>
        <w:pStyle w:val="1e"/>
        <w:ind w:left="480" w:firstLine="840"/>
        <w:rPr>
          <w:rFonts w:hint="eastAsia"/>
        </w:rPr>
      </w:pPr>
      <w:r>
        <w:t>添加请求</w:t>
      </w:r>
    </w:p>
    <w:p w14:paraId="58F9DA1C" w14:textId="23E143A7" w:rsidR="00A90D5C" w:rsidRDefault="00A90D5C" w:rsidP="00FB6A37">
      <w:pPr>
        <w:pStyle w:val="1e"/>
        <w:ind w:left="480"/>
        <w:rPr>
          <w:rFonts w:hint="eastAsia"/>
        </w:rPr>
      </w:pPr>
      <w:r>
        <w:tab/>
      </w:r>
      <w:r w:rsidR="007B6C0A">
        <w:t xml:space="preserve">     </w:t>
      </w:r>
      <w:r>
        <w:rPr>
          <w:noProof/>
        </w:rPr>
        <w:drawing>
          <wp:inline distT="0" distB="0" distL="0" distR="0" wp14:anchorId="5C5F94A3" wp14:editId="52A4FCA1">
            <wp:extent cx="5040000" cy="722167"/>
            <wp:effectExtent l="19050" t="19050" r="27305" b="20955"/>
            <wp:docPr id="43512" name="图片 4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0000" cy="722167"/>
                    </a:xfrm>
                    <a:prstGeom prst="rect">
                      <a:avLst/>
                    </a:prstGeom>
                    <a:ln w="12700">
                      <a:solidFill>
                        <a:schemeClr val="bg1">
                          <a:lumMod val="85000"/>
                        </a:schemeClr>
                      </a:solidFill>
                    </a:ln>
                  </pic:spPr>
                </pic:pic>
              </a:graphicData>
            </a:graphic>
          </wp:inline>
        </w:drawing>
      </w:r>
    </w:p>
    <w:p w14:paraId="48F97380" w14:textId="0A891C09" w:rsidR="00A90D5C" w:rsidRDefault="00A90D5C" w:rsidP="001B52AE">
      <w:pPr>
        <w:pStyle w:val="1e"/>
        <w:ind w:left="480" w:firstLine="840"/>
        <w:rPr>
          <w:rFonts w:hint="eastAsia"/>
        </w:rPr>
      </w:pPr>
      <w:r>
        <w:t>设置</w:t>
      </w:r>
      <w:r>
        <w:rPr>
          <w:rFonts w:hint="eastAsia"/>
        </w:rPr>
        <w:t>:</w:t>
      </w:r>
    </w:p>
    <w:p w14:paraId="020A34B7" w14:textId="71EAA5C5" w:rsidR="00A90D5C" w:rsidRDefault="00A90D5C" w:rsidP="00FB6A37">
      <w:pPr>
        <w:pStyle w:val="1e"/>
        <w:ind w:left="480" w:firstLine="840"/>
        <w:rPr>
          <w:rFonts w:hint="eastAsia"/>
        </w:rPr>
      </w:pPr>
      <w:r>
        <w:t>协议</w:t>
      </w:r>
      <w:r>
        <w:rPr>
          <w:rFonts w:hint="eastAsia"/>
        </w:rPr>
        <w:t>：</w:t>
      </w:r>
      <w:r>
        <w:t xml:space="preserve">HTTP </w:t>
      </w:r>
    </w:p>
    <w:p w14:paraId="51E66A8E" w14:textId="2A4DD4C0" w:rsidR="00A90D5C" w:rsidRDefault="00A90D5C" w:rsidP="00FB6A37">
      <w:pPr>
        <w:pStyle w:val="1e"/>
        <w:ind w:left="480" w:firstLine="840"/>
        <w:rPr>
          <w:rFonts w:hint="eastAsia"/>
        </w:rPr>
      </w:pPr>
      <w:r>
        <w:t>请求</w:t>
      </w:r>
      <w:r w:rsidR="00402286">
        <w:t>url</w:t>
      </w:r>
      <w:r>
        <w:t xml:space="preserve">: </w:t>
      </w:r>
      <w:r>
        <w:t>部署服务器</w:t>
      </w:r>
      <w:r w:rsidR="00F269B7">
        <w:t>地址</w:t>
      </w:r>
    </w:p>
    <w:p w14:paraId="21185114" w14:textId="1BBF7EFF" w:rsidR="00F269B7" w:rsidRDefault="00F269B7" w:rsidP="00FB6A37">
      <w:pPr>
        <w:pStyle w:val="1e"/>
        <w:ind w:left="480" w:firstLine="840"/>
        <w:rPr>
          <w:rFonts w:hint="eastAsia"/>
        </w:rPr>
      </w:pPr>
      <w:r>
        <w:t>响应时间</w:t>
      </w:r>
      <w:r>
        <w:rPr>
          <w:rFonts w:hint="eastAsia"/>
        </w:rPr>
        <w:t>：</w:t>
      </w:r>
      <w:r w:rsidR="003A2DE7">
        <w:t>2</w:t>
      </w:r>
      <w:r>
        <w:t>000ms</w:t>
      </w:r>
      <w:r>
        <w:t>根据情况具体选择</w:t>
      </w:r>
    </w:p>
    <w:p w14:paraId="0CFF91FA" w14:textId="3A36C974" w:rsidR="00F269B7" w:rsidRDefault="00F269B7" w:rsidP="00FB6A37">
      <w:pPr>
        <w:pStyle w:val="1e"/>
        <w:ind w:left="480" w:firstLine="840"/>
        <w:rPr>
          <w:rFonts w:hint="eastAsia"/>
        </w:rPr>
      </w:pPr>
      <w:r>
        <w:t>无请参数</w:t>
      </w:r>
    </w:p>
    <w:p w14:paraId="62DB4CD1" w14:textId="6B34188A" w:rsidR="00F269B7" w:rsidRDefault="00F269B7" w:rsidP="00FB6A37">
      <w:pPr>
        <w:pStyle w:val="1e"/>
        <w:ind w:left="480" w:firstLine="840"/>
        <w:rPr>
          <w:rFonts w:hint="eastAsia"/>
        </w:rPr>
      </w:pPr>
      <w:r>
        <w:t>无请求头</w:t>
      </w:r>
    </w:p>
    <w:p w14:paraId="489E44EB" w14:textId="621932A5" w:rsidR="00F269B7" w:rsidRDefault="00F269B7" w:rsidP="00FB6A37">
      <w:pPr>
        <w:pStyle w:val="1e"/>
        <w:ind w:left="480" w:firstLine="840"/>
        <w:rPr>
          <w:rFonts w:hint="eastAsia"/>
        </w:rPr>
      </w:pPr>
      <w:r>
        <w:t>单击确定即可</w:t>
      </w:r>
    </w:p>
    <w:p w14:paraId="041102A6" w14:textId="7FF6AF43" w:rsidR="00A90D5C" w:rsidRPr="000E1A36" w:rsidRDefault="00A90D5C" w:rsidP="00FB6A37">
      <w:pPr>
        <w:pStyle w:val="1e"/>
        <w:ind w:left="480" w:firstLineChars="400" w:firstLine="840"/>
        <w:rPr>
          <w:rFonts w:hint="eastAsia"/>
        </w:rPr>
      </w:pPr>
      <w:r>
        <w:rPr>
          <w:noProof/>
        </w:rPr>
        <w:lastRenderedPageBreak/>
        <w:drawing>
          <wp:inline distT="0" distB="0" distL="0" distR="0" wp14:anchorId="35AE96BA" wp14:editId="63F95E4C">
            <wp:extent cx="5040000" cy="4088267"/>
            <wp:effectExtent l="19050" t="19050" r="27305" b="26670"/>
            <wp:docPr id="43513" name="图片 4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000" cy="4088267"/>
                    </a:xfrm>
                    <a:prstGeom prst="rect">
                      <a:avLst/>
                    </a:prstGeom>
                    <a:ln>
                      <a:solidFill>
                        <a:schemeClr val="bg1">
                          <a:lumMod val="85000"/>
                        </a:schemeClr>
                      </a:solidFill>
                    </a:ln>
                  </pic:spPr>
                </pic:pic>
              </a:graphicData>
            </a:graphic>
          </wp:inline>
        </w:drawing>
      </w:r>
    </w:p>
    <w:p w14:paraId="769D3147" w14:textId="5CC52FE3" w:rsidR="00206CBE" w:rsidRDefault="00F269B7" w:rsidP="001B52AE">
      <w:pPr>
        <w:pStyle w:val="1e"/>
        <w:ind w:left="480" w:firstLine="840"/>
        <w:rPr>
          <w:rFonts w:hint="eastAsia"/>
        </w:rPr>
      </w:pPr>
      <w:r>
        <w:rPr>
          <w:noProof/>
        </w:rPr>
        <w:drawing>
          <wp:inline distT="0" distB="0" distL="0" distR="0" wp14:anchorId="13CAFD38" wp14:editId="4BF44814">
            <wp:extent cx="5040000" cy="2721851"/>
            <wp:effectExtent l="19050" t="19050" r="27305" b="21590"/>
            <wp:docPr id="43514" name="图片 4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000" cy="2721851"/>
                    </a:xfrm>
                    <a:prstGeom prst="rect">
                      <a:avLst/>
                    </a:prstGeom>
                    <a:ln w="12700">
                      <a:solidFill>
                        <a:schemeClr val="bg1">
                          <a:lumMod val="85000"/>
                        </a:schemeClr>
                      </a:solidFill>
                    </a:ln>
                  </pic:spPr>
                </pic:pic>
              </a:graphicData>
            </a:graphic>
          </wp:inline>
        </w:drawing>
      </w:r>
    </w:p>
    <w:p w14:paraId="63911461" w14:textId="6C56CF8D" w:rsidR="00F269B7" w:rsidRDefault="00F269B7" w:rsidP="001B52AE">
      <w:pPr>
        <w:pStyle w:val="1e"/>
        <w:ind w:left="480" w:firstLine="840"/>
        <w:rPr>
          <w:rFonts w:hint="eastAsia"/>
        </w:rPr>
      </w:pPr>
      <w:r>
        <w:rPr>
          <w:rFonts w:hint="eastAsia"/>
        </w:rPr>
        <w:t>添加事务，事物库添加订单事务，类型为常规事务，添加完毕。</w:t>
      </w:r>
    </w:p>
    <w:p w14:paraId="30FDCC3E" w14:textId="3372CA8A" w:rsidR="00F269B7" w:rsidRDefault="00F269B7" w:rsidP="001B52AE">
      <w:pPr>
        <w:pStyle w:val="1e"/>
        <w:ind w:left="480" w:firstLine="840"/>
        <w:rPr>
          <w:rFonts w:hint="eastAsia"/>
        </w:rPr>
      </w:pPr>
      <w:r>
        <w:rPr>
          <w:noProof/>
        </w:rPr>
        <w:lastRenderedPageBreak/>
        <w:drawing>
          <wp:inline distT="0" distB="0" distL="0" distR="0" wp14:anchorId="55D0D045" wp14:editId="6CD98E81">
            <wp:extent cx="5040000" cy="4303191"/>
            <wp:effectExtent l="19050" t="19050" r="27305" b="21590"/>
            <wp:docPr id="43515" name="图片 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0000" cy="4303191"/>
                    </a:xfrm>
                    <a:prstGeom prst="rect">
                      <a:avLst/>
                    </a:prstGeom>
                    <a:ln w="12700">
                      <a:solidFill>
                        <a:schemeClr val="bg1">
                          <a:lumMod val="85000"/>
                        </a:schemeClr>
                      </a:solidFill>
                    </a:ln>
                  </pic:spPr>
                </pic:pic>
              </a:graphicData>
            </a:graphic>
          </wp:inline>
        </w:drawing>
      </w:r>
    </w:p>
    <w:p w14:paraId="72B43DA0" w14:textId="64C66035" w:rsidR="00F269B7" w:rsidRDefault="00F269B7" w:rsidP="001B52AE">
      <w:pPr>
        <w:pStyle w:val="1e"/>
        <w:ind w:left="480" w:firstLine="840"/>
        <w:rPr>
          <w:rFonts w:hint="eastAsia"/>
        </w:rPr>
      </w:pPr>
      <w:r>
        <w:rPr>
          <w:noProof/>
        </w:rPr>
        <w:drawing>
          <wp:inline distT="0" distB="0" distL="0" distR="0" wp14:anchorId="2965C612" wp14:editId="76C054A2">
            <wp:extent cx="5040000" cy="365528"/>
            <wp:effectExtent l="19050" t="19050" r="8255" b="15875"/>
            <wp:docPr id="43516" name="图片 4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000" cy="365528"/>
                    </a:xfrm>
                    <a:prstGeom prst="rect">
                      <a:avLst/>
                    </a:prstGeom>
                    <a:ln w="12700">
                      <a:solidFill>
                        <a:schemeClr val="bg1">
                          <a:lumMod val="85000"/>
                        </a:schemeClr>
                      </a:solidFill>
                    </a:ln>
                  </pic:spPr>
                </pic:pic>
              </a:graphicData>
            </a:graphic>
          </wp:inline>
        </w:drawing>
      </w:r>
    </w:p>
    <w:p w14:paraId="3047E9F1" w14:textId="0AE334AE" w:rsidR="005F68F3" w:rsidRDefault="005F68F3" w:rsidP="00C95A6E">
      <w:pPr>
        <w:pStyle w:val="30"/>
      </w:pPr>
      <w:r>
        <w:rPr>
          <w:rFonts w:hint="eastAsia"/>
        </w:rPr>
        <w:t>导入脚本</w:t>
      </w:r>
    </w:p>
    <w:p w14:paraId="31574219" w14:textId="0C16F89C" w:rsidR="00F269B7" w:rsidRDefault="00F269B7" w:rsidP="001B52AE">
      <w:pPr>
        <w:pStyle w:val="1e"/>
        <w:ind w:left="480" w:firstLine="840"/>
        <w:rPr>
          <w:rFonts w:hint="eastAsia"/>
        </w:rPr>
      </w:pPr>
      <w:r>
        <w:rPr>
          <w:rFonts w:hint="eastAsia"/>
        </w:rPr>
        <w:t>事务中导入已录制脚本文件</w:t>
      </w:r>
    </w:p>
    <w:p w14:paraId="2E61F87D" w14:textId="0157B54D" w:rsidR="00F269B7" w:rsidRDefault="00F269B7" w:rsidP="001B52AE">
      <w:pPr>
        <w:pStyle w:val="1e"/>
        <w:ind w:left="480" w:firstLine="840"/>
        <w:rPr>
          <w:rFonts w:hint="eastAsia"/>
        </w:rPr>
      </w:pPr>
      <w:r>
        <w:rPr>
          <w:noProof/>
        </w:rPr>
        <w:drawing>
          <wp:inline distT="0" distB="0" distL="0" distR="0" wp14:anchorId="1CD2FD8D" wp14:editId="0574E002">
            <wp:extent cx="5040000" cy="1836008"/>
            <wp:effectExtent l="19050" t="19050" r="27305" b="12065"/>
            <wp:docPr id="43518" name="图片 4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40000" cy="1836008"/>
                    </a:xfrm>
                    <a:prstGeom prst="rect">
                      <a:avLst/>
                    </a:prstGeom>
                    <a:ln w="12700">
                      <a:solidFill>
                        <a:schemeClr val="bg1">
                          <a:lumMod val="85000"/>
                        </a:schemeClr>
                      </a:solidFill>
                    </a:ln>
                  </pic:spPr>
                </pic:pic>
              </a:graphicData>
            </a:graphic>
          </wp:inline>
        </w:drawing>
      </w:r>
    </w:p>
    <w:p w14:paraId="1587DE84" w14:textId="07479558" w:rsidR="00E63D47" w:rsidRDefault="00E63D47" w:rsidP="001B52AE">
      <w:pPr>
        <w:pStyle w:val="1e"/>
        <w:ind w:left="480" w:firstLine="840"/>
        <w:rPr>
          <w:rFonts w:hint="eastAsia"/>
        </w:rPr>
      </w:pPr>
      <w:r>
        <w:rPr>
          <w:noProof/>
        </w:rPr>
        <w:lastRenderedPageBreak/>
        <w:drawing>
          <wp:inline distT="0" distB="0" distL="0" distR="0" wp14:anchorId="603905DE" wp14:editId="6ED2F05C">
            <wp:extent cx="5040000" cy="2252783"/>
            <wp:effectExtent l="19050" t="19050" r="27305" b="14605"/>
            <wp:docPr id="43519" name="图片 4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40000" cy="2252783"/>
                    </a:xfrm>
                    <a:prstGeom prst="rect">
                      <a:avLst/>
                    </a:prstGeom>
                    <a:ln w="12700">
                      <a:solidFill>
                        <a:schemeClr val="bg1">
                          <a:lumMod val="85000"/>
                        </a:schemeClr>
                      </a:solidFill>
                    </a:ln>
                  </pic:spPr>
                </pic:pic>
              </a:graphicData>
            </a:graphic>
          </wp:inline>
        </w:drawing>
      </w:r>
    </w:p>
    <w:p w14:paraId="6210E0FE" w14:textId="3C944EE9" w:rsidR="00E63D47" w:rsidRDefault="00E63D47" w:rsidP="001B52AE">
      <w:pPr>
        <w:pStyle w:val="1e"/>
        <w:ind w:left="480" w:firstLine="840"/>
        <w:rPr>
          <w:rFonts w:hint="eastAsia"/>
          <w:noProof/>
        </w:rPr>
      </w:pPr>
      <w:r>
        <w:rPr>
          <w:noProof/>
        </w:rPr>
        <w:t>返回测试任务</w:t>
      </w:r>
      <w:r>
        <w:rPr>
          <w:rFonts w:hint="eastAsia"/>
          <w:noProof/>
        </w:rPr>
        <w:t>，订单模块添加事务。</w:t>
      </w:r>
    </w:p>
    <w:p w14:paraId="7DC8C959" w14:textId="4C4F2DA7" w:rsidR="00014E77" w:rsidRDefault="00014E77" w:rsidP="001B52AE">
      <w:pPr>
        <w:pStyle w:val="1e"/>
        <w:ind w:left="480" w:firstLine="840"/>
        <w:rPr>
          <w:rFonts w:hint="eastAsia"/>
          <w:noProof/>
        </w:rPr>
      </w:pPr>
      <w:r>
        <w:rPr>
          <w:noProof/>
        </w:rPr>
        <w:t>添加阶段</w:t>
      </w:r>
      <w:r>
        <w:rPr>
          <w:rFonts w:hint="eastAsia"/>
          <w:noProof/>
        </w:rPr>
        <w:t>，</w:t>
      </w:r>
      <w:r>
        <w:rPr>
          <w:noProof/>
        </w:rPr>
        <w:t>并发用户为</w:t>
      </w:r>
      <w:r>
        <w:rPr>
          <w:rFonts w:hint="eastAsia"/>
          <w:noProof/>
        </w:rPr>
        <w:t>1</w:t>
      </w:r>
      <w:r>
        <w:rPr>
          <w:noProof/>
        </w:rPr>
        <w:t>00</w:t>
      </w:r>
      <w:r>
        <w:rPr>
          <w:rFonts w:hint="eastAsia"/>
          <w:noProof/>
        </w:rPr>
        <w:t>，</w:t>
      </w:r>
      <w:r>
        <w:rPr>
          <w:noProof/>
        </w:rPr>
        <w:t>持续时间为</w:t>
      </w:r>
      <w:r>
        <w:rPr>
          <w:rFonts w:hint="eastAsia"/>
          <w:noProof/>
        </w:rPr>
        <w:t>1</w:t>
      </w:r>
      <w:r>
        <w:rPr>
          <w:noProof/>
        </w:rPr>
        <w:t>0</w:t>
      </w:r>
      <w:r>
        <w:rPr>
          <w:noProof/>
        </w:rPr>
        <w:t>分钟</w:t>
      </w:r>
      <w:r>
        <w:rPr>
          <w:rFonts w:hint="eastAsia"/>
          <w:noProof/>
        </w:rPr>
        <w:t>。</w:t>
      </w:r>
    </w:p>
    <w:p w14:paraId="17293849" w14:textId="0B866567" w:rsidR="00014E77" w:rsidRDefault="00014E77" w:rsidP="001B52AE">
      <w:pPr>
        <w:pStyle w:val="1e"/>
        <w:ind w:left="480" w:firstLine="840"/>
        <w:rPr>
          <w:rFonts w:hint="eastAsia"/>
          <w:noProof/>
        </w:rPr>
      </w:pPr>
      <w:r>
        <w:rPr>
          <w:noProof/>
        </w:rPr>
        <w:drawing>
          <wp:inline distT="0" distB="0" distL="0" distR="0" wp14:anchorId="3DECD265" wp14:editId="43C1A6A1">
            <wp:extent cx="3313910" cy="5070764"/>
            <wp:effectExtent l="19050" t="19050" r="20320" b="15875"/>
            <wp:docPr id="43106" name="图片 4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21035" cy="5081666"/>
                    </a:xfrm>
                    <a:prstGeom prst="rect">
                      <a:avLst/>
                    </a:prstGeom>
                    <a:ln w="12700">
                      <a:solidFill>
                        <a:schemeClr val="bg1">
                          <a:lumMod val="75000"/>
                        </a:schemeClr>
                      </a:solidFill>
                    </a:ln>
                  </pic:spPr>
                </pic:pic>
              </a:graphicData>
            </a:graphic>
          </wp:inline>
        </w:drawing>
      </w:r>
    </w:p>
    <w:p w14:paraId="0F7CF987" w14:textId="77777777" w:rsidR="00490D19" w:rsidRDefault="00490D19" w:rsidP="001B52AE">
      <w:pPr>
        <w:pStyle w:val="1e"/>
        <w:ind w:left="480" w:firstLine="840"/>
        <w:rPr>
          <w:rFonts w:hint="eastAsia"/>
        </w:rPr>
      </w:pPr>
    </w:p>
    <w:p w14:paraId="487D664A" w14:textId="3E80B1E7" w:rsidR="00490D19" w:rsidRDefault="00490D19" w:rsidP="00C95A6E">
      <w:pPr>
        <w:pStyle w:val="30"/>
      </w:pPr>
      <w:r>
        <w:rPr>
          <w:rFonts w:hint="eastAsia"/>
        </w:rPr>
        <w:t>启动测试任务</w:t>
      </w:r>
    </w:p>
    <w:p w14:paraId="0680A831" w14:textId="77777777" w:rsidR="003F37A9" w:rsidRDefault="00014E77" w:rsidP="001B52AE">
      <w:pPr>
        <w:pStyle w:val="1e"/>
        <w:ind w:left="480" w:firstLine="840"/>
        <w:rPr>
          <w:rFonts w:hint="eastAsia"/>
        </w:rPr>
      </w:pPr>
      <w:r>
        <w:rPr>
          <w:rFonts w:hint="eastAsia"/>
        </w:rPr>
        <w:lastRenderedPageBreak/>
        <w:t>点击</w:t>
      </w:r>
      <w:r>
        <w:rPr>
          <w:noProof/>
        </w:rPr>
        <w:drawing>
          <wp:inline distT="0" distB="0" distL="0" distR="0" wp14:anchorId="182C3259" wp14:editId="53AEE7CA">
            <wp:extent cx="159328" cy="142257"/>
            <wp:effectExtent l="0" t="0" r="0" b="0"/>
            <wp:docPr id="43102" name="图片 4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9712" cy="151528"/>
                    </a:xfrm>
                    <a:prstGeom prst="rect">
                      <a:avLst/>
                    </a:prstGeom>
                  </pic:spPr>
                </pic:pic>
              </a:graphicData>
            </a:graphic>
          </wp:inline>
        </w:drawing>
      </w:r>
      <w:r>
        <w:rPr>
          <w:rFonts w:hint="eastAsia"/>
        </w:rPr>
        <w:t>开始进行压测，选择资源类型为私有</w:t>
      </w:r>
      <w:r>
        <w:rPr>
          <w:rFonts w:hint="eastAsia"/>
        </w:rPr>
        <w:t>CCE</w:t>
      </w:r>
      <w:r>
        <w:t>资源组</w:t>
      </w:r>
      <w:r w:rsidR="005407AC">
        <w:rPr>
          <w:rFonts w:hint="eastAsia"/>
        </w:rPr>
        <w:t>，（如没有</w:t>
      </w:r>
      <w:r w:rsidR="003F37A9">
        <w:rPr>
          <w:rFonts w:hint="eastAsia"/>
        </w:rPr>
        <w:t>购买</w:t>
      </w:r>
      <w:r w:rsidR="005407AC">
        <w:rPr>
          <w:rFonts w:hint="eastAsia"/>
        </w:rPr>
        <w:t>私有资源组则选择共享资源组</w:t>
      </w:r>
      <w:r w:rsidR="005407AC">
        <w:rPr>
          <w:rFonts w:hint="eastAsia"/>
        </w:rPr>
        <w:t>CPTS</w:t>
      </w:r>
      <w:r w:rsidR="005407AC">
        <w:t>测试工程</w:t>
      </w:r>
      <w:r w:rsidR="005407AC">
        <w:rPr>
          <w:rFonts w:hint="eastAsia"/>
        </w:rPr>
        <w:t>）</w:t>
      </w:r>
    </w:p>
    <w:p w14:paraId="3AA326B2" w14:textId="77777777" w:rsidR="007B6C0A" w:rsidRDefault="003F37A9" w:rsidP="007B6C0A">
      <w:pPr>
        <w:pStyle w:val="1e"/>
        <w:ind w:left="480" w:firstLine="840"/>
        <w:rPr>
          <w:rFonts w:hint="eastAsia"/>
        </w:rPr>
      </w:pPr>
      <w:r>
        <w:t>CCE</w:t>
      </w:r>
      <w:r>
        <w:t>资源组适合</w:t>
      </w:r>
      <w:r w:rsidR="00A65FE4">
        <w:t>对于性能要求高的场景，支持更高并发</w:t>
      </w:r>
      <w:r w:rsidR="00A65FE4">
        <w:rPr>
          <w:rFonts w:hint="eastAsia"/>
        </w:rPr>
        <w:t>。</w:t>
      </w:r>
    </w:p>
    <w:p w14:paraId="6B9C14B6" w14:textId="20105734" w:rsidR="00A65FE4" w:rsidRPr="00A65FE4" w:rsidRDefault="00A65FE4" w:rsidP="007B6C0A">
      <w:pPr>
        <w:pStyle w:val="1e"/>
        <w:ind w:left="480" w:firstLine="840"/>
        <w:rPr>
          <w:rFonts w:hint="eastAsia"/>
        </w:rPr>
      </w:pPr>
      <w:r>
        <w:t>共享资源组，仅支持上百并发。</w:t>
      </w:r>
    </w:p>
    <w:p w14:paraId="7FB87394" w14:textId="3848D350" w:rsidR="00FD11CC" w:rsidRDefault="00014E77" w:rsidP="001B52AE">
      <w:pPr>
        <w:pStyle w:val="1e"/>
        <w:ind w:left="480" w:firstLine="840"/>
        <w:rPr>
          <w:rFonts w:hint="eastAsia"/>
        </w:rPr>
      </w:pPr>
      <w:r>
        <w:rPr>
          <w:noProof/>
        </w:rPr>
        <w:drawing>
          <wp:inline distT="0" distB="0" distL="0" distR="0" wp14:anchorId="5CDF69F8" wp14:editId="2B0ED779">
            <wp:extent cx="5040000" cy="3381789"/>
            <wp:effectExtent l="19050" t="19050" r="27305" b="28575"/>
            <wp:docPr id="43103" name="图片 4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40000" cy="3381789"/>
                    </a:xfrm>
                    <a:prstGeom prst="rect">
                      <a:avLst/>
                    </a:prstGeom>
                    <a:ln w="12700">
                      <a:solidFill>
                        <a:schemeClr val="bg1">
                          <a:lumMod val="85000"/>
                        </a:schemeClr>
                      </a:solidFill>
                    </a:ln>
                  </pic:spPr>
                </pic:pic>
              </a:graphicData>
            </a:graphic>
          </wp:inline>
        </w:drawing>
      </w:r>
    </w:p>
    <w:p w14:paraId="5B647088" w14:textId="74773142" w:rsidR="00674F55" w:rsidRDefault="00014E77" w:rsidP="001B52AE">
      <w:pPr>
        <w:pStyle w:val="1e"/>
        <w:ind w:left="480" w:firstLine="840"/>
        <w:rPr>
          <w:rFonts w:hint="eastAsia"/>
        </w:rPr>
      </w:pPr>
      <w:r>
        <w:t>启动</w:t>
      </w:r>
      <w:r>
        <w:rPr>
          <w:rFonts w:hint="eastAsia"/>
        </w:rPr>
        <w:t>，查看报告</w:t>
      </w:r>
      <w:r w:rsidR="00674F55">
        <w:rPr>
          <w:rFonts w:hint="eastAsia"/>
        </w:rPr>
        <w:t>，</w:t>
      </w:r>
      <w:r w:rsidR="00674F55">
        <w:t>等待压测时间截止</w:t>
      </w:r>
      <w:r w:rsidR="00674F55">
        <w:rPr>
          <w:rFonts w:hint="eastAsia"/>
        </w:rPr>
        <w:t>。</w:t>
      </w:r>
    </w:p>
    <w:p w14:paraId="6A35AE47" w14:textId="1B2FBEAB" w:rsidR="00490D19" w:rsidRDefault="00490D19" w:rsidP="00C95A6E">
      <w:pPr>
        <w:pStyle w:val="30"/>
      </w:pPr>
      <w:r>
        <w:rPr>
          <w:rFonts w:hint="eastAsia"/>
        </w:rPr>
        <w:t>压测数据展示</w:t>
      </w:r>
    </w:p>
    <w:p w14:paraId="4872D0F2" w14:textId="1BC79B72" w:rsidR="00FC22DF" w:rsidRDefault="00674F55" w:rsidP="00FC22DF">
      <w:pPr>
        <w:pStyle w:val="1e"/>
        <w:ind w:left="480" w:firstLine="840"/>
        <w:rPr>
          <w:rFonts w:hint="eastAsia"/>
        </w:rPr>
      </w:pPr>
      <w:proofErr w:type="gramStart"/>
      <w:r>
        <w:t>压测过程</w:t>
      </w:r>
      <w:proofErr w:type="gramEnd"/>
      <w:r>
        <w:t>中</w:t>
      </w:r>
      <w:r>
        <w:rPr>
          <w:rFonts w:hint="eastAsia"/>
        </w:rPr>
        <w:t>，</w:t>
      </w:r>
      <w:r w:rsidR="00F25FEA">
        <w:rPr>
          <w:rFonts w:hint="eastAsia"/>
        </w:rPr>
        <w:t>通过</w:t>
      </w:r>
      <w:r w:rsidR="00C228A2">
        <w:rPr>
          <w:rFonts w:hint="eastAsia"/>
        </w:rPr>
        <w:t>查看报告可</w:t>
      </w:r>
      <w:r w:rsidR="00C228A2">
        <w:t>展示</w:t>
      </w:r>
      <w:r>
        <w:t>数据</w:t>
      </w:r>
      <w:r w:rsidR="00FC22DF">
        <w:t>（离线数据请查看上方的提示的标签）</w:t>
      </w:r>
      <w:r>
        <w:rPr>
          <w:rFonts w:hint="eastAsia"/>
        </w:rPr>
        <w:t>。</w:t>
      </w:r>
      <w:r w:rsidR="00C228A2">
        <w:rPr>
          <w:rFonts w:hint="eastAsia"/>
        </w:rPr>
        <w:t>使用过程中请查看</w:t>
      </w:r>
      <w:r w:rsidR="00FC22DF">
        <w:rPr>
          <w:rFonts w:hint="eastAsia"/>
        </w:rPr>
        <w:t>测试报告解读参考，提供</w:t>
      </w:r>
      <w:r w:rsidR="00FC22DF">
        <w:t>5</w:t>
      </w:r>
      <w:r w:rsidR="00FC22DF">
        <w:t>个维度</w:t>
      </w:r>
      <w:r w:rsidR="00FC22DF">
        <w:rPr>
          <w:rFonts w:hint="eastAsia"/>
        </w:rPr>
        <w:t>展现了测试过程中被测系统在</w:t>
      </w:r>
      <w:proofErr w:type="gramStart"/>
      <w:r w:rsidR="00FC22DF">
        <w:rPr>
          <w:rFonts w:hint="eastAsia"/>
        </w:rPr>
        <w:t>模拟高</w:t>
      </w:r>
      <w:proofErr w:type="gramEnd"/>
      <w:r w:rsidR="00FC22DF">
        <w:rPr>
          <w:rFonts w:hint="eastAsia"/>
        </w:rPr>
        <w:t>并发用户的响应性能，为了更好的帮助您阅读测试报告，我们提供以下信息供您参考</w:t>
      </w:r>
      <w:r w:rsidR="00FC22DF">
        <w:rPr>
          <w:rFonts w:hint="eastAsia"/>
        </w:rPr>
        <w:t>:</w:t>
      </w:r>
    </w:p>
    <w:p w14:paraId="1BB55C60" w14:textId="70A2BAAA" w:rsidR="00FC22DF" w:rsidRDefault="00FC22DF" w:rsidP="00FC22DF">
      <w:pPr>
        <w:pStyle w:val="1e"/>
        <w:ind w:left="480" w:firstLine="840"/>
        <w:rPr>
          <w:rFonts w:hint="eastAsia"/>
        </w:rPr>
      </w:pPr>
      <w:r>
        <w:rPr>
          <w:rFonts w:hint="eastAsia"/>
        </w:rPr>
        <w:t>统计维度</w:t>
      </w:r>
      <w:r>
        <w:rPr>
          <w:rFonts w:hint="eastAsia"/>
        </w:rPr>
        <w:t xml:space="preserve">: </w:t>
      </w:r>
      <w:r>
        <w:rPr>
          <w:rFonts w:hint="eastAsia"/>
        </w:rPr>
        <w:t>本报告的</w:t>
      </w:r>
      <w:r>
        <w:rPr>
          <w:rFonts w:hint="eastAsia"/>
        </w:rPr>
        <w:t>RPS</w:t>
      </w:r>
      <w:r>
        <w:rPr>
          <w:rFonts w:hint="eastAsia"/>
        </w:rPr>
        <w:t>，响应时间、并发等统计维度均为单个用例，如用例中有请求多个报文，只有在多个请求</w:t>
      </w:r>
      <w:proofErr w:type="gramStart"/>
      <w:r>
        <w:rPr>
          <w:rFonts w:hint="eastAsia"/>
        </w:rPr>
        <w:t>报文均</w:t>
      </w:r>
      <w:proofErr w:type="gramEnd"/>
      <w:r>
        <w:rPr>
          <w:rFonts w:hint="eastAsia"/>
        </w:rPr>
        <w:t>正常返回会认为成功，响应时间也是多个请求报文的求和值</w:t>
      </w:r>
    </w:p>
    <w:p w14:paraId="4671E6BE" w14:textId="2DDFF1D0" w:rsidR="00FC22DF" w:rsidRDefault="00FC22DF" w:rsidP="00FC22DF">
      <w:pPr>
        <w:pStyle w:val="1e"/>
        <w:ind w:left="480" w:firstLine="840"/>
        <w:rPr>
          <w:rFonts w:hint="eastAsia"/>
        </w:rPr>
      </w:pPr>
      <w:r>
        <w:rPr>
          <w:rFonts w:hint="eastAsia"/>
        </w:rPr>
        <w:t>响应超时</w:t>
      </w:r>
      <w:r>
        <w:rPr>
          <w:rFonts w:hint="eastAsia"/>
        </w:rPr>
        <w:t xml:space="preserve">: </w:t>
      </w:r>
      <w:r>
        <w:rPr>
          <w:rFonts w:hint="eastAsia"/>
        </w:rPr>
        <w:t>出现该情况下是在设置的响应超时时间内（默认</w:t>
      </w:r>
      <w:r>
        <w:rPr>
          <w:rFonts w:hint="eastAsia"/>
        </w:rPr>
        <w:t>5S</w:t>
      </w:r>
      <w:r>
        <w:rPr>
          <w:rFonts w:hint="eastAsia"/>
        </w:rPr>
        <w:t>），对应的</w:t>
      </w:r>
      <w:r>
        <w:rPr>
          <w:rFonts w:hint="eastAsia"/>
        </w:rPr>
        <w:t>TCP</w:t>
      </w:r>
      <w:r>
        <w:rPr>
          <w:rFonts w:hint="eastAsia"/>
        </w:rPr>
        <w:t>连接中没有响应数据返回，我们会将本次用例请求统计为响应超时。出现原因一般是被测服务器繁忙、崩溃、网络带宽被占满等</w:t>
      </w:r>
    </w:p>
    <w:p w14:paraId="1AADE31D" w14:textId="77777777" w:rsidR="00FC22DF" w:rsidRDefault="00FC22DF" w:rsidP="00FC22DF">
      <w:pPr>
        <w:pStyle w:val="1e"/>
        <w:ind w:left="480" w:firstLine="840"/>
        <w:rPr>
          <w:rFonts w:hint="eastAsia"/>
        </w:rPr>
      </w:pPr>
      <w:r>
        <w:rPr>
          <w:rFonts w:hint="eastAsia"/>
        </w:rPr>
        <w:t>校验失败</w:t>
      </w:r>
      <w:r>
        <w:rPr>
          <w:rFonts w:hint="eastAsia"/>
        </w:rPr>
        <w:t xml:space="preserve">: </w:t>
      </w:r>
      <w:r>
        <w:rPr>
          <w:rFonts w:hint="eastAsia"/>
        </w:rPr>
        <w:t>从服务器返回的响应报文不符合预期（针对</w:t>
      </w:r>
      <w:r>
        <w:rPr>
          <w:rFonts w:hint="eastAsia"/>
        </w:rPr>
        <w:t>HTTP/HTTPS</w:t>
      </w:r>
      <w:r>
        <w:rPr>
          <w:rFonts w:hint="eastAsia"/>
        </w:rPr>
        <w:t>默认的预期响应码为</w:t>
      </w:r>
      <w:r>
        <w:rPr>
          <w:rFonts w:hint="eastAsia"/>
        </w:rPr>
        <w:t>200</w:t>
      </w:r>
      <w:r>
        <w:rPr>
          <w:rFonts w:hint="eastAsia"/>
        </w:rPr>
        <w:t>），比如服务器返回</w:t>
      </w:r>
      <w:r>
        <w:rPr>
          <w:rFonts w:hint="eastAsia"/>
        </w:rPr>
        <w:t>404,502</w:t>
      </w:r>
      <w:r>
        <w:rPr>
          <w:rFonts w:hint="eastAsia"/>
        </w:rPr>
        <w:t>等。出现原因一般为高并发情况下被测服务无法正常处理导致的，如分布式系统中数据库出现瓶颈、后端应用返回错误等</w:t>
      </w:r>
    </w:p>
    <w:p w14:paraId="1BEE8C14" w14:textId="77777777" w:rsidR="00FC22DF" w:rsidRDefault="00FC22DF" w:rsidP="00FC22DF">
      <w:pPr>
        <w:pStyle w:val="1e"/>
        <w:ind w:left="480" w:firstLine="840"/>
        <w:rPr>
          <w:rFonts w:hint="eastAsia"/>
        </w:rPr>
      </w:pPr>
    </w:p>
    <w:p w14:paraId="4857AE00" w14:textId="33BCF048" w:rsidR="00FC22DF" w:rsidRDefault="00FC22DF" w:rsidP="00FC22DF">
      <w:pPr>
        <w:pStyle w:val="1e"/>
        <w:ind w:left="480" w:firstLineChars="400" w:firstLine="840"/>
        <w:rPr>
          <w:rFonts w:hint="eastAsia"/>
        </w:rPr>
      </w:pPr>
      <w:r>
        <w:rPr>
          <w:rFonts w:hint="eastAsia"/>
        </w:rPr>
        <w:t>解析失败</w:t>
      </w:r>
      <w:r>
        <w:rPr>
          <w:rFonts w:hint="eastAsia"/>
        </w:rPr>
        <w:t xml:space="preserve">: </w:t>
      </w:r>
      <w:r>
        <w:rPr>
          <w:rFonts w:hint="eastAsia"/>
        </w:rPr>
        <w:t>响应报文已全部接收完成，但是部分报文丢失导致整个用例响应不完整，这种情况一般需要考虑网络丢包</w:t>
      </w:r>
    </w:p>
    <w:p w14:paraId="30A944CC" w14:textId="5B826080" w:rsidR="00FC22DF" w:rsidRDefault="00FC22DF" w:rsidP="00FC22DF">
      <w:pPr>
        <w:pStyle w:val="1e"/>
        <w:ind w:left="480" w:firstLineChars="400" w:firstLine="840"/>
        <w:rPr>
          <w:rFonts w:hint="eastAsia"/>
        </w:rPr>
      </w:pPr>
      <w:r>
        <w:rPr>
          <w:rFonts w:hint="eastAsia"/>
        </w:rPr>
        <w:lastRenderedPageBreak/>
        <w:t>带宽统计</w:t>
      </w:r>
      <w:r>
        <w:rPr>
          <w:rFonts w:hint="eastAsia"/>
        </w:rPr>
        <w:t xml:space="preserve">: </w:t>
      </w:r>
      <w:r>
        <w:rPr>
          <w:rFonts w:hint="eastAsia"/>
        </w:rPr>
        <w:t>本报告统计的是性能测试服务执行端的带宽，上行表示从性能测试服务发出的流量，下行表示接收到的流量。如果是外</w:t>
      </w:r>
      <w:proofErr w:type="gramStart"/>
      <w:r>
        <w:rPr>
          <w:rFonts w:hint="eastAsia"/>
        </w:rPr>
        <w:t>网压测</w:t>
      </w:r>
      <w:proofErr w:type="gramEnd"/>
      <w:r>
        <w:rPr>
          <w:rFonts w:hint="eastAsia"/>
        </w:rPr>
        <w:t>场景，您需要关注执行机的</w:t>
      </w:r>
      <w:r>
        <w:rPr>
          <w:rFonts w:hint="eastAsia"/>
        </w:rPr>
        <w:t>EIP</w:t>
      </w:r>
      <w:r>
        <w:rPr>
          <w:rFonts w:hint="eastAsia"/>
        </w:rPr>
        <w:t>带宽是否可以满足上行带宽的要求。而下行带宽需要关注单台执行机是否超过</w:t>
      </w:r>
      <w:r>
        <w:rPr>
          <w:rFonts w:hint="eastAsia"/>
        </w:rPr>
        <w:t>1GB</w:t>
      </w:r>
    </w:p>
    <w:p w14:paraId="51EE163A" w14:textId="537C1D71" w:rsidR="00FC22DF" w:rsidRDefault="00FC22DF" w:rsidP="00FC22DF">
      <w:pPr>
        <w:pStyle w:val="1e"/>
        <w:ind w:left="480" w:firstLine="840"/>
        <w:rPr>
          <w:rFonts w:hint="eastAsia"/>
        </w:rPr>
      </w:pPr>
      <w:r>
        <w:rPr>
          <w:rFonts w:hint="eastAsia"/>
        </w:rPr>
        <w:t>RPS: RPS</w:t>
      </w:r>
      <w:r>
        <w:rPr>
          <w:rFonts w:hint="eastAsia"/>
        </w:rPr>
        <w:t>是指云性能测试服务在统计周期内每秒从被测服务器获取到的响应用例实时统计，</w:t>
      </w:r>
      <w:r>
        <w:rPr>
          <w:rFonts w:hint="eastAsia"/>
        </w:rPr>
        <w:t>RPS=</w:t>
      </w:r>
      <w:r>
        <w:rPr>
          <w:rFonts w:hint="eastAsia"/>
        </w:rPr>
        <w:t>统计周期内的正常返回数</w:t>
      </w:r>
      <w:r>
        <w:rPr>
          <w:rFonts w:hint="eastAsia"/>
        </w:rPr>
        <w:t>/</w:t>
      </w:r>
      <w:r>
        <w:rPr>
          <w:rFonts w:hint="eastAsia"/>
        </w:rPr>
        <w:t>统计周期。</w:t>
      </w:r>
    </w:p>
    <w:p w14:paraId="725AD591" w14:textId="78451E81" w:rsidR="00FC22DF" w:rsidRDefault="00FC22DF" w:rsidP="00FC22DF">
      <w:pPr>
        <w:pStyle w:val="1e"/>
        <w:ind w:left="480" w:firstLineChars="400" w:firstLine="840"/>
        <w:rPr>
          <w:rFonts w:hint="eastAsia"/>
        </w:rPr>
      </w:pPr>
      <w:r>
        <w:rPr>
          <w:rFonts w:hint="eastAsia"/>
        </w:rPr>
        <w:t>如何判断被测应用优劣</w:t>
      </w:r>
      <w:r>
        <w:rPr>
          <w:rFonts w:hint="eastAsia"/>
        </w:rPr>
        <w:t xml:space="preserve">: </w:t>
      </w:r>
      <w:r>
        <w:rPr>
          <w:rFonts w:hint="eastAsia"/>
        </w:rPr>
        <w:t>根据应用本身的服务质量定义，最佳状态是没有任何响应失败、校验失败的情况，如果有，需要在服务质量定义范围之内，通常情况下不超过</w:t>
      </w:r>
      <w:r>
        <w:rPr>
          <w:rFonts w:hint="eastAsia"/>
        </w:rPr>
        <w:t>1%</w:t>
      </w:r>
      <w:r>
        <w:rPr>
          <w:rFonts w:hint="eastAsia"/>
        </w:rPr>
        <w:t>，同时响应时间越低越好（</w:t>
      </w:r>
      <w:r>
        <w:rPr>
          <w:rFonts w:hint="eastAsia"/>
        </w:rPr>
        <w:t>2S</w:t>
      </w:r>
      <w:r>
        <w:rPr>
          <w:rFonts w:hint="eastAsia"/>
        </w:rPr>
        <w:t>内体验较好，</w:t>
      </w:r>
      <w:r>
        <w:rPr>
          <w:rFonts w:hint="eastAsia"/>
        </w:rPr>
        <w:t>5S</w:t>
      </w:r>
      <w:r>
        <w:rPr>
          <w:rFonts w:hint="eastAsia"/>
        </w:rPr>
        <w:t>内可以接受，超过</w:t>
      </w:r>
      <w:r>
        <w:rPr>
          <w:rFonts w:hint="eastAsia"/>
        </w:rPr>
        <w:t>5S</w:t>
      </w:r>
      <w:r>
        <w:rPr>
          <w:rFonts w:hint="eastAsia"/>
        </w:rPr>
        <w:t>则需要考虑优化），</w:t>
      </w:r>
      <w:r>
        <w:rPr>
          <w:rFonts w:hint="eastAsia"/>
        </w:rPr>
        <w:t>TP90</w:t>
      </w:r>
      <w:r>
        <w:rPr>
          <w:rFonts w:hint="eastAsia"/>
        </w:rPr>
        <w:t>，</w:t>
      </w:r>
      <w:r>
        <w:rPr>
          <w:rFonts w:hint="eastAsia"/>
        </w:rPr>
        <w:t>TP99</w:t>
      </w:r>
      <w:r>
        <w:rPr>
          <w:rFonts w:hint="eastAsia"/>
        </w:rPr>
        <w:t>指标可以客观反映出</w:t>
      </w:r>
      <w:r>
        <w:rPr>
          <w:rFonts w:hint="eastAsia"/>
        </w:rPr>
        <w:t>90%</w:t>
      </w:r>
      <w:r>
        <w:rPr>
          <w:rFonts w:hint="eastAsia"/>
        </w:rPr>
        <w:t>，</w:t>
      </w:r>
      <w:r>
        <w:rPr>
          <w:rFonts w:hint="eastAsia"/>
        </w:rPr>
        <w:t>99%</w:t>
      </w:r>
      <w:r>
        <w:rPr>
          <w:rFonts w:hint="eastAsia"/>
        </w:rPr>
        <w:t>用户的体验响应时间。</w:t>
      </w:r>
    </w:p>
    <w:p w14:paraId="092F6FDD" w14:textId="19C366A2" w:rsidR="00674F55" w:rsidRDefault="004972FB" w:rsidP="00FC22DF">
      <w:pPr>
        <w:pStyle w:val="1e"/>
        <w:ind w:firstLineChars="400" w:firstLine="840"/>
        <w:rPr>
          <w:rFonts w:hint="eastAsia"/>
        </w:rPr>
      </w:pPr>
      <w:r>
        <w:rPr>
          <w:noProof/>
        </w:rPr>
        <w:drawing>
          <wp:inline distT="0" distB="0" distL="0" distR="0" wp14:anchorId="2CC593B9" wp14:editId="41F4E6E8">
            <wp:extent cx="4434214" cy="2611393"/>
            <wp:effectExtent l="19050" t="19050" r="23495" b="17780"/>
            <wp:docPr id="43463" name="图片 4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26987" cy="2666029"/>
                    </a:xfrm>
                    <a:prstGeom prst="rect">
                      <a:avLst/>
                    </a:prstGeom>
                    <a:ln w="12700">
                      <a:solidFill>
                        <a:schemeClr val="bg1">
                          <a:lumMod val="75000"/>
                        </a:schemeClr>
                      </a:solidFill>
                    </a:ln>
                  </pic:spPr>
                </pic:pic>
              </a:graphicData>
            </a:graphic>
          </wp:inline>
        </w:drawing>
      </w:r>
    </w:p>
    <w:p w14:paraId="57AD54FB" w14:textId="682FBD5D" w:rsidR="00307408" w:rsidRDefault="00FC22DF" w:rsidP="00056A66">
      <w:pPr>
        <w:pStyle w:val="1e"/>
        <w:ind w:left="480" w:firstLine="840"/>
        <w:rPr>
          <w:rFonts w:hint="eastAsia"/>
        </w:rPr>
      </w:pPr>
      <w:r>
        <w:t>当执行机请求至服务器后，此时观察之前安装</w:t>
      </w:r>
      <w:r w:rsidR="00D874D0">
        <w:t>AOM</w:t>
      </w:r>
      <w:r>
        <w:t>（运维监控）</w:t>
      </w:r>
      <w:r w:rsidR="00151CBA">
        <w:t>中观察</w:t>
      </w:r>
      <w:r w:rsidR="004508EC">
        <w:rPr>
          <w:rFonts w:hint="eastAsia"/>
        </w:rPr>
        <w:t>C</w:t>
      </w:r>
      <w:r w:rsidR="004508EC">
        <w:t>PU&amp;</w:t>
      </w:r>
      <w:r w:rsidR="004508EC">
        <w:t>内存</w:t>
      </w:r>
      <w:r w:rsidR="00307408">
        <w:t>使用情况</w:t>
      </w:r>
      <w:r w:rsidR="004508EC">
        <w:t>，便于观察当前主机的实时情况。</w:t>
      </w:r>
      <w:r w:rsidR="00FB6A37">
        <w:rPr>
          <w:rFonts w:hint="eastAsia"/>
        </w:rPr>
        <w:t>若</w:t>
      </w:r>
      <w:r w:rsidR="00002E5C">
        <w:rPr>
          <w:rFonts w:hint="eastAsia"/>
        </w:rPr>
        <w:t>性能出现问题时，能够及时知道当前系统瓶颈。</w:t>
      </w:r>
    </w:p>
    <w:p w14:paraId="668F7812" w14:textId="48FD2128" w:rsidR="00307408" w:rsidRDefault="00307408" w:rsidP="00056A66">
      <w:pPr>
        <w:pStyle w:val="1e"/>
        <w:ind w:left="480" w:firstLine="840"/>
        <w:rPr>
          <w:rFonts w:hint="eastAsia"/>
        </w:rPr>
      </w:pPr>
      <w:r w:rsidRPr="00BC1D55">
        <w:rPr>
          <w:noProof/>
        </w:rPr>
        <w:drawing>
          <wp:inline distT="0" distB="0" distL="0" distR="0" wp14:anchorId="34E99A01" wp14:editId="70B648DC">
            <wp:extent cx="3707583" cy="2160000"/>
            <wp:effectExtent l="19050" t="19050" r="26670" b="12065"/>
            <wp:docPr id="43382" name="图片 4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07583" cy="2160000"/>
                    </a:xfrm>
                    <a:prstGeom prst="rect">
                      <a:avLst/>
                    </a:prstGeom>
                    <a:ln>
                      <a:solidFill>
                        <a:schemeClr val="bg1">
                          <a:lumMod val="75000"/>
                        </a:schemeClr>
                      </a:solidFill>
                    </a:ln>
                  </pic:spPr>
                </pic:pic>
              </a:graphicData>
            </a:graphic>
          </wp:inline>
        </w:drawing>
      </w:r>
    </w:p>
    <w:p w14:paraId="64928C8B" w14:textId="6B4A055D" w:rsidR="00307408" w:rsidRDefault="00307408" w:rsidP="00056A66">
      <w:pPr>
        <w:pStyle w:val="1e"/>
        <w:ind w:left="480" w:firstLine="840"/>
        <w:rPr>
          <w:rFonts w:hint="eastAsia"/>
        </w:rPr>
      </w:pPr>
      <w:r>
        <w:rPr>
          <w:noProof/>
        </w:rPr>
        <w:drawing>
          <wp:inline distT="0" distB="0" distL="0" distR="0" wp14:anchorId="100A10A2" wp14:editId="6191F16B">
            <wp:extent cx="5040000" cy="995659"/>
            <wp:effectExtent l="19050" t="19050" r="8255" b="14605"/>
            <wp:docPr id="43391" name="图片 4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40000" cy="995659"/>
                    </a:xfrm>
                    <a:prstGeom prst="rect">
                      <a:avLst/>
                    </a:prstGeom>
                    <a:ln>
                      <a:solidFill>
                        <a:schemeClr val="bg1">
                          <a:lumMod val="65000"/>
                        </a:schemeClr>
                      </a:solidFill>
                    </a:ln>
                  </pic:spPr>
                </pic:pic>
              </a:graphicData>
            </a:graphic>
          </wp:inline>
        </w:drawing>
      </w:r>
    </w:p>
    <w:p w14:paraId="769F3914" w14:textId="1B80FF93" w:rsidR="00FB3849" w:rsidRDefault="00986CD9" w:rsidP="00056A66">
      <w:pPr>
        <w:pStyle w:val="1e"/>
        <w:ind w:left="480" w:firstLine="840"/>
        <w:rPr>
          <w:rFonts w:hint="eastAsia"/>
        </w:rPr>
      </w:pPr>
      <w:r>
        <w:lastRenderedPageBreak/>
        <w:t>进入到订单模块</w:t>
      </w:r>
      <w:r w:rsidR="00002E5C">
        <w:t>,</w:t>
      </w:r>
      <w:r w:rsidR="00002E5C">
        <w:t>查看报告</w:t>
      </w:r>
      <w:r>
        <w:t>，</w:t>
      </w:r>
      <w:r w:rsidR="00002E5C">
        <w:t>查看</w:t>
      </w:r>
      <w:r w:rsidR="000F0E3B">
        <w:t>各项测试指标</w:t>
      </w:r>
      <w:r w:rsidR="00002E5C">
        <w:rPr>
          <w:rFonts w:hint="eastAsia"/>
        </w:rPr>
        <w:t>，即可知道当前的设置的请求数，以及响应时间，是否满足当前的测试任务的需求。</w:t>
      </w:r>
      <w:r w:rsidR="0017111E">
        <w:t xml:space="preserve"> </w:t>
      </w:r>
    </w:p>
    <w:p w14:paraId="4CD7E023" w14:textId="4B3AA132" w:rsidR="00213FF1" w:rsidRDefault="00674F55" w:rsidP="00674F55">
      <w:pPr>
        <w:pStyle w:val="1e"/>
        <w:ind w:left="480" w:firstLine="840"/>
        <w:rPr>
          <w:rFonts w:hint="eastAsia"/>
        </w:rPr>
      </w:pPr>
      <w:r>
        <w:rPr>
          <w:noProof/>
        </w:rPr>
        <w:drawing>
          <wp:inline distT="0" distB="0" distL="0" distR="0" wp14:anchorId="5DE868D5" wp14:editId="14041E68">
            <wp:extent cx="5040000" cy="1788943"/>
            <wp:effectExtent l="19050" t="19050" r="27305" b="20955"/>
            <wp:docPr id="43205" name="图片 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40000" cy="1788943"/>
                    </a:xfrm>
                    <a:prstGeom prst="rect">
                      <a:avLst/>
                    </a:prstGeom>
                    <a:ln w="12700">
                      <a:solidFill>
                        <a:schemeClr val="bg1">
                          <a:lumMod val="85000"/>
                        </a:schemeClr>
                      </a:solidFill>
                    </a:ln>
                  </pic:spPr>
                </pic:pic>
              </a:graphicData>
            </a:graphic>
          </wp:inline>
        </w:drawing>
      </w:r>
    </w:p>
    <w:p w14:paraId="56E2683C" w14:textId="632F2A6D" w:rsidR="0038005E" w:rsidRDefault="0063575C" w:rsidP="00056A66">
      <w:pPr>
        <w:pStyle w:val="1e"/>
        <w:ind w:left="480" w:firstLine="840"/>
        <w:rPr>
          <w:rFonts w:hint="eastAsia"/>
        </w:rPr>
      </w:pPr>
      <w:r>
        <w:t>对于上述样本数据</w:t>
      </w:r>
      <w:r w:rsidR="00213FF1">
        <w:t>每秒</w:t>
      </w:r>
      <w:r w:rsidR="00213FF1">
        <w:rPr>
          <w:rFonts w:hint="eastAsia"/>
        </w:rPr>
        <w:t>1</w:t>
      </w:r>
      <w:r w:rsidR="00213FF1">
        <w:t>00</w:t>
      </w:r>
      <w:r w:rsidR="00213FF1">
        <w:t>用户同时并发能够满足当前</w:t>
      </w:r>
      <w:r w:rsidR="00213FF1">
        <w:rPr>
          <w:rFonts w:hint="eastAsia"/>
        </w:rPr>
        <w:t>需求，当并发请求数过多会出现负载情况，内存</w:t>
      </w:r>
      <w:r w:rsidR="007E461B">
        <w:rPr>
          <w:rFonts w:hint="eastAsia"/>
        </w:rPr>
        <w:t>会很快达到阀值。</w:t>
      </w:r>
    </w:p>
    <w:p w14:paraId="1FAD3699" w14:textId="414E1C86" w:rsidR="00EC7AB8" w:rsidRDefault="00EC7AB8" w:rsidP="00C95A6E">
      <w:pPr>
        <w:pStyle w:val="30"/>
      </w:pPr>
      <w:r>
        <w:rPr>
          <w:rFonts w:hint="eastAsia"/>
        </w:rPr>
        <w:t>DevCloud云测界面中执行性能测试。</w:t>
      </w:r>
    </w:p>
    <w:p w14:paraId="4CE57880" w14:textId="4DD790AF" w:rsidR="001253CE" w:rsidRDefault="00EC7AB8" w:rsidP="00056A66">
      <w:pPr>
        <w:pStyle w:val="1e"/>
        <w:ind w:left="480" w:firstLine="840"/>
        <w:rPr>
          <w:rFonts w:hint="eastAsia"/>
        </w:rPr>
      </w:pPr>
      <w:r>
        <w:rPr>
          <w:rFonts w:hint="eastAsia"/>
        </w:rPr>
        <w:t>点击性能测试任务的执行按钮以执行。</w:t>
      </w:r>
    </w:p>
    <w:p w14:paraId="61D678B1" w14:textId="5B5A8D76" w:rsidR="00EC7AB8" w:rsidRDefault="00EC7AB8" w:rsidP="00056A66">
      <w:pPr>
        <w:pStyle w:val="1e"/>
        <w:ind w:left="480" w:firstLine="840"/>
        <w:rPr>
          <w:rFonts w:hint="eastAsia"/>
        </w:rPr>
      </w:pPr>
      <w:r>
        <w:rPr>
          <w:noProof/>
        </w:rPr>
        <w:drawing>
          <wp:inline distT="0" distB="0" distL="0" distR="0" wp14:anchorId="3BF1D0D8" wp14:editId="4E77F0DA">
            <wp:extent cx="5040000" cy="1268955"/>
            <wp:effectExtent l="19050" t="19050" r="27305" b="26670"/>
            <wp:docPr id="43470" name="图片 43470" descr="C:\Users\bwx548995\AppData\Roaming\eSpace_Desktop\UserData\bwx548995\imagefiles\originalImgfiles\CB0921C0-B9D2-4590-AD11-771516CBDA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wx548995\AppData\Roaming\eSpace_Desktop\UserData\bwx548995\imagefiles\originalImgfiles\CB0921C0-B9D2-4590-AD11-771516CBDA2D.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40000" cy="1268955"/>
                    </a:xfrm>
                    <a:prstGeom prst="rect">
                      <a:avLst/>
                    </a:prstGeom>
                    <a:noFill/>
                    <a:ln w="12700">
                      <a:solidFill>
                        <a:schemeClr val="bg1">
                          <a:lumMod val="75000"/>
                        </a:schemeClr>
                      </a:solidFill>
                    </a:ln>
                  </pic:spPr>
                </pic:pic>
              </a:graphicData>
            </a:graphic>
          </wp:inline>
        </w:drawing>
      </w:r>
    </w:p>
    <w:p w14:paraId="7DD68A0C" w14:textId="77777777" w:rsidR="00EC7AB8" w:rsidRDefault="00EC7AB8" w:rsidP="007B6C0A">
      <w:pPr>
        <w:pStyle w:val="1e"/>
        <w:ind w:leftChars="100" w:left="320" w:firstLineChars="500" w:firstLine="1050"/>
        <w:rPr>
          <w:rFonts w:hint="eastAsia"/>
        </w:rPr>
      </w:pPr>
      <w:r>
        <w:rPr>
          <w:noProof/>
        </w:rPr>
        <w:drawing>
          <wp:inline distT="0" distB="0" distL="0" distR="0" wp14:anchorId="421D8DC0" wp14:editId="7B1CAEA4">
            <wp:extent cx="5040000" cy="2185479"/>
            <wp:effectExtent l="19050" t="19050" r="27305" b="24765"/>
            <wp:docPr id="43471" name="图片 43471" descr="C:\Users\bwx548995\AppData\Roaming\eSpace_Desktop\UserData\bwx548995\imagefiles\1C07755E-6E44-4B66-97C2-28964CB532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wx548995\AppData\Roaming\eSpace_Desktop\UserData\bwx548995\imagefiles\1C07755E-6E44-4B66-97C2-28964CB5320F.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040000" cy="2185479"/>
                    </a:xfrm>
                    <a:prstGeom prst="rect">
                      <a:avLst/>
                    </a:prstGeom>
                    <a:noFill/>
                    <a:ln w="12700">
                      <a:solidFill>
                        <a:schemeClr val="bg1">
                          <a:lumMod val="75000"/>
                        </a:schemeClr>
                      </a:solidFill>
                    </a:ln>
                  </pic:spPr>
                </pic:pic>
              </a:graphicData>
            </a:graphic>
          </wp:inline>
        </w:drawing>
      </w:r>
    </w:p>
    <w:p w14:paraId="5EF777F9" w14:textId="2A7ADB3B" w:rsidR="00EC7AB8" w:rsidRDefault="00EC7AB8" w:rsidP="00EC7AB8">
      <w:pPr>
        <w:pStyle w:val="1e"/>
        <w:ind w:leftChars="100" w:left="320" w:firstLineChars="300" w:firstLine="630"/>
        <w:rPr>
          <w:rFonts w:hint="eastAsia"/>
        </w:rPr>
      </w:pPr>
      <w:r>
        <w:rPr>
          <w:noProof/>
        </w:rPr>
        <w:lastRenderedPageBreak/>
        <w:drawing>
          <wp:inline distT="0" distB="0" distL="0" distR="0" wp14:anchorId="328C3FD4" wp14:editId="42BFF9BF">
            <wp:extent cx="4941518" cy="1912508"/>
            <wp:effectExtent l="19050" t="19050" r="12065" b="12065"/>
            <wp:docPr id="43472" name="图片 43472" descr="C:\Users\bwx548995\AppData\Roaming\eSpace_Desktop\UserData\bwx548995\imagefiles\66AE48C7-80D1-41B5-BEE6-424CE5C64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wx548995\AppData\Roaming\eSpace_Desktop\UserData\bwx548995\imagefiles\66AE48C7-80D1-41B5-BEE6-424CE5C64C68.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04228" cy="1936779"/>
                    </a:xfrm>
                    <a:prstGeom prst="rect">
                      <a:avLst/>
                    </a:prstGeom>
                    <a:noFill/>
                    <a:ln>
                      <a:solidFill>
                        <a:schemeClr val="bg1">
                          <a:lumMod val="75000"/>
                        </a:schemeClr>
                      </a:solidFill>
                    </a:ln>
                  </pic:spPr>
                </pic:pic>
              </a:graphicData>
            </a:graphic>
          </wp:inline>
        </w:drawing>
      </w:r>
    </w:p>
    <w:p w14:paraId="257CCF06" w14:textId="0A5A36F1" w:rsidR="00EC7AB8" w:rsidRDefault="00EC7AB8" w:rsidP="00EC7AB8">
      <w:pPr>
        <w:pStyle w:val="1e"/>
        <w:ind w:left="480" w:firstLineChars="400" w:firstLine="840"/>
        <w:rPr>
          <w:rFonts w:hint="eastAsia"/>
        </w:rPr>
      </w:pPr>
      <w:r>
        <w:rPr>
          <w:rFonts w:hint="eastAsia"/>
        </w:rPr>
        <w:t>点击性能测试任务的执行按钮以执行。</w:t>
      </w:r>
    </w:p>
    <w:p w14:paraId="7542D2E6" w14:textId="59FED4C0" w:rsidR="00EC7AB8" w:rsidRPr="00EC7AB8" w:rsidRDefault="001D20DF" w:rsidP="00EC7AB8">
      <w:pPr>
        <w:pStyle w:val="1e"/>
        <w:ind w:left="480" w:firstLineChars="400" w:firstLine="840"/>
        <w:rPr>
          <w:rFonts w:hint="eastAsia"/>
        </w:rPr>
      </w:pPr>
      <w:r>
        <w:rPr>
          <w:rFonts w:hint="eastAsia"/>
        </w:rPr>
        <w:t>此处只能返回</w:t>
      </w:r>
      <w:r w:rsidR="00EC7AB8">
        <w:rPr>
          <w:rFonts w:hint="eastAsia"/>
        </w:rPr>
        <w:t>成功或失败的状态，具体结果需要跳转到</w:t>
      </w:r>
      <w:r w:rsidR="00EC7AB8">
        <w:rPr>
          <w:rFonts w:hint="eastAsia"/>
        </w:rPr>
        <w:t>CPTS</w:t>
      </w:r>
      <w:r w:rsidR="00EC7AB8">
        <w:rPr>
          <w:rFonts w:hint="eastAsia"/>
        </w:rPr>
        <w:t>查看</w:t>
      </w:r>
    </w:p>
    <w:p w14:paraId="379D0948" w14:textId="4E3121FF" w:rsidR="004B1460" w:rsidRPr="00312C7F" w:rsidRDefault="00D046CA" w:rsidP="004576A2">
      <w:pPr>
        <w:pStyle w:val="2"/>
        <w:rPr>
          <w:rFonts w:cs="Huawei Sans"/>
          <w:lang w:eastAsia="zh-CN"/>
        </w:rPr>
      </w:pPr>
      <w:bookmarkStart w:id="48" w:name="_Toc80892078"/>
      <w:r w:rsidRPr="00312C7F">
        <w:rPr>
          <w:rFonts w:cs="Huawei Sans"/>
          <w:lang w:eastAsia="zh-CN"/>
        </w:rPr>
        <w:t>使用测试套件进行迭代测试规划</w:t>
      </w:r>
      <w:bookmarkEnd w:id="48"/>
    </w:p>
    <w:p w14:paraId="1E79EA0C" w14:textId="77777777" w:rsidR="004B1460" w:rsidRPr="00312C7F" w:rsidRDefault="004B1460" w:rsidP="00056A66">
      <w:pPr>
        <w:pStyle w:val="1e"/>
        <w:ind w:left="480" w:firstLine="840"/>
        <w:rPr>
          <w:rFonts w:hint="eastAsia"/>
        </w:rPr>
      </w:pPr>
      <w:proofErr w:type="spellStart"/>
      <w:r w:rsidRPr="00312C7F">
        <w:t>DevCloud</w:t>
      </w:r>
      <w:proofErr w:type="spellEnd"/>
      <w:r w:rsidRPr="00312C7F">
        <w:t>允许团队将多个测试用例组织到测试套件中。测试套件用于跟踪迭代或里程碑中的测试用例，通过测试套件您可以看到特定迭代或里程碑的测试何时完成。接下来让我们把迭代</w:t>
      </w:r>
      <w:r w:rsidRPr="00312C7F">
        <w:t>4</w:t>
      </w:r>
      <w:r w:rsidRPr="00312C7F">
        <w:t>的测试用例添加到新的测试套件中。</w:t>
      </w:r>
    </w:p>
    <w:p w14:paraId="46148E7F" w14:textId="010A0424" w:rsidR="004B1460" w:rsidRPr="00312C7F" w:rsidRDefault="004B1460" w:rsidP="00C95A6E">
      <w:pPr>
        <w:pStyle w:val="30"/>
      </w:pPr>
      <w:r w:rsidRPr="00312C7F">
        <w:t>进入项目，单击页面上方导航</w:t>
      </w:r>
      <w:r w:rsidRPr="00A85B01">
        <w:t>＂</w:t>
      </w:r>
      <w:r w:rsidRPr="00312C7F">
        <w:t>测试 &gt; 测试执行</w:t>
      </w:r>
      <w:r w:rsidRPr="00A85B01">
        <w:t>＂</w:t>
      </w:r>
      <w:r w:rsidRPr="00312C7F">
        <w:t>。单击</w:t>
      </w:r>
      <w:r w:rsidRPr="00A85B01">
        <w:t>＂</w:t>
      </w:r>
      <w:r w:rsidR="0063575C">
        <w:t>新年建</w:t>
      </w:r>
      <w:r w:rsidRPr="00312C7F">
        <w:t>测试套件</w:t>
      </w:r>
      <w:r w:rsidRPr="00A85B01">
        <w:t>＂</w:t>
      </w:r>
      <w:r w:rsidRPr="00312C7F">
        <w:t>页签，单击</w:t>
      </w:r>
      <w:r>
        <w:rPr>
          <w:rFonts w:hint="eastAsia"/>
        </w:rPr>
        <w:t>右上角</w:t>
      </w:r>
      <w:r w:rsidRPr="00A85B01">
        <w:t>＂</w:t>
      </w:r>
      <w:r w:rsidRPr="00312C7F">
        <w:t>新建</w:t>
      </w:r>
      <w:r w:rsidRPr="00A85B01">
        <w:t>＂</w:t>
      </w:r>
      <w:r w:rsidRPr="00312C7F">
        <w:t>。</w:t>
      </w:r>
    </w:p>
    <w:p w14:paraId="1DAB8A8F" w14:textId="73F333B3" w:rsidR="004B1460" w:rsidRPr="00312C7F" w:rsidRDefault="0063575C" w:rsidP="00056A66">
      <w:pPr>
        <w:pStyle w:val="1e"/>
        <w:ind w:left="480" w:firstLine="840"/>
        <w:rPr>
          <w:rFonts w:hint="eastAsia"/>
        </w:rPr>
      </w:pPr>
      <w:r>
        <w:rPr>
          <w:noProof/>
        </w:rPr>
        <w:drawing>
          <wp:inline distT="0" distB="0" distL="0" distR="0" wp14:anchorId="54134B05" wp14:editId="0B9D8A8A">
            <wp:extent cx="5040000" cy="615489"/>
            <wp:effectExtent l="19050" t="19050" r="8255" b="13335"/>
            <wp:docPr id="43441" name="图片 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40000" cy="615489"/>
                    </a:xfrm>
                    <a:prstGeom prst="rect">
                      <a:avLst/>
                    </a:prstGeom>
                    <a:ln>
                      <a:solidFill>
                        <a:schemeClr val="bg1">
                          <a:lumMod val="75000"/>
                        </a:schemeClr>
                      </a:solidFill>
                    </a:ln>
                  </pic:spPr>
                </pic:pic>
              </a:graphicData>
            </a:graphic>
          </wp:inline>
        </w:drawing>
      </w:r>
    </w:p>
    <w:p w14:paraId="58EF636B" w14:textId="0A808F66" w:rsidR="004B1460" w:rsidRPr="00312C7F" w:rsidRDefault="004B1460" w:rsidP="00C95A6E">
      <w:pPr>
        <w:pStyle w:val="30"/>
      </w:pPr>
      <w:r w:rsidRPr="00312C7F">
        <w:t>输入名称</w:t>
      </w:r>
      <w:r w:rsidRPr="00A85B01">
        <w:t>＂</w:t>
      </w:r>
      <w:r w:rsidRPr="00312C7F">
        <w:t>迭代4</w:t>
      </w:r>
      <w:r w:rsidRPr="00A85B01">
        <w:t>＂</w:t>
      </w:r>
      <w:r w:rsidRPr="00312C7F">
        <w:t>，单击</w:t>
      </w:r>
      <w:r w:rsidRPr="00A85B01">
        <w:t>＂</w:t>
      </w:r>
      <w:r w:rsidRPr="00312C7F">
        <w:t>+添加用例</w:t>
      </w:r>
      <w:r w:rsidRPr="00A85B01">
        <w:t>＂</w:t>
      </w:r>
      <w:r w:rsidRPr="00312C7F">
        <w:t>。在弹框中单击图标 筛选迭代</w:t>
      </w:r>
      <w:r w:rsidRPr="00A85B01">
        <w:t>＂</w:t>
      </w:r>
      <w:r w:rsidRPr="00312C7F">
        <w:t>迭代4</w:t>
      </w:r>
      <w:r w:rsidRPr="00A85B01">
        <w:t>＂</w:t>
      </w:r>
      <w:r w:rsidRPr="00312C7F">
        <w:t>，勾选全部筛选出的用例，单击</w:t>
      </w:r>
      <w:r w:rsidRPr="00A85B01">
        <w:t>＂</w:t>
      </w:r>
      <w:r w:rsidRPr="00312C7F">
        <w:t>确定</w:t>
      </w:r>
      <w:r w:rsidRPr="00A85B01">
        <w:t>＂</w:t>
      </w:r>
      <w:r w:rsidRPr="00312C7F">
        <w:t>。</w:t>
      </w:r>
    </w:p>
    <w:p w14:paraId="72C5E70B" w14:textId="02795866" w:rsidR="004B1460" w:rsidRPr="00312C7F" w:rsidRDefault="008E3857"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928576" behindDoc="0" locked="0" layoutInCell="1" allowOverlap="1" wp14:anchorId="4E1DC2F3" wp14:editId="3FCFCBA8">
                <wp:simplePos x="0" y="0"/>
                <wp:positionH relativeFrom="column">
                  <wp:posOffset>4514445</wp:posOffset>
                </wp:positionH>
                <wp:positionV relativeFrom="paragraph">
                  <wp:posOffset>1771015</wp:posOffset>
                </wp:positionV>
                <wp:extent cx="586854" cy="170597"/>
                <wp:effectExtent l="19050" t="19050" r="22860" b="20320"/>
                <wp:wrapNone/>
                <wp:docPr id="43378" name="矩形 43378"/>
                <wp:cNvGraphicFramePr/>
                <a:graphic xmlns:a="http://schemas.openxmlformats.org/drawingml/2006/main">
                  <a:graphicData uri="http://schemas.microsoft.com/office/word/2010/wordprocessingShape">
                    <wps:wsp>
                      <wps:cNvSpPr/>
                      <wps:spPr>
                        <a:xfrm>
                          <a:off x="0" y="0"/>
                          <a:ext cx="586854" cy="170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1E389" id="矩形 43378" o:spid="_x0000_s1026" style="position:absolute;left:0;text-align:left;margin-left:355.45pt;margin-top:139.45pt;width:46.2pt;height:13.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" filled="f" strokecolor="#c7000b" strokeweight="2.25pt"/>
            </w:pict>
          </mc:Fallback>
        </mc:AlternateContent>
      </w:r>
      <w:r>
        <w:rPr>
          <w:noProof/>
        </w:rPr>
        <w:drawing>
          <wp:inline distT="0" distB="0" distL="0" distR="0" wp14:anchorId="5E38BC27" wp14:editId="7CD5314A">
            <wp:extent cx="5040000" cy="3097838"/>
            <wp:effectExtent l="19050" t="19050" r="27305" b="26670"/>
            <wp:docPr id="43377" name="图片 4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40000" cy="3097838"/>
                    </a:xfrm>
                    <a:prstGeom prst="rect">
                      <a:avLst/>
                    </a:prstGeom>
                    <a:ln w="12700">
                      <a:solidFill>
                        <a:schemeClr val="bg1">
                          <a:lumMod val="85000"/>
                        </a:schemeClr>
                      </a:solidFill>
                    </a:ln>
                  </pic:spPr>
                </pic:pic>
              </a:graphicData>
            </a:graphic>
          </wp:inline>
        </w:drawing>
      </w:r>
    </w:p>
    <w:p w14:paraId="2D3D95C5" w14:textId="4CA2B242" w:rsidR="004B1460" w:rsidRPr="001C293F" w:rsidRDefault="004B1460" w:rsidP="002F4644">
      <w:pPr>
        <w:pStyle w:val="1e"/>
        <w:ind w:left="480" w:firstLine="840"/>
        <w:rPr>
          <w:rFonts w:hint="eastAsia"/>
        </w:rPr>
      </w:pPr>
      <w:r w:rsidRPr="001C293F">
        <w:t>单击</w:t>
      </w:r>
      <w:r w:rsidRPr="00A85B01">
        <w:t>＂</w:t>
      </w:r>
      <w:r w:rsidRPr="001C293F">
        <w:t>保存</w:t>
      </w:r>
      <w:r w:rsidRPr="00A85B01">
        <w:t>＂</w:t>
      </w:r>
      <w:r w:rsidRPr="001C293F">
        <w:t>，保存测试套件。</w:t>
      </w:r>
    </w:p>
    <w:p w14:paraId="2EA77B50" w14:textId="70BFF4ED" w:rsidR="004B1460" w:rsidRPr="00312C7F" w:rsidRDefault="004B1460" w:rsidP="004576A2">
      <w:pPr>
        <w:pStyle w:val="2"/>
        <w:rPr>
          <w:rFonts w:cs="Huawei Sans"/>
        </w:rPr>
      </w:pPr>
      <w:bookmarkStart w:id="49" w:name="_Toc80892079"/>
      <w:r w:rsidRPr="00312C7F">
        <w:rPr>
          <w:rFonts w:cs="Huawei Sans"/>
        </w:rPr>
        <w:t>用例自定义</w:t>
      </w:r>
      <w:bookmarkEnd w:id="49"/>
    </w:p>
    <w:p w14:paraId="6A32703F" w14:textId="77777777" w:rsidR="004B1460" w:rsidRPr="002F4644" w:rsidRDefault="004B1460" w:rsidP="00056A66">
      <w:pPr>
        <w:pStyle w:val="1e"/>
        <w:ind w:left="480" w:firstLine="840"/>
        <w:rPr>
          <w:rFonts w:hint="eastAsia"/>
        </w:rPr>
      </w:pPr>
      <w:r w:rsidRPr="002F4644">
        <w:t>背景</w:t>
      </w:r>
      <w:r w:rsidRPr="002F4644">
        <w:t xml:space="preserve"> </w:t>
      </w:r>
    </w:p>
    <w:p w14:paraId="2C0905F7" w14:textId="77777777" w:rsidR="004B1460" w:rsidRPr="002F4644" w:rsidRDefault="004B1460" w:rsidP="00E90FA0">
      <w:pPr>
        <w:pStyle w:val="2f2"/>
        <w:rPr>
          <w:sz w:val="21"/>
          <w:szCs w:val="21"/>
        </w:rPr>
      </w:pPr>
      <w:r w:rsidRPr="002F4644">
        <w:rPr>
          <w:sz w:val="21"/>
          <w:szCs w:val="21"/>
        </w:rPr>
        <w:t>测试经理：我已经设计完成用例，并分配给了对应的测试人员，但是现在我们的测试用例流程中并没有用例设计完成的状态标识。</w:t>
      </w:r>
      <w:r w:rsidRPr="002F4644">
        <w:rPr>
          <w:sz w:val="21"/>
          <w:szCs w:val="21"/>
        </w:rPr>
        <w:t xml:space="preserve"> </w:t>
      </w:r>
    </w:p>
    <w:p w14:paraId="7136AFD7" w14:textId="77777777" w:rsidR="004B1460" w:rsidRPr="002F4644" w:rsidRDefault="004B1460" w:rsidP="00E90FA0">
      <w:pPr>
        <w:pStyle w:val="2f2"/>
        <w:rPr>
          <w:sz w:val="21"/>
          <w:szCs w:val="21"/>
        </w:rPr>
      </w:pPr>
      <w:r w:rsidRPr="002F4644">
        <w:rPr>
          <w:sz w:val="21"/>
          <w:szCs w:val="21"/>
        </w:rPr>
        <w:t>建议在用例的流程中添加</w:t>
      </w:r>
      <w:r w:rsidRPr="002F4644">
        <w:rPr>
          <w:rFonts w:ascii="方正兰亭黑简体"/>
          <w:sz w:val="21"/>
          <w:szCs w:val="21"/>
        </w:rPr>
        <w:t>＂</w:t>
      </w:r>
      <w:r w:rsidRPr="002F4644">
        <w:rPr>
          <w:sz w:val="21"/>
          <w:szCs w:val="21"/>
        </w:rPr>
        <w:t>已分配</w:t>
      </w:r>
      <w:r w:rsidRPr="002F4644">
        <w:rPr>
          <w:rFonts w:ascii="方正兰亭黑简体"/>
          <w:sz w:val="21"/>
          <w:szCs w:val="21"/>
        </w:rPr>
        <w:t>＂</w:t>
      </w:r>
      <w:r w:rsidRPr="002F4644">
        <w:rPr>
          <w:sz w:val="21"/>
          <w:szCs w:val="21"/>
        </w:rPr>
        <w:t>状态，用来表示用例已经设计完成，并分配给了对应的测试人员，可以进行用例执行。</w:t>
      </w:r>
    </w:p>
    <w:p w14:paraId="5A04C683" w14:textId="784D8283" w:rsidR="004B1460" w:rsidRPr="00312C7F" w:rsidRDefault="004B1460" w:rsidP="00C95A6E">
      <w:pPr>
        <w:pStyle w:val="30"/>
      </w:pPr>
      <w:r w:rsidRPr="00312C7F">
        <w:t>进入项目，单击页面上方导航</w:t>
      </w:r>
      <w:r w:rsidRPr="00A85B01">
        <w:t>＂</w:t>
      </w:r>
      <w:r w:rsidRPr="00312C7F">
        <w:t>设置 &gt; 云测设置</w:t>
      </w:r>
      <w:r w:rsidRPr="00A85B01">
        <w:t>＂</w:t>
      </w:r>
      <w:r w:rsidRPr="00312C7F">
        <w:t>。选择</w:t>
      </w:r>
      <w:r w:rsidRPr="00A85B01">
        <w:t>＂</w:t>
      </w:r>
      <w:r w:rsidRPr="00312C7F">
        <w:t>功能用例自定义</w:t>
      </w:r>
      <w:r w:rsidRPr="00A85B01">
        <w:t>＂</w:t>
      </w:r>
      <w:r w:rsidRPr="00312C7F">
        <w:t>页签，单击</w:t>
      </w:r>
      <w:r w:rsidRPr="00A85B01">
        <w:t>＂</w:t>
      </w:r>
      <w:r w:rsidRPr="00312C7F">
        <w:t>添加状态</w:t>
      </w:r>
      <w:r w:rsidRPr="00A85B01">
        <w:t>＂</w:t>
      </w:r>
      <w:r w:rsidRPr="00312C7F">
        <w:t>，输入</w:t>
      </w:r>
      <w:r w:rsidRPr="00A85B01">
        <w:t>＂</w:t>
      </w:r>
      <w:r w:rsidRPr="00312C7F">
        <w:t>已分配</w:t>
      </w:r>
      <w:r w:rsidRPr="00A85B01">
        <w:t>＂</w:t>
      </w:r>
      <w:r w:rsidRPr="00312C7F">
        <w:t>，单击</w:t>
      </w:r>
      <w:r w:rsidRPr="00A85B01">
        <w:t>＂</w:t>
      </w:r>
      <w:r w:rsidRPr="00312C7F">
        <w:t>确定</w:t>
      </w:r>
      <w:r w:rsidRPr="00A85B01">
        <w:t>＂</w:t>
      </w:r>
      <w:r w:rsidRPr="00312C7F">
        <w:t>保存。</w:t>
      </w:r>
    </w:p>
    <w:p w14:paraId="04406FBA"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07392" behindDoc="0" locked="0" layoutInCell="1" allowOverlap="1" wp14:anchorId="38EF724E" wp14:editId="2B55678A">
                <wp:simplePos x="0" y="0"/>
                <wp:positionH relativeFrom="column">
                  <wp:posOffset>1772920</wp:posOffset>
                </wp:positionH>
                <wp:positionV relativeFrom="paragraph">
                  <wp:posOffset>975134</wp:posOffset>
                </wp:positionV>
                <wp:extent cx="461176" cy="143123"/>
                <wp:effectExtent l="19050" t="19050" r="15240" b="28575"/>
                <wp:wrapNone/>
                <wp:docPr id="31" name="矩形 31"/>
                <wp:cNvGraphicFramePr/>
                <a:graphic xmlns:a="http://schemas.openxmlformats.org/drawingml/2006/main">
                  <a:graphicData uri="http://schemas.microsoft.com/office/word/2010/wordprocessingShape">
                    <wps:wsp>
                      <wps:cNvSpPr/>
                      <wps:spPr>
                        <a:xfrm>
                          <a:off x="0" y="0"/>
                          <a:ext cx="461176"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6C3A" id="矩形 31" o:spid="_x0000_s1026" style="position:absolute;left:0;text-align:left;margin-left:139.6pt;margin-top:76.8pt;width:36.3pt;height:1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" filled="f" strokecolor="#c7000b" strokeweight="2.25pt"/>
            </w:pict>
          </mc:Fallback>
        </mc:AlternateContent>
      </w:r>
      <w:r w:rsidRPr="00312C7F">
        <w:rPr>
          <w:noProof/>
        </w:rPr>
        <w:drawing>
          <wp:inline distT="0" distB="0" distL="0" distR="0" wp14:anchorId="2095D4AB" wp14:editId="6688CF83">
            <wp:extent cx="5040000" cy="2354754"/>
            <wp:effectExtent l="19050" t="19050" r="27305" b="266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40000" cy="2354754"/>
                    </a:xfrm>
                    <a:prstGeom prst="rect">
                      <a:avLst/>
                    </a:prstGeom>
                    <a:ln w="12700">
                      <a:solidFill>
                        <a:schemeClr val="bg1">
                          <a:lumMod val="85000"/>
                        </a:schemeClr>
                      </a:solidFill>
                    </a:ln>
                  </pic:spPr>
                </pic:pic>
              </a:graphicData>
            </a:graphic>
          </wp:inline>
        </w:drawing>
      </w:r>
    </w:p>
    <w:p w14:paraId="370AE7C5" w14:textId="5094C697" w:rsidR="004B1460" w:rsidRPr="00312C7F" w:rsidRDefault="004B1460" w:rsidP="00C95A6E">
      <w:pPr>
        <w:pStyle w:val="30"/>
      </w:pPr>
      <w:r w:rsidRPr="00312C7F">
        <w:lastRenderedPageBreak/>
        <w:t>返回</w:t>
      </w:r>
      <w:r w:rsidRPr="00A85B01">
        <w:t>＂</w:t>
      </w:r>
      <w:r w:rsidRPr="00312C7F">
        <w:t>测试设计</w:t>
      </w:r>
      <w:r w:rsidRPr="00A85B01">
        <w:t>＂</w:t>
      </w:r>
      <w:r w:rsidRPr="00312C7F">
        <w:t>页面，勾选上节新建的测试用例，单击页面下方</w:t>
      </w:r>
      <w:r w:rsidRPr="00A85B01">
        <w:t>＂</w:t>
      </w:r>
      <w:r w:rsidRPr="00312C7F">
        <w:t>修改</w:t>
      </w:r>
      <w:r w:rsidRPr="00A85B01">
        <w:t>＂</w:t>
      </w:r>
      <w:r w:rsidRPr="00312C7F">
        <w:t>，在弹框中选择状态</w:t>
      </w:r>
      <w:r w:rsidRPr="00A85B01">
        <w:t>＂</w:t>
      </w:r>
      <w:r w:rsidRPr="00312C7F">
        <w:t>已分配</w:t>
      </w:r>
      <w:r w:rsidRPr="00A85B01">
        <w:t>＂</w:t>
      </w:r>
      <w:r w:rsidRPr="00312C7F">
        <w:t>，单击</w:t>
      </w:r>
      <w:r w:rsidRPr="00A85B01">
        <w:t>＂</w:t>
      </w:r>
      <w:r w:rsidRPr="00312C7F">
        <w:t>确定</w:t>
      </w:r>
      <w:r w:rsidRPr="00A85B01">
        <w:t>＂</w:t>
      </w:r>
      <w:r w:rsidRPr="00312C7F">
        <w:t>保存。</w:t>
      </w:r>
    </w:p>
    <w:p w14:paraId="386A490F"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08416" behindDoc="0" locked="0" layoutInCell="1" allowOverlap="1" wp14:anchorId="0A8E9778" wp14:editId="62F70BB2">
                <wp:simplePos x="0" y="0"/>
                <wp:positionH relativeFrom="column">
                  <wp:posOffset>3201579</wp:posOffset>
                </wp:positionH>
                <wp:positionV relativeFrom="paragraph">
                  <wp:posOffset>2013948</wp:posOffset>
                </wp:positionV>
                <wp:extent cx="270663" cy="143123"/>
                <wp:effectExtent l="19050" t="19050" r="15240" b="28575"/>
                <wp:wrapNone/>
                <wp:docPr id="34" name="矩形 34"/>
                <wp:cNvGraphicFramePr/>
                <a:graphic xmlns:a="http://schemas.openxmlformats.org/drawingml/2006/main">
                  <a:graphicData uri="http://schemas.microsoft.com/office/word/2010/wordprocessingShape">
                    <wps:wsp>
                      <wps:cNvSpPr/>
                      <wps:spPr>
                        <a:xfrm>
                          <a:off x="0" y="0"/>
                          <a:ext cx="270663" cy="1431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0CD6F" id="矩形 34" o:spid="_x0000_s1026" style="position:absolute;left:0;text-align:left;margin-left:252.1pt;margin-top:158.6pt;width:21.3pt;height:1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" filled="f" strokecolor="#c7000b" strokeweight="2.25pt"/>
            </w:pict>
          </mc:Fallback>
        </mc:AlternateContent>
      </w:r>
      <w:r w:rsidRPr="00312C7F">
        <w:rPr>
          <w:noProof/>
        </w:rPr>
        <w:drawing>
          <wp:inline distT="0" distB="0" distL="0" distR="0" wp14:anchorId="3C25C022" wp14:editId="21DF27FF">
            <wp:extent cx="5040000" cy="2905922"/>
            <wp:effectExtent l="19050" t="19050" r="27305" b="279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40000" cy="2905922"/>
                    </a:xfrm>
                    <a:prstGeom prst="rect">
                      <a:avLst/>
                    </a:prstGeom>
                    <a:ln w="12700">
                      <a:solidFill>
                        <a:schemeClr val="bg1">
                          <a:lumMod val="75000"/>
                        </a:schemeClr>
                      </a:solidFill>
                    </a:ln>
                  </pic:spPr>
                </pic:pic>
              </a:graphicData>
            </a:graphic>
          </wp:inline>
        </w:drawing>
      </w:r>
    </w:p>
    <w:p w14:paraId="60818BC7" w14:textId="18D87009" w:rsidR="004B1460" w:rsidRPr="00312C7F" w:rsidRDefault="004B1460" w:rsidP="004576A2">
      <w:pPr>
        <w:pStyle w:val="2"/>
        <w:rPr>
          <w:rFonts w:cs="Huawei Sans"/>
          <w:lang w:eastAsia="zh-CN"/>
        </w:rPr>
      </w:pPr>
      <w:bookmarkStart w:id="50" w:name="_Toc80892080"/>
      <w:r w:rsidRPr="00312C7F">
        <w:rPr>
          <w:rFonts w:cs="Huawei Sans"/>
          <w:lang w:eastAsia="zh-CN"/>
        </w:rPr>
        <w:t>使用测试用例和测试套件视图进行用例驱动测试</w:t>
      </w:r>
      <w:bookmarkEnd w:id="50"/>
    </w:p>
    <w:p w14:paraId="64DC4E7F" w14:textId="77777777" w:rsidR="004B1460" w:rsidRPr="00312C7F" w:rsidRDefault="004B1460" w:rsidP="00056A66">
      <w:pPr>
        <w:pStyle w:val="1e"/>
        <w:ind w:left="480" w:firstLine="840"/>
        <w:rPr>
          <w:rFonts w:hint="eastAsia"/>
        </w:rPr>
      </w:pPr>
      <w:r w:rsidRPr="00312C7F">
        <w:t>通过本节，您将学习如何执行手工测试用例、创建缺陷，反馈测试结果。</w:t>
      </w:r>
    </w:p>
    <w:p w14:paraId="72BC4BFB" w14:textId="77777777" w:rsidR="004B1460" w:rsidRPr="00312C7F" w:rsidRDefault="004B1460" w:rsidP="00056A66">
      <w:pPr>
        <w:pStyle w:val="1e"/>
        <w:ind w:left="480" w:firstLine="840"/>
        <w:rPr>
          <w:rFonts w:hint="eastAsia"/>
        </w:rPr>
      </w:pPr>
      <w:r w:rsidRPr="00312C7F">
        <w:t>背景</w:t>
      </w:r>
      <w:r w:rsidRPr="00312C7F">
        <w:t xml:space="preserve"> </w:t>
      </w:r>
    </w:p>
    <w:p w14:paraId="3CBBC0F6" w14:textId="77777777" w:rsidR="004B1460" w:rsidRPr="00312C7F" w:rsidRDefault="004B1460" w:rsidP="00056A66">
      <w:pPr>
        <w:pStyle w:val="1e"/>
        <w:ind w:left="480" w:firstLine="840"/>
        <w:rPr>
          <w:rFonts w:hint="eastAsia"/>
        </w:rPr>
      </w:pPr>
      <w:r w:rsidRPr="00312C7F">
        <w:t>测试经理：经过</w:t>
      </w:r>
      <w:proofErr w:type="gramStart"/>
      <w:r w:rsidRPr="00312C7F">
        <w:t>开发跟运维</w:t>
      </w:r>
      <w:proofErr w:type="gramEnd"/>
      <w:r w:rsidRPr="00312C7F">
        <w:t>的共同努力，现在我们的应用已经可以在迭代内持续的往测试环境部署了，每天都会有新的功能部署到测试环境。大家可以同步的进行软件测试工作，有问题大家及时的反馈，以保证我们迭代交付的质量。</w:t>
      </w:r>
    </w:p>
    <w:p w14:paraId="09E6830C" w14:textId="76935C8E" w:rsidR="004B1460" w:rsidRPr="00312C7F" w:rsidRDefault="004B1460" w:rsidP="00C95A6E">
      <w:pPr>
        <w:pStyle w:val="30"/>
      </w:pPr>
      <w:r w:rsidRPr="00312C7F">
        <w:t>进入项目，单击页面上方导航</w:t>
      </w:r>
      <w:r w:rsidRPr="00A85B01">
        <w:t>＂</w:t>
      </w:r>
      <w:r w:rsidRPr="00312C7F">
        <w:t>测试 &gt; 测试执行</w:t>
      </w:r>
      <w:r w:rsidRPr="00A85B01">
        <w:t>＂</w:t>
      </w:r>
      <w:r w:rsidRPr="00312C7F">
        <w:t>。选择</w:t>
      </w:r>
      <w:r w:rsidRPr="00A85B01">
        <w:t>＂</w:t>
      </w:r>
      <w:r w:rsidRPr="00312C7F">
        <w:t>测试套件</w:t>
      </w:r>
      <w:r w:rsidRPr="00A85B01">
        <w:t>＂</w:t>
      </w:r>
      <w:r w:rsidRPr="00312C7F">
        <w:t>页签，可查看测试套件执行情况，其中,</w:t>
      </w:r>
      <w:r w:rsidRPr="00A85B01">
        <w:t>＂</w:t>
      </w:r>
      <w:r w:rsidRPr="00312C7F">
        <w:t>完成度</w:t>
      </w:r>
      <w:r w:rsidRPr="00A85B01">
        <w:t>＂</w:t>
      </w:r>
      <w:r w:rsidRPr="00312C7F">
        <w:t>表示当前测试套件一共包含多少个测试用例、以及完成了多少个测试用例的执行。</w:t>
      </w:r>
    </w:p>
    <w:p w14:paraId="376499D8" w14:textId="56E75724" w:rsidR="008E3857" w:rsidRDefault="00255E50" w:rsidP="00056A66">
      <w:pPr>
        <w:pStyle w:val="1e"/>
        <w:ind w:left="480" w:firstLine="840"/>
        <w:rPr>
          <w:rFonts w:hint="eastAsia"/>
          <w:noProof/>
        </w:rPr>
      </w:pPr>
      <w:r w:rsidRPr="00312C7F">
        <w:rPr>
          <w:noProof/>
        </w:rPr>
        <mc:AlternateContent>
          <mc:Choice Requires="wps">
            <w:drawing>
              <wp:anchor distT="0" distB="0" distL="114300" distR="114300" simplePos="0" relativeHeight="251710464" behindDoc="0" locked="0" layoutInCell="1" allowOverlap="1" wp14:anchorId="728FB77B" wp14:editId="30A9A762">
                <wp:simplePos x="0" y="0"/>
                <wp:positionH relativeFrom="column">
                  <wp:posOffset>2983518</wp:posOffset>
                </wp:positionH>
                <wp:positionV relativeFrom="paragraph">
                  <wp:posOffset>598113</wp:posOffset>
                </wp:positionV>
                <wp:extent cx="306705" cy="262255"/>
                <wp:effectExtent l="19050" t="19050" r="17145" b="23495"/>
                <wp:wrapNone/>
                <wp:docPr id="37" name="矩形 37"/>
                <wp:cNvGraphicFramePr/>
                <a:graphic xmlns:a="http://schemas.openxmlformats.org/drawingml/2006/main">
                  <a:graphicData uri="http://schemas.microsoft.com/office/word/2010/wordprocessingShape">
                    <wps:wsp>
                      <wps:cNvSpPr/>
                      <wps:spPr>
                        <a:xfrm>
                          <a:off x="0" y="0"/>
                          <a:ext cx="306705" cy="2622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8EC99" id="矩形 37" o:spid="_x0000_s1026" style="position:absolute;left:0;text-align:left;margin-left:234.9pt;margin-top:47.1pt;width:24.15pt;height:2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" filled="f" strokecolor="#c7000b" strokeweight="2.25pt"/>
            </w:pict>
          </mc:Fallback>
        </mc:AlternateContent>
      </w:r>
      <w:r w:rsidR="008E3857" w:rsidRPr="00312C7F">
        <w:rPr>
          <w:noProof/>
        </w:rPr>
        <mc:AlternateContent>
          <mc:Choice Requires="wps">
            <w:drawing>
              <wp:anchor distT="0" distB="0" distL="114300" distR="114300" simplePos="0" relativeHeight="251711488" behindDoc="0" locked="0" layoutInCell="1" allowOverlap="1" wp14:anchorId="22D40C1F" wp14:editId="0406F5CB">
                <wp:simplePos x="0" y="0"/>
                <wp:positionH relativeFrom="column">
                  <wp:posOffset>5798820</wp:posOffset>
                </wp:positionH>
                <wp:positionV relativeFrom="paragraph">
                  <wp:posOffset>728708</wp:posOffset>
                </wp:positionV>
                <wp:extent cx="131445" cy="138430"/>
                <wp:effectExtent l="19050" t="19050" r="20955" b="13970"/>
                <wp:wrapNone/>
                <wp:docPr id="40" name="矩形 40"/>
                <wp:cNvGraphicFramePr/>
                <a:graphic xmlns:a="http://schemas.openxmlformats.org/drawingml/2006/main">
                  <a:graphicData uri="http://schemas.microsoft.com/office/word/2010/wordprocessingShape">
                    <wps:wsp>
                      <wps:cNvSpPr/>
                      <wps:spPr>
                        <a:xfrm>
                          <a:off x="0" y="0"/>
                          <a:ext cx="131445" cy="1384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600BE" id="矩形 40" o:spid="_x0000_s1026" style="position:absolute;left:0;text-align:left;margin-left:456.6pt;margin-top:57.4pt;width:10.35pt;height:10.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" filled="f" strokecolor="#c7000b" strokeweight="2.25pt"/>
            </w:pict>
          </mc:Fallback>
        </mc:AlternateContent>
      </w:r>
      <w:r w:rsidR="008E3857">
        <w:rPr>
          <w:noProof/>
        </w:rPr>
        <w:drawing>
          <wp:inline distT="0" distB="0" distL="0" distR="0" wp14:anchorId="78AABB75" wp14:editId="18EC8048">
            <wp:extent cx="5040000" cy="818909"/>
            <wp:effectExtent l="19050" t="19050" r="8255" b="19685"/>
            <wp:docPr id="43380" name="图片 4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40000" cy="818909"/>
                    </a:xfrm>
                    <a:prstGeom prst="rect">
                      <a:avLst/>
                    </a:prstGeom>
                    <a:ln w="12700">
                      <a:solidFill>
                        <a:schemeClr val="bg1">
                          <a:lumMod val="85000"/>
                        </a:schemeClr>
                      </a:solidFill>
                    </a:ln>
                  </pic:spPr>
                </pic:pic>
              </a:graphicData>
            </a:graphic>
          </wp:inline>
        </w:drawing>
      </w:r>
    </w:p>
    <w:p w14:paraId="5A9777BF" w14:textId="4401FC49" w:rsidR="004B1460" w:rsidRDefault="004B1460" w:rsidP="00056A66">
      <w:pPr>
        <w:pStyle w:val="1e"/>
        <w:ind w:left="480" w:firstLine="840"/>
        <w:rPr>
          <w:rFonts w:hint="eastAsia"/>
        </w:rPr>
      </w:pPr>
      <w:r w:rsidRPr="00312C7F">
        <w:rPr>
          <w:noProof/>
        </w:rPr>
        <w:t xml:space="preserve"> </w:t>
      </w:r>
      <w:r w:rsidRPr="00312C7F">
        <w:t>在页面中找到测试套件</w:t>
      </w:r>
      <w:r w:rsidRPr="00A85B01">
        <w:t>＂</w:t>
      </w:r>
      <w:r w:rsidRPr="00312C7F">
        <w:t>迭代</w:t>
      </w:r>
      <w:r w:rsidRPr="00312C7F">
        <w:t>4</w:t>
      </w:r>
      <w:r w:rsidRPr="00A85B01">
        <w:t>＂</w:t>
      </w:r>
      <w:r w:rsidRPr="00312C7F">
        <w:t>，单击操作列图标</w:t>
      </w:r>
      <w:r w:rsidRPr="00312C7F">
        <w:rPr>
          <w:noProof/>
        </w:rPr>
        <w:drawing>
          <wp:inline distT="0" distB="0" distL="0" distR="0" wp14:anchorId="71BFA88B" wp14:editId="60B1DF65">
            <wp:extent cx="190500" cy="1524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0500" cy="152400"/>
                    </a:xfrm>
                    <a:prstGeom prst="rect">
                      <a:avLst/>
                    </a:prstGeom>
                  </pic:spPr>
                </pic:pic>
              </a:graphicData>
            </a:graphic>
          </wp:inline>
        </w:drawing>
      </w:r>
      <w:r w:rsidRPr="00312C7F">
        <w:t xml:space="preserve"> </w:t>
      </w:r>
      <w:r w:rsidRPr="00312C7F">
        <w:t>，执行测试套件。</w:t>
      </w:r>
    </w:p>
    <w:p w14:paraId="2B0D2056" w14:textId="291974F0" w:rsidR="00A14A0A" w:rsidRPr="00312C7F" w:rsidRDefault="00A14A0A" w:rsidP="00056A66">
      <w:pPr>
        <w:pStyle w:val="1e"/>
        <w:ind w:left="480" w:firstLine="840"/>
        <w:rPr>
          <w:rFonts w:hint="eastAsia"/>
        </w:rPr>
      </w:pPr>
      <w:r>
        <w:rPr>
          <w:noProof/>
        </w:rPr>
        <w:lastRenderedPageBreak/>
        <w:drawing>
          <wp:inline distT="0" distB="0" distL="0" distR="0" wp14:anchorId="43B4C27B" wp14:editId="7A806770">
            <wp:extent cx="3600000" cy="1240385"/>
            <wp:effectExtent l="19050" t="19050" r="19685" b="17145"/>
            <wp:docPr id="43381" name="图片 4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000" cy="1240385"/>
                    </a:xfrm>
                    <a:prstGeom prst="rect">
                      <a:avLst/>
                    </a:prstGeom>
                    <a:ln w="12700">
                      <a:solidFill>
                        <a:schemeClr val="bg1">
                          <a:lumMod val="85000"/>
                        </a:schemeClr>
                      </a:solidFill>
                    </a:ln>
                  </pic:spPr>
                </pic:pic>
              </a:graphicData>
            </a:graphic>
          </wp:inline>
        </w:drawing>
      </w:r>
    </w:p>
    <w:p w14:paraId="19DA0B34" w14:textId="0E529B4A" w:rsidR="00A14A0A" w:rsidRPr="00A14A0A" w:rsidRDefault="00A14A0A" w:rsidP="00C95A6E">
      <w:pPr>
        <w:pStyle w:val="30"/>
      </w:pPr>
      <w:r>
        <w:t>如测试执行失败</w:t>
      </w:r>
      <w:r>
        <w:rPr>
          <w:rFonts w:hint="eastAsia"/>
        </w:rPr>
        <w:t>，</w:t>
      </w:r>
      <w:r>
        <w:t>可分析失败原因</w:t>
      </w:r>
      <w:r w:rsidR="001D3D30">
        <w:rPr>
          <w:rFonts w:hint="eastAsia"/>
        </w:rPr>
        <w:t>（下图失败原因是关闭了CloudIDE调试运行服务）</w:t>
      </w:r>
      <w:r>
        <w:rPr>
          <w:rFonts w:hint="eastAsia"/>
        </w:rPr>
        <w:t>，</w:t>
      </w:r>
      <w:r>
        <w:t>对具体的测试用例添加缺陷</w:t>
      </w:r>
      <w:r>
        <w:rPr>
          <w:rFonts w:hint="eastAsia"/>
        </w:rPr>
        <w:t>。</w:t>
      </w:r>
      <w:r>
        <w:t>回到测试用例页签</w:t>
      </w:r>
      <w:r>
        <w:rPr>
          <w:rFonts w:hint="eastAsia"/>
        </w:rPr>
        <w:t>，</w:t>
      </w:r>
      <w:r>
        <w:t>点击进入失败的测试用例</w:t>
      </w:r>
      <w:r>
        <w:rPr>
          <w:rFonts w:hint="eastAsia"/>
        </w:rPr>
        <w:t>，</w:t>
      </w:r>
      <w:r>
        <w:t>在右侧操作栏选择</w:t>
      </w:r>
      <w:r>
        <w:rPr>
          <w:rFonts w:hint="eastAsia"/>
        </w:rPr>
        <w:t>“新建缺陷”</w:t>
      </w:r>
    </w:p>
    <w:p w14:paraId="3A71C0D8" w14:textId="5B5A9C34" w:rsidR="004B1460" w:rsidRPr="00312C7F" w:rsidRDefault="00A14A0A" w:rsidP="00056A66">
      <w:pPr>
        <w:pStyle w:val="1e"/>
        <w:ind w:left="480" w:firstLine="840"/>
        <w:rPr>
          <w:rFonts w:hint="eastAsia"/>
        </w:rPr>
      </w:pPr>
      <w:r w:rsidRPr="00312C7F">
        <w:rPr>
          <w:noProof/>
        </w:rPr>
        <mc:AlternateContent>
          <mc:Choice Requires="wps">
            <w:drawing>
              <wp:anchor distT="0" distB="0" distL="114300" distR="114300" simplePos="0" relativeHeight="251932672" behindDoc="0" locked="0" layoutInCell="1" allowOverlap="1" wp14:anchorId="4FF75863" wp14:editId="6CFA8A13">
                <wp:simplePos x="0" y="0"/>
                <wp:positionH relativeFrom="column">
                  <wp:posOffset>5776093</wp:posOffset>
                </wp:positionH>
                <wp:positionV relativeFrom="paragraph">
                  <wp:posOffset>30793</wp:posOffset>
                </wp:positionV>
                <wp:extent cx="131445" cy="138430"/>
                <wp:effectExtent l="19050" t="19050" r="20955" b="13970"/>
                <wp:wrapNone/>
                <wp:docPr id="43385" name="矩形 43385"/>
                <wp:cNvGraphicFramePr/>
                <a:graphic xmlns:a="http://schemas.openxmlformats.org/drawingml/2006/main">
                  <a:graphicData uri="http://schemas.microsoft.com/office/word/2010/wordprocessingShape">
                    <wps:wsp>
                      <wps:cNvSpPr/>
                      <wps:spPr>
                        <a:xfrm>
                          <a:off x="0" y="0"/>
                          <a:ext cx="131445" cy="1384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648F3" id="矩形 43385" o:spid="_x0000_s1026" style="position:absolute;left:0;text-align:left;margin-left:454.8pt;margin-top:2.4pt;width:10.35pt;height:10.9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930624" behindDoc="0" locked="0" layoutInCell="1" allowOverlap="1" wp14:anchorId="1F246A95" wp14:editId="01FEEBFE">
                <wp:simplePos x="0" y="0"/>
                <wp:positionH relativeFrom="column">
                  <wp:posOffset>5427857</wp:posOffset>
                </wp:positionH>
                <wp:positionV relativeFrom="paragraph">
                  <wp:posOffset>180975</wp:posOffset>
                </wp:positionV>
                <wp:extent cx="382137" cy="163773"/>
                <wp:effectExtent l="19050" t="19050" r="18415" b="27305"/>
                <wp:wrapNone/>
                <wp:docPr id="43383" name="矩形 43383"/>
                <wp:cNvGraphicFramePr/>
                <a:graphic xmlns:a="http://schemas.openxmlformats.org/drawingml/2006/main">
                  <a:graphicData uri="http://schemas.microsoft.com/office/word/2010/wordprocessingShape">
                    <wps:wsp>
                      <wps:cNvSpPr/>
                      <wps:spPr>
                        <a:xfrm>
                          <a:off x="0" y="0"/>
                          <a:ext cx="382137" cy="1637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F5DD" id="矩形 43383" o:spid="_x0000_s1026" style="position:absolute;left:0;text-align:left;margin-left:427.4pt;margin-top:14.25pt;width:30.1pt;height:12.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" filled="f" strokecolor="#c7000b" strokeweight="2.25pt"/>
            </w:pict>
          </mc:Fallback>
        </mc:AlternateContent>
      </w:r>
      <w:r>
        <w:rPr>
          <w:noProof/>
        </w:rPr>
        <w:drawing>
          <wp:inline distT="0" distB="0" distL="0" distR="0" wp14:anchorId="5315AE50" wp14:editId="21861C1E">
            <wp:extent cx="5040000" cy="1911310"/>
            <wp:effectExtent l="19050" t="19050" r="8255" b="13335"/>
            <wp:docPr id="43384" name="图片 4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40000" cy="1911310"/>
                    </a:xfrm>
                    <a:prstGeom prst="rect">
                      <a:avLst/>
                    </a:prstGeom>
                    <a:ln w="12700">
                      <a:solidFill>
                        <a:schemeClr val="bg1">
                          <a:lumMod val="85000"/>
                        </a:schemeClr>
                      </a:solidFill>
                    </a:ln>
                  </pic:spPr>
                </pic:pic>
              </a:graphicData>
            </a:graphic>
          </wp:inline>
        </w:drawing>
      </w:r>
      <w:r w:rsidR="004B1460" w:rsidRPr="00312C7F">
        <w:rPr>
          <w:noProof/>
        </w:rPr>
        <w:t xml:space="preserve">  </w:t>
      </w:r>
    </w:p>
    <w:p w14:paraId="38FFF59C" w14:textId="5E7EDD9A" w:rsidR="004B1460" w:rsidRDefault="001D3D30" w:rsidP="00056A66">
      <w:pPr>
        <w:pStyle w:val="1e"/>
        <w:ind w:left="480" w:firstLine="840"/>
        <w:rPr>
          <w:rFonts w:hint="eastAsia"/>
        </w:rPr>
      </w:pPr>
      <w:r>
        <w:rPr>
          <w:rFonts w:hint="eastAsia"/>
        </w:rPr>
        <w:t>记录缺陷信息，</w:t>
      </w:r>
      <w:r w:rsidR="004B1460" w:rsidRPr="00312C7F">
        <w:t>参考下图输入缺陷名称、选择模块与迭代，单击</w:t>
      </w:r>
      <w:r w:rsidR="004B1460" w:rsidRPr="00A85B01">
        <w:t>＂</w:t>
      </w:r>
      <w:r w:rsidR="004B1460" w:rsidRPr="00312C7F">
        <w:t>保存</w:t>
      </w:r>
      <w:r w:rsidR="004B1460" w:rsidRPr="00A85B01">
        <w:t>＂</w:t>
      </w:r>
      <w:r w:rsidR="004B1460" w:rsidRPr="00312C7F">
        <w:t>。</w:t>
      </w:r>
    </w:p>
    <w:p w14:paraId="1AA8451F" w14:textId="265EF2E0" w:rsidR="001D3D30" w:rsidRDefault="001D3D30" w:rsidP="00056A66">
      <w:pPr>
        <w:pStyle w:val="1e"/>
        <w:ind w:left="480" w:firstLine="840"/>
        <w:rPr>
          <w:rFonts w:cs="Huawei Sans" w:hint="eastAsia"/>
        </w:rPr>
      </w:pPr>
      <w:r>
        <w:rPr>
          <w:noProof/>
        </w:rPr>
        <w:drawing>
          <wp:inline distT="0" distB="0" distL="0" distR="0" wp14:anchorId="61209CF0" wp14:editId="21A60339">
            <wp:extent cx="4680000" cy="2310380"/>
            <wp:effectExtent l="19050" t="19050" r="25400" b="13970"/>
            <wp:docPr id="43386" name="图片 4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80000" cy="2310380"/>
                    </a:xfrm>
                    <a:prstGeom prst="rect">
                      <a:avLst/>
                    </a:prstGeom>
                    <a:ln w="12700">
                      <a:solidFill>
                        <a:schemeClr val="bg1">
                          <a:lumMod val="85000"/>
                        </a:schemeClr>
                      </a:solidFill>
                    </a:ln>
                  </pic:spPr>
                </pic:pic>
              </a:graphicData>
            </a:graphic>
          </wp:inline>
        </w:drawing>
      </w:r>
      <w:r w:rsidR="004B1460" w:rsidRPr="00312C7F">
        <w:t xml:space="preserve"> </w:t>
      </w:r>
      <w:r w:rsidR="004B1460" w:rsidRPr="00312C7F">
        <w:rPr>
          <w:rFonts w:cs="Huawei Sans"/>
        </w:rPr>
        <w:tab/>
      </w:r>
    </w:p>
    <w:p w14:paraId="220A50CC" w14:textId="3B4077C3" w:rsidR="001D3D30" w:rsidRDefault="001D3D30" w:rsidP="00056A66">
      <w:pPr>
        <w:pStyle w:val="1e"/>
        <w:ind w:left="480" w:firstLine="840"/>
        <w:rPr>
          <w:rFonts w:hint="eastAsia"/>
        </w:rPr>
      </w:pPr>
      <w:r>
        <w:t>在工作项页面可以看到测试用例对应的工作项下多了一项</w:t>
      </w:r>
      <w:r>
        <w:t>Bug</w:t>
      </w:r>
      <w:r w:rsidR="00D15146">
        <w:rPr>
          <w:rFonts w:hint="eastAsia"/>
        </w:rPr>
        <w:t>，</w:t>
      </w:r>
      <w:r w:rsidR="00D15146">
        <w:t>测试用例也显示缺陷已关联</w:t>
      </w:r>
    </w:p>
    <w:p w14:paraId="3C980307" w14:textId="7C52B931" w:rsidR="00D15146" w:rsidRDefault="00D15146" w:rsidP="00056A66">
      <w:pPr>
        <w:pStyle w:val="1e"/>
        <w:ind w:left="480" w:firstLine="840"/>
        <w:rPr>
          <w:rFonts w:cs="Huawei Sans" w:hint="eastAsia"/>
        </w:rPr>
      </w:pPr>
      <w:r>
        <w:rPr>
          <w:noProof/>
        </w:rPr>
        <w:lastRenderedPageBreak/>
        <w:drawing>
          <wp:inline distT="0" distB="0" distL="0" distR="0" wp14:anchorId="0C97964C" wp14:editId="6AE8FEEC">
            <wp:extent cx="4680000" cy="1738369"/>
            <wp:effectExtent l="19050" t="19050" r="25400" b="14605"/>
            <wp:docPr id="43389" name="图片 4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80000" cy="1738369"/>
                    </a:xfrm>
                    <a:prstGeom prst="rect">
                      <a:avLst/>
                    </a:prstGeom>
                    <a:ln w="12700">
                      <a:solidFill>
                        <a:schemeClr val="bg1">
                          <a:lumMod val="85000"/>
                        </a:schemeClr>
                      </a:solidFill>
                    </a:ln>
                  </pic:spPr>
                </pic:pic>
              </a:graphicData>
            </a:graphic>
          </wp:inline>
        </w:drawing>
      </w:r>
    </w:p>
    <w:p w14:paraId="50F786E9" w14:textId="239837EB" w:rsidR="004B1460" w:rsidRPr="00312C7F" w:rsidRDefault="001D3D30" w:rsidP="00056A66">
      <w:pPr>
        <w:pStyle w:val="1e"/>
        <w:ind w:left="480" w:firstLine="840"/>
        <w:rPr>
          <w:rFonts w:cs="Huawei Sans" w:hint="eastAsia"/>
        </w:rPr>
      </w:pPr>
      <w:r w:rsidRPr="00312C7F">
        <w:rPr>
          <w:noProof/>
        </w:rPr>
        <mc:AlternateContent>
          <mc:Choice Requires="wps">
            <w:drawing>
              <wp:anchor distT="0" distB="0" distL="114300" distR="114300" simplePos="0" relativeHeight="251934720" behindDoc="0" locked="0" layoutInCell="1" allowOverlap="1" wp14:anchorId="7E5E2C1E" wp14:editId="6B43A7AB">
                <wp:simplePos x="0" y="0"/>
                <wp:positionH relativeFrom="column">
                  <wp:posOffset>3837940</wp:posOffset>
                </wp:positionH>
                <wp:positionV relativeFrom="paragraph">
                  <wp:posOffset>453864</wp:posOffset>
                </wp:positionV>
                <wp:extent cx="382137" cy="163773"/>
                <wp:effectExtent l="19050" t="19050" r="18415" b="27305"/>
                <wp:wrapNone/>
                <wp:docPr id="43388" name="矩形 43388"/>
                <wp:cNvGraphicFramePr/>
                <a:graphic xmlns:a="http://schemas.openxmlformats.org/drawingml/2006/main">
                  <a:graphicData uri="http://schemas.microsoft.com/office/word/2010/wordprocessingShape">
                    <wps:wsp>
                      <wps:cNvSpPr/>
                      <wps:spPr>
                        <a:xfrm>
                          <a:off x="0" y="0"/>
                          <a:ext cx="382137" cy="1637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45DF" id="矩形 43388" o:spid="_x0000_s1026" style="position:absolute;left:0;text-align:left;margin-left:302.2pt;margin-top:35.75pt;width:30.1pt;height:12.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" filled="f" strokecolor="#c7000b" strokeweight="2.25pt"/>
            </w:pict>
          </mc:Fallback>
        </mc:AlternateContent>
      </w:r>
      <w:r>
        <w:rPr>
          <w:noProof/>
        </w:rPr>
        <w:drawing>
          <wp:inline distT="0" distB="0" distL="0" distR="0" wp14:anchorId="0138F481" wp14:editId="6DE0C388">
            <wp:extent cx="3960000" cy="825445"/>
            <wp:effectExtent l="19050" t="19050" r="21590" b="13335"/>
            <wp:docPr id="43387" name="图片 4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0000" cy="825445"/>
                    </a:xfrm>
                    <a:prstGeom prst="rect">
                      <a:avLst/>
                    </a:prstGeom>
                    <a:ln w="12700">
                      <a:solidFill>
                        <a:schemeClr val="bg1">
                          <a:lumMod val="85000"/>
                        </a:schemeClr>
                      </a:solidFill>
                    </a:ln>
                  </pic:spPr>
                </pic:pic>
              </a:graphicData>
            </a:graphic>
          </wp:inline>
        </w:drawing>
      </w:r>
    </w:p>
    <w:p w14:paraId="42FF7182" w14:textId="0ED069DB" w:rsidR="004B1460" w:rsidRPr="00312C7F" w:rsidRDefault="004B1460" w:rsidP="004576A2">
      <w:pPr>
        <w:pStyle w:val="2"/>
        <w:rPr>
          <w:rFonts w:cs="Huawei Sans"/>
          <w:lang w:eastAsia="zh-CN"/>
        </w:rPr>
      </w:pPr>
      <w:bookmarkStart w:id="51" w:name="_Toc80892081"/>
      <w:r w:rsidRPr="00312C7F">
        <w:rPr>
          <w:rFonts w:cs="Huawei Sans"/>
          <w:lang w:eastAsia="zh-CN"/>
        </w:rPr>
        <w:t>使用测试总览跟踪测试进度和质量</w:t>
      </w:r>
      <w:bookmarkEnd w:id="51"/>
    </w:p>
    <w:p w14:paraId="5CB27266" w14:textId="77777777" w:rsidR="004B1460" w:rsidRPr="00312C7F" w:rsidRDefault="004B1460" w:rsidP="00056A66">
      <w:pPr>
        <w:pStyle w:val="1e"/>
        <w:ind w:left="480" w:firstLine="840"/>
        <w:rPr>
          <w:rFonts w:hint="eastAsia"/>
        </w:rPr>
      </w:pPr>
      <w:r w:rsidRPr="00312C7F">
        <w:t>通过本节，您将学习如何查看项目测试情况，包括需求覆盖率、缺陷、用例通过率、完成率等相关统计。</w:t>
      </w:r>
    </w:p>
    <w:p w14:paraId="44DB9BA8" w14:textId="33BEC0FB" w:rsidR="004B1460" w:rsidRPr="00312C7F" w:rsidRDefault="004B1460" w:rsidP="00C95A6E">
      <w:pPr>
        <w:pStyle w:val="30"/>
      </w:pPr>
      <w:r w:rsidRPr="00312C7F">
        <w:t>测试情况分析。进入项目，单击页面上方导航</w:t>
      </w:r>
      <w:r w:rsidRPr="00A85B01">
        <w:t>＂</w:t>
      </w:r>
      <w:r w:rsidRPr="00312C7F">
        <w:t>测试 &gt; 质量报告</w:t>
      </w:r>
      <w:r w:rsidRPr="00A85B01">
        <w:t>＂</w:t>
      </w:r>
      <w:r w:rsidRPr="00312C7F">
        <w:t>。选择</w:t>
      </w:r>
      <w:r w:rsidRPr="00A85B01">
        <w:t>＂</w:t>
      </w:r>
      <w:r w:rsidR="00FB6A37">
        <w:t>迭代</w:t>
      </w:r>
      <w:r w:rsidRPr="00312C7F">
        <w:t>4</w:t>
      </w:r>
      <w:r w:rsidRPr="00A85B01">
        <w:t>＂</w:t>
      </w:r>
      <w:r w:rsidRPr="00312C7F">
        <w:t>，即可查看此迭代的需求覆盖率、缺陷、用例通过率等相关统计。</w:t>
      </w:r>
    </w:p>
    <w:p w14:paraId="37EF4563" w14:textId="45CADAB7" w:rsidR="004B1460" w:rsidRPr="00312C7F" w:rsidRDefault="00D15146" w:rsidP="00056A66">
      <w:pPr>
        <w:pStyle w:val="1e"/>
        <w:ind w:left="480" w:firstLine="840"/>
        <w:rPr>
          <w:rFonts w:hint="eastAsia"/>
          <w:noProof/>
        </w:rPr>
      </w:pPr>
      <w:r>
        <w:rPr>
          <w:noProof/>
        </w:rPr>
        <w:drawing>
          <wp:inline distT="0" distB="0" distL="0" distR="0" wp14:anchorId="1ACE984E" wp14:editId="23CCEA4A">
            <wp:extent cx="5040000" cy="2115775"/>
            <wp:effectExtent l="19050" t="19050" r="8255" b="18415"/>
            <wp:docPr id="43390" name="图片 4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40000" cy="2115775"/>
                    </a:xfrm>
                    <a:prstGeom prst="rect">
                      <a:avLst/>
                    </a:prstGeom>
                    <a:ln w="12700">
                      <a:solidFill>
                        <a:schemeClr val="bg1">
                          <a:lumMod val="85000"/>
                        </a:schemeClr>
                      </a:solidFill>
                    </a:ln>
                  </pic:spPr>
                </pic:pic>
              </a:graphicData>
            </a:graphic>
          </wp:inline>
        </w:drawing>
      </w:r>
      <w:r w:rsidR="004B1460" w:rsidRPr="00312C7F">
        <w:rPr>
          <w:noProof/>
        </w:rPr>
        <w:t xml:space="preserve"> </w:t>
      </w:r>
    </w:p>
    <w:p w14:paraId="7145BA22" w14:textId="77777777" w:rsidR="004B1460" w:rsidRPr="00312C7F" w:rsidRDefault="004B1460" w:rsidP="00056A66">
      <w:pPr>
        <w:pStyle w:val="1e"/>
        <w:ind w:left="480" w:firstLine="840"/>
        <w:rPr>
          <w:rFonts w:hint="eastAsia"/>
        </w:rPr>
      </w:pPr>
      <w:r w:rsidRPr="00312C7F">
        <w:t>如果您在实际练习中所得的报告结果与截</w:t>
      </w:r>
      <w:proofErr w:type="gramStart"/>
      <w:r w:rsidRPr="00312C7F">
        <w:t>图内容</w:t>
      </w:r>
      <w:proofErr w:type="gramEnd"/>
      <w:r w:rsidRPr="00312C7F">
        <w:t>不符，请</w:t>
      </w:r>
      <w:proofErr w:type="gramStart"/>
      <w:r w:rsidRPr="00312C7F">
        <w:t>确认您</w:t>
      </w:r>
      <w:proofErr w:type="gramEnd"/>
      <w:r w:rsidRPr="00312C7F">
        <w:t>的目标工作项以及测试用例是否都选中了</w:t>
      </w:r>
      <w:r w:rsidRPr="00A85B01">
        <w:t>＂</w:t>
      </w:r>
      <w:r w:rsidRPr="00312C7F">
        <w:t>迭代</w:t>
      </w:r>
      <w:r w:rsidRPr="00312C7F">
        <w:t>04</w:t>
      </w:r>
      <w:r w:rsidRPr="00A85B01">
        <w:t>＂</w:t>
      </w:r>
      <w:r w:rsidRPr="00312C7F">
        <w:t>和</w:t>
      </w:r>
      <w:r w:rsidRPr="00A85B01">
        <w:t>＂</w:t>
      </w:r>
      <w:r w:rsidRPr="00312C7F">
        <w:t>门店网络</w:t>
      </w:r>
      <w:r w:rsidRPr="00A85B01">
        <w:t>＂</w:t>
      </w:r>
      <w:r w:rsidRPr="00312C7F">
        <w:t>（或促销网络）模块，并且确保工作项与测试用例都已关联正确。</w:t>
      </w:r>
    </w:p>
    <w:p w14:paraId="4E28346C" w14:textId="37FE31DA" w:rsidR="004B1460" w:rsidRPr="00312C7F" w:rsidRDefault="004B1460" w:rsidP="00C95A6E">
      <w:pPr>
        <w:pStyle w:val="30"/>
      </w:pPr>
      <w:r w:rsidRPr="00D15146">
        <w:t>自定义测试报表。测试经理通过统计度量可以量化高效管理测试团队和测试项目,自定义报表可以帮助创建个性化的统计报表。在＂质量报告＂页面，单击＂新建报表＂，在弹框中选择＂自定义报表＂。输入名称＂所有用例-按结果分组＂，选择工件类型＂测试用例＂、分析维度＂结果＂，单击＂刷新列表＂。当图表刷新出内容后，单击＂保存＂，新报表将显示在＂质量报告＂页面中。</w:t>
      </w:r>
    </w:p>
    <w:p w14:paraId="776FED72" w14:textId="77777777" w:rsidR="004B1460" w:rsidRPr="00312C7F" w:rsidRDefault="004B1460" w:rsidP="004B1460">
      <w:pPr>
        <w:rPr>
          <w:rFonts w:ascii="Huawei Sans" w:hAnsi="Huawei Sans" w:cs="Huawei Sans"/>
        </w:rPr>
      </w:pPr>
    </w:p>
    <w:p w14:paraId="1BF522EE"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2649C952" w14:textId="77777777" w:rsidR="004B1460" w:rsidRPr="00312C7F" w:rsidRDefault="004B1460" w:rsidP="004576A2">
      <w:pPr>
        <w:pStyle w:val="1"/>
        <w:rPr>
          <w:rFonts w:cs="Huawei Sans"/>
        </w:rPr>
      </w:pPr>
      <w:bookmarkStart w:id="52" w:name="_Toc80892082"/>
      <w:r w:rsidRPr="00312C7F">
        <w:rPr>
          <w:rFonts w:cs="Huawei Sans"/>
        </w:rPr>
        <w:lastRenderedPageBreak/>
        <w:t>持续部署与发布</w:t>
      </w:r>
      <w:bookmarkEnd w:id="52"/>
    </w:p>
    <w:p w14:paraId="3910E995" w14:textId="77777777" w:rsidR="004B1460" w:rsidRPr="00312C7F" w:rsidRDefault="004B1460" w:rsidP="003E7466">
      <w:pPr>
        <w:pStyle w:val="2"/>
      </w:pPr>
      <w:bookmarkStart w:id="53" w:name="_Toc80892083"/>
      <w:r w:rsidRPr="00312C7F">
        <w:t>实验介绍</w:t>
      </w:r>
      <w:bookmarkEnd w:id="53"/>
    </w:p>
    <w:p w14:paraId="58DDDE22" w14:textId="77777777" w:rsidR="004B1460" w:rsidRPr="00312C7F" w:rsidRDefault="004B1460" w:rsidP="00056A66">
      <w:pPr>
        <w:pStyle w:val="1e"/>
        <w:ind w:left="480" w:firstLine="840"/>
        <w:rPr>
          <w:rFonts w:hint="eastAsia"/>
        </w:rPr>
      </w:pPr>
      <w:r w:rsidRPr="00312C7F">
        <w:t>在本实验中，您将学习</w:t>
      </w:r>
    </w:p>
    <w:p w14:paraId="529F927F" w14:textId="77777777" w:rsidR="004B1460" w:rsidRPr="00312C7F" w:rsidRDefault="004B1460" w:rsidP="004B1460">
      <w:pPr>
        <w:pStyle w:val="4a"/>
        <w:rPr>
          <w:rFonts w:cs="Huawei Sans"/>
        </w:rPr>
      </w:pPr>
      <w:r w:rsidRPr="00312C7F">
        <w:rPr>
          <w:rFonts w:cs="Huawei Sans"/>
        </w:rPr>
        <w:t>如何购买并配置指定规格的弹性</w:t>
      </w:r>
      <w:proofErr w:type="gramStart"/>
      <w:r w:rsidRPr="00312C7F">
        <w:rPr>
          <w:rFonts w:cs="Huawei Sans"/>
        </w:rPr>
        <w:t>云服务</w:t>
      </w:r>
      <w:proofErr w:type="gramEnd"/>
      <w:r w:rsidRPr="00312C7F">
        <w:rPr>
          <w:rFonts w:cs="Huawei Sans"/>
        </w:rPr>
        <w:t>资源</w:t>
      </w:r>
    </w:p>
    <w:p w14:paraId="4EC3EB4D" w14:textId="77777777" w:rsidR="004B1460" w:rsidRPr="00312C7F" w:rsidRDefault="004B1460" w:rsidP="004B1460">
      <w:pPr>
        <w:pStyle w:val="4a"/>
        <w:rPr>
          <w:rFonts w:cs="Huawei Sans"/>
        </w:rPr>
      </w:pPr>
      <w:r w:rsidRPr="00312C7F">
        <w:rPr>
          <w:rFonts w:cs="Huawei Sans"/>
        </w:rPr>
        <w:t>如何在弹性云服务器上配置好相应的依赖工具</w:t>
      </w:r>
    </w:p>
    <w:p w14:paraId="4D26C8A8" w14:textId="77777777" w:rsidR="004B1460" w:rsidRPr="00312C7F" w:rsidRDefault="004B1460" w:rsidP="004B1460">
      <w:pPr>
        <w:pStyle w:val="4a"/>
        <w:rPr>
          <w:rFonts w:cs="Huawei Sans"/>
        </w:rPr>
      </w:pPr>
      <w:r w:rsidRPr="00312C7F">
        <w:rPr>
          <w:rFonts w:cs="Huawei Sans"/>
        </w:rPr>
        <w:t>如何在</w:t>
      </w:r>
      <w:proofErr w:type="spellStart"/>
      <w:r w:rsidRPr="00312C7F">
        <w:rPr>
          <w:rFonts w:cs="Huawei Sans"/>
        </w:rPr>
        <w:t>DevCloud</w:t>
      </w:r>
      <w:proofErr w:type="spellEnd"/>
      <w:r w:rsidRPr="00312C7F">
        <w:rPr>
          <w:rFonts w:cs="Huawei Sans"/>
        </w:rPr>
        <w:t>中添加主机组并进行主机授信</w:t>
      </w:r>
    </w:p>
    <w:p w14:paraId="63ECAD25" w14:textId="77777777" w:rsidR="004B1460" w:rsidRPr="00312C7F" w:rsidRDefault="004B1460" w:rsidP="004B1460">
      <w:pPr>
        <w:pStyle w:val="4a"/>
        <w:rPr>
          <w:rFonts w:cs="Huawei Sans"/>
        </w:rPr>
      </w:pPr>
      <w:r w:rsidRPr="00312C7F">
        <w:rPr>
          <w:rFonts w:cs="Huawei Sans"/>
        </w:rPr>
        <w:t>如何获取</w:t>
      </w:r>
      <w:r w:rsidRPr="00312C7F">
        <w:rPr>
          <w:rFonts w:cs="Huawei Sans"/>
        </w:rPr>
        <w:t>SWR</w:t>
      </w:r>
      <w:r w:rsidRPr="00312C7F">
        <w:rPr>
          <w:rFonts w:cs="Huawei Sans"/>
        </w:rPr>
        <w:t>镜像仓库的账号信息</w:t>
      </w:r>
    </w:p>
    <w:p w14:paraId="442ED64C" w14:textId="77777777" w:rsidR="003E7466" w:rsidRDefault="004B1460" w:rsidP="004B1460">
      <w:pPr>
        <w:pStyle w:val="4a"/>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部署任务</w:t>
      </w:r>
      <w:r w:rsidRPr="00A85B01">
        <w:rPr>
          <w:rFonts w:ascii="方正兰亭黑简体" w:cs="Huawei Sans"/>
        </w:rPr>
        <w:t>＂</w:t>
      </w:r>
      <w:r w:rsidRPr="00312C7F">
        <w:rPr>
          <w:rFonts w:cs="Huawei Sans"/>
        </w:rPr>
        <w:t>，完成应用的</w:t>
      </w:r>
      <w:proofErr w:type="spellStart"/>
      <w:r w:rsidRPr="00312C7F">
        <w:rPr>
          <w:rFonts w:cs="Huawei Sans"/>
        </w:rPr>
        <w:t>Docker</w:t>
      </w:r>
      <w:proofErr w:type="spellEnd"/>
      <w:r w:rsidRPr="00312C7F">
        <w:rPr>
          <w:rFonts w:cs="Huawei Sans"/>
        </w:rPr>
        <w:t>镜像拉取并部署</w:t>
      </w:r>
    </w:p>
    <w:p w14:paraId="09BB55A9" w14:textId="758F00E9" w:rsidR="004B1460" w:rsidRPr="00312C7F" w:rsidRDefault="003E7466" w:rsidP="004B1460">
      <w:pPr>
        <w:pStyle w:val="4a"/>
        <w:rPr>
          <w:rFonts w:cs="Huawei Sans"/>
        </w:rPr>
      </w:pPr>
      <w:r>
        <w:rPr>
          <w:rFonts w:cs="Huawei Sans"/>
        </w:rPr>
        <w:t>如何创建流水线任务</w:t>
      </w:r>
      <w:r>
        <w:rPr>
          <w:rFonts w:cs="Huawei Sans" w:hint="eastAsia"/>
        </w:rPr>
        <w:t>，从而</w:t>
      </w:r>
      <w:r>
        <w:rPr>
          <w:rFonts w:cs="Huawei Sans"/>
        </w:rPr>
        <w:t>实现持续部署与交付</w:t>
      </w:r>
      <w:r w:rsidR="004B1460" w:rsidRPr="00312C7F">
        <w:rPr>
          <w:rFonts w:cs="Huawei Sans"/>
        </w:rPr>
        <w:t>。</w:t>
      </w:r>
    </w:p>
    <w:p w14:paraId="72D1F97A" w14:textId="77777777" w:rsidR="004B1460" w:rsidRPr="00312C7F" w:rsidRDefault="004B1460" w:rsidP="003E7466">
      <w:pPr>
        <w:pStyle w:val="2"/>
      </w:pPr>
      <w:bookmarkStart w:id="54" w:name="_Toc80892084"/>
      <w:r w:rsidRPr="00312C7F">
        <w:t>实验目的</w:t>
      </w:r>
      <w:bookmarkEnd w:id="54"/>
    </w:p>
    <w:p w14:paraId="7C5CA94A" w14:textId="77777777" w:rsidR="004B1460" w:rsidRPr="00312C7F" w:rsidRDefault="004B1460" w:rsidP="004B1460">
      <w:pPr>
        <w:pStyle w:val="4a"/>
        <w:rPr>
          <w:rFonts w:cs="Huawei Sans"/>
        </w:rPr>
      </w:pPr>
      <w:r w:rsidRPr="00312C7F">
        <w:rPr>
          <w:rFonts w:cs="Huawei Sans"/>
        </w:rPr>
        <w:t>掌握如何购买弹性</w:t>
      </w:r>
      <w:proofErr w:type="gramStart"/>
      <w:r w:rsidRPr="00312C7F">
        <w:rPr>
          <w:rFonts w:cs="Huawei Sans"/>
        </w:rPr>
        <w:t>云服务</w:t>
      </w:r>
      <w:proofErr w:type="gramEnd"/>
      <w:r w:rsidRPr="00312C7F">
        <w:rPr>
          <w:rFonts w:cs="Huawei Sans"/>
        </w:rPr>
        <w:t>资源</w:t>
      </w:r>
      <w:r w:rsidRPr="00312C7F">
        <w:rPr>
          <w:rFonts w:cs="Huawei Sans"/>
        </w:rPr>
        <w:t>ECS</w:t>
      </w:r>
    </w:p>
    <w:p w14:paraId="09D77259" w14:textId="77777777" w:rsidR="004B1460" w:rsidRPr="00312C7F" w:rsidRDefault="004B1460" w:rsidP="004B1460">
      <w:pPr>
        <w:pStyle w:val="4a"/>
        <w:rPr>
          <w:rFonts w:cs="Huawei Sans"/>
        </w:rPr>
      </w:pPr>
      <w:r w:rsidRPr="00312C7F">
        <w:rPr>
          <w:rFonts w:cs="Huawei Sans"/>
        </w:rPr>
        <w:t>理解并掌握使用</w:t>
      </w:r>
      <w:proofErr w:type="spellStart"/>
      <w:r w:rsidRPr="00312C7F">
        <w:rPr>
          <w:rFonts w:cs="Huawei Sans"/>
        </w:rPr>
        <w:t>DevCloud</w:t>
      </w:r>
      <w:proofErr w:type="spellEnd"/>
      <w:r w:rsidRPr="00312C7F">
        <w:rPr>
          <w:rFonts w:cs="Huawei Sans"/>
        </w:rPr>
        <w:t>部署</w:t>
      </w:r>
      <w:proofErr w:type="spellStart"/>
      <w:r w:rsidRPr="00312C7F">
        <w:rPr>
          <w:rFonts w:cs="Huawei Sans"/>
        </w:rPr>
        <w:t>Docker</w:t>
      </w:r>
      <w:proofErr w:type="spellEnd"/>
      <w:r w:rsidRPr="00312C7F">
        <w:rPr>
          <w:rFonts w:cs="Huawei Sans"/>
        </w:rPr>
        <w:t>镜像</w:t>
      </w:r>
    </w:p>
    <w:p w14:paraId="294A7A8E" w14:textId="77777777" w:rsidR="004B1460" w:rsidRDefault="004B1460" w:rsidP="004B1460">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0A22E575" w14:textId="46965286" w:rsidR="003E7466" w:rsidRPr="00312C7F" w:rsidRDefault="003E7466" w:rsidP="003E7466">
      <w:pPr>
        <w:pStyle w:val="4a"/>
        <w:rPr>
          <w:rFonts w:cs="Huawei Sans"/>
        </w:rPr>
      </w:pPr>
      <w:r w:rsidRPr="003E7466">
        <w:rPr>
          <w:rFonts w:cs="Huawei Sans" w:hint="eastAsia"/>
        </w:rPr>
        <w:t>理解并掌握使用</w:t>
      </w:r>
      <w:proofErr w:type="spellStart"/>
      <w:r w:rsidRPr="003E7466">
        <w:rPr>
          <w:rFonts w:cs="Huawei Sans"/>
        </w:rPr>
        <w:t>DevCloud</w:t>
      </w:r>
      <w:proofErr w:type="spellEnd"/>
      <w:r>
        <w:rPr>
          <w:rFonts w:cs="Huawei Sans"/>
        </w:rPr>
        <w:t>流水线服务实现持续部署与交付</w:t>
      </w:r>
    </w:p>
    <w:p w14:paraId="765ADFFD" w14:textId="77777777" w:rsidR="004B1460" w:rsidRPr="00312C7F" w:rsidRDefault="004B1460" w:rsidP="003E7466">
      <w:pPr>
        <w:pStyle w:val="2"/>
        <w:rPr>
          <w:lang w:eastAsia="zh-CN"/>
        </w:rPr>
      </w:pPr>
      <w:bookmarkStart w:id="55" w:name="_Toc80892085"/>
      <w:r w:rsidRPr="00312C7F">
        <w:rPr>
          <w:lang w:eastAsia="zh-CN"/>
        </w:rPr>
        <w:t>购买并配置弹性云服务器</w:t>
      </w:r>
      <w:bookmarkEnd w:id="55"/>
    </w:p>
    <w:p w14:paraId="174FDB95" w14:textId="77777777" w:rsidR="004B1460" w:rsidRPr="00312C7F" w:rsidRDefault="004B1460" w:rsidP="00056A66">
      <w:pPr>
        <w:pStyle w:val="1e"/>
        <w:ind w:left="480" w:firstLine="840"/>
        <w:rPr>
          <w:rFonts w:hint="eastAsia"/>
        </w:rPr>
      </w:pPr>
      <w:r w:rsidRPr="00312C7F">
        <w:t>通过本节，您将学习如何购买并配置</w:t>
      </w:r>
      <w:r w:rsidRPr="00312C7F">
        <w:t>Linux</w:t>
      </w:r>
      <w:r w:rsidRPr="00312C7F">
        <w:t>系统</w:t>
      </w:r>
      <w:r w:rsidRPr="00312C7F">
        <w:t>ECS</w:t>
      </w:r>
      <w:r w:rsidRPr="00312C7F">
        <w:t>主机。</w:t>
      </w:r>
    </w:p>
    <w:p w14:paraId="6DA7A18B" w14:textId="1632DD71" w:rsidR="004B1460" w:rsidRPr="00312C7F" w:rsidRDefault="004B1460" w:rsidP="00056A66">
      <w:pPr>
        <w:pStyle w:val="1e"/>
        <w:ind w:left="480" w:firstLine="840"/>
        <w:rPr>
          <w:rFonts w:hint="eastAsia"/>
        </w:rPr>
      </w:pPr>
      <w:r w:rsidRPr="00312C7F">
        <w:t>本章节使用的是弹性云服务器</w:t>
      </w:r>
      <w:r w:rsidRPr="00312C7F">
        <w:t>ECS</w:t>
      </w:r>
      <w:r w:rsidRPr="00312C7F">
        <w:t>，您也可以使用自己的</w:t>
      </w:r>
      <w:r w:rsidRPr="00312C7F">
        <w:t>Linux</w:t>
      </w:r>
      <w:r w:rsidRPr="00312C7F">
        <w:t>主机。</w:t>
      </w:r>
    </w:p>
    <w:p w14:paraId="52ED3719" w14:textId="2DCB5BC7" w:rsidR="004B1460" w:rsidRPr="00312C7F" w:rsidRDefault="004B1460" w:rsidP="00C95A6E">
      <w:pPr>
        <w:pStyle w:val="30"/>
      </w:pPr>
      <w:r w:rsidRPr="00312C7F">
        <w:t>购买ECS主机。</w:t>
      </w:r>
    </w:p>
    <w:p w14:paraId="71679F9B" w14:textId="77777777" w:rsidR="004B1460" w:rsidRPr="00312C7F" w:rsidRDefault="004B1460" w:rsidP="004B1460">
      <w:pPr>
        <w:pStyle w:val="4a"/>
        <w:rPr>
          <w:rFonts w:cs="Huawei Sans"/>
        </w:rPr>
      </w:pPr>
      <w:r w:rsidRPr="00312C7F">
        <w:rPr>
          <w:rFonts w:cs="Huawei Sans"/>
        </w:rPr>
        <w:t>登录弹性云服务器</w:t>
      </w:r>
      <w:r w:rsidRPr="00312C7F">
        <w:rPr>
          <w:rFonts w:cs="Huawei Sans"/>
        </w:rPr>
        <w:t>ECS</w:t>
      </w:r>
      <w:proofErr w:type="gramStart"/>
      <w:r w:rsidRPr="00312C7F">
        <w:rPr>
          <w:rFonts w:cs="Huawei Sans"/>
        </w:rPr>
        <w:t>官网</w:t>
      </w:r>
      <w:proofErr w:type="gramEnd"/>
      <w:r w:rsidRPr="00312C7F">
        <w:rPr>
          <w:rFonts w:cs="Huawei Sans"/>
        </w:rPr>
        <w:t>https://www.huaweicloud.com/product/ecs.html</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，进入弹性云服务器控制台。</w:t>
      </w:r>
    </w:p>
    <w:p w14:paraId="2F63023C" w14:textId="77777777" w:rsidR="004B1460" w:rsidRDefault="004B1460" w:rsidP="004B1460">
      <w:pPr>
        <w:pStyle w:val="4a"/>
        <w:rPr>
          <w:rFonts w:cs="Huawei Sans"/>
        </w:rPr>
      </w:pPr>
      <w:r w:rsidRPr="00312C7F">
        <w:rPr>
          <w:rFonts w:cs="Huawei Sans"/>
        </w:rPr>
        <w:t>参照以下配置购买云主机，列表中未涉及的配置保持默认值。</w:t>
      </w:r>
    </w:p>
    <w:p w14:paraId="7C729A77" w14:textId="77777777" w:rsidR="00E527AB" w:rsidRDefault="00E527AB" w:rsidP="00056A66">
      <w:pPr>
        <w:pStyle w:val="1e"/>
        <w:ind w:left="480" w:firstLine="840"/>
        <w:rPr>
          <w:rFonts w:hint="eastAsia"/>
        </w:rPr>
      </w:pPr>
    </w:p>
    <w:p w14:paraId="34FD9C68" w14:textId="77777777" w:rsidR="00A53115" w:rsidRPr="00312C7F" w:rsidRDefault="00A53115" w:rsidP="00056A66">
      <w:pPr>
        <w:pStyle w:val="1e"/>
        <w:ind w:left="480" w:firstLine="840"/>
        <w:rPr>
          <w:rFonts w:hint="eastAsia"/>
        </w:rPr>
      </w:pPr>
    </w:p>
    <w:tbl>
      <w:tblPr>
        <w:tblStyle w:val="V307"/>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190"/>
        <w:gridCol w:w="1461"/>
        <w:gridCol w:w="5287"/>
      </w:tblGrid>
      <w:tr w:rsidR="004B1460" w:rsidRPr="00312C7F" w14:paraId="06329C61"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shd w:val="clear" w:color="auto" w:fill="D9D9D9" w:themeFill="background1" w:themeFillShade="D9"/>
          </w:tcPr>
          <w:p w14:paraId="04597445" w14:textId="77777777" w:rsidR="004B1460" w:rsidRPr="00312C7F" w:rsidRDefault="004B1460" w:rsidP="007521D6">
            <w:pPr>
              <w:pStyle w:val="5a"/>
            </w:pPr>
            <w:r w:rsidRPr="00312C7F">
              <w:lastRenderedPageBreak/>
              <w:t>配置分类</w:t>
            </w:r>
          </w:p>
        </w:tc>
        <w:tc>
          <w:tcPr>
            <w:tcW w:w="920" w:type="pct"/>
            <w:shd w:val="clear" w:color="auto" w:fill="D9D9D9" w:themeFill="background1" w:themeFillShade="D9"/>
          </w:tcPr>
          <w:p w14:paraId="76CE1E94"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配置项</w:t>
            </w:r>
          </w:p>
        </w:tc>
        <w:tc>
          <w:tcPr>
            <w:tcW w:w="3330" w:type="pct"/>
            <w:shd w:val="clear" w:color="auto" w:fill="D9D9D9" w:themeFill="background1" w:themeFillShade="D9"/>
          </w:tcPr>
          <w:p w14:paraId="5C7817B7"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建议选择</w:t>
            </w:r>
          </w:p>
        </w:tc>
      </w:tr>
      <w:tr w:rsidR="004B1460" w:rsidRPr="00312C7F" w14:paraId="5C5A7A4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5EA5E0FF" w14:textId="77777777" w:rsidR="004B1460" w:rsidRPr="00312C7F" w:rsidRDefault="004B1460" w:rsidP="007521D6">
            <w:pPr>
              <w:pStyle w:val="5a"/>
            </w:pPr>
            <w:r w:rsidRPr="00312C7F">
              <w:t>基础配置</w:t>
            </w:r>
          </w:p>
        </w:tc>
        <w:tc>
          <w:tcPr>
            <w:tcW w:w="920" w:type="pct"/>
          </w:tcPr>
          <w:p w14:paraId="1CB5737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计费模式</w:t>
            </w:r>
          </w:p>
        </w:tc>
        <w:tc>
          <w:tcPr>
            <w:tcW w:w="3330" w:type="pct"/>
          </w:tcPr>
          <w:p w14:paraId="781BC4D1" w14:textId="65393EC1" w:rsidR="004B1460" w:rsidRPr="00312C7F" w:rsidRDefault="00D86B93" w:rsidP="00D86B93">
            <w:pPr>
              <w:pStyle w:val="5a"/>
              <w:cnfStyle w:val="000000000000" w:firstRow="0" w:lastRow="0" w:firstColumn="0" w:lastColumn="0" w:oddVBand="0" w:evenVBand="0" w:oddHBand="0" w:evenHBand="0" w:firstRowFirstColumn="0" w:firstRowLastColumn="0" w:lastRowFirstColumn="0" w:lastRowLastColumn="0"/>
            </w:pPr>
            <w:r>
              <w:rPr>
                <w:rFonts w:hint="eastAsia"/>
              </w:rPr>
              <w:t>按需计费</w:t>
            </w:r>
            <w:r w:rsidR="004B1460" w:rsidRPr="00312C7F">
              <w:t xml:space="preserve"> </w:t>
            </w:r>
          </w:p>
        </w:tc>
      </w:tr>
      <w:tr w:rsidR="004B1460" w:rsidRPr="00312C7F" w14:paraId="4ADA7A8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612462C" w14:textId="77777777" w:rsidR="004B1460" w:rsidRPr="00312C7F" w:rsidRDefault="004B1460" w:rsidP="007521D6">
            <w:pPr>
              <w:pStyle w:val="5a"/>
            </w:pPr>
          </w:p>
        </w:tc>
        <w:tc>
          <w:tcPr>
            <w:tcW w:w="920" w:type="pct"/>
          </w:tcPr>
          <w:p w14:paraId="561ABEE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区域</w:t>
            </w:r>
          </w:p>
        </w:tc>
        <w:tc>
          <w:tcPr>
            <w:tcW w:w="3330" w:type="pct"/>
          </w:tcPr>
          <w:p w14:paraId="5B1B8C1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华北</w:t>
            </w:r>
            <w:r w:rsidRPr="00312C7F">
              <w:t>-</w:t>
            </w:r>
            <w:r w:rsidRPr="00312C7F">
              <w:t>北京四</w:t>
            </w:r>
            <w:r w:rsidRPr="00312C7F">
              <w:t xml:space="preserve"> (</w:t>
            </w:r>
            <w:r w:rsidRPr="00312C7F">
              <w:t>凤凰商城用例所在区域）</w:t>
            </w:r>
          </w:p>
        </w:tc>
      </w:tr>
      <w:tr w:rsidR="004B1460" w:rsidRPr="00312C7F" w14:paraId="4657D00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3A9BE9B5" w14:textId="77777777" w:rsidR="004B1460" w:rsidRPr="00312C7F" w:rsidRDefault="004B1460" w:rsidP="007521D6">
            <w:pPr>
              <w:pStyle w:val="5a"/>
            </w:pPr>
          </w:p>
        </w:tc>
        <w:tc>
          <w:tcPr>
            <w:tcW w:w="920" w:type="pct"/>
          </w:tcPr>
          <w:p w14:paraId="0A619BF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可用区</w:t>
            </w:r>
            <w:proofErr w:type="gramEnd"/>
          </w:p>
        </w:tc>
        <w:tc>
          <w:tcPr>
            <w:tcW w:w="3330" w:type="pct"/>
          </w:tcPr>
          <w:p w14:paraId="5DA9636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随机分配</w:t>
            </w:r>
          </w:p>
        </w:tc>
      </w:tr>
      <w:tr w:rsidR="004B1460" w:rsidRPr="00312C7F" w14:paraId="3158BFAF"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1D51D79" w14:textId="77777777" w:rsidR="004B1460" w:rsidRPr="00312C7F" w:rsidRDefault="004B1460" w:rsidP="007521D6">
            <w:pPr>
              <w:pStyle w:val="5a"/>
            </w:pPr>
          </w:p>
        </w:tc>
        <w:tc>
          <w:tcPr>
            <w:tcW w:w="920" w:type="pct"/>
          </w:tcPr>
          <w:p w14:paraId="57D87EE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CPU</w:t>
            </w:r>
            <w:r w:rsidRPr="00312C7F">
              <w:t>架构</w:t>
            </w:r>
          </w:p>
        </w:tc>
        <w:tc>
          <w:tcPr>
            <w:tcW w:w="3330" w:type="pct"/>
          </w:tcPr>
          <w:p w14:paraId="27884200" w14:textId="673F35FE" w:rsidR="004B1460" w:rsidRPr="00312C7F" w:rsidRDefault="00A53115" w:rsidP="007521D6">
            <w:pPr>
              <w:pStyle w:val="5a"/>
              <w:cnfStyle w:val="000000000000" w:firstRow="0" w:lastRow="0" w:firstColumn="0" w:lastColumn="0" w:oddVBand="0" w:evenVBand="0" w:oddHBand="0" w:evenHBand="0" w:firstRowFirstColumn="0" w:firstRowLastColumn="0" w:lastRowFirstColumn="0" w:lastRowLastColumn="0"/>
            </w:pPr>
            <w:r>
              <w:t>X86</w:t>
            </w:r>
            <w:r w:rsidR="004B1460" w:rsidRPr="00312C7F">
              <w:t>计算</w:t>
            </w:r>
          </w:p>
        </w:tc>
      </w:tr>
      <w:tr w:rsidR="004B1460" w:rsidRPr="00312C7F" w14:paraId="3E7273F7"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4BE7391" w14:textId="77777777" w:rsidR="004B1460" w:rsidRPr="00312C7F" w:rsidRDefault="004B1460" w:rsidP="007521D6">
            <w:pPr>
              <w:pStyle w:val="5a"/>
            </w:pPr>
          </w:p>
        </w:tc>
        <w:tc>
          <w:tcPr>
            <w:tcW w:w="920" w:type="pct"/>
          </w:tcPr>
          <w:p w14:paraId="0964571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696E1041" w14:textId="197B1656"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通用计算型</w:t>
            </w:r>
            <w:r w:rsidRPr="00312C7F">
              <w:t xml:space="preserve"> </w:t>
            </w:r>
            <w:r w:rsidR="00586C93">
              <w:t>–</w:t>
            </w:r>
            <w:r w:rsidRPr="00312C7F">
              <w:t xml:space="preserve"> </w:t>
            </w:r>
            <w:r w:rsidR="00586C93">
              <w:rPr>
                <w:rFonts w:hint="eastAsia"/>
              </w:rPr>
              <w:t>s</w:t>
            </w:r>
            <w:r w:rsidR="00586C93">
              <w:t>6</w:t>
            </w:r>
            <w:r w:rsidRPr="00312C7F">
              <w:t>.large.2</w:t>
            </w:r>
            <w:r w:rsidRPr="00312C7F">
              <w:t>（</w:t>
            </w:r>
            <w:r w:rsidRPr="00312C7F">
              <w:rPr>
                <w:color w:val="252B3A"/>
              </w:rPr>
              <w:t>若已售罄，可选其他</w:t>
            </w:r>
            <w:r w:rsidRPr="00312C7F">
              <w:rPr>
                <w:color w:val="252B3A"/>
              </w:rPr>
              <w:t>2</w:t>
            </w:r>
            <w:r w:rsidRPr="00312C7F">
              <w:rPr>
                <w:color w:val="252B3A"/>
              </w:rPr>
              <w:t>核</w:t>
            </w:r>
            <w:r w:rsidRPr="00312C7F">
              <w:rPr>
                <w:color w:val="252B3A"/>
              </w:rPr>
              <w:t>4G</w:t>
            </w:r>
            <w:r w:rsidRPr="00312C7F">
              <w:rPr>
                <w:color w:val="252B3A"/>
              </w:rPr>
              <w:t>以上规格</w:t>
            </w:r>
            <w:r w:rsidRPr="00312C7F">
              <w:t>）。</w:t>
            </w:r>
          </w:p>
        </w:tc>
      </w:tr>
      <w:tr w:rsidR="004B1460" w:rsidRPr="00312C7F" w14:paraId="7EC6EF05"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7D7A937" w14:textId="77777777" w:rsidR="004B1460" w:rsidRPr="00312C7F" w:rsidRDefault="004B1460" w:rsidP="007521D6">
            <w:pPr>
              <w:pStyle w:val="5a"/>
            </w:pPr>
          </w:p>
        </w:tc>
        <w:tc>
          <w:tcPr>
            <w:tcW w:w="920" w:type="pct"/>
          </w:tcPr>
          <w:p w14:paraId="37837EB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镜像</w:t>
            </w:r>
          </w:p>
        </w:tc>
        <w:tc>
          <w:tcPr>
            <w:tcW w:w="3330" w:type="pct"/>
          </w:tcPr>
          <w:p w14:paraId="4AA032BA" w14:textId="50B91651" w:rsidR="004B1460" w:rsidRPr="00312C7F" w:rsidRDefault="004B1460" w:rsidP="00586C93">
            <w:pPr>
              <w:pStyle w:val="5a"/>
              <w:cnfStyle w:val="000000000000" w:firstRow="0" w:lastRow="0" w:firstColumn="0" w:lastColumn="0" w:oddVBand="0" w:evenVBand="0" w:oddHBand="0" w:evenHBand="0" w:firstRowFirstColumn="0" w:firstRowLastColumn="0" w:lastRowFirstColumn="0" w:lastRowLastColumn="0"/>
            </w:pPr>
            <w:r w:rsidRPr="00312C7F">
              <w:t>公共镜像</w:t>
            </w:r>
            <w:r w:rsidRPr="00312C7F">
              <w:t xml:space="preserve"> - Ubuntu </w:t>
            </w:r>
            <w:r w:rsidR="003A4F92">
              <w:t>18</w:t>
            </w:r>
            <w:r w:rsidRPr="00312C7F">
              <w:t xml:space="preserve">.04 </w:t>
            </w:r>
            <w:r w:rsidR="00586C93">
              <w:t xml:space="preserve">server </w:t>
            </w:r>
            <w:r w:rsidRPr="00312C7F">
              <w:t>64bit</w:t>
            </w:r>
          </w:p>
        </w:tc>
      </w:tr>
      <w:tr w:rsidR="004B1460" w:rsidRPr="00312C7F" w14:paraId="117C0682"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30CC90C6" w14:textId="77777777" w:rsidR="004B1460" w:rsidRPr="00312C7F" w:rsidRDefault="004B1460" w:rsidP="007521D6">
            <w:pPr>
              <w:pStyle w:val="5a"/>
            </w:pPr>
            <w:r w:rsidRPr="00312C7F">
              <w:t>网络配置</w:t>
            </w:r>
          </w:p>
        </w:tc>
        <w:tc>
          <w:tcPr>
            <w:tcW w:w="920" w:type="pct"/>
          </w:tcPr>
          <w:p w14:paraId="32DABC7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网络</w:t>
            </w:r>
          </w:p>
        </w:tc>
        <w:tc>
          <w:tcPr>
            <w:tcW w:w="3330" w:type="pct"/>
          </w:tcPr>
          <w:p w14:paraId="0C7C23F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在列表中任选一个即可。</w:t>
            </w:r>
          </w:p>
        </w:tc>
      </w:tr>
      <w:tr w:rsidR="004B1460" w:rsidRPr="00312C7F" w14:paraId="7AD5444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5E126BE9" w14:textId="77777777" w:rsidR="004B1460" w:rsidRPr="00312C7F" w:rsidRDefault="004B1460" w:rsidP="007521D6">
            <w:pPr>
              <w:pStyle w:val="5a"/>
            </w:pPr>
          </w:p>
        </w:tc>
        <w:tc>
          <w:tcPr>
            <w:tcW w:w="920" w:type="pct"/>
          </w:tcPr>
          <w:p w14:paraId="03C2BCD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弹性公网</w:t>
            </w:r>
            <w:r w:rsidRPr="00312C7F">
              <w:t>IP</w:t>
            </w:r>
          </w:p>
        </w:tc>
        <w:tc>
          <w:tcPr>
            <w:tcW w:w="3330" w:type="pct"/>
          </w:tcPr>
          <w:p w14:paraId="60D2320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现在购买</w:t>
            </w:r>
          </w:p>
        </w:tc>
      </w:tr>
      <w:tr w:rsidR="004B1460" w:rsidRPr="00312C7F" w14:paraId="4C084758"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2A9318E" w14:textId="77777777" w:rsidR="004B1460" w:rsidRPr="00312C7F" w:rsidRDefault="004B1460" w:rsidP="007521D6">
            <w:pPr>
              <w:pStyle w:val="5a"/>
            </w:pPr>
          </w:p>
        </w:tc>
        <w:tc>
          <w:tcPr>
            <w:tcW w:w="920" w:type="pct"/>
          </w:tcPr>
          <w:p w14:paraId="0FDF05C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79EE74EB"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动态</w:t>
            </w:r>
            <w:r w:rsidRPr="00312C7F">
              <w:t>BGP</w:t>
            </w:r>
          </w:p>
        </w:tc>
      </w:tr>
      <w:tr w:rsidR="004B1460" w:rsidRPr="00312C7F" w14:paraId="19886149"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74A5CB10" w14:textId="77777777" w:rsidR="004B1460" w:rsidRPr="00312C7F" w:rsidRDefault="004B1460" w:rsidP="007521D6">
            <w:pPr>
              <w:pStyle w:val="5a"/>
            </w:pPr>
          </w:p>
        </w:tc>
        <w:tc>
          <w:tcPr>
            <w:tcW w:w="920" w:type="pct"/>
          </w:tcPr>
          <w:p w14:paraId="176C2BB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计费方式</w:t>
            </w:r>
          </w:p>
        </w:tc>
        <w:tc>
          <w:tcPr>
            <w:tcW w:w="3330" w:type="pct"/>
          </w:tcPr>
          <w:p w14:paraId="2BD4B09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按带宽计费</w:t>
            </w:r>
          </w:p>
        </w:tc>
      </w:tr>
      <w:tr w:rsidR="004B1460" w:rsidRPr="00312C7F" w14:paraId="08C0B363"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2008F6BA" w14:textId="77777777" w:rsidR="004B1460" w:rsidRPr="00312C7F" w:rsidRDefault="004B1460" w:rsidP="007521D6">
            <w:pPr>
              <w:pStyle w:val="5a"/>
            </w:pPr>
          </w:p>
        </w:tc>
        <w:tc>
          <w:tcPr>
            <w:tcW w:w="920" w:type="pct"/>
          </w:tcPr>
          <w:p w14:paraId="12EE02CF"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带宽大小</w:t>
            </w:r>
          </w:p>
        </w:tc>
        <w:tc>
          <w:tcPr>
            <w:tcW w:w="3330" w:type="pct"/>
          </w:tcPr>
          <w:p w14:paraId="4FEE6C6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2M</w:t>
            </w:r>
          </w:p>
        </w:tc>
      </w:tr>
      <w:tr w:rsidR="004B1460" w:rsidRPr="00312C7F" w14:paraId="165B3707"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63AE90E3" w14:textId="77777777" w:rsidR="004B1460" w:rsidRPr="00312C7F" w:rsidRDefault="004B1460" w:rsidP="007521D6">
            <w:pPr>
              <w:pStyle w:val="5a"/>
            </w:pPr>
            <w:r w:rsidRPr="00312C7F">
              <w:t>高级配置</w:t>
            </w:r>
          </w:p>
        </w:tc>
        <w:tc>
          <w:tcPr>
            <w:tcW w:w="920" w:type="pct"/>
          </w:tcPr>
          <w:p w14:paraId="3AF94FF3"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云服务器名称</w:t>
            </w:r>
          </w:p>
        </w:tc>
        <w:tc>
          <w:tcPr>
            <w:tcW w:w="3330" w:type="pct"/>
          </w:tcPr>
          <w:p w14:paraId="097CDDF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自定义（为避免账户下购买过多</w:t>
            </w:r>
            <w:proofErr w:type="gramStart"/>
            <w:r w:rsidRPr="00312C7F">
              <w:t>个</w:t>
            </w:r>
            <w:proofErr w:type="gramEnd"/>
            <w:r w:rsidRPr="00312C7F">
              <w:t>主机时不易查找的情况，建议修改系统默认主机名称，使用易于辨认的主机名）。</w:t>
            </w:r>
          </w:p>
        </w:tc>
      </w:tr>
      <w:tr w:rsidR="004B1460" w:rsidRPr="00312C7F" w14:paraId="79B2F33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45ABE2A" w14:textId="77777777" w:rsidR="004B1460" w:rsidRPr="00312C7F" w:rsidRDefault="004B1460" w:rsidP="007521D6">
            <w:pPr>
              <w:pStyle w:val="5a"/>
            </w:pPr>
          </w:p>
        </w:tc>
        <w:tc>
          <w:tcPr>
            <w:tcW w:w="920" w:type="pct"/>
          </w:tcPr>
          <w:p w14:paraId="683E3B0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登录凭证</w:t>
            </w:r>
          </w:p>
        </w:tc>
        <w:tc>
          <w:tcPr>
            <w:tcW w:w="3330" w:type="pct"/>
          </w:tcPr>
          <w:p w14:paraId="366C743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密码</w:t>
            </w:r>
          </w:p>
        </w:tc>
      </w:tr>
      <w:tr w:rsidR="004B1460" w:rsidRPr="00312C7F" w14:paraId="0370D87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1295647" w14:textId="77777777" w:rsidR="004B1460" w:rsidRPr="00312C7F" w:rsidRDefault="004B1460" w:rsidP="007521D6">
            <w:pPr>
              <w:pStyle w:val="5a"/>
            </w:pPr>
          </w:p>
        </w:tc>
        <w:tc>
          <w:tcPr>
            <w:tcW w:w="920" w:type="pct"/>
          </w:tcPr>
          <w:p w14:paraId="09DFBEC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密码</w:t>
            </w:r>
          </w:p>
        </w:tc>
        <w:tc>
          <w:tcPr>
            <w:tcW w:w="3330" w:type="pct"/>
          </w:tcPr>
          <w:p w14:paraId="67A6C21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自定义</w:t>
            </w:r>
          </w:p>
        </w:tc>
      </w:tr>
      <w:tr w:rsidR="004B1460" w:rsidRPr="00312C7F" w14:paraId="2FB1818E"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B2D9E48" w14:textId="77777777" w:rsidR="004B1460" w:rsidRPr="00312C7F" w:rsidRDefault="004B1460" w:rsidP="007521D6">
            <w:pPr>
              <w:pStyle w:val="5a"/>
            </w:pPr>
          </w:p>
        </w:tc>
        <w:tc>
          <w:tcPr>
            <w:tcW w:w="920" w:type="pct"/>
          </w:tcPr>
          <w:p w14:paraId="401E017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云备份</w:t>
            </w:r>
          </w:p>
        </w:tc>
        <w:tc>
          <w:tcPr>
            <w:tcW w:w="3330" w:type="pct"/>
          </w:tcPr>
          <w:p w14:paraId="5A2A9C0D"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暂不购买</w:t>
            </w:r>
          </w:p>
        </w:tc>
      </w:tr>
    </w:tbl>
    <w:p w14:paraId="47C3EE77" w14:textId="77777777" w:rsidR="004B1460" w:rsidRPr="00312C7F" w:rsidRDefault="004B1460" w:rsidP="004B1460">
      <w:pPr>
        <w:pStyle w:val="4a"/>
        <w:rPr>
          <w:rFonts w:cs="Huawei Sans"/>
        </w:rPr>
      </w:pPr>
      <w:r w:rsidRPr="00312C7F">
        <w:rPr>
          <w:rFonts w:cs="Huawei Sans"/>
        </w:rPr>
        <w:t>在步骤</w:t>
      </w:r>
      <w:r w:rsidRPr="00A85B01">
        <w:rPr>
          <w:rFonts w:ascii="方正兰亭黑简体" w:cs="Huawei Sans"/>
        </w:rPr>
        <w:t>＂</w:t>
      </w:r>
      <w:r w:rsidRPr="00312C7F">
        <w:rPr>
          <w:rFonts w:cs="Huawei Sans"/>
        </w:rPr>
        <w:t>确认配置</w:t>
      </w:r>
      <w:r w:rsidRPr="00A85B01">
        <w:rPr>
          <w:rFonts w:ascii="方正兰亭黑简体" w:cs="Huawei Sans"/>
        </w:rPr>
        <w:t>＂</w:t>
      </w:r>
      <w:r w:rsidRPr="00312C7F">
        <w:rPr>
          <w:rFonts w:cs="Huawei Sans"/>
        </w:rPr>
        <w:t>中，勾选</w:t>
      </w:r>
      <w:r w:rsidRPr="00A85B01">
        <w:rPr>
          <w:rFonts w:ascii="方正兰亭黑简体" w:cs="Huawei Sans"/>
        </w:rPr>
        <w:t>＂</w:t>
      </w:r>
      <w:r w:rsidRPr="00312C7F">
        <w:rPr>
          <w:rFonts w:cs="Huawei Sans"/>
        </w:rPr>
        <w:t>我已经阅读并同意《华为镜像免责声明》</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任务提交成功！</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返回云主机列表</w:t>
      </w:r>
      <w:r w:rsidRPr="00A85B01">
        <w:rPr>
          <w:rFonts w:ascii="方正兰亭黑简体" w:cs="Huawei Sans"/>
        </w:rPr>
        <w:t>＂</w:t>
      </w:r>
      <w:r w:rsidRPr="00312C7F">
        <w:rPr>
          <w:rFonts w:cs="Huawei Sans"/>
        </w:rPr>
        <w:t>，即可看到刚刚购买的云主机。</w:t>
      </w:r>
    </w:p>
    <w:p w14:paraId="1A4698EA" w14:textId="77777777" w:rsidR="00586C93" w:rsidRDefault="00586C93" w:rsidP="00056A66">
      <w:pPr>
        <w:pStyle w:val="1e"/>
        <w:ind w:left="480" w:firstLine="840"/>
        <w:rPr>
          <w:rFonts w:hint="eastAsia"/>
        </w:rPr>
      </w:pPr>
    </w:p>
    <w:p w14:paraId="21651BCE" w14:textId="77777777" w:rsidR="00586C93" w:rsidRDefault="00586C93" w:rsidP="00056A66">
      <w:pPr>
        <w:pStyle w:val="1e"/>
        <w:ind w:left="480" w:firstLine="840"/>
        <w:rPr>
          <w:rFonts w:hint="eastAsia"/>
        </w:rPr>
      </w:pPr>
    </w:p>
    <w:p w14:paraId="3EE87CA9" w14:textId="77777777" w:rsidR="00586C93" w:rsidRDefault="00586C93" w:rsidP="00056A66">
      <w:pPr>
        <w:pStyle w:val="1e"/>
        <w:ind w:left="480" w:firstLine="840"/>
        <w:rPr>
          <w:rFonts w:hint="eastAsia"/>
        </w:rPr>
      </w:pPr>
    </w:p>
    <w:p w14:paraId="42A028D1" w14:textId="58864EBE" w:rsidR="004B1460" w:rsidRPr="00312C7F" w:rsidRDefault="00586C93"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743232" behindDoc="0" locked="0" layoutInCell="1" allowOverlap="1" wp14:anchorId="5992303D" wp14:editId="3C22E4E3">
                <wp:simplePos x="0" y="0"/>
                <wp:positionH relativeFrom="column">
                  <wp:posOffset>1461709</wp:posOffset>
                </wp:positionH>
                <wp:positionV relativeFrom="paragraph">
                  <wp:posOffset>2066273</wp:posOffset>
                </wp:positionV>
                <wp:extent cx="1002182" cy="131673"/>
                <wp:effectExtent l="19050" t="19050" r="26670" b="20955"/>
                <wp:wrapNone/>
                <wp:docPr id="43119" name="矩形 43119"/>
                <wp:cNvGraphicFramePr/>
                <a:graphic xmlns:a="http://schemas.openxmlformats.org/drawingml/2006/main">
                  <a:graphicData uri="http://schemas.microsoft.com/office/word/2010/wordprocessingShape">
                    <wps:wsp>
                      <wps:cNvSpPr/>
                      <wps:spPr>
                        <a:xfrm>
                          <a:off x="0" y="0"/>
                          <a:ext cx="100218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11D38" id="矩形 43119" o:spid="_x0000_s1026" style="position:absolute;left:0;text-align:left;margin-left:115.1pt;margin-top:162.7pt;width:78.9pt;height:10.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XZ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" filled="f" strokecolor="#c7000b" strokeweight="2.25pt"/>
            </w:pict>
          </mc:Fallback>
        </mc:AlternateContent>
      </w:r>
      <w:r>
        <w:rPr>
          <w:noProof/>
        </w:rPr>
        <w:drawing>
          <wp:inline distT="0" distB="0" distL="0" distR="0" wp14:anchorId="1E6DCFA1" wp14:editId="0D7D06F7">
            <wp:extent cx="5040000" cy="2260104"/>
            <wp:effectExtent l="19050" t="19050" r="27305" b="260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2260104"/>
                    </a:xfrm>
                    <a:prstGeom prst="rect">
                      <a:avLst/>
                    </a:prstGeom>
                    <a:ln w="12700">
                      <a:solidFill>
                        <a:schemeClr val="bg1">
                          <a:lumMod val="85000"/>
                        </a:schemeClr>
                      </a:solidFill>
                    </a:ln>
                  </pic:spPr>
                </pic:pic>
              </a:graphicData>
            </a:graphic>
          </wp:inline>
        </w:drawing>
      </w:r>
    </w:p>
    <w:p w14:paraId="154AAEBF" w14:textId="6D8CA420" w:rsidR="004B1460" w:rsidRPr="00312C7F" w:rsidRDefault="004B1460" w:rsidP="00C95A6E">
      <w:pPr>
        <w:pStyle w:val="30"/>
      </w:pPr>
      <w:r w:rsidRPr="00312C7F">
        <w:t>返回控制台，单击云主机名称，进入主机管理页面。选择</w:t>
      </w:r>
      <w:r w:rsidRPr="00A85B01">
        <w:t>＂</w:t>
      </w:r>
      <w:r w:rsidRPr="00312C7F">
        <w:t>安全组</w:t>
      </w:r>
      <w:r w:rsidRPr="00A85B01">
        <w:t>＂</w:t>
      </w:r>
      <w:r w:rsidRPr="00312C7F">
        <w:t>页签，单击安全组名称，展开详情，单击</w:t>
      </w:r>
      <w:r w:rsidRPr="00A85B01">
        <w:t>＂</w:t>
      </w:r>
      <w:r w:rsidRPr="00312C7F">
        <w:t>更改安全组规则</w:t>
      </w:r>
      <w:r w:rsidRPr="00A85B01">
        <w:t>＂</w:t>
      </w:r>
      <w:r w:rsidRPr="00312C7F">
        <w:t>，进入安全组管理界面。</w:t>
      </w:r>
    </w:p>
    <w:p w14:paraId="6D1EA08A" w14:textId="1AB09CBB" w:rsidR="004B1460" w:rsidRPr="00312C7F" w:rsidRDefault="007B6C0A" w:rsidP="00056A66">
      <w:pPr>
        <w:pStyle w:val="1e"/>
        <w:ind w:left="480" w:firstLine="840"/>
        <w:rPr>
          <w:rFonts w:hint="eastAsia"/>
        </w:rPr>
      </w:pPr>
      <w:r w:rsidRPr="00312C7F">
        <w:rPr>
          <w:noProof/>
        </w:rPr>
        <mc:AlternateContent>
          <mc:Choice Requires="wps">
            <w:drawing>
              <wp:anchor distT="0" distB="0" distL="114300" distR="114300" simplePos="0" relativeHeight="251745280" behindDoc="0" locked="0" layoutInCell="1" allowOverlap="1" wp14:anchorId="33167E0B" wp14:editId="38F49F5F">
                <wp:simplePos x="0" y="0"/>
                <wp:positionH relativeFrom="margin">
                  <wp:align>right</wp:align>
                </wp:positionH>
                <wp:positionV relativeFrom="paragraph">
                  <wp:posOffset>930075</wp:posOffset>
                </wp:positionV>
                <wp:extent cx="541325" cy="175565"/>
                <wp:effectExtent l="19050" t="19050" r="11430" b="15240"/>
                <wp:wrapNone/>
                <wp:docPr id="43122" name="矩形 43122"/>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5CE5" id="矩形 43122" o:spid="_x0000_s1026" style="position:absolute;left:0;text-align:left;margin-left:-8.6pt;margin-top:73.25pt;width:42.6pt;height:13.8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746304" behindDoc="0" locked="0" layoutInCell="1" allowOverlap="1" wp14:anchorId="501F52BB" wp14:editId="7D428BDC">
                <wp:simplePos x="0" y="0"/>
                <wp:positionH relativeFrom="column">
                  <wp:posOffset>1115278</wp:posOffset>
                </wp:positionH>
                <wp:positionV relativeFrom="paragraph">
                  <wp:posOffset>692411</wp:posOffset>
                </wp:positionV>
                <wp:extent cx="497433" cy="131674"/>
                <wp:effectExtent l="19050" t="19050" r="17145" b="20955"/>
                <wp:wrapNone/>
                <wp:docPr id="43125" name="矩形 43125"/>
                <wp:cNvGraphicFramePr/>
                <a:graphic xmlns:a="http://schemas.openxmlformats.org/drawingml/2006/main">
                  <a:graphicData uri="http://schemas.microsoft.com/office/word/2010/wordprocessingShape">
                    <wps:wsp>
                      <wps:cNvSpPr/>
                      <wps:spPr>
                        <a:xfrm>
                          <a:off x="0" y="0"/>
                          <a:ext cx="497433"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99A2A" id="矩形 43125" o:spid="_x0000_s1026" style="position:absolute;left:0;text-align:left;margin-left:87.8pt;margin-top:54.5pt;width:39.15pt;height:10.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744256" behindDoc="0" locked="0" layoutInCell="1" allowOverlap="1" wp14:anchorId="43A5E6E1" wp14:editId="04796CFB">
                <wp:simplePos x="0" y="0"/>
                <wp:positionH relativeFrom="column">
                  <wp:posOffset>1994927</wp:posOffset>
                </wp:positionH>
                <wp:positionV relativeFrom="paragraph">
                  <wp:posOffset>206375</wp:posOffset>
                </wp:positionV>
                <wp:extent cx="453542" cy="131673"/>
                <wp:effectExtent l="19050" t="19050" r="22860" b="20955"/>
                <wp:wrapNone/>
                <wp:docPr id="43121" name="矩形 43121"/>
                <wp:cNvGraphicFramePr/>
                <a:graphic xmlns:a="http://schemas.openxmlformats.org/drawingml/2006/main">
                  <a:graphicData uri="http://schemas.microsoft.com/office/word/2010/wordprocessingShape">
                    <wps:wsp>
                      <wps:cNvSpPr/>
                      <wps:spPr>
                        <a:xfrm>
                          <a:off x="0" y="0"/>
                          <a:ext cx="45354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68456" id="矩形 43121" o:spid="_x0000_s1026" style="position:absolute;left:0;text-align:left;margin-left:157.1pt;margin-top:16.25pt;width:35.7pt;height:10.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" filled="f" strokecolor="#c7000b" strokeweight="2.25pt"/>
            </w:pict>
          </mc:Fallback>
        </mc:AlternateContent>
      </w:r>
      <w:r w:rsidR="004B1460" w:rsidRPr="00312C7F">
        <w:rPr>
          <w:noProof/>
        </w:rPr>
        <w:drawing>
          <wp:inline distT="0" distB="0" distL="0" distR="0" wp14:anchorId="17F6732E" wp14:editId="5CE8763F">
            <wp:extent cx="5454000" cy="1680679"/>
            <wp:effectExtent l="19050" t="19050" r="13970" b="152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54000" cy="1680679"/>
                    </a:xfrm>
                    <a:prstGeom prst="rect">
                      <a:avLst/>
                    </a:prstGeom>
                    <a:ln w="12700">
                      <a:solidFill>
                        <a:schemeClr val="bg1">
                          <a:lumMod val="85000"/>
                        </a:schemeClr>
                      </a:solidFill>
                    </a:ln>
                  </pic:spPr>
                </pic:pic>
              </a:graphicData>
            </a:graphic>
          </wp:inline>
        </w:drawing>
      </w:r>
    </w:p>
    <w:p w14:paraId="4B01AF17" w14:textId="77777777" w:rsidR="004B1460" w:rsidRPr="00312C7F" w:rsidRDefault="004B1460" w:rsidP="00056A66">
      <w:pPr>
        <w:pStyle w:val="1e"/>
        <w:ind w:left="480" w:firstLine="840"/>
        <w:rPr>
          <w:rFonts w:hint="eastAsia"/>
        </w:rPr>
      </w:pPr>
      <w:r w:rsidRPr="00312C7F">
        <w:t>选择</w:t>
      </w:r>
      <w:r w:rsidRPr="00A85B01">
        <w:t>＂</w:t>
      </w:r>
      <w:proofErr w:type="gramStart"/>
      <w:r w:rsidRPr="00312C7F">
        <w:t>入方向</w:t>
      </w:r>
      <w:proofErr w:type="gramEnd"/>
      <w:r w:rsidRPr="00312C7F">
        <w:t>规则</w:t>
      </w:r>
      <w:r w:rsidRPr="00A85B01">
        <w:t>＂</w:t>
      </w:r>
      <w:r w:rsidRPr="00312C7F">
        <w:t>页签，单击</w:t>
      </w:r>
      <w:r w:rsidRPr="00A85B01">
        <w:t>＂</w:t>
      </w:r>
      <w:r w:rsidRPr="00312C7F">
        <w:t>添加规则</w:t>
      </w:r>
      <w:r w:rsidRPr="00A85B01">
        <w:t>＂</w:t>
      </w:r>
      <w:r w:rsidRPr="00312C7F">
        <w:t>，添加一条</w:t>
      </w:r>
      <w:proofErr w:type="gramStart"/>
      <w:r w:rsidRPr="00312C7F">
        <w:t>入方向</w:t>
      </w:r>
      <w:proofErr w:type="gramEnd"/>
      <w:r w:rsidRPr="00312C7F">
        <w:t>规则</w:t>
      </w:r>
      <w:r w:rsidRPr="00A85B01">
        <w:t>＂</w:t>
      </w:r>
      <w:r w:rsidRPr="00312C7F">
        <w:t>允许访问</w:t>
      </w:r>
      <w:r w:rsidRPr="00312C7F">
        <w:t>5000</w:t>
      </w:r>
      <w:r w:rsidRPr="00312C7F">
        <w:t>以及</w:t>
      </w:r>
      <w:r w:rsidRPr="00312C7F">
        <w:t>5001</w:t>
      </w:r>
      <w:r w:rsidRPr="00312C7F">
        <w:t>端口</w:t>
      </w:r>
      <w:r w:rsidRPr="00A85B01">
        <w:t>＂</w:t>
      </w:r>
      <w:r w:rsidRPr="00312C7F">
        <w:t>。</w:t>
      </w:r>
    </w:p>
    <w:p w14:paraId="1AA6E0FF" w14:textId="5185BF7A" w:rsidR="004B1460" w:rsidRDefault="007B6C0A" w:rsidP="00056A66">
      <w:pPr>
        <w:pStyle w:val="1e"/>
        <w:ind w:left="480" w:firstLine="840"/>
        <w:rPr>
          <w:rFonts w:hint="eastAsia"/>
        </w:rPr>
      </w:pPr>
      <w:r w:rsidRPr="00312C7F">
        <w:rPr>
          <w:noProof/>
        </w:rPr>
        <mc:AlternateContent>
          <mc:Choice Requires="wps">
            <w:drawing>
              <wp:anchor distT="0" distB="0" distL="114300" distR="114300" simplePos="0" relativeHeight="251749376" behindDoc="0" locked="0" layoutInCell="1" allowOverlap="1" wp14:anchorId="6BF5716A" wp14:editId="68CDD563">
                <wp:simplePos x="0" y="0"/>
                <wp:positionH relativeFrom="column">
                  <wp:posOffset>1807192</wp:posOffset>
                </wp:positionH>
                <wp:positionV relativeFrom="paragraph">
                  <wp:posOffset>1592841</wp:posOffset>
                </wp:positionV>
                <wp:extent cx="490119" cy="175565"/>
                <wp:effectExtent l="19050" t="19050" r="24765" b="15240"/>
                <wp:wrapNone/>
                <wp:docPr id="43128" name="矩形 43128"/>
                <wp:cNvGraphicFramePr/>
                <a:graphic xmlns:a="http://schemas.openxmlformats.org/drawingml/2006/main">
                  <a:graphicData uri="http://schemas.microsoft.com/office/word/2010/wordprocessingShape">
                    <wps:wsp>
                      <wps:cNvSpPr/>
                      <wps:spPr>
                        <a:xfrm>
                          <a:off x="0" y="0"/>
                          <a:ext cx="490119"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10717" id="矩形 43128" o:spid="_x0000_s1026" style="position:absolute;left:0;text-align:left;margin-left:142.3pt;margin-top:125.4pt;width:38.6pt;height:1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747328" behindDoc="0" locked="0" layoutInCell="1" allowOverlap="1" wp14:anchorId="74948F5C" wp14:editId="4A0A555D">
                <wp:simplePos x="0" y="0"/>
                <wp:positionH relativeFrom="column">
                  <wp:posOffset>1199506</wp:posOffset>
                </wp:positionH>
                <wp:positionV relativeFrom="paragraph">
                  <wp:posOffset>188856</wp:posOffset>
                </wp:positionV>
                <wp:extent cx="541020" cy="131445"/>
                <wp:effectExtent l="19050" t="19050" r="11430" b="20955"/>
                <wp:wrapNone/>
                <wp:docPr id="43126" name="矩形 43126"/>
                <wp:cNvGraphicFramePr/>
                <a:graphic xmlns:a="http://schemas.openxmlformats.org/drawingml/2006/main">
                  <a:graphicData uri="http://schemas.microsoft.com/office/word/2010/wordprocessingShape">
                    <wps:wsp>
                      <wps:cNvSpPr/>
                      <wps:spPr>
                        <a:xfrm>
                          <a:off x="0" y="0"/>
                          <a:ext cx="541020" cy="131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5BDA" id="矩形 43126" o:spid="_x0000_s1026" style="position:absolute;left:0;text-align:left;margin-left:94.45pt;margin-top:14.85pt;width:42.6pt;height:10.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748352" behindDoc="0" locked="0" layoutInCell="1" allowOverlap="1" wp14:anchorId="042FB80F" wp14:editId="130F9725">
                <wp:simplePos x="0" y="0"/>
                <wp:positionH relativeFrom="column">
                  <wp:posOffset>917940</wp:posOffset>
                </wp:positionH>
                <wp:positionV relativeFrom="paragraph">
                  <wp:posOffset>499110</wp:posOffset>
                </wp:positionV>
                <wp:extent cx="438912" cy="124358"/>
                <wp:effectExtent l="19050" t="19050" r="18415" b="28575"/>
                <wp:wrapNone/>
                <wp:docPr id="43127" name="矩形 43127"/>
                <wp:cNvGraphicFramePr/>
                <a:graphic xmlns:a="http://schemas.openxmlformats.org/drawingml/2006/main">
                  <a:graphicData uri="http://schemas.microsoft.com/office/word/2010/wordprocessingShape">
                    <wps:wsp>
                      <wps:cNvSpPr/>
                      <wps:spPr>
                        <a:xfrm>
                          <a:off x="0" y="0"/>
                          <a:ext cx="438912"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963CB" id="矩形 43127" o:spid="_x0000_s1026" style="position:absolute;left:0;text-align:left;margin-left:72.3pt;margin-top:39.3pt;width:34.55pt;height: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" filled="f" strokecolor="#c7000b" strokeweight="2.25pt"/>
            </w:pict>
          </mc:Fallback>
        </mc:AlternateContent>
      </w:r>
      <w:r w:rsidR="004B1460">
        <w:rPr>
          <w:noProof/>
        </w:rPr>
        <w:drawing>
          <wp:inline distT="0" distB="0" distL="0" distR="0" wp14:anchorId="54F5B78F" wp14:editId="718FC3E9">
            <wp:extent cx="5454000" cy="2360872"/>
            <wp:effectExtent l="19050" t="19050" r="13970" b="209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54000" cy="2360872"/>
                    </a:xfrm>
                    <a:prstGeom prst="rect">
                      <a:avLst/>
                    </a:prstGeom>
                    <a:ln w="12700">
                      <a:solidFill>
                        <a:schemeClr val="bg1">
                          <a:lumMod val="85000"/>
                        </a:schemeClr>
                      </a:solidFill>
                    </a:ln>
                  </pic:spPr>
                </pic:pic>
              </a:graphicData>
            </a:graphic>
          </wp:inline>
        </w:drawing>
      </w:r>
    </w:p>
    <w:p w14:paraId="0F124FBC" w14:textId="478160BA" w:rsidR="004B1460" w:rsidRPr="00312C7F" w:rsidRDefault="004B1460" w:rsidP="00C95A6E">
      <w:pPr>
        <w:pStyle w:val="30"/>
      </w:pPr>
      <w:r w:rsidRPr="00312C7F">
        <w:t>添加授信主机。</w:t>
      </w:r>
    </w:p>
    <w:p w14:paraId="4C89A282" w14:textId="77777777" w:rsidR="004B1460" w:rsidRPr="00312C7F" w:rsidRDefault="004B1460" w:rsidP="00056A66">
      <w:pPr>
        <w:pStyle w:val="1e"/>
        <w:ind w:left="480" w:firstLine="840"/>
        <w:rPr>
          <w:rFonts w:hint="eastAsia"/>
        </w:rPr>
      </w:pPr>
      <w:r w:rsidRPr="00312C7F">
        <w:t>进入项目，单击页面上方导航</w:t>
      </w:r>
      <w:r w:rsidRPr="00A85B01">
        <w:t>＂</w:t>
      </w:r>
      <w:r w:rsidRPr="00312C7F">
        <w:t>设置</w:t>
      </w:r>
      <w:r w:rsidRPr="00312C7F">
        <w:t xml:space="preserve"> &gt; </w:t>
      </w:r>
      <w:r w:rsidRPr="00312C7F">
        <w:t>通用设置</w:t>
      </w:r>
      <w:r w:rsidRPr="00A85B01">
        <w:t>＂</w:t>
      </w:r>
      <w:r w:rsidRPr="00312C7F">
        <w:t>。在左侧导航栏选择</w:t>
      </w:r>
      <w:r w:rsidRPr="00A85B01">
        <w:t>＂</w:t>
      </w:r>
      <w:r w:rsidRPr="00312C7F">
        <w:t>主机组管理</w:t>
      </w:r>
      <w:r w:rsidRPr="00A85B01">
        <w:t>＂</w:t>
      </w:r>
      <w:r w:rsidRPr="00312C7F">
        <w:t>，单击</w:t>
      </w:r>
      <w:r w:rsidRPr="00A85B01">
        <w:t>＂</w:t>
      </w:r>
      <w:r w:rsidRPr="00312C7F">
        <w:t>新建主机组</w:t>
      </w:r>
      <w:r w:rsidRPr="00A85B01">
        <w:t>＂</w:t>
      </w:r>
      <w:r w:rsidRPr="00312C7F">
        <w:t>。输入主机组名，单击</w:t>
      </w:r>
      <w:r w:rsidRPr="00A85B01">
        <w:t>＂</w:t>
      </w:r>
      <w:r w:rsidRPr="00312C7F">
        <w:t>保存</w:t>
      </w:r>
      <w:r w:rsidRPr="00A85B01">
        <w:t>＂</w:t>
      </w:r>
      <w:r w:rsidRPr="00312C7F">
        <w:t>。</w:t>
      </w:r>
    </w:p>
    <w:p w14:paraId="572C2C71" w14:textId="77777777" w:rsidR="004B1460" w:rsidRPr="00312C7F" w:rsidRDefault="004B1460" w:rsidP="00056A66">
      <w:pPr>
        <w:pStyle w:val="1e"/>
        <w:ind w:left="480" w:firstLine="840"/>
        <w:rPr>
          <w:rFonts w:hint="eastAsia"/>
        </w:rPr>
      </w:pPr>
      <w:r w:rsidRPr="00312C7F">
        <w:lastRenderedPageBreak/>
        <w:t xml:space="preserve"> </w:t>
      </w:r>
      <w:r w:rsidRPr="00312C7F">
        <w:rPr>
          <w:noProof/>
        </w:rPr>
        <w:drawing>
          <wp:inline distT="0" distB="0" distL="0" distR="0" wp14:anchorId="335BC61E" wp14:editId="011C5F04">
            <wp:extent cx="3960000" cy="2016386"/>
            <wp:effectExtent l="0" t="0" r="2540" b="3175"/>
            <wp:docPr id="43072" name="图片 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60000" cy="2016386"/>
                    </a:xfrm>
                    <a:prstGeom prst="rect">
                      <a:avLst/>
                    </a:prstGeom>
                    <a:noFill/>
                  </pic:spPr>
                </pic:pic>
              </a:graphicData>
            </a:graphic>
          </wp:inline>
        </w:drawing>
      </w:r>
    </w:p>
    <w:p w14:paraId="54B1D560" w14:textId="77777777" w:rsidR="004B1460" w:rsidRPr="00312C7F" w:rsidRDefault="004B1460" w:rsidP="00056A66">
      <w:pPr>
        <w:pStyle w:val="1e"/>
        <w:ind w:left="480" w:firstLine="840"/>
        <w:rPr>
          <w:rFonts w:hint="eastAsia"/>
        </w:rPr>
      </w:pPr>
      <w:r w:rsidRPr="00312C7F">
        <w:t>单击</w:t>
      </w:r>
      <w:r w:rsidRPr="00A85B01">
        <w:t>＂</w:t>
      </w:r>
      <w:r w:rsidRPr="00312C7F">
        <w:t>添加主机</w:t>
      </w:r>
      <w:r w:rsidRPr="00A85B01">
        <w:t>＂</w:t>
      </w:r>
      <w:r w:rsidRPr="00312C7F">
        <w:t>，在弹框中输入刚刚购买的</w:t>
      </w:r>
      <w:r w:rsidRPr="00312C7F">
        <w:t>ECS</w:t>
      </w:r>
      <w:r w:rsidRPr="00312C7F">
        <w:t>主机信息，单击</w:t>
      </w:r>
      <w:r w:rsidRPr="00A85B01">
        <w:t>＂</w:t>
      </w:r>
      <w:r w:rsidRPr="00312C7F">
        <w:t>添加</w:t>
      </w:r>
      <w:r w:rsidRPr="00A85B01">
        <w:t>＂</w:t>
      </w:r>
      <w:r w:rsidRPr="00312C7F">
        <w:t>保存。</w:t>
      </w:r>
    </w:p>
    <w:p w14:paraId="4553940C" w14:textId="2563BBB4" w:rsidR="004B1460" w:rsidRPr="00312C7F" w:rsidRDefault="007B6C0A" w:rsidP="00056A66">
      <w:pPr>
        <w:pStyle w:val="1e"/>
        <w:ind w:left="480" w:firstLine="840"/>
        <w:rPr>
          <w:rFonts w:hint="eastAsia"/>
        </w:rPr>
      </w:pPr>
      <w:r w:rsidRPr="00312C7F">
        <w:rPr>
          <w:noProof/>
        </w:rPr>
        <mc:AlternateContent>
          <mc:Choice Requires="wps">
            <w:drawing>
              <wp:anchor distT="0" distB="0" distL="114300" distR="114300" simplePos="0" relativeHeight="251751424" behindDoc="0" locked="0" layoutInCell="1" allowOverlap="1" wp14:anchorId="52918905" wp14:editId="4BD4152A">
                <wp:simplePos x="0" y="0"/>
                <wp:positionH relativeFrom="column">
                  <wp:posOffset>2306972</wp:posOffset>
                </wp:positionH>
                <wp:positionV relativeFrom="paragraph">
                  <wp:posOffset>1597721</wp:posOffset>
                </wp:positionV>
                <wp:extent cx="307238" cy="548640"/>
                <wp:effectExtent l="19050" t="19050" r="17145" b="22860"/>
                <wp:wrapNone/>
                <wp:docPr id="43200" name="矩形 43200"/>
                <wp:cNvGraphicFramePr/>
                <a:graphic xmlns:a="http://schemas.openxmlformats.org/drawingml/2006/main">
                  <a:graphicData uri="http://schemas.microsoft.com/office/word/2010/wordprocessingShape">
                    <wps:wsp>
                      <wps:cNvSpPr/>
                      <wps:spPr>
                        <a:xfrm>
                          <a:off x="0" y="0"/>
                          <a:ext cx="307238" cy="54864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61FE5" id="矩形 43200" o:spid="_x0000_s1026" style="position:absolute;left:0;text-align:left;margin-left:181.65pt;margin-top:125.8pt;width:24.2pt;height:43.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750400" behindDoc="0" locked="0" layoutInCell="1" allowOverlap="1" wp14:anchorId="72ABD3E3" wp14:editId="7E24C12D">
                <wp:simplePos x="0" y="0"/>
                <wp:positionH relativeFrom="column">
                  <wp:posOffset>2325126</wp:posOffset>
                </wp:positionH>
                <wp:positionV relativeFrom="paragraph">
                  <wp:posOffset>694299</wp:posOffset>
                </wp:positionV>
                <wp:extent cx="541325" cy="175565"/>
                <wp:effectExtent l="19050" t="19050" r="11430" b="15240"/>
                <wp:wrapNone/>
                <wp:docPr id="43132" name="矩形 43132"/>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2039E" id="矩形 43132" o:spid="_x0000_s1026" style="position:absolute;left:0;text-align:left;margin-left:183.1pt;margin-top:54.65pt;width:42.6pt;height:13.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" filled="f" strokecolor="#c7000b" strokeweight="2.25pt"/>
            </w:pict>
          </mc:Fallback>
        </mc:AlternateContent>
      </w:r>
      <w:r w:rsidR="004B1460" w:rsidRPr="00312C7F">
        <w:rPr>
          <w:noProof/>
        </w:rPr>
        <w:drawing>
          <wp:inline distT="0" distB="0" distL="0" distR="0" wp14:anchorId="46A50F51" wp14:editId="45496BB2">
            <wp:extent cx="5454000" cy="2730161"/>
            <wp:effectExtent l="19050" t="19050" r="13970" b="13335"/>
            <wp:docPr id="43074" name="图片 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54000" cy="2730161"/>
                    </a:xfrm>
                    <a:prstGeom prst="rect">
                      <a:avLst/>
                    </a:prstGeom>
                    <a:noFill/>
                    <a:ln w="12700">
                      <a:solidFill>
                        <a:schemeClr val="bg1">
                          <a:lumMod val="85000"/>
                        </a:schemeClr>
                      </a:solidFill>
                    </a:ln>
                  </pic:spPr>
                </pic:pic>
              </a:graphicData>
            </a:graphic>
          </wp:inline>
        </w:drawing>
      </w:r>
    </w:p>
    <w:p w14:paraId="326377D6" w14:textId="77777777" w:rsidR="004B1460" w:rsidRPr="0067561E" w:rsidRDefault="004B1460" w:rsidP="00056A66">
      <w:pPr>
        <w:pStyle w:val="1e"/>
        <w:ind w:left="480" w:firstLine="840"/>
        <w:rPr>
          <w:rFonts w:hint="eastAsia"/>
        </w:rPr>
      </w:pPr>
      <w:r w:rsidRPr="0067561E">
        <w:t>当出现以下提示时，表示主机添加成功。</w:t>
      </w:r>
    </w:p>
    <w:p w14:paraId="2CF920AA" w14:textId="223CC92C" w:rsidR="004B1460" w:rsidRPr="00312C7F" w:rsidRDefault="004B1460" w:rsidP="00056A66">
      <w:pPr>
        <w:pStyle w:val="1e"/>
        <w:ind w:left="480" w:firstLine="840"/>
        <w:rPr>
          <w:rFonts w:hint="eastAsia"/>
        </w:rPr>
      </w:pPr>
      <w:r w:rsidRPr="00312C7F">
        <w:rPr>
          <w:noProof/>
        </w:rPr>
        <w:drawing>
          <wp:inline distT="0" distB="0" distL="0" distR="0" wp14:anchorId="7F2E708E" wp14:editId="10FE5974">
            <wp:extent cx="5454000" cy="1383247"/>
            <wp:effectExtent l="0" t="0" r="0" b="7620"/>
            <wp:docPr id="43075" name="图片 4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54000" cy="1383247"/>
                    </a:xfrm>
                    <a:prstGeom prst="rect">
                      <a:avLst/>
                    </a:prstGeom>
                    <a:noFill/>
                  </pic:spPr>
                </pic:pic>
              </a:graphicData>
            </a:graphic>
          </wp:inline>
        </w:drawing>
      </w:r>
    </w:p>
    <w:p w14:paraId="46F2CA93" w14:textId="46AEC062" w:rsidR="003E7466" w:rsidRDefault="003E7466" w:rsidP="003E7466">
      <w:pPr>
        <w:pStyle w:val="2"/>
      </w:pPr>
      <w:bookmarkStart w:id="56" w:name="_Toc80892086"/>
      <w:r>
        <w:t>使用</w:t>
      </w:r>
      <w:r>
        <w:t>DevCloud</w:t>
      </w:r>
      <w:r>
        <w:t>部署服务</w:t>
      </w:r>
      <w:r w:rsidR="006D380A">
        <w:t>配置主机环境</w:t>
      </w:r>
      <w:bookmarkEnd w:id="56"/>
    </w:p>
    <w:p w14:paraId="16B50E34" w14:textId="77777777" w:rsidR="006D380A" w:rsidRPr="00312C7F" w:rsidRDefault="006D380A" w:rsidP="00056A66">
      <w:pPr>
        <w:pStyle w:val="1e"/>
        <w:ind w:left="480" w:firstLine="840"/>
        <w:rPr>
          <w:rFonts w:hint="eastAsia"/>
        </w:rPr>
      </w:pPr>
      <w:r w:rsidRPr="00312C7F">
        <w:t>部署（</w:t>
      </w:r>
      <w:proofErr w:type="spellStart"/>
      <w:r w:rsidRPr="00312C7F">
        <w:t>CloudDeploy</w:t>
      </w:r>
      <w:proofErr w:type="spellEnd"/>
      <w:r w:rsidRPr="00312C7F">
        <w:t>）提供可视化、一键</w:t>
      </w:r>
      <w:proofErr w:type="gramStart"/>
      <w:r w:rsidRPr="00312C7F">
        <w:t>式部署</w:t>
      </w:r>
      <w:proofErr w:type="gramEnd"/>
      <w:r w:rsidRPr="00312C7F">
        <w:t>服务，支持并行部署和流水线无缝集成，支持脚本部署，容器部署等部署类型，支持</w:t>
      </w:r>
      <w:r w:rsidRPr="00312C7F">
        <w:t>java</w:t>
      </w:r>
      <w:r w:rsidRPr="00312C7F">
        <w:t>、</w:t>
      </w:r>
      <w:r w:rsidRPr="00312C7F">
        <w:t>node.js</w:t>
      </w:r>
      <w:r w:rsidRPr="00312C7F">
        <w:t>、</w:t>
      </w:r>
      <w:r w:rsidRPr="00312C7F">
        <w:t>python</w:t>
      </w:r>
      <w:r w:rsidRPr="00312C7F">
        <w:t>等多种技术</w:t>
      </w:r>
      <w:proofErr w:type="gramStart"/>
      <w:r w:rsidRPr="00312C7F">
        <w:t>栈</w:t>
      </w:r>
      <w:proofErr w:type="gramEnd"/>
      <w:r w:rsidRPr="00312C7F">
        <w:t>，实现部署环境标准化和部署过程自动化。</w:t>
      </w:r>
    </w:p>
    <w:p w14:paraId="6C66DE04" w14:textId="56F42698" w:rsidR="004B1460" w:rsidRPr="00312C7F" w:rsidRDefault="006D380A" w:rsidP="00056A66">
      <w:pPr>
        <w:pStyle w:val="1e"/>
        <w:ind w:left="480" w:firstLine="840"/>
        <w:rPr>
          <w:rFonts w:hint="eastAsia"/>
        </w:rPr>
      </w:pPr>
      <w:r>
        <w:lastRenderedPageBreak/>
        <w:t>凤凰商城软件要部署到前一节购买的</w:t>
      </w:r>
      <w:r>
        <w:t>ECS</w:t>
      </w:r>
      <w:r>
        <w:t>服务器主机上</w:t>
      </w:r>
      <w:r>
        <w:rPr>
          <w:rFonts w:hint="eastAsia"/>
        </w:rPr>
        <w:t>，</w:t>
      </w:r>
      <w:r>
        <w:t>需要配置主机环境</w:t>
      </w:r>
      <w:r>
        <w:rPr>
          <w:rFonts w:hint="eastAsia"/>
        </w:rPr>
        <w:t>，</w:t>
      </w:r>
      <w:r>
        <w:t>安装凤凰商城运行所需的软件</w:t>
      </w:r>
      <w:r>
        <w:rPr>
          <w:rFonts w:hint="eastAsia"/>
        </w:rPr>
        <w:t>。</w:t>
      </w:r>
      <w:r>
        <w:t>本节将</w:t>
      </w:r>
      <w:r w:rsidR="004B1460" w:rsidRPr="00312C7F">
        <w:t>为</w:t>
      </w:r>
      <w:r w:rsidR="004B1460" w:rsidRPr="00312C7F">
        <w:t>ECS</w:t>
      </w:r>
      <w:r w:rsidR="004B1460" w:rsidRPr="00312C7F">
        <w:t>云主机安装</w:t>
      </w:r>
      <w:proofErr w:type="spellStart"/>
      <w:r w:rsidR="004B1460" w:rsidRPr="00312C7F">
        <w:t>Docker</w:t>
      </w:r>
      <w:proofErr w:type="spellEnd"/>
      <w:r w:rsidR="004B1460" w:rsidRPr="00312C7F">
        <w:t>以及</w:t>
      </w:r>
      <w:proofErr w:type="spellStart"/>
      <w:r w:rsidR="004B1460" w:rsidRPr="00312C7F">
        <w:t>Docker</w:t>
      </w:r>
      <w:proofErr w:type="spellEnd"/>
      <w:r w:rsidR="004B1460" w:rsidRPr="00312C7F">
        <w:t>-Compose</w:t>
      </w:r>
      <w:r w:rsidR="004B1460" w:rsidRPr="00312C7F">
        <w:t>。</w:t>
      </w:r>
    </w:p>
    <w:p w14:paraId="41602B80" w14:textId="77777777" w:rsidR="004B1460" w:rsidRPr="00312C7F" w:rsidRDefault="004B1460" w:rsidP="00C95A6E">
      <w:pPr>
        <w:pStyle w:val="30"/>
      </w:pPr>
      <w:r w:rsidRPr="00312C7F">
        <w:t>进入项目，单击页面上方导航</w:t>
      </w:r>
      <w:r w:rsidRPr="00A85B01">
        <w:t>＂</w:t>
      </w:r>
      <w:r w:rsidRPr="00312C7F">
        <w:t>构建&amp;发布 &gt; 部署</w:t>
      </w:r>
      <w:r w:rsidRPr="00A85B01">
        <w:t>＂</w:t>
      </w:r>
      <w:r w:rsidRPr="00312C7F">
        <w:t>，进入部署服务。点击</w:t>
      </w:r>
      <w:r>
        <w:rPr>
          <w:rFonts w:hint="eastAsia"/>
        </w:rPr>
        <w:t>右上角</w:t>
      </w:r>
      <w:r w:rsidRPr="00A85B01">
        <w:t>＂</w:t>
      </w:r>
      <w:r w:rsidRPr="00312C7F">
        <w:t>新建任务</w:t>
      </w:r>
      <w:r w:rsidRPr="00A85B01">
        <w:t>＂</w:t>
      </w:r>
      <w:r w:rsidRPr="00312C7F">
        <w:t>，自定义任务名称，进入下一步；</w:t>
      </w:r>
    </w:p>
    <w:p w14:paraId="2171A4A5" w14:textId="77777777" w:rsidR="004B1460" w:rsidRDefault="004B1460" w:rsidP="00056A66">
      <w:pPr>
        <w:pStyle w:val="1e"/>
        <w:ind w:left="480" w:firstLine="840"/>
        <w:rPr>
          <w:rFonts w:hint="eastAsia"/>
        </w:rPr>
      </w:pPr>
      <w:r>
        <w:rPr>
          <w:noProof/>
        </w:rPr>
        <w:drawing>
          <wp:anchor distT="0" distB="0" distL="114300" distR="114300" simplePos="0" relativeHeight="251716608" behindDoc="0" locked="0" layoutInCell="1" allowOverlap="1" wp14:anchorId="42A4E2D1" wp14:editId="4A9E3535">
            <wp:simplePos x="0" y="0"/>
            <wp:positionH relativeFrom="column">
              <wp:posOffset>4270070</wp:posOffset>
            </wp:positionH>
            <wp:positionV relativeFrom="paragraph">
              <wp:posOffset>1147445</wp:posOffset>
            </wp:positionV>
            <wp:extent cx="771525" cy="114300"/>
            <wp:effectExtent l="0" t="0" r="952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326BFE75" wp14:editId="740D9DED">
            <wp:simplePos x="0" y="0"/>
            <wp:positionH relativeFrom="column">
              <wp:posOffset>4268901</wp:posOffset>
            </wp:positionH>
            <wp:positionV relativeFrom="paragraph">
              <wp:posOffset>1508201</wp:posOffset>
            </wp:positionV>
            <wp:extent cx="771525" cy="114300"/>
            <wp:effectExtent l="0" t="0" r="9525"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49707B9E" wp14:editId="7B43333D">
            <wp:simplePos x="0" y="0"/>
            <wp:positionH relativeFrom="column">
              <wp:posOffset>4267327</wp:posOffset>
            </wp:positionH>
            <wp:positionV relativeFrom="paragraph">
              <wp:posOffset>1323721</wp:posOffset>
            </wp:positionV>
            <wp:extent cx="771525" cy="11430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Pr="00312C7F">
        <w:rPr>
          <w:noProof/>
        </w:rPr>
        <w:drawing>
          <wp:inline distT="0" distB="0" distL="0" distR="0" wp14:anchorId="5C119901" wp14:editId="2A27A04B">
            <wp:extent cx="5454000" cy="1927970"/>
            <wp:effectExtent l="19050" t="19050" r="13970" b="15240"/>
            <wp:docPr id="43108" name="图片 4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54000" cy="1927970"/>
                    </a:xfrm>
                    <a:prstGeom prst="rect">
                      <a:avLst/>
                    </a:prstGeom>
                    <a:ln w="12700">
                      <a:solidFill>
                        <a:schemeClr val="bg1">
                          <a:lumMod val="85000"/>
                        </a:schemeClr>
                      </a:solidFill>
                    </a:ln>
                  </pic:spPr>
                </pic:pic>
              </a:graphicData>
            </a:graphic>
          </wp:inline>
        </w:drawing>
      </w:r>
    </w:p>
    <w:p w14:paraId="13E8DC19" w14:textId="1260BEF9" w:rsidR="00875E7C" w:rsidRPr="00312C7F" w:rsidRDefault="00875E7C" w:rsidP="00056A66">
      <w:pPr>
        <w:pStyle w:val="1e"/>
        <w:ind w:left="480" w:firstLine="840"/>
        <w:rPr>
          <w:rFonts w:hint="eastAsia"/>
        </w:rPr>
      </w:pPr>
      <w:r>
        <w:rPr>
          <w:rFonts w:hint="eastAsia"/>
        </w:rPr>
        <w:t>点击基本信息输入任务名称</w:t>
      </w:r>
    </w:p>
    <w:p w14:paraId="1FC60AEF" w14:textId="77777777" w:rsidR="004B1460" w:rsidRPr="00312C7F" w:rsidRDefault="004B1460" w:rsidP="00056A66">
      <w:pPr>
        <w:pStyle w:val="1e"/>
        <w:ind w:left="480" w:firstLine="840"/>
        <w:rPr>
          <w:rFonts w:hint="eastAsia"/>
        </w:rPr>
      </w:pPr>
      <w:r w:rsidRPr="00312C7F">
        <w:rPr>
          <w:noProof/>
        </w:rPr>
        <w:drawing>
          <wp:inline distT="0" distB="0" distL="0" distR="0" wp14:anchorId="4D3D2A6C" wp14:editId="3E914E85">
            <wp:extent cx="5454000" cy="2159417"/>
            <wp:effectExtent l="19050" t="19050" r="13970" b="12700"/>
            <wp:docPr id="43107" name="图片 4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54000" cy="2159417"/>
                    </a:xfrm>
                    <a:prstGeom prst="rect">
                      <a:avLst/>
                    </a:prstGeom>
                    <a:ln w="12700">
                      <a:solidFill>
                        <a:schemeClr val="bg1">
                          <a:lumMod val="85000"/>
                        </a:schemeClr>
                      </a:solidFill>
                    </a:ln>
                  </pic:spPr>
                </pic:pic>
              </a:graphicData>
            </a:graphic>
          </wp:inline>
        </w:drawing>
      </w:r>
    </w:p>
    <w:p w14:paraId="0B9E471F" w14:textId="77777777" w:rsidR="004B1460" w:rsidRPr="00312C7F" w:rsidRDefault="004B1460" w:rsidP="00056A66">
      <w:pPr>
        <w:pStyle w:val="1e"/>
        <w:ind w:left="480" w:firstLine="840"/>
        <w:rPr>
          <w:rFonts w:hint="eastAsia"/>
        </w:rPr>
      </w:pPr>
      <w:r w:rsidRPr="00312C7F">
        <w:t>选择</w:t>
      </w:r>
      <w:r w:rsidRPr="00A85B01">
        <w:t>＂</w:t>
      </w:r>
      <w:r w:rsidRPr="00312C7F">
        <w:t>空白模板</w:t>
      </w:r>
      <w:r w:rsidRPr="00A85B01">
        <w:t>＂</w:t>
      </w:r>
      <w:r w:rsidRPr="00312C7F">
        <w:t>，进入下一步；</w:t>
      </w:r>
    </w:p>
    <w:p w14:paraId="521B3100"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53472" behindDoc="0" locked="0" layoutInCell="1" allowOverlap="1" wp14:anchorId="677E23A0" wp14:editId="6D298CC3">
                <wp:simplePos x="0" y="0"/>
                <wp:positionH relativeFrom="column">
                  <wp:posOffset>2651684</wp:posOffset>
                </wp:positionH>
                <wp:positionV relativeFrom="paragraph">
                  <wp:posOffset>1632483</wp:posOffset>
                </wp:positionV>
                <wp:extent cx="1280160" cy="336499"/>
                <wp:effectExtent l="19050" t="19050" r="15240" b="26035"/>
                <wp:wrapNone/>
                <wp:docPr id="43217" name="矩形 43217"/>
                <wp:cNvGraphicFramePr/>
                <a:graphic xmlns:a="http://schemas.openxmlformats.org/drawingml/2006/main">
                  <a:graphicData uri="http://schemas.microsoft.com/office/word/2010/wordprocessingShape">
                    <wps:wsp>
                      <wps:cNvSpPr/>
                      <wps:spPr>
                        <a:xfrm>
                          <a:off x="0" y="0"/>
                          <a:ext cx="1280160"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EEA" id="矩形 43217" o:spid="_x0000_s1026" style="position:absolute;left:0;text-align:left;margin-left:208.8pt;margin-top:128.55pt;width:100.8pt;height:2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" filled="f" strokecolor="#c7000b" strokeweight="2.25pt"/>
            </w:pict>
          </mc:Fallback>
        </mc:AlternateContent>
      </w:r>
      <w:r w:rsidRPr="00312C7F">
        <w:rPr>
          <w:noProof/>
        </w:rPr>
        <w:drawing>
          <wp:inline distT="0" distB="0" distL="0" distR="0" wp14:anchorId="6E09F44C" wp14:editId="0EEDF156">
            <wp:extent cx="5454000" cy="2670977"/>
            <wp:effectExtent l="19050" t="19050" r="13970" b="15240"/>
            <wp:docPr id="43109" name="图片 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54000" cy="2670977"/>
                    </a:xfrm>
                    <a:prstGeom prst="rect">
                      <a:avLst/>
                    </a:prstGeom>
                    <a:ln w="12700">
                      <a:solidFill>
                        <a:schemeClr val="bg1">
                          <a:lumMod val="85000"/>
                        </a:schemeClr>
                      </a:solidFill>
                    </a:ln>
                  </pic:spPr>
                </pic:pic>
              </a:graphicData>
            </a:graphic>
          </wp:inline>
        </w:drawing>
      </w:r>
    </w:p>
    <w:p w14:paraId="70385BEA" w14:textId="185CA063" w:rsidR="004B1460" w:rsidRPr="00312C7F" w:rsidRDefault="004B1460" w:rsidP="00C95A6E">
      <w:pPr>
        <w:pStyle w:val="30"/>
      </w:pPr>
      <w:r w:rsidRPr="00312C7F">
        <w:lastRenderedPageBreak/>
        <w:t>在部署步骤中添加步骤</w:t>
      </w:r>
      <w:r w:rsidRPr="00A85B01">
        <w:t>＂</w:t>
      </w:r>
      <w:r w:rsidRPr="00312C7F">
        <w:t>安装/卸载Docker</w:t>
      </w:r>
      <w:r w:rsidRPr="00A85B01">
        <w:t>＂</w:t>
      </w:r>
      <w:r w:rsidRPr="00312C7F">
        <w:t>，设置主机组为步骤3中授信的主机组；</w:t>
      </w:r>
    </w:p>
    <w:p w14:paraId="3D2B0A55"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54496" behindDoc="0" locked="0" layoutInCell="1" allowOverlap="1" wp14:anchorId="59502F1B" wp14:editId="742C07DB">
                <wp:simplePos x="0" y="0"/>
                <wp:positionH relativeFrom="column">
                  <wp:posOffset>3273476</wp:posOffset>
                </wp:positionH>
                <wp:positionV relativeFrom="paragraph">
                  <wp:posOffset>1992122</wp:posOffset>
                </wp:positionV>
                <wp:extent cx="2414016" cy="431597"/>
                <wp:effectExtent l="19050" t="19050" r="24765" b="26035"/>
                <wp:wrapNone/>
                <wp:docPr id="43219" name="矩形 43219"/>
                <wp:cNvGraphicFramePr/>
                <a:graphic xmlns:a="http://schemas.openxmlformats.org/drawingml/2006/main">
                  <a:graphicData uri="http://schemas.microsoft.com/office/word/2010/wordprocessingShape">
                    <wps:wsp>
                      <wps:cNvSpPr/>
                      <wps:spPr>
                        <a:xfrm>
                          <a:off x="0" y="0"/>
                          <a:ext cx="2414016" cy="431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51AA2" id="矩形 43219" o:spid="_x0000_s1026" style="position:absolute;left:0;text-align:left;margin-left:257.75pt;margin-top:156.85pt;width:190.1pt;height:3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" filled="f" strokecolor="#c7000b" strokeweight="2.25pt"/>
            </w:pict>
          </mc:Fallback>
        </mc:AlternateContent>
      </w:r>
      <w:r w:rsidRPr="00312C7F">
        <w:rPr>
          <w:noProof/>
        </w:rPr>
        <w:drawing>
          <wp:inline distT="0" distB="0" distL="0" distR="0" wp14:anchorId="58364FB9" wp14:editId="369D4D17">
            <wp:extent cx="5454000" cy="2663055"/>
            <wp:effectExtent l="19050" t="19050" r="13970" b="23495"/>
            <wp:docPr id="43113" name="图片 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54000" cy="2663055"/>
                    </a:xfrm>
                    <a:prstGeom prst="rect">
                      <a:avLst/>
                    </a:prstGeom>
                    <a:ln w="12700">
                      <a:solidFill>
                        <a:schemeClr val="bg1">
                          <a:lumMod val="85000"/>
                        </a:schemeClr>
                      </a:solidFill>
                    </a:ln>
                  </pic:spPr>
                </pic:pic>
              </a:graphicData>
            </a:graphic>
          </wp:inline>
        </w:drawing>
      </w:r>
    </w:p>
    <w:p w14:paraId="37382F21"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55520" behindDoc="0" locked="0" layoutInCell="1" allowOverlap="1" wp14:anchorId="4BA33FE0" wp14:editId="50D64A04">
                <wp:simplePos x="0" y="0"/>
                <wp:positionH relativeFrom="column">
                  <wp:posOffset>3251632</wp:posOffset>
                </wp:positionH>
                <wp:positionV relativeFrom="paragraph">
                  <wp:posOffset>1201826</wp:posOffset>
                </wp:positionV>
                <wp:extent cx="2816352" cy="585216"/>
                <wp:effectExtent l="19050" t="19050" r="22225" b="24765"/>
                <wp:wrapNone/>
                <wp:docPr id="43220" name="矩形 43220"/>
                <wp:cNvGraphicFramePr/>
                <a:graphic xmlns:a="http://schemas.openxmlformats.org/drawingml/2006/main">
                  <a:graphicData uri="http://schemas.microsoft.com/office/word/2010/wordprocessingShape">
                    <wps:wsp>
                      <wps:cNvSpPr/>
                      <wps:spPr>
                        <a:xfrm>
                          <a:off x="0" y="0"/>
                          <a:ext cx="2816352" cy="5852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8661E" id="矩形 43220" o:spid="_x0000_s1026" style="position:absolute;left:0;text-align:left;margin-left:256.05pt;margin-top:94.65pt;width:221.75pt;height:46.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" filled="f" strokecolor="#c7000b" strokeweight="2.25pt"/>
            </w:pict>
          </mc:Fallback>
        </mc:AlternateContent>
      </w:r>
      <w:r w:rsidRPr="00312C7F">
        <w:rPr>
          <w:noProof/>
        </w:rPr>
        <w:drawing>
          <wp:inline distT="0" distB="0" distL="0" distR="0" wp14:anchorId="47E26CE5" wp14:editId="5478672E">
            <wp:extent cx="5454000" cy="2137914"/>
            <wp:effectExtent l="19050" t="19050" r="13970" b="15240"/>
            <wp:docPr id="43111" name="图片 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54000" cy="2137914"/>
                    </a:xfrm>
                    <a:prstGeom prst="rect">
                      <a:avLst/>
                    </a:prstGeom>
                    <a:ln w="12700">
                      <a:solidFill>
                        <a:schemeClr val="bg1">
                          <a:lumMod val="85000"/>
                        </a:schemeClr>
                      </a:solidFill>
                    </a:ln>
                  </pic:spPr>
                </pic:pic>
              </a:graphicData>
            </a:graphic>
          </wp:inline>
        </w:drawing>
      </w:r>
    </w:p>
    <w:p w14:paraId="0174CD13" w14:textId="77777777" w:rsidR="004B1460" w:rsidRPr="00312C7F" w:rsidRDefault="004B1460" w:rsidP="00C95A6E">
      <w:pPr>
        <w:pStyle w:val="30"/>
      </w:pPr>
      <w:r w:rsidRPr="00312C7F">
        <w:t>点击</w:t>
      </w:r>
      <w:r w:rsidRPr="00A85B01">
        <w:t>＂</w:t>
      </w:r>
      <w:r w:rsidRPr="00312C7F">
        <w:t>安装/卸载Docker</w:t>
      </w:r>
      <w:r w:rsidRPr="00A85B01">
        <w:t>＂</w:t>
      </w:r>
      <w:r w:rsidRPr="00312C7F">
        <w:t>方框下方的</w:t>
      </w:r>
      <w:r w:rsidRPr="00312C7F">
        <w:drawing>
          <wp:inline distT="0" distB="0" distL="0" distR="0" wp14:anchorId="2A1B2F52" wp14:editId="6FF32DEF">
            <wp:extent cx="228116" cy="204518"/>
            <wp:effectExtent l="0" t="0" r="635" b="5080"/>
            <wp:docPr id="43117" name="图片 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8418" cy="204789"/>
                    </a:xfrm>
                    <a:prstGeom prst="rect">
                      <a:avLst/>
                    </a:prstGeom>
                  </pic:spPr>
                </pic:pic>
              </a:graphicData>
            </a:graphic>
          </wp:inline>
        </w:drawing>
      </w:r>
      <w:r w:rsidRPr="00312C7F">
        <w:t>，继续添加步骤</w:t>
      </w:r>
      <w:r w:rsidRPr="00A85B01">
        <w:t>＂</w:t>
      </w:r>
      <w:r w:rsidRPr="00312C7F">
        <w:t>执行shell命令</w:t>
      </w:r>
      <w:r w:rsidRPr="00A85B01">
        <w:t>＂</w:t>
      </w:r>
      <w:r w:rsidRPr="00312C7F">
        <w:t>，</w:t>
      </w:r>
    </w:p>
    <w:p w14:paraId="78EBFB56"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56544" behindDoc="0" locked="0" layoutInCell="1" allowOverlap="1" wp14:anchorId="5F361F29" wp14:editId="5ADD8B72">
                <wp:simplePos x="0" y="0"/>
                <wp:positionH relativeFrom="column">
                  <wp:posOffset>1453071</wp:posOffset>
                </wp:positionH>
                <wp:positionV relativeFrom="paragraph">
                  <wp:posOffset>822960</wp:posOffset>
                </wp:positionV>
                <wp:extent cx="336500" cy="277977"/>
                <wp:effectExtent l="19050" t="19050" r="26035" b="27305"/>
                <wp:wrapNone/>
                <wp:docPr id="43221" name="矩形 43221"/>
                <wp:cNvGraphicFramePr/>
                <a:graphic xmlns:a="http://schemas.openxmlformats.org/drawingml/2006/main">
                  <a:graphicData uri="http://schemas.microsoft.com/office/word/2010/wordprocessingShape">
                    <wps:wsp>
                      <wps:cNvSpPr/>
                      <wps:spPr>
                        <a:xfrm>
                          <a:off x="0" y="0"/>
                          <a:ext cx="336500" cy="2779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0C8F" id="矩形 43221" o:spid="_x0000_s1026" style="position:absolute;left:0;text-align:left;margin-left:114.4pt;margin-top:64.8pt;width:26.5pt;height:21.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" filled="f" strokecolor="#c7000b" strokeweight="2.25pt"/>
            </w:pict>
          </mc:Fallback>
        </mc:AlternateContent>
      </w:r>
      <w:r w:rsidRPr="00312C7F">
        <w:rPr>
          <w:noProof/>
        </w:rPr>
        <w:drawing>
          <wp:inline distT="0" distB="0" distL="0" distR="0" wp14:anchorId="1CBF7CF8" wp14:editId="4A46895E">
            <wp:extent cx="5454000" cy="1155508"/>
            <wp:effectExtent l="19050" t="19050" r="13970" b="26035"/>
            <wp:docPr id="43115" name="图片 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54000" cy="1155508"/>
                    </a:xfrm>
                    <a:prstGeom prst="rect">
                      <a:avLst/>
                    </a:prstGeom>
                    <a:ln w="12700">
                      <a:solidFill>
                        <a:schemeClr val="bg1">
                          <a:lumMod val="85000"/>
                        </a:schemeClr>
                      </a:solidFill>
                    </a:ln>
                  </pic:spPr>
                </pic:pic>
              </a:graphicData>
            </a:graphic>
          </wp:inline>
        </w:drawing>
      </w:r>
    </w:p>
    <w:p w14:paraId="1015FD3F" w14:textId="77777777" w:rsidR="004B1460" w:rsidRPr="00312C7F" w:rsidRDefault="004B1460"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757568" behindDoc="0" locked="0" layoutInCell="1" allowOverlap="1" wp14:anchorId="58541350" wp14:editId="54316889">
                <wp:simplePos x="0" y="0"/>
                <wp:positionH relativeFrom="column">
                  <wp:posOffset>3433437</wp:posOffset>
                </wp:positionH>
                <wp:positionV relativeFrom="paragraph">
                  <wp:posOffset>1330038</wp:posOffset>
                </wp:positionV>
                <wp:extent cx="2370125" cy="387706"/>
                <wp:effectExtent l="19050" t="19050" r="11430" b="12700"/>
                <wp:wrapNone/>
                <wp:docPr id="43222" name="矩形 43222"/>
                <wp:cNvGraphicFramePr/>
                <a:graphic xmlns:a="http://schemas.openxmlformats.org/drawingml/2006/main">
                  <a:graphicData uri="http://schemas.microsoft.com/office/word/2010/wordprocessingShape">
                    <wps:wsp>
                      <wps:cNvSpPr/>
                      <wps:spPr>
                        <a:xfrm>
                          <a:off x="0" y="0"/>
                          <a:ext cx="2370125" cy="3877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C4B0A" id="矩形 43222" o:spid="_x0000_s1026" style="position:absolute;left:0;text-align:left;margin-left:270.35pt;margin-top:104.75pt;width:186.6pt;height:30.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XjrgIAAJQ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" filled="f" strokecolor="#c7000b" strokeweight="2.25pt"/>
            </w:pict>
          </mc:Fallback>
        </mc:AlternateContent>
      </w:r>
      <w:r w:rsidRPr="00312C7F">
        <w:rPr>
          <w:noProof/>
        </w:rPr>
        <w:drawing>
          <wp:inline distT="0" distB="0" distL="0" distR="0" wp14:anchorId="3DF18259" wp14:editId="75225770">
            <wp:extent cx="5454000" cy="2677202"/>
            <wp:effectExtent l="19050" t="19050" r="13970" b="27940"/>
            <wp:docPr id="43120" name="图片 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54000" cy="2677202"/>
                    </a:xfrm>
                    <a:prstGeom prst="rect">
                      <a:avLst/>
                    </a:prstGeom>
                    <a:ln w="12700">
                      <a:solidFill>
                        <a:schemeClr val="bg1">
                          <a:lumMod val="85000"/>
                        </a:schemeClr>
                      </a:solidFill>
                    </a:ln>
                  </pic:spPr>
                </pic:pic>
              </a:graphicData>
            </a:graphic>
          </wp:inline>
        </w:drawing>
      </w:r>
    </w:p>
    <w:p w14:paraId="36A1013A" w14:textId="77777777" w:rsidR="004B1460" w:rsidRPr="00312C7F" w:rsidRDefault="004B1460" w:rsidP="00056A66">
      <w:pPr>
        <w:pStyle w:val="1e"/>
        <w:ind w:left="480" w:firstLine="840"/>
        <w:rPr>
          <w:rFonts w:hint="eastAsia"/>
        </w:rPr>
      </w:pPr>
      <w:r w:rsidRPr="00312C7F">
        <w:t>在</w:t>
      </w:r>
      <w:r w:rsidRPr="00312C7F">
        <w:t>shell</w:t>
      </w:r>
      <w:r w:rsidRPr="00312C7F">
        <w:t>命令框中输入如下命令行</w:t>
      </w:r>
    </w:p>
    <w:p w14:paraId="59B8CF68" w14:textId="77777777" w:rsidR="004B1460" w:rsidRPr="00081702" w:rsidRDefault="004B1460" w:rsidP="00081702">
      <w:pPr>
        <w:pStyle w:val="2f2"/>
      </w:pPr>
      <w:proofErr w:type="spellStart"/>
      <w:proofErr w:type="gramStart"/>
      <w:r w:rsidRPr="00081702">
        <w:t>sudo</w:t>
      </w:r>
      <w:proofErr w:type="spellEnd"/>
      <w:proofErr w:type="gramEnd"/>
      <w:r w:rsidRPr="00081702">
        <w:t xml:space="preserve"> apt-get install </w:t>
      </w:r>
      <w:proofErr w:type="spellStart"/>
      <w:r w:rsidRPr="00081702">
        <w:t>libssl-dev</w:t>
      </w:r>
      <w:proofErr w:type="spellEnd"/>
      <w:r w:rsidRPr="00081702">
        <w:t xml:space="preserve"> </w:t>
      </w:r>
      <w:proofErr w:type="spellStart"/>
      <w:r w:rsidRPr="00081702">
        <w:t>libffi-dev</w:t>
      </w:r>
      <w:proofErr w:type="spellEnd"/>
      <w:r w:rsidRPr="00081702">
        <w:t xml:space="preserve"> python-</w:t>
      </w:r>
      <w:proofErr w:type="spellStart"/>
      <w:r w:rsidRPr="00081702">
        <w:t>dev</w:t>
      </w:r>
      <w:proofErr w:type="spellEnd"/>
      <w:r w:rsidRPr="00081702">
        <w:t xml:space="preserve"> build-essential libxml2-dev libxslt1-dev -y</w:t>
      </w:r>
    </w:p>
    <w:p w14:paraId="21F9B19C" w14:textId="6DD8BC70" w:rsidR="004B1460" w:rsidRPr="00081702" w:rsidRDefault="004B1460" w:rsidP="00081702">
      <w:pPr>
        <w:pStyle w:val="2f2"/>
      </w:pPr>
      <w:proofErr w:type="gramStart"/>
      <w:r w:rsidRPr="00081702">
        <w:t>pip</w:t>
      </w:r>
      <w:r w:rsidR="00541DC3" w:rsidRPr="00081702">
        <w:t>3</w:t>
      </w:r>
      <w:proofErr w:type="gramEnd"/>
      <w:r w:rsidRPr="00081702">
        <w:t xml:space="preserve"> install six --user -U</w:t>
      </w:r>
    </w:p>
    <w:p w14:paraId="031F6593" w14:textId="2EC20C6D" w:rsidR="004B1460" w:rsidRPr="00081702" w:rsidRDefault="004B1460" w:rsidP="00081702">
      <w:pPr>
        <w:pStyle w:val="2f2"/>
      </w:pPr>
      <w:proofErr w:type="gramStart"/>
      <w:r w:rsidRPr="00081702">
        <w:t>pip</w:t>
      </w:r>
      <w:r w:rsidR="00541DC3" w:rsidRPr="00081702">
        <w:t>3</w:t>
      </w:r>
      <w:proofErr w:type="gramEnd"/>
      <w:r w:rsidRPr="00081702">
        <w:t xml:space="preserve"> install  -</w:t>
      </w:r>
      <w:proofErr w:type="spellStart"/>
      <w:r w:rsidRPr="00081702">
        <w:t>i</w:t>
      </w:r>
      <w:proofErr w:type="spellEnd"/>
      <w:r w:rsidRPr="00081702">
        <w:t xml:space="preserve"> https://repo.huaweicloud.com/repository/pypi/simple </w:t>
      </w:r>
      <w:proofErr w:type="spellStart"/>
      <w:r w:rsidRPr="00081702">
        <w:t>docker</w:t>
      </w:r>
      <w:proofErr w:type="spellEnd"/>
      <w:r w:rsidRPr="00081702">
        <w:t>-compose==1.17.1</w:t>
      </w:r>
    </w:p>
    <w:p w14:paraId="3875D267" w14:textId="0A5BF84C" w:rsidR="00F24734" w:rsidRDefault="00F24734" w:rsidP="00056A66">
      <w:pPr>
        <w:pStyle w:val="1e"/>
        <w:ind w:left="480" w:firstLine="840"/>
        <w:rPr>
          <w:rFonts w:hint="eastAsia"/>
        </w:rPr>
      </w:pPr>
      <w:r w:rsidRPr="00312C7F">
        <w:rPr>
          <w:noProof/>
        </w:rPr>
        <mc:AlternateContent>
          <mc:Choice Requires="wps">
            <w:drawing>
              <wp:anchor distT="0" distB="0" distL="114300" distR="114300" simplePos="0" relativeHeight="251758592" behindDoc="0" locked="0" layoutInCell="1" allowOverlap="1" wp14:anchorId="41814BFD" wp14:editId="4637D609">
                <wp:simplePos x="0" y="0"/>
                <wp:positionH relativeFrom="margin">
                  <wp:posOffset>3363752</wp:posOffset>
                </wp:positionH>
                <wp:positionV relativeFrom="paragraph">
                  <wp:posOffset>1411144</wp:posOffset>
                </wp:positionV>
                <wp:extent cx="2640842" cy="266131"/>
                <wp:effectExtent l="19050" t="19050" r="26670" b="19685"/>
                <wp:wrapNone/>
                <wp:docPr id="43232" name="矩形 43232"/>
                <wp:cNvGraphicFramePr/>
                <a:graphic xmlns:a="http://schemas.openxmlformats.org/drawingml/2006/main">
                  <a:graphicData uri="http://schemas.microsoft.com/office/word/2010/wordprocessingShape">
                    <wps:wsp>
                      <wps:cNvSpPr/>
                      <wps:spPr>
                        <a:xfrm>
                          <a:off x="0" y="0"/>
                          <a:ext cx="2640842" cy="2661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6AAB0" id="矩形 43232" o:spid="_x0000_s1026" style="position:absolute;left:0;text-align:left;margin-left:264.85pt;margin-top:111.1pt;width:207.95pt;height:20.9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" filled="f" strokecolor="#c7000b" strokeweight="2.25pt">
                <w10:wrap anchorx="margin"/>
              </v:rect>
            </w:pict>
          </mc:Fallback>
        </mc:AlternateContent>
      </w:r>
      <w:r>
        <w:rPr>
          <w:noProof/>
        </w:rPr>
        <w:drawing>
          <wp:inline distT="0" distB="0" distL="0" distR="0" wp14:anchorId="1528B82F" wp14:editId="28E6F477">
            <wp:extent cx="5400000" cy="1751442"/>
            <wp:effectExtent l="19050" t="19050" r="10795"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00" cy="1751442"/>
                    </a:xfrm>
                    <a:prstGeom prst="rect">
                      <a:avLst/>
                    </a:prstGeom>
                    <a:ln w="12700">
                      <a:solidFill>
                        <a:schemeClr val="bg1">
                          <a:lumMod val="85000"/>
                        </a:schemeClr>
                      </a:solidFill>
                    </a:ln>
                  </pic:spPr>
                </pic:pic>
              </a:graphicData>
            </a:graphic>
          </wp:inline>
        </w:drawing>
      </w:r>
    </w:p>
    <w:p w14:paraId="17C54944" w14:textId="77777777" w:rsidR="004B1460" w:rsidRPr="00312C7F" w:rsidRDefault="004B1460" w:rsidP="00056A66">
      <w:pPr>
        <w:pStyle w:val="1e"/>
        <w:ind w:left="480" w:firstLine="840"/>
        <w:rPr>
          <w:rFonts w:hint="eastAsia"/>
        </w:rPr>
      </w:pPr>
      <w:r w:rsidRPr="00312C7F">
        <w:t>保存并执行，等待成功安装。</w:t>
      </w:r>
    </w:p>
    <w:p w14:paraId="06986450" w14:textId="77777777" w:rsidR="004B1460" w:rsidRPr="00312C7F" w:rsidRDefault="004B1460" w:rsidP="00056A66">
      <w:pPr>
        <w:pStyle w:val="1e"/>
        <w:ind w:left="480" w:firstLine="840"/>
        <w:rPr>
          <w:rFonts w:hint="eastAsia"/>
        </w:rPr>
      </w:pPr>
      <w:r w:rsidRPr="00312C7F">
        <w:rPr>
          <w:noProof/>
        </w:rPr>
        <w:drawing>
          <wp:inline distT="0" distB="0" distL="0" distR="0" wp14:anchorId="363B3921" wp14:editId="6B51730F">
            <wp:extent cx="5400000" cy="2332454"/>
            <wp:effectExtent l="19050" t="19050" r="10795" b="10795"/>
            <wp:docPr id="43124" name="图片 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00" cy="2332454"/>
                    </a:xfrm>
                    <a:prstGeom prst="rect">
                      <a:avLst/>
                    </a:prstGeom>
                    <a:ln w="12700">
                      <a:solidFill>
                        <a:schemeClr val="bg1">
                          <a:lumMod val="85000"/>
                        </a:schemeClr>
                      </a:solidFill>
                    </a:ln>
                  </pic:spPr>
                </pic:pic>
              </a:graphicData>
            </a:graphic>
          </wp:inline>
        </w:drawing>
      </w:r>
    </w:p>
    <w:p w14:paraId="1F4D03CB" w14:textId="7C4A26EE" w:rsidR="004B1460" w:rsidRPr="00312C7F" w:rsidRDefault="004B1460" w:rsidP="003E7466">
      <w:pPr>
        <w:pStyle w:val="2"/>
        <w:rPr>
          <w:lang w:eastAsia="zh-CN"/>
        </w:rPr>
      </w:pPr>
      <w:bookmarkStart w:id="57" w:name="_Toc80892087"/>
      <w:r w:rsidRPr="00312C7F">
        <w:rPr>
          <w:lang w:eastAsia="zh-CN"/>
        </w:rPr>
        <w:lastRenderedPageBreak/>
        <w:t>使用自动化部署实现一键部署</w:t>
      </w:r>
      <w:bookmarkEnd w:id="57"/>
    </w:p>
    <w:p w14:paraId="3D6FFFF4" w14:textId="56C82151" w:rsidR="006D380A" w:rsidRPr="00312C7F" w:rsidRDefault="006D380A" w:rsidP="00056A66">
      <w:pPr>
        <w:pStyle w:val="1e"/>
        <w:ind w:left="480" w:firstLine="840"/>
        <w:rPr>
          <w:rFonts w:hint="eastAsia"/>
        </w:rPr>
      </w:pPr>
      <w:r w:rsidRPr="00312C7F">
        <w:t>样</w:t>
      </w:r>
      <w:proofErr w:type="gramStart"/>
      <w:r w:rsidRPr="00312C7F">
        <w:t>例项目</w:t>
      </w:r>
      <w:proofErr w:type="gramEnd"/>
      <w:r w:rsidRPr="00312C7F">
        <w:t>中预置了以下</w:t>
      </w:r>
      <w:r w:rsidRPr="00312C7F">
        <w:t>3</w:t>
      </w:r>
      <w:r w:rsidRPr="00312C7F">
        <w:t>个部署任务，本节以任务</w:t>
      </w:r>
      <w:r w:rsidRPr="00A85B01">
        <w:t>＂</w:t>
      </w:r>
      <w:r w:rsidRPr="00312C7F">
        <w:t>phoenix-sample-standalone</w:t>
      </w:r>
      <w:r w:rsidRPr="00A85B01">
        <w:t>＂</w:t>
      </w:r>
      <w:r w:rsidRPr="00312C7F">
        <w:t>为例进行</w:t>
      </w:r>
      <w:r>
        <w:rPr>
          <w:rFonts w:hint="eastAsia"/>
        </w:rPr>
        <w:t>实践</w:t>
      </w:r>
      <w:r>
        <w:t>操作</w:t>
      </w:r>
      <w:r w:rsidRPr="00312C7F">
        <w:t>。</w:t>
      </w:r>
    </w:p>
    <w:tbl>
      <w:tblPr>
        <w:tblStyle w:val="V306"/>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932"/>
        <w:gridCol w:w="5006"/>
      </w:tblGrid>
      <w:tr w:rsidR="006D380A" w:rsidRPr="00312C7F" w14:paraId="14C9EBA7"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7" w:type="pct"/>
            <w:shd w:val="clear" w:color="auto" w:fill="D9D9D9" w:themeFill="background1" w:themeFillShade="D9"/>
          </w:tcPr>
          <w:p w14:paraId="0CBB07DD" w14:textId="77777777" w:rsidR="006D380A" w:rsidRPr="00312C7F" w:rsidRDefault="006D380A" w:rsidP="00A12627">
            <w:pPr>
              <w:pStyle w:val="5a"/>
            </w:pPr>
            <w:r w:rsidRPr="00312C7F">
              <w:t>预置部署任务</w:t>
            </w:r>
          </w:p>
        </w:tc>
        <w:tc>
          <w:tcPr>
            <w:tcW w:w="3153" w:type="pct"/>
            <w:shd w:val="clear" w:color="auto" w:fill="D9D9D9" w:themeFill="background1" w:themeFillShade="D9"/>
          </w:tcPr>
          <w:p w14:paraId="7E29630D" w14:textId="77777777" w:rsidR="006D380A" w:rsidRPr="00312C7F" w:rsidRDefault="006D380A" w:rsidP="00A12627">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6D380A" w:rsidRPr="00312C7F" w14:paraId="0F9EFDAD"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216217F2" w14:textId="77777777" w:rsidR="006D380A" w:rsidRPr="00312C7F" w:rsidRDefault="006D380A" w:rsidP="00A12627">
            <w:pPr>
              <w:pStyle w:val="5a"/>
            </w:pPr>
            <w:r w:rsidRPr="00312C7F">
              <w:t>phoenix-sample-standalone</w:t>
            </w:r>
          </w:p>
        </w:tc>
        <w:tc>
          <w:tcPr>
            <w:tcW w:w="3153" w:type="pct"/>
          </w:tcPr>
          <w:p w14:paraId="4B3D742F"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standalone</w:t>
            </w:r>
            <w:r w:rsidRPr="00312C7F">
              <w:t>流程对应的部署任务，即部署至</w:t>
            </w:r>
            <w:r w:rsidRPr="00312C7F">
              <w:t>ECS</w:t>
            </w:r>
            <w:r w:rsidRPr="00312C7F">
              <w:t>。</w:t>
            </w:r>
          </w:p>
        </w:tc>
      </w:tr>
      <w:tr w:rsidR="006D380A" w:rsidRPr="00312C7F" w14:paraId="456639C1"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61769E14" w14:textId="77777777" w:rsidR="006D380A" w:rsidRPr="00312C7F" w:rsidRDefault="006D380A" w:rsidP="00A12627">
            <w:pPr>
              <w:pStyle w:val="5a"/>
            </w:pPr>
            <w:r w:rsidRPr="00312C7F">
              <w:t>phoenix-cd-</w:t>
            </w:r>
            <w:proofErr w:type="spellStart"/>
            <w:r w:rsidRPr="00312C7F">
              <w:t>cce</w:t>
            </w:r>
            <w:proofErr w:type="spellEnd"/>
          </w:p>
        </w:tc>
        <w:tc>
          <w:tcPr>
            <w:tcW w:w="3153" w:type="pct"/>
          </w:tcPr>
          <w:p w14:paraId="1E9B4301"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CCE</w:t>
            </w:r>
            <w:r w:rsidRPr="00312C7F">
              <w:t>流程对应的部署任务，即部署至</w:t>
            </w:r>
            <w:r w:rsidRPr="00312C7F">
              <w:t>CCE</w:t>
            </w:r>
            <w:r w:rsidRPr="00312C7F">
              <w:t>。</w:t>
            </w:r>
          </w:p>
        </w:tc>
      </w:tr>
      <w:tr w:rsidR="006D380A" w:rsidRPr="00312C7F" w14:paraId="65026FED"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7DC28A62" w14:textId="77777777" w:rsidR="006D380A" w:rsidRPr="00312C7F" w:rsidRDefault="006D380A" w:rsidP="00A12627">
            <w:pPr>
              <w:pStyle w:val="5a"/>
            </w:pPr>
            <w:r w:rsidRPr="00312C7F">
              <w:t>phoenix-sample-test</w:t>
            </w:r>
          </w:p>
        </w:tc>
        <w:tc>
          <w:tcPr>
            <w:tcW w:w="3153" w:type="pct"/>
          </w:tcPr>
          <w:p w14:paraId="2B43D9AC"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测试环境对应的部署任务。</w:t>
            </w:r>
          </w:p>
        </w:tc>
      </w:tr>
    </w:tbl>
    <w:p w14:paraId="68973519" w14:textId="77777777" w:rsidR="004B1460" w:rsidRPr="00312C7F" w:rsidRDefault="004B1460" w:rsidP="00056A66">
      <w:pPr>
        <w:pStyle w:val="1e"/>
        <w:ind w:left="480" w:firstLine="840"/>
        <w:rPr>
          <w:rFonts w:hint="eastAsia"/>
        </w:rPr>
      </w:pPr>
      <w:r w:rsidRPr="00312C7F">
        <w:t>通过本节，您将学习如何使用部署服务结合弹性云服务器</w:t>
      </w:r>
      <w:r w:rsidRPr="00312C7F">
        <w:t>ECS</w:t>
      </w:r>
      <w:r w:rsidRPr="00312C7F">
        <w:t>，完成应用的自动化部署。</w:t>
      </w:r>
    </w:p>
    <w:p w14:paraId="0BDCDC53" w14:textId="49689836" w:rsidR="004B1460" w:rsidRPr="00312C7F" w:rsidRDefault="004B1460" w:rsidP="00C95A6E">
      <w:pPr>
        <w:pStyle w:val="30"/>
      </w:pPr>
      <w:r w:rsidRPr="00312C7F">
        <w:t>持续部署配置。进入项目，单击页面上方导航</w:t>
      </w:r>
      <w:r w:rsidRPr="00A85B01">
        <w:t>＂</w:t>
      </w:r>
      <w:r w:rsidRPr="00312C7F">
        <w:t>构建&amp;发布 &gt; 部署</w:t>
      </w:r>
      <w:r w:rsidRPr="00A85B01">
        <w:t>＂</w:t>
      </w:r>
      <w:r w:rsidRPr="00312C7F">
        <w:t>，进入部署服务。找到</w:t>
      </w:r>
      <w:r>
        <w:rPr>
          <w:rFonts w:hint="eastAsia"/>
        </w:rPr>
        <w:t>部署</w:t>
      </w:r>
      <w:r w:rsidRPr="00312C7F">
        <w:t>任务</w:t>
      </w:r>
      <w:r w:rsidRPr="00A85B01">
        <w:t>＂</w:t>
      </w:r>
      <w:r w:rsidRPr="00312C7F">
        <w:t>phoenix-sample-standalone</w:t>
      </w:r>
      <w:r w:rsidRPr="00A85B01">
        <w:t>＂</w:t>
      </w:r>
      <w:r w:rsidRPr="00312C7F">
        <w:t>，单击此任务对应操作列中的图标</w:t>
      </w:r>
      <w:r w:rsidRPr="00312C7F">
        <w:drawing>
          <wp:inline distT="0" distB="0" distL="0" distR="0" wp14:anchorId="6937983D" wp14:editId="14D840A4">
            <wp:extent cx="133350" cy="123825"/>
            <wp:effectExtent l="0" t="0" r="0" b="9525"/>
            <wp:docPr id="43254" name="图片 4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49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sidRPr="00312C7F">
        <w:t>，进入</w:t>
      </w:r>
      <w:r w:rsidRPr="00A85B01">
        <w:t>＂</w:t>
      </w:r>
      <w:r w:rsidRPr="00312C7F">
        <w:t>编辑任务</w:t>
      </w:r>
      <w:r w:rsidRPr="00A85B01">
        <w:t>＂</w:t>
      </w:r>
      <w:r w:rsidRPr="00312C7F">
        <w:t>页面。</w:t>
      </w:r>
    </w:p>
    <w:p w14:paraId="32FD0045" w14:textId="1A1E7242" w:rsidR="004B1460" w:rsidRPr="00312C7F" w:rsidRDefault="004B1460" w:rsidP="00056A66">
      <w:pPr>
        <w:pStyle w:val="1e"/>
        <w:ind w:left="480" w:firstLine="840"/>
        <w:rPr>
          <w:rFonts w:hint="eastAsia"/>
        </w:rPr>
      </w:pPr>
      <w:r w:rsidRPr="00312C7F">
        <w:rPr>
          <w:noProof/>
        </w:rPr>
        <w:t xml:space="preserve"> </w:t>
      </w:r>
      <w:r w:rsidR="0010262A">
        <w:rPr>
          <w:noProof/>
        </w:rPr>
        <w:drawing>
          <wp:inline distT="0" distB="0" distL="0" distR="0" wp14:anchorId="0049F5E4" wp14:editId="22AAEF93">
            <wp:extent cx="5050972" cy="1735716"/>
            <wp:effectExtent l="19050" t="19050" r="16510" b="17145"/>
            <wp:docPr id="43464" name="图片 4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55565" cy="1737294"/>
                    </a:xfrm>
                    <a:prstGeom prst="rect">
                      <a:avLst/>
                    </a:prstGeom>
                    <a:ln w="12700">
                      <a:solidFill>
                        <a:schemeClr val="bg1">
                          <a:lumMod val="75000"/>
                        </a:schemeClr>
                      </a:solidFill>
                    </a:ln>
                  </pic:spPr>
                </pic:pic>
              </a:graphicData>
            </a:graphic>
          </wp:inline>
        </w:drawing>
      </w:r>
    </w:p>
    <w:p w14:paraId="2F001FAC" w14:textId="4CA424E3" w:rsidR="004B1460" w:rsidRPr="00312C7F" w:rsidRDefault="004B1460" w:rsidP="00C95A6E">
      <w:pPr>
        <w:pStyle w:val="30"/>
      </w:pPr>
      <w:r w:rsidRPr="00312C7F">
        <w:t>选择</w:t>
      </w:r>
      <w:r w:rsidRPr="00A85B01">
        <w:t>＂</w:t>
      </w:r>
      <w:r w:rsidRPr="00312C7F">
        <w:t>部署步骤</w:t>
      </w:r>
      <w:r w:rsidRPr="00A85B01">
        <w:t>＂</w:t>
      </w:r>
      <w:r w:rsidRPr="00312C7F">
        <w:t>页签，单击部署步骤</w:t>
      </w:r>
      <w:r w:rsidRPr="00A85B01">
        <w:t>＂</w:t>
      </w:r>
      <w:r w:rsidRPr="00312C7F">
        <w:t>选择部署来源</w:t>
      </w:r>
      <w:r w:rsidRPr="00A85B01">
        <w:t>＂</w:t>
      </w:r>
      <w:r w:rsidRPr="00312C7F">
        <w:t>，编译以下信息。</w:t>
      </w:r>
    </w:p>
    <w:p w14:paraId="32CBE3B3" w14:textId="77777777" w:rsidR="004B1460" w:rsidRPr="00312C7F" w:rsidRDefault="004B1460" w:rsidP="00056A66">
      <w:pPr>
        <w:pStyle w:val="1e"/>
        <w:ind w:left="480" w:firstLine="840"/>
        <w:rPr>
          <w:rFonts w:hint="eastAsia"/>
        </w:rPr>
      </w:pPr>
      <w:r w:rsidRPr="00312C7F">
        <w:t>选择源类型：选择</w:t>
      </w:r>
      <w:r w:rsidRPr="00A85B01">
        <w:t>＂</w:t>
      </w:r>
      <w:r w:rsidRPr="00312C7F">
        <w:t>构建任务</w:t>
      </w:r>
      <w:r w:rsidRPr="00A85B01">
        <w:t>＂</w:t>
      </w:r>
      <w:r w:rsidRPr="00312C7F">
        <w:t>。</w:t>
      </w:r>
    </w:p>
    <w:p w14:paraId="52EB182D" w14:textId="77777777" w:rsidR="004B1460" w:rsidRPr="00312C7F" w:rsidRDefault="004B1460" w:rsidP="00056A66">
      <w:pPr>
        <w:pStyle w:val="1e"/>
        <w:ind w:left="480" w:firstLine="840"/>
        <w:rPr>
          <w:rFonts w:hint="eastAsia"/>
        </w:rPr>
      </w:pPr>
      <w:r w:rsidRPr="00312C7F">
        <w:t>主机组：选择在添加授信主机中创建的主机组。选择主机最后，系统会弹框确认</w:t>
      </w:r>
      <w:r w:rsidRPr="00A85B01">
        <w:t>＂</w:t>
      </w:r>
      <w:r w:rsidRPr="00312C7F">
        <w:t>是否将后续步骤的主机组也修改为</w:t>
      </w:r>
      <w:r w:rsidRPr="00312C7F">
        <w:t>phoenix-</w:t>
      </w:r>
      <w:proofErr w:type="spellStart"/>
      <w:r w:rsidRPr="00312C7F">
        <w:t>hostgroup</w:t>
      </w:r>
      <w:proofErr w:type="spellEnd"/>
      <w:r w:rsidRPr="00312C7F">
        <w:t>？</w:t>
      </w:r>
      <w:r w:rsidRPr="00A85B01">
        <w:t>＂</w:t>
      </w:r>
      <w:r w:rsidRPr="00312C7F">
        <w:t>，单击</w:t>
      </w:r>
      <w:r w:rsidRPr="00A85B01">
        <w:t>＂</w:t>
      </w:r>
      <w:r w:rsidRPr="00312C7F">
        <w:t>确定</w:t>
      </w:r>
      <w:r w:rsidRPr="00A85B01">
        <w:t>＂</w:t>
      </w:r>
      <w:r w:rsidRPr="00312C7F">
        <w:t>即可。</w:t>
      </w:r>
    </w:p>
    <w:p w14:paraId="200B617F" w14:textId="77777777" w:rsidR="004B1460" w:rsidRPr="00312C7F" w:rsidRDefault="004B1460" w:rsidP="00056A66">
      <w:pPr>
        <w:pStyle w:val="1e"/>
        <w:ind w:left="480" w:firstLine="840"/>
        <w:rPr>
          <w:rFonts w:hint="eastAsia"/>
        </w:rPr>
      </w:pPr>
      <w:r w:rsidRPr="00312C7F">
        <w:t>请选择构建任务：选择</w:t>
      </w:r>
      <w:r w:rsidRPr="00A85B01">
        <w:t>＂</w:t>
      </w:r>
      <w:r w:rsidRPr="00312C7F">
        <w:t>phoenix-sample-ci</w:t>
      </w:r>
      <w:r w:rsidRPr="00A85B01">
        <w:t>＂</w:t>
      </w:r>
      <w:r w:rsidRPr="00312C7F">
        <w:t>。</w:t>
      </w:r>
    </w:p>
    <w:p w14:paraId="6FA8153C" w14:textId="12B58DA8" w:rsidR="004B1460" w:rsidRPr="00312C7F" w:rsidRDefault="004B1460" w:rsidP="00056A66">
      <w:pPr>
        <w:pStyle w:val="1e"/>
        <w:ind w:left="480" w:firstLine="840"/>
        <w:rPr>
          <w:rFonts w:hint="eastAsia"/>
        </w:rPr>
      </w:pPr>
      <w:r w:rsidRPr="00312C7F">
        <w:rPr>
          <w:noProof/>
        </w:rPr>
        <w:lastRenderedPageBreak/>
        <w:drawing>
          <wp:inline distT="0" distB="0" distL="0" distR="0" wp14:anchorId="1557FC8F" wp14:editId="6B80C686">
            <wp:extent cx="5454000" cy="4022096"/>
            <wp:effectExtent l="0" t="0" r="0" b="0"/>
            <wp:docPr id="43077" name="图片 4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54000" cy="4022096"/>
                    </a:xfrm>
                    <a:prstGeom prst="rect">
                      <a:avLst/>
                    </a:prstGeom>
                    <a:noFill/>
                  </pic:spPr>
                </pic:pic>
              </a:graphicData>
            </a:graphic>
          </wp:inline>
        </w:drawing>
      </w:r>
    </w:p>
    <w:p w14:paraId="1E437F4F" w14:textId="5027E710" w:rsidR="004B1460" w:rsidRPr="00312C7F" w:rsidRDefault="004B1460" w:rsidP="00C95A6E">
      <w:pPr>
        <w:pStyle w:val="30"/>
      </w:pPr>
      <w:r w:rsidRPr="00A85B01">
        <w:t>＂</w:t>
      </w:r>
      <w:r w:rsidRPr="00312C7F">
        <w:t>解压文件</w:t>
      </w:r>
      <w:r w:rsidRPr="00A85B01">
        <w:t>＂</w:t>
      </w:r>
      <w:r w:rsidRPr="00312C7F">
        <w:t>与</w:t>
      </w:r>
      <w:r w:rsidRPr="00A85B01">
        <w:t>＂</w:t>
      </w:r>
      <w:r w:rsidRPr="00312C7F">
        <w:t>执行shell命令</w:t>
      </w:r>
      <w:r w:rsidRPr="00A85B01">
        <w:t>＂</w:t>
      </w:r>
      <w:r w:rsidR="00002290">
        <w:rPr>
          <w:rFonts w:hint="eastAsia"/>
        </w:rPr>
        <w:t>页签</w:t>
      </w:r>
      <w:r w:rsidRPr="00312C7F">
        <w:t>保持默认配置即可。</w:t>
      </w:r>
    </w:p>
    <w:p w14:paraId="1E77AB61" w14:textId="25D83F69" w:rsidR="004B1460" w:rsidRPr="00312C7F" w:rsidRDefault="004B1460" w:rsidP="00C95A6E">
      <w:pPr>
        <w:pStyle w:val="30"/>
      </w:pPr>
      <w:r w:rsidRPr="00312C7F">
        <w:t>选择</w:t>
      </w:r>
      <w:r w:rsidRPr="00A85B01">
        <w:t>＂</w:t>
      </w:r>
      <w:r w:rsidRPr="00312C7F">
        <w:t>参数设置</w:t>
      </w:r>
      <w:r w:rsidRPr="00A85B01">
        <w:t>＂</w:t>
      </w:r>
      <w:r w:rsidRPr="00312C7F">
        <w:t>页签，根据SWR服务登录指令填写参数。登录指令通过SWR控制台获取，操作方式如下：</w:t>
      </w:r>
    </w:p>
    <w:p w14:paraId="6FF66C1F" w14:textId="77777777" w:rsidR="004B1460" w:rsidRPr="00312C7F" w:rsidRDefault="004B1460" w:rsidP="00056A66">
      <w:pPr>
        <w:pStyle w:val="1e"/>
        <w:ind w:left="480" w:firstLine="840"/>
        <w:rPr>
          <w:rFonts w:hint="eastAsia"/>
        </w:rPr>
      </w:pPr>
      <w:r w:rsidRPr="00312C7F">
        <w:t>登录容器镜像服务</w:t>
      </w:r>
      <w:r w:rsidRPr="00312C7F">
        <w:t>SWR</w:t>
      </w:r>
      <w:r w:rsidRPr="00312C7F">
        <w:t>官网，单击</w:t>
      </w:r>
      <w:r w:rsidRPr="00A85B01">
        <w:t>＂</w:t>
      </w:r>
      <w:r w:rsidRPr="00312C7F">
        <w:t>立即使用</w:t>
      </w:r>
      <w:r w:rsidRPr="00A85B01">
        <w:t>＂</w:t>
      </w:r>
      <w:r w:rsidRPr="00312C7F">
        <w:t>，进入容器镜像服务控制台。检查页面左上方的</w:t>
      </w:r>
      <w:r w:rsidRPr="00A85B01">
        <w:t>＂</w:t>
      </w:r>
      <w:r w:rsidRPr="00312C7F">
        <w:t>区域</w:t>
      </w:r>
      <w:r w:rsidRPr="00A85B01">
        <w:t>＂</w:t>
      </w:r>
      <w:r w:rsidRPr="00312C7F">
        <w:t>列表，选择与编译构建任务所在区相同的区域。</w:t>
      </w:r>
    </w:p>
    <w:p w14:paraId="5B9ED0D4" w14:textId="77777777" w:rsidR="004B1460" w:rsidRPr="00312C7F" w:rsidRDefault="004B1460" w:rsidP="00056A66">
      <w:pPr>
        <w:pStyle w:val="1e"/>
        <w:ind w:left="480" w:firstLine="840"/>
        <w:rPr>
          <w:rFonts w:hint="eastAsia"/>
        </w:rPr>
      </w:pPr>
      <w:r w:rsidRPr="00312C7F">
        <w:t>单击</w:t>
      </w:r>
      <w:r w:rsidRPr="00A85B01">
        <w:t>＂</w:t>
      </w:r>
      <w:r w:rsidRPr="00312C7F">
        <w:t>登录指令</w:t>
      </w:r>
      <w:r w:rsidRPr="00A85B01">
        <w:t>＂</w:t>
      </w:r>
      <w:r w:rsidRPr="00312C7F">
        <w:t>，系统生成</w:t>
      </w:r>
      <w:proofErr w:type="gramStart"/>
      <w:r w:rsidRPr="00312C7F">
        <w:t>并弹框</w:t>
      </w:r>
      <w:proofErr w:type="gramEnd"/>
      <w:r w:rsidRPr="00312C7F">
        <w:t>显示</w:t>
      </w:r>
      <w:proofErr w:type="spellStart"/>
      <w:r w:rsidRPr="00312C7F">
        <w:t>docker</w:t>
      </w:r>
      <w:proofErr w:type="spellEnd"/>
      <w:r w:rsidRPr="00312C7F">
        <w:t xml:space="preserve"> login</w:t>
      </w:r>
      <w:r w:rsidRPr="00312C7F">
        <w:t>指令。</w:t>
      </w:r>
    </w:p>
    <w:p w14:paraId="76BE40AF" w14:textId="77777777" w:rsidR="004B1460" w:rsidRPr="00312C7F" w:rsidRDefault="004B1460" w:rsidP="00056A66">
      <w:pPr>
        <w:pStyle w:val="1e"/>
        <w:ind w:left="480" w:firstLine="840"/>
        <w:rPr>
          <w:rFonts w:hint="eastAsia"/>
        </w:rPr>
      </w:pPr>
      <w:r w:rsidRPr="00312C7F">
        <w:t>登录指令中：</w:t>
      </w:r>
    </w:p>
    <w:p w14:paraId="7BC47A73" w14:textId="77777777" w:rsidR="004B1460" w:rsidRPr="00312C7F" w:rsidRDefault="004B1460" w:rsidP="00056A66">
      <w:pPr>
        <w:pStyle w:val="1e"/>
        <w:ind w:left="480" w:firstLine="840"/>
        <w:rPr>
          <w:rFonts w:hint="eastAsia"/>
        </w:rPr>
      </w:pPr>
      <w:r w:rsidRPr="00312C7F">
        <w:t>-u</w:t>
      </w:r>
      <w:r w:rsidRPr="00312C7F">
        <w:t>之后的字符串为用户名（</w:t>
      </w:r>
      <w:proofErr w:type="spellStart"/>
      <w:r w:rsidRPr="00312C7F">
        <w:t>docker</w:t>
      </w:r>
      <w:proofErr w:type="spellEnd"/>
      <w:r w:rsidRPr="00312C7F">
        <w:t>-username</w:t>
      </w:r>
      <w:r w:rsidRPr="00312C7F">
        <w:t>）</w:t>
      </w:r>
    </w:p>
    <w:p w14:paraId="3B9A77CD" w14:textId="77777777" w:rsidR="004B1460" w:rsidRPr="00312C7F" w:rsidRDefault="004B1460" w:rsidP="00056A66">
      <w:pPr>
        <w:pStyle w:val="1e"/>
        <w:ind w:left="480" w:firstLine="840"/>
        <w:rPr>
          <w:rFonts w:hint="eastAsia"/>
        </w:rPr>
      </w:pPr>
      <w:r w:rsidRPr="00312C7F">
        <w:t>-p</w:t>
      </w:r>
      <w:r w:rsidRPr="00312C7F">
        <w:t>之后的字符串为密码（</w:t>
      </w:r>
      <w:proofErr w:type="spellStart"/>
      <w:r w:rsidRPr="00312C7F">
        <w:t>docker</w:t>
      </w:r>
      <w:proofErr w:type="spellEnd"/>
      <w:r w:rsidRPr="00312C7F">
        <w:t>-password</w:t>
      </w:r>
      <w:r w:rsidRPr="00312C7F">
        <w:t>）</w:t>
      </w:r>
    </w:p>
    <w:p w14:paraId="2FF2CE36" w14:textId="77777777" w:rsidR="004B1460" w:rsidRPr="00312C7F" w:rsidRDefault="004B1460" w:rsidP="00056A66">
      <w:pPr>
        <w:pStyle w:val="1e"/>
        <w:ind w:left="480" w:firstLine="840"/>
        <w:rPr>
          <w:rFonts w:hint="eastAsia"/>
        </w:rPr>
      </w:pPr>
      <w:r w:rsidRPr="00312C7F">
        <w:t>最后的字符串为服务器地址（</w:t>
      </w:r>
      <w:proofErr w:type="spellStart"/>
      <w:r w:rsidRPr="00312C7F">
        <w:t>docker</w:t>
      </w:r>
      <w:proofErr w:type="spellEnd"/>
      <w:r w:rsidRPr="00312C7F">
        <w:t>-server</w:t>
      </w:r>
      <w:r w:rsidRPr="00312C7F">
        <w:t>）</w:t>
      </w:r>
    </w:p>
    <w:p w14:paraId="0FB4AFF1" w14:textId="62B24F9E" w:rsidR="007B6C0A" w:rsidRDefault="004B1460" w:rsidP="007B6C0A">
      <w:pPr>
        <w:pStyle w:val="1e"/>
        <w:ind w:leftChars="100" w:left="950" w:hangingChars="300" w:hanging="630"/>
        <w:rPr>
          <w:rFonts w:hint="eastAsia"/>
        </w:rPr>
      </w:pPr>
      <w:r w:rsidRPr="00312C7F">
        <w:lastRenderedPageBreak/>
        <w:t xml:space="preserve"> </w:t>
      </w:r>
      <w:r w:rsidR="007B6C0A">
        <w:t xml:space="preserve">      </w:t>
      </w:r>
      <w:r w:rsidRPr="00312C7F">
        <w:rPr>
          <w:noProof/>
        </w:rPr>
        <w:drawing>
          <wp:inline distT="0" distB="0" distL="0" distR="0" wp14:anchorId="310C6CC7" wp14:editId="44B5D301">
            <wp:extent cx="5454000" cy="2402515"/>
            <wp:effectExtent l="0" t="0" r="0" b="0"/>
            <wp:docPr id="43078" name="图片 4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54000" cy="2402515"/>
                    </a:xfrm>
                    <a:prstGeom prst="rect">
                      <a:avLst/>
                    </a:prstGeom>
                    <a:noFill/>
                  </pic:spPr>
                </pic:pic>
              </a:graphicData>
            </a:graphic>
          </wp:inline>
        </w:drawing>
      </w:r>
    </w:p>
    <w:p w14:paraId="39890035" w14:textId="21CE6D18" w:rsidR="006E199B" w:rsidRPr="00312C7F" w:rsidRDefault="00390C63" w:rsidP="007B6C0A">
      <w:pPr>
        <w:pStyle w:val="1e"/>
        <w:ind w:leftChars="200" w:left="640" w:firstLineChars="100" w:firstLine="210"/>
        <w:rPr>
          <w:rFonts w:hint="eastAsia"/>
        </w:rPr>
      </w:pPr>
      <w:r>
        <w:rPr>
          <w:rFonts w:hint="eastAsia"/>
        </w:rPr>
        <w:t>SWR</w:t>
      </w:r>
      <w:r>
        <w:rPr>
          <w:rFonts w:hint="eastAsia"/>
        </w:rPr>
        <w:t>登录</w:t>
      </w:r>
      <w:r w:rsidR="006E199B">
        <w:rPr>
          <w:rFonts w:hint="eastAsia"/>
        </w:rPr>
        <w:t>用户名和密码</w:t>
      </w:r>
      <w:r w:rsidR="006E199B">
        <w:rPr>
          <w:rFonts w:hint="eastAsia"/>
        </w:rPr>
        <w:t>2</w:t>
      </w:r>
      <w:r w:rsidR="006E199B">
        <w:t>4</w:t>
      </w:r>
      <w:r w:rsidR="006E199B">
        <w:t>小时刷新</w:t>
      </w:r>
      <w:r w:rsidR="006E199B">
        <w:rPr>
          <w:rFonts w:hint="eastAsia"/>
        </w:rPr>
        <w:t>，</w:t>
      </w:r>
      <w:r w:rsidR="006E199B">
        <w:t>隔天使用需重新查看用户名</w:t>
      </w:r>
      <w:r w:rsidR="006E199B">
        <w:rPr>
          <w:rFonts w:hint="eastAsia"/>
        </w:rPr>
        <w:t>、</w:t>
      </w:r>
      <w:r w:rsidR="006E199B">
        <w:t>密码</w:t>
      </w:r>
      <w:r w:rsidR="006E199B">
        <w:rPr>
          <w:rFonts w:hint="eastAsia"/>
        </w:rPr>
        <w:t>。</w:t>
      </w:r>
    </w:p>
    <w:p w14:paraId="2708C760" w14:textId="3D834E7A" w:rsidR="004B1460" w:rsidRPr="00312C7F" w:rsidRDefault="004B1460" w:rsidP="00C95A6E">
      <w:pPr>
        <w:pStyle w:val="30"/>
      </w:pPr>
      <w:r w:rsidRPr="00312C7F">
        <w:t>单击</w:t>
      </w:r>
      <w:r w:rsidRPr="00A85B01">
        <w:t>＂</w:t>
      </w:r>
      <w:r w:rsidRPr="00312C7F">
        <w:t>保存并执行</w:t>
      </w:r>
      <w:r w:rsidRPr="00A85B01">
        <w:t>＂</w:t>
      </w:r>
      <w:r w:rsidRPr="00312C7F">
        <w:t>，启动部署任务。系统自动跳转至</w:t>
      </w:r>
      <w:r w:rsidRPr="00A85B01">
        <w:t>＂</w:t>
      </w:r>
      <w:r w:rsidRPr="00312C7F">
        <w:t>部署详情</w:t>
      </w:r>
      <w:r w:rsidRPr="00A85B01">
        <w:t>＂</w:t>
      </w:r>
      <w:r w:rsidRPr="00312C7F">
        <w:t>页面，可以查看任务执行进展。当出现以下页面时，表示任务执行成功。</w:t>
      </w:r>
    </w:p>
    <w:p w14:paraId="16D58099" w14:textId="63521716" w:rsidR="004B1460" w:rsidRPr="00312C7F" w:rsidRDefault="00081702" w:rsidP="00056A66">
      <w:pPr>
        <w:pStyle w:val="1e"/>
        <w:ind w:left="480" w:firstLine="840"/>
        <w:rPr>
          <w:rFonts w:hint="eastAsia"/>
        </w:rPr>
      </w:pPr>
      <w:r>
        <w:rPr>
          <w:noProof/>
        </w:rPr>
        <w:drawing>
          <wp:inline distT="0" distB="0" distL="0" distR="0" wp14:anchorId="5F4C9669" wp14:editId="401B03BC">
            <wp:extent cx="5400000" cy="2332455"/>
            <wp:effectExtent l="0" t="0" r="0" b="0"/>
            <wp:docPr id="43465" name="图片 4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00" cy="2332455"/>
                    </a:xfrm>
                    <a:prstGeom prst="rect">
                      <a:avLst/>
                    </a:prstGeom>
                  </pic:spPr>
                </pic:pic>
              </a:graphicData>
            </a:graphic>
          </wp:inline>
        </w:drawing>
      </w:r>
    </w:p>
    <w:p w14:paraId="17B33571" w14:textId="716684BF" w:rsidR="004B1460" w:rsidRPr="00312C7F" w:rsidRDefault="004B1460" w:rsidP="00C95A6E">
      <w:pPr>
        <w:pStyle w:val="30"/>
      </w:pPr>
      <w:r w:rsidRPr="00312C7F">
        <w:t>部署异常情况排查</w:t>
      </w:r>
    </w:p>
    <w:tbl>
      <w:tblPr>
        <w:tblStyle w:val="V308"/>
        <w:tblW w:w="8505"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3085"/>
        <w:gridCol w:w="1562"/>
        <w:gridCol w:w="3858"/>
      </w:tblGrid>
      <w:tr w:rsidR="004B1460" w:rsidRPr="00312C7F" w14:paraId="2824295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5115EAF2" w14:textId="77777777" w:rsidR="004B1460" w:rsidRPr="00312C7F" w:rsidRDefault="004B1460" w:rsidP="007521D6">
            <w:pPr>
              <w:pStyle w:val="5a"/>
            </w:pPr>
            <w:r w:rsidRPr="00312C7F">
              <w:t>提示信息</w:t>
            </w:r>
          </w:p>
        </w:tc>
        <w:tc>
          <w:tcPr>
            <w:tcW w:w="0" w:type="auto"/>
            <w:shd w:val="clear" w:color="auto" w:fill="D9D9D9" w:themeFill="background1" w:themeFillShade="D9"/>
            <w:hideMark/>
          </w:tcPr>
          <w:p w14:paraId="50E316E9"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报</w:t>
            </w:r>
            <w:proofErr w:type="gramStart"/>
            <w:r w:rsidRPr="00312C7F">
              <w:t>错原因</w:t>
            </w:r>
            <w:proofErr w:type="gramEnd"/>
          </w:p>
        </w:tc>
        <w:tc>
          <w:tcPr>
            <w:tcW w:w="0" w:type="auto"/>
            <w:shd w:val="clear" w:color="auto" w:fill="D9D9D9" w:themeFill="background1" w:themeFillShade="D9"/>
            <w:hideMark/>
          </w:tcPr>
          <w:p w14:paraId="32F2D00C"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检验方法</w:t>
            </w:r>
          </w:p>
        </w:tc>
      </w:tr>
      <w:tr w:rsidR="004B1460" w:rsidRPr="00312C7F" w14:paraId="2B825FDE"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0E51AA72" w14:textId="77777777" w:rsidR="004B1460" w:rsidRPr="00312C7F" w:rsidRDefault="004B1460" w:rsidP="007521D6">
            <w:pPr>
              <w:pStyle w:val="5a"/>
            </w:pPr>
            <w:r w:rsidRPr="00A85B01">
              <w:rPr>
                <w:rFonts w:ascii="方正兰亭黑简体"/>
              </w:rPr>
              <w:t>＂</w:t>
            </w:r>
            <w:proofErr w:type="spellStart"/>
            <w:r w:rsidRPr="00312C7F">
              <w:t>docker</w:t>
            </w:r>
            <w:proofErr w:type="spellEnd"/>
            <w:r w:rsidRPr="00312C7F">
              <w:t xml:space="preserve"> command not found</w:t>
            </w:r>
            <w:r w:rsidRPr="00A85B01">
              <w:rPr>
                <w:rFonts w:ascii="方正兰亭黑简体"/>
              </w:rPr>
              <w:t>＂</w:t>
            </w:r>
            <w:r w:rsidRPr="00312C7F">
              <w:t>等</w:t>
            </w:r>
            <w:r w:rsidRPr="00A85B01">
              <w:rPr>
                <w:rFonts w:ascii="方正兰亭黑简体"/>
              </w:rPr>
              <w:t>＂</w:t>
            </w:r>
            <w:r w:rsidRPr="00312C7F">
              <w:t>无法找到命令</w:t>
            </w:r>
            <w:r w:rsidRPr="00A85B01">
              <w:rPr>
                <w:rFonts w:ascii="方正兰亭黑简体"/>
              </w:rPr>
              <w:t>＂</w:t>
            </w:r>
            <w:r w:rsidRPr="00312C7F">
              <w:t>提示。</w:t>
            </w:r>
          </w:p>
        </w:tc>
        <w:tc>
          <w:tcPr>
            <w:tcW w:w="0" w:type="auto"/>
            <w:hideMark/>
          </w:tcPr>
          <w:p w14:paraId="6E049CB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主机的依赖缺失。</w:t>
            </w:r>
          </w:p>
        </w:tc>
        <w:tc>
          <w:tcPr>
            <w:tcW w:w="0" w:type="auto"/>
            <w:hideMark/>
          </w:tcPr>
          <w:p w14:paraId="41FD3FB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主机的依赖是否安装成功。</w:t>
            </w:r>
          </w:p>
        </w:tc>
      </w:tr>
      <w:tr w:rsidR="004B1460" w:rsidRPr="00312C7F" w14:paraId="05BEB1D0"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43A4A250" w14:textId="77777777" w:rsidR="004B1460" w:rsidRPr="00312C7F" w:rsidRDefault="004B1460" w:rsidP="007521D6">
            <w:pPr>
              <w:pStyle w:val="5a"/>
            </w:pPr>
            <w:r w:rsidRPr="00A85B01">
              <w:rPr>
                <w:rFonts w:ascii="方正兰亭黑简体"/>
              </w:rPr>
              <w:t>＂</w:t>
            </w:r>
            <w:proofErr w:type="spellStart"/>
            <w:r w:rsidRPr="00312C7F">
              <w:t>docker</w:t>
            </w:r>
            <w:proofErr w:type="spellEnd"/>
            <w:r w:rsidRPr="00312C7F">
              <w:t xml:space="preserve"> login failed</w:t>
            </w:r>
            <w:r w:rsidRPr="00A85B01">
              <w:rPr>
                <w:rFonts w:ascii="方正兰亭黑简体"/>
              </w:rPr>
              <w:t>＂</w:t>
            </w:r>
            <w:r w:rsidRPr="00312C7F">
              <w:t>等提示。</w:t>
            </w:r>
          </w:p>
        </w:tc>
        <w:tc>
          <w:tcPr>
            <w:tcW w:w="0" w:type="auto"/>
            <w:hideMark/>
          </w:tcPr>
          <w:p w14:paraId="1DF3A8A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spellStart"/>
            <w:r w:rsidRPr="00312C7F">
              <w:t>docker</w:t>
            </w:r>
            <w:proofErr w:type="spellEnd"/>
            <w:r w:rsidRPr="00312C7F">
              <w:t xml:space="preserve"> </w:t>
            </w:r>
            <w:r w:rsidRPr="00312C7F">
              <w:t>登录失败。</w:t>
            </w:r>
          </w:p>
        </w:tc>
        <w:tc>
          <w:tcPr>
            <w:tcW w:w="0" w:type="auto"/>
            <w:hideMark/>
          </w:tcPr>
          <w:p w14:paraId="279A2DD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构建任务及部署任务的参数是否正确。</w:t>
            </w:r>
          </w:p>
          <w:p w14:paraId="60DC7D4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2.docker login</w:t>
            </w:r>
            <w:r w:rsidRPr="00312C7F">
              <w:t>指令过期，重新获取。</w:t>
            </w:r>
          </w:p>
        </w:tc>
      </w:tr>
      <w:tr w:rsidR="004B1460" w:rsidRPr="00312C7F" w14:paraId="3448ABD1"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7FB821B2" w14:textId="77777777" w:rsidR="004B1460" w:rsidRPr="00312C7F" w:rsidRDefault="004B1460" w:rsidP="007521D6">
            <w:pPr>
              <w:pStyle w:val="5a"/>
            </w:pPr>
            <w:r w:rsidRPr="00A85B01">
              <w:rPr>
                <w:rFonts w:ascii="方正兰亭黑简体"/>
              </w:rPr>
              <w:lastRenderedPageBreak/>
              <w:t>＂</w:t>
            </w:r>
            <w:r w:rsidRPr="00312C7F">
              <w:t xml:space="preserve">Get </w:t>
            </w:r>
            <w:hyperlink r:id="rId249" w:history="1">
              <w:r w:rsidRPr="00312C7F">
                <w:t>https://XXX</w:t>
              </w:r>
            </w:hyperlink>
            <w:r w:rsidRPr="00312C7F">
              <w:t xml:space="preserve"> denied</w:t>
            </w:r>
            <w:r w:rsidRPr="00A85B01">
              <w:rPr>
                <w:rFonts w:ascii="方正兰亭黑简体"/>
              </w:rPr>
              <w:t>＂</w:t>
            </w:r>
            <w:r w:rsidRPr="00312C7F">
              <w:t>等提示。</w:t>
            </w:r>
          </w:p>
        </w:tc>
        <w:tc>
          <w:tcPr>
            <w:tcW w:w="0" w:type="auto"/>
            <w:hideMark/>
          </w:tcPr>
          <w:p w14:paraId="55F19F2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获取镜像被拒绝。</w:t>
            </w:r>
          </w:p>
        </w:tc>
        <w:tc>
          <w:tcPr>
            <w:tcW w:w="0" w:type="auto"/>
            <w:hideMark/>
          </w:tcPr>
          <w:p w14:paraId="31736DD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进入</w:t>
            </w:r>
            <w:r w:rsidRPr="00312C7F">
              <w:t>SWR</w:t>
            </w:r>
            <w:r w:rsidRPr="00312C7F">
              <w:t>中查看构建任务产生的镜像是否存在。</w:t>
            </w:r>
            <w:r w:rsidRPr="00312C7F">
              <w:t>2.docker login</w:t>
            </w:r>
            <w:r w:rsidRPr="00312C7F">
              <w:t>指令过期，重新获取。</w:t>
            </w:r>
          </w:p>
        </w:tc>
      </w:tr>
    </w:tbl>
    <w:p w14:paraId="62F42FF0" w14:textId="77777777" w:rsidR="004B1460" w:rsidRPr="00312C7F" w:rsidRDefault="004B1460" w:rsidP="00C95A6E">
      <w:pPr>
        <w:pStyle w:val="30"/>
      </w:pPr>
      <w:r w:rsidRPr="00312C7F">
        <w:t>验证部署结果。打开浏览器，输入</w:t>
      </w:r>
      <w:r w:rsidRPr="00A85B01">
        <w:t>＂</w:t>
      </w:r>
      <w:r w:rsidRPr="00312C7F">
        <w:t>http:// xxx.xxx.xxx.xxx:5000</w:t>
      </w:r>
      <w:r w:rsidRPr="00A85B01">
        <w:t>＂</w:t>
      </w:r>
      <w:r w:rsidRPr="00312C7F">
        <w:t>，即可访问凤凰商城。</w:t>
      </w:r>
    </w:p>
    <w:p w14:paraId="4CE0012C" w14:textId="08BD9926" w:rsidR="004B1460" w:rsidRPr="00312C7F" w:rsidRDefault="004B1460" w:rsidP="006D380A">
      <w:pPr>
        <w:pStyle w:val="2"/>
      </w:pPr>
      <w:bookmarkStart w:id="58" w:name="_Toc80892088"/>
      <w:r w:rsidRPr="00312C7F">
        <w:t>持续交付流水线</w:t>
      </w:r>
      <w:bookmarkEnd w:id="58"/>
    </w:p>
    <w:p w14:paraId="4899DFE8" w14:textId="77777777" w:rsidR="004B1460" w:rsidRPr="00C10E0F" w:rsidRDefault="004B1460" w:rsidP="004B1460">
      <w:pPr>
        <w:rPr>
          <w:rFonts w:ascii="Huawei Sans" w:hAnsi="Huawei Sans" w:cs="Huawei Sans"/>
          <w:sz w:val="21"/>
          <w:szCs w:val="21"/>
        </w:rPr>
      </w:pPr>
      <w:r w:rsidRPr="00C10E0F">
        <w:rPr>
          <w:rFonts w:ascii="Huawei Sans" w:hAnsi="Huawei Sans" w:cs="Huawei Sans"/>
          <w:sz w:val="21"/>
          <w:szCs w:val="21"/>
        </w:rPr>
        <w:t>在本实验中，您将学习</w:t>
      </w:r>
    </w:p>
    <w:p w14:paraId="522FA8D6" w14:textId="77777777" w:rsidR="004B1460" w:rsidRPr="00312C7F" w:rsidRDefault="004B1460" w:rsidP="004B1460">
      <w:pPr>
        <w:pStyle w:val="4a"/>
        <w:rPr>
          <w:rFonts w:cs="Huawei Sans"/>
        </w:rPr>
      </w:pPr>
      <w:r w:rsidRPr="00312C7F">
        <w:rPr>
          <w:rFonts w:cs="Huawei Sans"/>
        </w:rPr>
        <w:t>如何创建</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任务，完成应用程序持续交付流水线的搭建</w:t>
      </w:r>
    </w:p>
    <w:p w14:paraId="096D069E" w14:textId="77777777" w:rsidR="004B1460" w:rsidRPr="00312C7F" w:rsidRDefault="004B1460" w:rsidP="004B1460">
      <w:pPr>
        <w:pStyle w:val="4a"/>
        <w:rPr>
          <w:rFonts w:cs="Huawei Sans"/>
        </w:rPr>
      </w:pPr>
      <w:r w:rsidRPr="00312C7F">
        <w:rPr>
          <w:rFonts w:cs="Huawei Sans"/>
        </w:rPr>
        <w:t>如何创建实现代码变更自动触发持续交付流水线任务，完成应用的自动化测试以及部署</w:t>
      </w:r>
    </w:p>
    <w:p w14:paraId="36A38BF4" w14:textId="77777777" w:rsidR="004B1460" w:rsidRPr="00312C7F" w:rsidRDefault="004B1460" w:rsidP="004B1460">
      <w:pPr>
        <w:pStyle w:val="4a"/>
        <w:rPr>
          <w:rFonts w:cs="Huawei Sans"/>
        </w:rPr>
      </w:pPr>
      <w:r w:rsidRPr="00312C7F">
        <w:rPr>
          <w:rFonts w:cs="Huawei Sans"/>
        </w:rPr>
        <w:t>在</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中添加</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功能</w:t>
      </w:r>
    </w:p>
    <w:p w14:paraId="3C667014" w14:textId="21B40967" w:rsidR="006D380A" w:rsidRPr="006D380A" w:rsidRDefault="004B1460" w:rsidP="00056A66">
      <w:pPr>
        <w:pStyle w:val="1e"/>
        <w:ind w:left="480" w:firstLine="840"/>
        <w:rPr>
          <w:rFonts w:hint="eastAsia"/>
        </w:rPr>
      </w:pPr>
      <w:r w:rsidRPr="00312C7F">
        <w:t>流水线功能提供可视化、可定制的持续交付流水线服务，实现缩短交付周期和提升交付质量的效果。</w:t>
      </w:r>
    </w:p>
    <w:p w14:paraId="2920F904" w14:textId="77777777" w:rsidR="004B1460" w:rsidRPr="00312C7F" w:rsidRDefault="004B1460" w:rsidP="00056A66">
      <w:pPr>
        <w:pStyle w:val="1e"/>
        <w:ind w:left="480" w:firstLine="840"/>
        <w:rPr>
          <w:rFonts w:hint="eastAsia"/>
        </w:rPr>
      </w:pPr>
      <w:r w:rsidRPr="00312C7F">
        <w:t>样</w:t>
      </w:r>
      <w:proofErr w:type="gramStart"/>
      <w:r w:rsidRPr="00312C7F">
        <w:t>例项目</w:t>
      </w:r>
      <w:proofErr w:type="gramEnd"/>
      <w:r w:rsidRPr="00312C7F">
        <w:t>中预置了以下</w:t>
      </w:r>
      <w:r w:rsidRPr="00312C7F">
        <w:t>5</w:t>
      </w:r>
      <w:r w:rsidRPr="00312C7F">
        <w:t>个流水线任务，可根据兴趣查看并使用。</w:t>
      </w:r>
    </w:p>
    <w:tbl>
      <w:tblPr>
        <w:tblStyle w:val="V309"/>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216"/>
        <w:gridCol w:w="4722"/>
      </w:tblGrid>
      <w:tr w:rsidR="004B1460" w:rsidRPr="00312C7F" w14:paraId="045F8908"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pct"/>
            <w:shd w:val="clear" w:color="auto" w:fill="D9D9D9" w:themeFill="background1" w:themeFillShade="D9"/>
          </w:tcPr>
          <w:p w14:paraId="70FDCE11" w14:textId="77777777" w:rsidR="004B1460" w:rsidRPr="00312C7F" w:rsidRDefault="004B1460" w:rsidP="007521D6">
            <w:pPr>
              <w:pStyle w:val="5a"/>
            </w:pPr>
            <w:r w:rsidRPr="00312C7F">
              <w:t>预置流水线任务</w:t>
            </w:r>
          </w:p>
        </w:tc>
        <w:tc>
          <w:tcPr>
            <w:tcW w:w="2974" w:type="pct"/>
            <w:shd w:val="clear" w:color="auto" w:fill="D9D9D9" w:themeFill="background1" w:themeFillShade="D9"/>
          </w:tcPr>
          <w:p w14:paraId="53D7442E"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612D9D2F"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6018B618" w14:textId="77777777" w:rsidR="004B1460" w:rsidRPr="00312C7F" w:rsidRDefault="004B1460" w:rsidP="007521D6">
            <w:pPr>
              <w:pStyle w:val="5a"/>
            </w:pPr>
            <w:r w:rsidRPr="00312C7F">
              <w:t>phoenix-workflow</w:t>
            </w:r>
          </w:p>
        </w:tc>
        <w:tc>
          <w:tcPr>
            <w:tcW w:w="2974" w:type="pct"/>
          </w:tcPr>
          <w:p w14:paraId="2F0EADC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基本的流水线任务。</w:t>
            </w:r>
          </w:p>
        </w:tc>
      </w:tr>
      <w:tr w:rsidR="004B1460" w:rsidRPr="00312C7F" w14:paraId="41C9F65A"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2DF3F183" w14:textId="77777777" w:rsidR="004B1460" w:rsidRPr="00312C7F" w:rsidRDefault="004B1460" w:rsidP="007521D6">
            <w:pPr>
              <w:pStyle w:val="5a"/>
            </w:pPr>
            <w:r w:rsidRPr="00312C7F">
              <w:t>phoenix-workflow-test</w:t>
            </w:r>
          </w:p>
        </w:tc>
        <w:tc>
          <w:tcPr>
            <w:tcW w:w="2974" w:type="pct"/>
          </w:tcPr>
          <w:p w14:paraId="0284F57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测试环境对应的流水线任务。</w:t>
            </w:r>
          </w:p>
        </w:tc>
      </w:tr>
      <w:tr w:rsidR="004B1460" w:rsidRPr="00312C7F" w14:paraId="40921298"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7BFCBAE7" w14:textId="77777777" w:rsidR="004B1460" w:rsidRPr="00312C7F" w:rsidRDefault="004B1460" w:rsidP="007521D6">
            <w:pPr>
              <w:pStyle w:val="5a"/>
            </w:pPr>
            <w:r w:rsidRPr="00312C7F">
              <w:t>phoenix-workflow-work</w:t>
            </w:r>
          </w:p>
        </w:tc>
        <w:tc>
          <w:tcPr>
            <w:tcW w:w="2974" w:type="pct"/>
          </w:tcPr>
          <w:p w14:paraId="299B297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功能对应的流水线任务。</w:t>
            </w:r>
          </w:p>
        </w:tc>
      </w:tr>
      <w:tr w:rsidR="004B1460" w:rsidRPr="00312C7F" w14:paraId="3C70D192"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3EE027B0" w14:textId="77777777" w:rsidR="004B1460" w:rsidRPr="00312C7F" w:rsidRDefault="004B1460" w:rsidP="007521D6">
            <w:pPr>
              <w:pStyle w:val="5a"/>
            </w:pPr>
            <w:r w:rsidRPr="00312C7F">
              <w:t>phoenix-workflow-result</w:t>
            </w:r>
          </w:p>
        </w:tc>
        <w:tc>
          <w:tcPr>
            <w:tcW w:w="2974" w:type="pct"/>
          </w:tcPr>
          <w:p w14:paraId="385F55F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功能对应的流水线任务。</w:t>
            </w:r>
          </w:p>
        </w:tc>
      </w:tr>
      <w:tr w:rsidR="004B1460" w:rsidRPr="00312C7F" w14:paraId="0BBB131B"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4F24B1C5" w14:textId="77777777" w:rsidR="004B1460" w:rsidRPr="00312C7F" w:rsidRDefault="004B1460" w:rsidP="007521D6">
            <w:pPr>
              <w:pStyle w:val="5a"/>
            </w:pPr>
            <w:r w:rsidRPr="00312C7F">
              <w:t>phoenix-workflow-vote</w:t>
            </w:r>
          </w:p>
        </w:tc>
        <w:tc>
          <w:tcPr>
            <w:tcW w:w="2974" w:type="pct"/>
          </w:tcPr>
          <w:p w14:paraId="4DC4A35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功能对应的流水线任务。</w:t>
            </w:r>
          </w:p>
        </w:tc>
      </w:tr>
    </w:tbl>
    <w:p w14:paraId="22D8A5C3" w14:textId="77777777" w:rsidR="004B1460" w:rsidRPr="00312C7F" w:rsidRDefault="004B1460" w:rsidP="00056A66">
      <w:pPr>
        <w:pStyle w:val="1e"/>
        <w:ind w:left="480" w:firstLine="840"/>
        <w:rPr>
          <w:rFonts w:hint="eastAsia"/>
        </w:rPr>
      </w:pPr>
      <w:r w:rsidRPr="00312C7F">
        <w:t>为了更好的介绍流水线服务的操作流程，本节将创建全新的流水线。</w:t>
      </w:r>
    </w:p>
    <w:p w14:paraId="6C5BF118" w14:textId="017FA86D" w:rsidR="004B1460" w:rsidRPr="00312C7F" w:rsidRDefault="004B1460" w:rsidP="00390C63">
      <w:pPr>
        <w:pStyle w:val="3"/>
      </w:pPr>
      <w:bookmarkStart w:id="59" w:name="_Toc80892089"/>
      <w:r w:rsidRPr="00312C7F">
        <w:t>配置流水线串接代码检查，编译构建和自动化部署步骤</w:t>
      </w:r>
      <w:bookmarkEnd w:id="59"/>
    </w:p>
    <w:p w14:paraId="1E3D1BF5" w14:textId="77777777" w:rsidR="004B1460" w:rsidRPr="00312C7F" w:rsidRDefault="004B1460" w:rsidP="00056A66">
      <w:pPr>
        <w:pStyle w:val="1e"/>
        <w:ind w:left="480" w:firstLine="840"/>
        <w:rPr>
          <w:rFonts w:hint="eastAsia"/>
        </w:rPr>
      </w:pPr>
      <w:r w:rsidRPr="00312C7F">
        <w:t>通过本节，您将学习如何创建流水线任务，完成应用程序持续交付流水线的搭建。</w:t>
      </w:r>
    </w:p>
    <w:p w14:paraId="296651C2" w14:textId="04FF78D8" w:rsidR="004B1460" w:rsidRPr="00312C7F" w:rsidRDefault="004B1460" w:rsidP="00C95A6E">
      <w:pPr>
        <w:pStyle w:val="30"/>
      </w:pPr>
      <w:r w:rsidRPr="00312C7F">
        <w:t>创建并触发持续交付流水线。进入项目，单击页面上方导航</w:t>
      </w:r>
      <w:r w:rsidRPr="00A85B01">
        <w:t>＂</w:t>
      </w:r>
      <w:r w:rsidRPr="00312C7F">
        <w:t>构建&amp;发布 &gt; 流水线</w:t>
      </w:r>
      <w:r w:rsidRPr="00A85B01">
        <w:t>＂</w:t>
      </w:r>
      <w:r w:rsidRPr="00312C7F">
        <w:t>，进入流水线服务。</w:t>
      </w:r>
    </w:p>
    <w:p w14:paraId="555B4B74" w14:textId="77777777" w:rsidR="004B1460" w:rsidRPr="00312C7F" w:rsidRDefault="004B1460" w:rsidP="00056A66">
      <w:pPr>
        <w:pStyle w:val="1e"/>
        <w:ind w:left="480" w:firstLine="840"/>
        <w:rPr>
          <w:rFonts w:hint="eastAsia"/>
        </w:rPr>
      </w:pPr>
      <w:r w:rsidRPr="00312C7F">
        <w:rPr>
          <w:noProof/>
        </w:rPr>
        <w:lastRenderedPageBreak/>
        <w:drawing>
          <wp:inline distT="0" distB="0" distL="0" distR="0" wp14:anchorId="38B8E09B" wp14:editId="278D7BCB">
            <wp:extent cx="5454000" cy="628437"/>
            <wp:effectExtent l="19050" t="19050" r="13970" b="196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54000" cy="628437"/>
                    </a:xfrm>
                    <a:prstGeom prst="rect">
                      <a:avLst/>
                    </a:prstGeom>
                    <a:ln w="12700">
                      <a:solidFill>
                        <a:schemeClr val="bg1">
                          <a:lumMod val="85000"/>
                        </a:schemeClr>
                      </a:solidFill>
                    </a:ln>
                  </pic:spPr>
                </pic:pic>
              </a:graphicData>
            </a:graphic>
          </wp:inline>
        </w:drawing>
      </w:r>
    </w:p>
    <w:p w14:paraId="2A6A8206" w14:textId="57CBA7D8" w:rsidR="004B1460" w:rsidRPr="00312C7F" w:rsidRDefault="004B1460" w:rsidP="00C95A6E">
      <w:pPr>
        <w:pStyle w:val="30"/>
      </w:pPr>
      <w:r w:rsidRPr="00312C7F">
        <w:t>单击</w:t>
      </w:r>
      <w:r w:rsidRPr="00A85B01">
        <w:t>＂</w:t>
      </w:r>
      <w:r w:rsidRPr="00312C7F">
        <w:t>新建流水线</w:t>
      </w:r>
      <w:r w:rsidRPr="00A85B01">
        <w:t>＂</w:t>
      </w:r>
      <w:r w:rsidRPr="00312C7F">
        <w:t>，根据下表配置流水线。</w:t>
      </w:r>
    </w:p>
    <w:tbl>
      <w:tblPr>
        <w:tblStyle w:val="V3010"/>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313C2D9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30AF4B3" w14:textId="77777777" w:rsidR="004B1460" w:rsidRPr="00312C7F" w:rsidRDefault="004B1460" w:rsidP="007521D6">
            <w:pPr>
              <w:pStyle w:val="5a"/>
            </w:pPr>
            <w:r w:rsidRPr="00312C7F">
              <w:t>步骤</w:t>
            </w:r>
          </w:p>
        </w:tc>
        <w:tc>
          <w:tcPr>
            <w:tcW w:w="3750" w:type="pct"/>
          </w:tcPr>
          <w:p w14:paraId="665A4CAB"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填写</w:t>
            </w:r>
            <w:r w:rsidRPr="00312C7F">
              <w:t>/</w:t>
            </w:r>
            <w:r w:rsidRPr="00312C7F">
              <w:t>选择建议</w:t>
            </w:r>
          </w:p>
        </w:tc>
      </w:tr>
      <w:tr w:rsidR="004B1460" w:rsidRPr="00312C7F" w14:paraId="6E2A8946"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6CACC74D" w14:textId="77777777" w:rsidR="004B1460" w:rsidRPr="00312C7F" w:rsidRDefault="004B1460" w:rsidP="007521D6">
            <w:pPr>
              <w:pStyle w:val="5a"/>
            </w:pPr>
            <w:r w:rsidRPr="00312C7F">
              <w:t>基本信息</w:t>
            </w:r>
          </w:p>
        </w:tc>
        <w:tc>
          <w:tcPr>
            <w:tcW w:w="3750" w:type="pct"/>
          </w:tcPr>
          <w:p w14:paraId="3B66B49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流水线名称：</w:t>
            </w:r>
            <w:r w:rsidRPr="00312C7F">
              <w:t>phoenix-sample-pipeline</w:t>
            </w:r>
          </w:p>
        </w:tc>
      </w:tr>
      <w:tr w:rsidR="00C35A32" w:rsidRPr="00312C7F" w14:paraId="2FE53DBE"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70E137C4" w14:textId="5989B61B" w:rsidR="00C35A32" w:rsidRPr="00312C7F" w:rsidRDefault="00C35A32" w:rsidP="00C35A32">
            <w:pPr>
              <w:pStyle w:val="5a"/>
            </w:pPr>
            <w:r w:rsidRPr="00312C7F">
              <w:t>选择代码源</w:t>
            </w:r>
          </w:p>
        </w:tc>
        <w:tc>
          <w:tcPr>
            <w:tcW w:w="3750" w:type="pct"/>
          </w:tcPr>
          <w:p w14:paraId="131BFFC1" w14:textId="77777777" w:rsidR="00C35A32" w:rsidRPr="00312C7F" w:rsidRDefault="00C35A32" w:rsidP="00C35A32">
            <w:pPr>
              <w:pStyle w:val="5a"/>
              <w:cnfStyle w:val="000000000000" w:firstRow="0" w:lastRow="0" w:firstColumn="0" w:lastColumn="0" w:oddVBand="0" w:evenVBand="0" w:oddHBand="0" w:evenHBand="0" w:firstRowFirstColumn="0" w:firstRowLastColumn="0" w:lastRowFirstColumn="0" w:lastRowLastColumn="0"/>
            </w:pPr>
            <w:proofErr w:type="spellStart"/>
            <w:r w:rsidRPr="00312C7F">
              <w:t>CodeHub</w:t>
            </w:r>
            <w:proofErr w:type="spellEnd"/>
          </w:p>
          <w:p w14:paraId="342F4FB4" w14:textId="77777777" w:rsidR="00C35A32" w:rsidRDefault="00C35A32" w:rsidP="00C35A32">
            <w:pPr>
              <w:pStyle w:val="5a"/>
              <w:cnfStyle w:val="000000000000" w:firstRow="0" w:lastRow="0" w:firstColumn="0" w:lastColumn="0" w:oddVBand="0" w:evenVBand="0" w:oddHBand="0" w:evenHBand="0" w:firstRowFirstColumn="0" w:firstRowLastColumn="0" w:lastRowFirstColumn="0" w:lastRowLastColumn="0"/>
            </w:pPr>
            <w:r w:rsidRPr="00312C7F">
              <w:t>源码仓库：</w:t>
            </w:r>
            <w:r w:rsidRPr="00312C7F">
              <w:t>phoenix-sample</w:t>
            </w:r>
          </w:p>
          <w:p w14:paraId="0B25456E" w14:textId="161175E6" w:rsidR="00C35A32" w:rsidRPr="00312C7F" w:rsidRDefault="00C35A32" w:rsidP="00C35A32">
            <w:pPr>
              <w:pStyle w:val="5a"/>
              <w:cnfStyle w:val="000000000000" w:firstRow="0" w:lastRow="0" w:firstColumn="0" w:lastColumn="0" w:oddVBand="0" w:evenVBand="0" w:oddHBand="0" w:evenHBand="0" w:firstRowFirstColumn="0" w:firstRowLastColumn="0" w:lastRowFirstColumn="0" w:lastRowLastColumn="0"/>
            </w:pPr>
            <w:r>
              <w:t>默认分支</w:t>
            </w:r>
            <w:r>
              <w:rPr>
                <w:rFonts w:hint="eastAsia"/>
              </w:rPr>
              <w:t>：</w:t>
            </w:r>
            <w:r>
              <w:t>master</w:t>
            </w:r>
          </w:p>
        </w:tc>
      </w:tr>
      <w:tr w:rsidR="00C35A32" w:rsidRPr="00312C7F" w14:paraId="4ECCB0DA"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87E5F05" w14:textId="3A3353C4" w:rsidR="00C35A32" w:rsidRPr="00312C7F" w:rsidRDefault="00C35A32" w:rsidP="00C35A32">
            <w:pPr>
              <w:pStyle w:val="5a"/>
            </w:pPr>
            <w:r w:rsidRPr="00312C7F">
              <w:t>选择模板</w:t>
            </w:r>
          </w:p>
        </w:tc>
        <w:tc>
          <w:tcPr>
            <w:tcW w:w="3750" w:type="pct"/>
          </w:tcPr>
          <w:p w14:paraId="4593B67D" w14:textId="5E214644" w:rsidR="00C35A32" w:rsidRPr="00312C7F" w:rsidRDefault="00C35A32" w:rsidP="00C35A32">
            <w:pPr>
              <w:pStyle w:val="5a"/>
              <w:cnfStyle w:val="000000000000" w:firstRow="0" w:lastRow="0" w:firstColumn="0" w:lastColumn="0" w:oddVBand="0" w:evenVBand="0" w:oddHBand="0" w:evenHBand="0" w:firstRowFirstColumn="0" w:firstRowLastColumn="0" w:lastRowFirstColumn="0" w:lastRowLastColumn="0"/>
            </w:pPr>
            <w:r w:rsidRPr="00312C7F">
              <w:t>不使用模板，直接创建</w:t>
            </w:r>
          </w:p>
        </w:tc>
      </w:tr>
    </w:tbl>
    <w:p w14:paraId="08D64DA0" w14:textId="3AF2FE35" w:rsidR="004B1460" w:rsidRPr="00312C7F" w:rsidRDefault="004B1460" w:rsidP="00C95A6E">
      <w:pPr>
        <w:pStyle w:val="30"/>
      </w:pPr>
      <w:r w:rsidRPr="00312C7F">
        <w:t>单击图标</w:t>
      </w:r>
      <w:r w:rsidRPr="00312C7F">
        <w:drawing>
          <wp:inline distT="0" distB="0" distL="0" distR="0" wp14:anchorId="79D2DA48" wp14:editId="290CFD8F">
            <wp:extent cx="133985" cy="133985"/>
            <wp:effectExtent l="0" t="0" r="0" b="0"/>
            <wp:docPr id="43087" name="图片 4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pic:spPr>
                </pic:pic>
              </a:graphicData>
            </a:graphic>
          </wp:inline>
        </w:drawing>
      </w:r>
      <w:r w:rsidRPr="00312C7F">
        <w:t>删除阶段</w:t>
      </w:r>
      <w:r w:rsidRPr="00A85B01">
        <w:t>＂</w:t>
      </w:r>
      <w:r w:rsidRPr="00312C7F">
        <w:t>发布仓库</w:t>
      </w:r>
      <w:r w:rsidRPr="00A85B01">
        <w:t>＂</w:t>
      </w:r>
      <w:r w:rsidRPr="00312C7F">
        <w:t>，单击图标</w:t>
      </w:r>
      <w:r w:rsidRPr="00312C7F">
        <w:drawing>
          <wp:inline distT="0" distB="0" distL="0" distR="0" wp14:anchorId="72682519" wp14:editId="20641B3B">
            <wp:extent cx="143881" cy="143881"/>
            <wp:effectExtent l="0" t="0" r="8890" b="8890"/>
            <wp:docPr id="43088" name="图片 4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48330" cy="148330"/>
                    </a:xfrm>
                    <a:prstGeom prst="rect">
                      <a:avLst/>
                    </a:prstGeom>
                    <a:noFill/>
                  </pic:spPr>
                </pic:pic>
              </a:graphicData>
            </a:graphic>
          </wp:inline>
        </w:drawing>
      </w:r>
      <w:r w:rsidRPr="00312C7F">
        <w:t>添加</w:t>
      </w:r>
      <w:r w:rsidRPr="00A85B01">
        <w:t>＂</w:t>
      </w:r>
      <w:r w:rsidRPr="00312C7F">
        <w:t>自定义阶段</w:t>
      </w:r>
      <w:r w:rsidRPr="00A85B01">
        <w:t>＂</w:t>
      </w:r>
      <w:r w:rsidRPr="00312C7F">
        <w:t>。</w:t>
      </w:r>
    </w:p>
    <w:p w14:paraId="206CB55D" w14:textId="228A57FF" w:rsidR="004B1460" w:rsidRPr="00312C7F" w:rsidRDefault="00C35A32" w:rsidP="00056A66">
      <w:pPr>
        <w:pStyle w:val="1e"/>
        <w:ind w:left="480" w:firstLine="840"/>
        <w:rPr>
          <w:rFonts w:hint="eastAsia"/>
        </w:rPr>
      </w:pPr>
      <w:r w:rsidRPr="00312C7F">
        <w:rPr>
          <w:noProof/>
        </w:rPr>
        <mc:AlternateContent>
          <mc:Choice Requires="wps">
            <w:drawing>
              <wp:anchor distT="0" distB="0" distL="114300" distR="114300" simplePos="0" relativeHeight="251767808" behindDoc="0" locked="0" layoutInCell="1" allowOverlap="1" wp14:anchorId="3B7576AF" wp14:editId="63525C12">
                <wp:simplePos x="0" y="0"/>
                <wp:positionH relativeFrom="column">
                  <wp:posOffset>2210435</wp:posOffset>
                </wp:positionH>
                <wp:positionV relativeFrom="paragraph">
                  <wp:posOffset>506730</wp:posOffset>
                </wp:positionV>
                <wp:extent cx="328930" cy="299720"/>
                <wp:effectExtent l="19050" t="19050" r="13970" b="24130"/>
                <wp:wrapNone/>
                <wp:docPr id="231" name="矩形 231"/>
                <wp:cNvGraphicFramePr/>
                <a:graphic xmlns:a="http://schemas.openxmlformats.org/drawingml/2006/main">
                  <a:graphicData uri="http://schemas.microsoft.com/office/word/2010/wordprocessingShape">
                    <wps:wsp>
                      <wps:cNvSpPr/>
                      <wps:spPr>
                        <a:xfrm>
                          <a:off x="0" y="0"/>
                          <a:ext cx="328930" cy="2997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25FBE" id="矩形 231" o:spid="_x0000_s1026" style="position:absolute;left:0;text-align:left;margin-left:174.05pt;margin-top:39.9pt;width:25.9pt;height:2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66784" behindDoc="0" locked="0" layoutInCell="1" allowOverlap="1" wp14:anchorId="33CEFFD5" wp14:editId="305EA7F5">
                <wp:simplePos x="0" y="0"/>
                <wp:positionH relativeFrom="column">
                  <wp:posOffset>4742815</wp:posOffset>
                </wp:positionH>
                <wp:positionV relativeFrom="paragraph">
                  <wp:posOffset>513080</wp:posOffset>
                </wp:positionV>
                <wp:extent cx="204826" cy="175565"/>
                <wp:effectExtent l="19050" t="19050" r="24130" b="15240"/>
                <wp:wrapNone/>
                <wp:docPr id="220" name="矩形 220"/>
                <wp:cNvGraphicFramePr/>
                <a:graphic xmlns:a="http://schemas.openxmlformats.org/drawingml/2006/main">
                  <a:graphicData uri="http://schemas.microsoft.com/office/word/2010/wordprocessingShape">
                    <wps:wsp>
                      <wps:cNvSpPr/>
                      <wps:spPr>
                        <a:xfrm>
                          <a:off x="0" y="0"/>
                          <a:ext cx="204826"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47B8D" id="矩形 220" o:spid="_x0000_s1026" style="position:absolute;left:0;text-align:left;margin-left:373.45pt;margin-top:40.4pt;width:16.15pt;height:13.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" filled="f" strokecolor="#c7000b" strokeweight="2.25pt"/>
            </w:pict>
          </mc:Fallback>
        </mc:AlternateContent>
      </w:r>
      <w:r>
        <w:rPr>
          <w:noProof/>
        </w:rPr>
        <w:drawing>
          <wp:inline distT="0" distB="0" distL="0" distR="0" wp14:anchorId="4EA9C78D" wp14:editId="7CEC78CD">
            <wp:extent cx="5400000" cy="2725213"/>
            <wp:effectExtent l="19050" t="19050" r="10795" b="18415"/>
            <wp:docPr id="43129" name="图片 4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00" cy="2725213"/>
                    </a:xfrm>
                    <a:prstGeom prst="rect">
                      <a:avLst/>
                    </a:prstGeom>
                    <a:ln w="12700">
                      <a:solidFill>
                        <a:schemeClr val="bg1">
                          <a:lumMod val="85000"/>
                        </a:schemeClr>
                      </a:solidFill>
                    </a:ln>
                  </pic:spPr>
                </pic:pic>
              </a:graphicData>
            </a:graphic>
          </wp:inline>
        </w:drawing>
      </w:r>
      <w:r w:rsidRPr="00312C7F">
        <w:rPr>
          <w:noProof/>
        </w:rPr>
        <w:t xml:space="preserve"> </w:t>
      </w:r>
    </w:p>
    <w:p w14:paraId="05767A25" w14:textId="170F10F2" w:rsidR="004B1460" w:rsidRPr="00312C7F" w:rsidRDefault="004B1460" w:rsidP="00C95A6E">
      <w:pPr>
        <w:pStyle w:val="30"/>
      </w:pPr>
      <w:r w:rsidRPr="00312C7F">
        <w:t>单击图标</w:t>
      </w:r>
      <w:r w:rsidRPr="00312C7F">
        <w:drawing>
          <wp:inline distT="0" distB="0" distL="0" distR="0" wp14:anchorId="54835B4F" wp14:editId="4E52D711">
            <wp:extent cx="133985" cy="121920"/>
            <wp:effectExtent l="0" t="0" r="0" b="0"/>
            <wp:docPr id="43090" name="图片 4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t>，在右侧滑出框中输入名称</w:t>
      </w:r>
      <w:r w:rsidRPr="00A85B01">
        <w:t>＂</w:t>
      </w:r>
      <w:r w:rsidRPr="00312C7F">
        <w:t>代码检查</w:t>
      </w:r>
      <w:r w:rsidRPr="00A85B01">
        <w:t>＂</w:t>
      </w:r>
      <w:r w:rsidRPr="00312C7F">
        <w:t>，单击</w:t>
      </w:r>
      <w:r w:rsidRPr="00A85B01">
        <w:t>＂</w:t>
      </w:r>
      <w:r w:rsidRPr="00312C7F">
        <w:t>保存</w:t>
      </w:r>
      <w:r w:rsidRPr="00A85B01">
        <w:t>＂</w:t>
      </w:r>
      <w:r w:rsidRPr="00312C7F">
        <w:t>。</w:t>
      </w:r>
    </w:p>
    <w:p w14:paraId="2D388A40" w14:textId="4EACD14E" w:rsidR="004B1460" w:rsidRPr="00312C7F" w:rsidRDefault="00C35A32" w:rsidP="00056A66">
      <w:pPr>
        <w:pStyle w:val="1e"/>
        <w:ind w:left="480" w:firstLine="840"/>
        <w:rPr>
          <w:rFonts w:hint="eastAsia"/>
        </w:rPr>
      </w:pPr>
      <w:r>
        <w:rPr>
          <w:noProof/>
        </w:rPr>
        <w:lastRenderedPageBreak/>
        <w:drawing>
          <wp:inline distT="0" distB="0" distL="0" distR="0" wp14:anchorId="7A37D5FB" wp14:editId="1FE1600F">
            <wp:extent cx="5400000" cy="2322370"/>
            <wp:effectExtent l="19050" t="19050" r="10795" b="20955"/>
            <wp:docPr id="43130" name="图片 4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00" cy="2322370"/>
                    </a:xfrm>
                    <a:prstGeom prst="rect">
                      <a:avLst/>
                    </a:prstGeom>
                    <a:ln w="12700">
                      <a:solidFill>
                        <a:schemeClr val="bg1">
                          <a:lumMod val="85000"/>
                        </a:schemeClr>
                      </a:solidFill>
                    </a:ln>
                  </pic:spPr>
                </pic:pic>
              </a:graphicData>
            </a:graphic>
          </wp:inline>
        </w:drawing>
      </w:r>
      <w:r w:rsidRPr="00312C7F">
        <w:rPr>
          <w:noProof/>
        </w:rPr>
        <w:t xml:space="preserve"> </w:t>
      </w:r>
    </w:p>
    <w:p w14:paraId="6D1C848D" w14:textId="3809D7A6" w:rsidR="004B1460" w:rsidRPr="00312C7F" w:rsidRDefault="004B1460" w:rsidP="00C95A6E">
      <w:pPr>
        <w:pStyle w:val="30"/>
      </w:pPr>
      <w:r w:rsidRPr="00312C7F">
        <w:t>单击阶段</w:t>
      </w:r>
      <w:r w:rsidRPr="00A85B01">
        <w:t>＂</w:t>
      </w:r>
      <w:r w:rsidRPr="00312C7F">
        <w:t>代码检查</w:t>
      </w:r>
      <w:r w:rsidRPr="00A85B01">
        <w:t>＂</w:t>
      </w:r>
      <w:r w:rsidRPr="00312C7F">
        <w:t>中</w:t>
      </w:r>
      <w:r w:rsidRPr="00A85B01">
        <w:t>＂</w:t>
      </w:r>
      <w:r w:rsidR="00765561">
        <w:rPr>
          <w:rFonts w:hint="eastAsia"/>
        </w:rPr>
        <w:t>添加</w:t>
      </w:r>
      <w:r w:rsidRPr="00312C7F">
        <w:t>任务</w:t>
      </w:r>
      <w:r w:rsidRPr="00A85B01">
        <w:t>＂</w:t>
      </w:r>
      <w:r w:rsidRPr="00312C7F">
        <w:t>。在右侧滑出框中，类型选择</w:t>
      </w:r>
      <w:r w:rsidRPr="00A85B01">
        <w:t>＂</w:t>
      </w:r>
      <w:r w:rsidRPr="00312C7F">
        <w:t>代码检查</w:t>
      </w:r>
      <w:r w:rsidRPr="00A85B01">
        <w:t>＂</w:t>
      </w:r>
      <w:r w:rsidRPr="00312C7F">
        <w:t>，任务勾选</w:t>
      </w:r>
      <w:r w:rsidRPr="00A85B01">
        <w:t>＂</w:t>
      </w:r>
      <w:r w:rsidRPr="00312C7F">
        <w:t>phoenix-codecheck-worker</w:t>
      </w:r>
      <w:r w:rsidRPr="00A85B01">
        <w:t>＂</w:t>
      </w:r>
      <w:r w:rsidRPr="00312C7F">
        <w:t>，单击</w:t>
      </w:r>
      <w:r w:rsidRPr="00A85B01">
        <w:t>＂</w:t>
      </w:r>
      <w:r w:rsidRPr="00312C7F">
        <w:t>保存</w:t>
      </w:r>
      <w:r w:rsidRPr="00A85B01">
        <w:t>＂</w:t>
      </w:r>
      <w:r w:rsidRPr="00312C7F">
        <w:t>。</w:t>
      </w:r>
    </w:p>
    <w:p w14:paraId="7A16041D" w14:textId="0A5F415D" w:rsidR="004B1460" w:rsidRPr="00312C7F" w:rsidRDefault="00765561" w:rsidP="00056A66">
      <w:pPr>
        <w:pStyle w:val="1e"/>
        <w:ind w:left="480" w:firstLine="840"/>
        <w:rPr>
          <w:rFonts w:hint="eastAsia"/>
        </w:rPr>
      </w:pPr>
      <w:r w:rsidRPr="00312C7F">
        <w:rPr>
          <w:noProof/>
        </w:rPr>
        <mc:AlternateContent>
          <mc:Choice Requires="wps">
            <w:drawing>
              <wp:anchor distT="0" distB="0" distL="114300" distR="114300" simplePos="0" relativeHeight="251769856" behindDoc="0" locked="0" layoutInCell="1" allowOverlap="1" wp14:anchorId="2BDAB063" wp14:editId="7C1E70C4">
                <wp:simplePos x="0" y="0"/>
                <wp:positionH relativeFrom="column">
                  <wp:posOffset>3378835</wp:posOffset>
                </wp:positionH>
                <wp:positionV relativeFrom="paragraph">
                  <wp:posOffset>554990</wp:posOffset>
                </wp:positionV>
                <wp:extent cx="541325" cy="175565"/>
                <wp:effectExtent l="19050" t="19050" r="11430" b="15240"/>
                <wp:wrapNone/>
                <wp:docPr id="255" name="矩形 255"/>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ABD8B" id="矩形 255" o:spid="_x0000_s1026" style="position:absolute;left:0;text-align:left;margin-left:266.05pt;margin-top:43.7pt;width:42.6pt;height:13.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" filled="f" strokecolor="#c7000b" strokeweight="2.25pt"/>
            </w:pict>
          </mc:Fallback>
        </mc:AlternateContent>
      </w:r>
      <w:r w:rsidR="00BC180F">
        <w:rPr>
          <w:noProof/>
        </w:rPr>
        <w:drawing>
          <wp:inline distT="0" distB="0" distL="0" distR="0" wp14:anchorId="1257F33F" wp14:editId="3FA0796E">
            <wp:extent cx="5400000" cy="1095352"/>
            <wp:effectExtent l="19050" t="19050" r="10795" b="10160"/>
            <wp:docPr id="43466" name="图片 4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00" cy="1095352"/>
                    </a:xfrm>
                    <a:prstGeom prst="rect">
                      <a:avLst/>
                    </a:prstGeom>
                    <a:ln w="12700">
                      <a:solidFill>
                        <a:schemeClr val="bg1">
                          <a:lumMod val="75000"/>
                        </a:schemeClr>
                      </a:solidFill>
                    </a:ln>
                  </pic:spPr>
                </pic:pic>
              </a:graphicData>
            </a:graphic>
          </wp:inline>
        </w:drawing>
      </w:r>
    </w:p>
    <w:p w14:paraId="39A8C625" w14:textId="48FF4A14" w:rsidR="004B1460" w:rsidRPr="00312C7F" w:rsidRDefault="004B1460" w:rsidP="00C95A6E">
      <w:pPr>
        <w:pStyle w:val="30"/>
      </w:pPr>
      <w:r w:rsidRPr="00312C7F">
        <w:t>在</w:t>
      </w:r>
      <w:r w:rsidRPr="00A85B01">
        <w:t>＂</w:t>
      </w:r>
      <w:r w:rsidRPr="00312C7F">
        <w:t>代码检查</w:t>
      </w:r>
      <w:r w:rsidRPr="00A85B01">
        <w:t>＂</w:t>
      </w:r>
      <w:r w:rsidRPr="00312C7F">
        <w:t>后面，按照同样方式，添加构建任务</w:t>
      </w:r>
      <w:r w:rsidRPr="00A85B01">
        <w:t>＂</w:t>
      </w:r>
      <w:r w:rsidRPr="00312C7F">
        <w:t>phoenix-sample-ci</w:t>
      </w:r>
      <w:r w:rsidRPr="00A85B01">
        <w:t>＂</w:t>
      </w:r>
      <w:r w:rsidRPr="00312C7F">
        <w:t>。</w:t>
      </w:r>
    </w:p>
    <w:p w14:paraId="1AC64BCA" w14:textId="77777777" w:rsidR="004B1460" w:rsidRPr="00312C7F"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70880" behindDoc="0" locked="0" layoutInCell="1" allowOverlap="1" wp14:anchorId="264C5815" wp14:editId="145C174F">
                <wp:simplePos x="0" y="0"/>
                <wp:positionH relativeFrom="column">
                  <wp:posOffset>3458845</wp:posOffset>
                </wp:positionH>
                <wp:positionV relativeFrom="paragraph">
                  <wp:posOffset>1790065</wp:posOffset>
                </wp:positionV>
                <wp:extent cx="541325" cy="175565"/>
                <wp:effectExtent l="19050" t="19050" r="11430" b="15240"/>
                <wp:wrapNone/>
                <wp:docPr id="43270" name="矩形 43270"/>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E8F47" id="矩形 43270" o:spid="_x0000_s1026" style="position:absolute;left:0;text-align:left;margin-left:272.35pt;margin-top:140.95pt;width:42.6pt;height:1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" filled="f" strokecolor="#c7000b" strokeweight="2.25pt"/>
            </w:pict>
          </mc:Fallback>
        </mc:AlternateContent>
      </w:r>
      <w:r w:rsidRPr="00312C7F">
        <w:rPr>
          <w:noProof/>
        </w:rPr>
        <w:drawing>
          <wp:inline distT="0" distB="0" distL="0" distR="0" wp14:anchorId="61FFFE52" wp14:editId="34CC8BCC">
            <wp:extent cx="5454000" cy="3173483"/>
            <wp:effectExtent l="19050" t="19050" r="13970" b="27305"/>
            <wp:docPr id="43264" name="图片 4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54000" cy="3173483"/>
                    </a:xfrm>
                    <a:prstGeom prst="rect">
                      <a:avLst/>
                    </a:prstGeom>
                    <a:ln w="12700">
                      <a:solidFill>
                        <a:schemeClr val="bg1">
                          <a:lumMod val="85000"/>
                        </a:schemeClr>
                      </a:solidFill>
                    </a:ln>
                  </pic:spPr>
                </pic:pic>
              </a:graphicData>
            </a:graphic>
          </wp:inline>
        </w:drawing>
      </w:r>
    </w:p>
    <w:p w14:paraId="249E4435" w14:textId="74F9CF58" w:rsidR="00A12627" w:rsidRPr="00A12627" w:rsidRDefault="00A12627" w:rsidP="00C95A6E">
      <w:pPr>
        <w:pStyle w:val="30"/>
      </w:pPr>
      <w:r w:rsidRPr="00A12627">
        <w:rPr>
          <w:rFonts w:hint="eastAsia"/>
        </w:rPr>
        <w:t>在＂构建＂后添加阶段＂</w:t>
      </w:r>
      <w:r>
        <w:rPr>
          <w:rFonts w:hint="eastAsia"/>
        </w:rPr>
        <w:t>测试＂，并在该阶段中添加接口测试</w:t>
      </w:r>
      <w:r w:rsidRPr="00A12627">
        <w:rPr>
          <w:rFonts w:hint="eastAsia"/>
        </w:rPr>
        <w:t>任务＂</w:t>
      </w:r>
      <w:r w:rsidR="006D7911">
        <w:rPr>
          <w:rFonts w:hint="eastAsia"/>
        </w:rPr>
        <w:t>迭代4</w:t>
      </w:r>
      <w:r w:rsidRPr="00A12627">
        <w:rPr>
          <w:rFonts w:hint="eastAsia"/>
        </w:rPr>
        <w:t>＂，单击＂保存＂。</w:t>
      </w:r>
    </w:p>
    <w:p w14:paraId="2752E89C" w14:textId="1F80934A" w:rsidR="00A12627" w:rsidRPr="00A12627" w:rsidRDefault="004B1460" w:rsidP="00C95A6E">
      <w:pPr>
        <w:pStyle w:val="30"/>
      </w:pPr>
      <w:r w:rsidRPr="00A12627">
        <w:lastRenderedPageBreak/>
        <w:t>在＂</w:t>
      </w:r>
      <w:r w:rsidR="008122C4">
        <w:rPr>
          <w:rFonts w:hint="eastAsia"/>
        </w:rPr>
        <w:t>测试</w:t>
      </w:r>
      <w:r w:rsidRPr="00A12627">
        <w:t>＂后添加阶段＂部署＂，并在该阶段中添加部署任务＂phoenix-sample-standalone＂，单击＂保存＂。</w:t>
      </w:r>
    </w:p>
    <w:p w14:paraId="3E3EBB57" w14:textId="6CA2DCEF" w:rsidR="004B1460" w:rsidRPr="00312C7F" w:rsidRDefault="00765561" w:rsidP="00C95A6E">
      <w:pPr>
        <w:pStyle w:val="30"/>
      </w:pPr>
      <w:r>
        <w:t>流水线任务阶段设置完成后点击右上角</w:t>
      </w:r>
      <w:r w:rsidR="004B1460" w:rsidRPr="00A85B01">
        <w:t>＂</w:t>
      </w:r>
      <w:r>
        <w:rPr>
          <w:rFonts w:hint="eastAsia"/>
        </w:rPr>
        <w:t>保存并执行</w:t>
      </w:r>
      <w:r w:rsidR="004B1460" w:rsidRPr="00A85B01">
        <w:t>＂</w:t>
      </w:r>
      <w:r w:rsidR="004B1460" w:rsidRPr="00312C7F">
        <w:t>，启动流水线。当出现以下页面时，表示任务执行成功。</w:t>
      </w:r>
    </w:p>
    <w:p w14:paraId="07A5C7BC" w14:textId="695E5C04" w:rsidR="004B1460" w:rsidRPr="00312C7F" w:rsidRDefault="000F4691" w:rsidP="00056A66">
      <w:pPr>
        <w:pStyle w:val="1e"/>
        <w:ind w:left="480" w:firstLine="840"/>
        <w:rPr>
          <w:rFonts w:hint="eastAsia"/>
        </w:rPr>
      </w:pPr>
      <w:r w:rsidRPr="00312C7F">
        <w:rPr>
          <w:noProof/>
        </w:rPr>
        <mc:AlternateContent>
          <mc:Choice Requires="wps">
            <w:drawing>
              <wp:anchor distT="0" distB="0" distL="114300" distR="114300" simplePos="0" relativeHeight="251771904" behindDoc="0" locked="0" layoutInCell="1" allowOverlap="1" wp14:anchorId="261BDC30" wp14:editId="7A2034F5">
                <wp:simplePos x="0" y="0"/>
                <wp:positionH relativeFrom="column">
                  <wp:posOffset>894819</wp:posOffset>
                </wp:positionH>
                <wp:positionV relativeFrom="paragraph">
                  <wp:posOffset>400685</wp:posOffset>
                </wp:positionV>
                <wp:extent cx="218364" cy="109182"/>
                <wp:effectExtent l="19050" t="19050" r="10795" b="24765"/>
                <wp:wrapNone/>
                <wp:docPr id="43271" name="矩形 43271"/>
                <wp:cNvGraphicFramePr/>
                <a:graphic xmlns:a="http://schemas.openxmlformats.org/drawingml/2006/main">
                  <a:graphicData uri="http://schemas.microsoft.com/office/word/2010/wordprocessingShape">
                    <wps:wsp>
                      <wps:cNvSpPr/>
                      <wps:spPr>
                        <a:xfrm>
                          <a:off x="0" y="0"/>
                          <a:ext cx="218364" cy="10918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23D3" id="矩形 43271" o:spid="_x0000_s1026" style="position:absolute;left:0;text-align:left;margin-left:70.45pt;margin-top:31.55pt;width:17.2pt;height:8.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" filled="f" strokecolor="#c7000b" strokeweight="2.25pt"/>
            </w:pict>
          </mc:Fallback>
        </mc:AlternateContent>
      </w:r>
      <w:r>
        <w:rPr>
          <w:noProof/>
        </w:rPr>
        <w:drawing>
          <wp:inline distT="0" distB="0" distL="0" distR="0" wp14:anchorId="4DCC3FC9" wp14:editId="632D0485">
            <wp:extent cx="5454000" cy="1321342"/>
            <wp:effectExtent l="19050" t="19050" r="1397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54000" cy="1321342"/>
                    </a:xfrm>
                    <a:prstGeom prst="rect">
                      <a:avLst/>
                    </a:prstGeom>
                    <a:ln w="12700">
                      <a:solidFill>
                        <a:schemeClr val="bg1">
                          <a:lumMod val="85000"/>
                        </a:schemeClr>
                      </a:solidFill>
                    </a:ln>
                  </pic:spPr>
                </pic:pic>
              </a:graphicData>
            </a:graphic>
          </wp:inline>
        </w:drawing>
      </w:r>
      <w:r w:rsidR="00765561" w:rsidRPr="00312C7F">
        <w:rPr>
          <w:noProof/>
        </w:rPr>
        <w:t xml:space="preserve"> </w:t>
      </w:r>
    </w:p>
    <w:p w14:paraId="671DCC04" w14:textId="04C9ABE6" w:rsidR="004B1460" w:rsidRPr="00585634" w:rsidRDefault="004B1460" w:rsidP="00C95A6E">
      <w:pPr>
        <w:pStyle w:val="30"/>
      </w:pPr>
      <w:r w:rsidRPr="00585634">
        <w:t>添加质量门禁。为了控制代码的质量，我们要求代码必须经过扫描，并且错误数量控制在合理范围内，才允许发布。通过添加质量门禁可以有效的自动化控制流程。进入流水线任务＂phoenix-sample-pipeline＂的＂流水线配置＂页面。</w:t>
      </w:r>
      <w:r w:rsidR="00585634" w:rsidRPr="00585634">
        <w:t>单击</w:t>
      </w:r>
      <w:r w:rsidRPr="00585634">
        <w:t>阶段＂代码检查＂</w:t>
      </w:r>
      <w:r w:rsidR="00585634">
        <w:rPr>
          <w:rFonts w:hint="eastAsia"/>
        </w:rPr>
        <w:t>阶段</w:t>
      </w:r>
      <w:r w:rsidRPr="00585634">
        <w:t>的＂质量门禁＂</w:t>
      </w:r>
      <w:r w:rsidR="00585634">
        <w:t>下方加号框</w:t>
      </w:r>
      <w:r w:rsidRPr="00585634">
        <w:t>。在页面右侧滑框中，单击＂点击创建＂。在弹框中输入名称＂代码检查门禁＂， 打开＂CodeCheck问题数＂开关并输入门禁阈值＂5＂，单击＂保存＂。</w:t>
      </w:r>
    </w:p>
    <w:p w14:paraId="7D289AFA" w14:textId="3876A900" w:rsidR="004B1460" w:rsidRPr="00312C7F" w:rsidRDefault="00585634" w:rsidP="00056A66">
      <w:pPr>
        <w:pStyle w:val="1e"/>
        <w:ind w:left="480" w:firstLine="840"/>
        <w:rPr>
          <w:rFonts w:hint="eastAsia"/>
        </w:rPr>
      </w:pPr>
      <w:r>
        <w:rPr>
          <w:noProof/>
        </w:rPr>
        <w:drawing>
          <wp:inline distT="0" distB="0" distL="0" distR="0" wp14:anchorId="3B3E2943" wp14:editId="747059A3">
            <wp:extent cx="5454000" cy="3300241"/>
            <wp:effectExtent l="19050" t="19050" r="13970" b="146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54000" cy="3300241"/>
                    </a:xfrm>
                    <a:prstGeom prst="rect">
                      <a:avLst/>
                    </a:prstGeom>
                    <a:ln w="12700">
                      <a:solidFill>
                        <a:schemeClr val="bg1">
                          <a:lumMod val="85000"/>
                        </a:schemeClr>
                      </a:solidFill>
                    </a:ln>
                  </pic:spPr>
                </pic:pic>
              </a:graphicData>
            </a:graphic>
          </wp:inline>
        </w:drawing>
      </w:r>
      <w:r w:rsidR="004B1460" w:rsidRPr="00312C7F">
        <w:rPr>
          <w:noProof/>
        </w:rPr>
        <w:t xml:space="preserve"> </w:t>
      </w:r>
    </w:p>
    <w:p w14:paraId="19CE6DBF" w14:textId="47D446BC" w:rsidR="004B1460" w:rsidRPr="00312C7F" w:rsidRDefault="004B1460" w:rsidP="00C95A6E">
      <w:pPr>
        <w:pStyle w:val="30"/>
      </w:pPr>
      <w:r w:rsidRPr="00312C7F">
        <w:t>在</w:t>
      </w:r>
      <w:r w:rsidRPr="00A85B01">
        <w:t>＂</w:t>
      </w:r>
      <w:r w:rsidRPr="00312C7F">
        <w:t>门禁</w:t>
      </w:r>
      <w:r w:rsidRPr="00A85B01">
        <w:t>＂</w:t>
      </w:r>
      <w:r w:rsidRPr="00312C7F">
        <w:t>下拉列表中选择刚刚创建的</w:t>
      </w:r>
      <w:r w:rsidRPr="00A85B01">
        <w:t>＂</w:t>
      </w:r>
      <w:r w:rsidRPr="00312C7F">
        <w:t>代码检查门禁</w:t>
      </w:r>
      <w:r w:rsidRPr="00A85B01">
        <w:t>＂</w:t>
      </w:r>
      <w:r w:rsidRPr="00312C7F">
        <w:t>，单击</w:t>
      </w:r>
      <w:r w:rsidRPr="00A85B01">
        <w:t>＂</w:t>
      </w:r>
      <w:r w:rsidRPr="00312C7F">
        <w:t>保存</w:t>
      </w:r>
      <w:r w:rsidRPr="00A85B01">
        <w:t>＂</w:t>
      </w:r>
      <w:r w:rsidRPr="00312C7F">
        <w:t>。</w:t>
      </w:r>
    </w:p>
    <w:p w14:paraId="1F54F4DB" w14:textId="200FDF97" w:rsidR="004B1460" w:rsidRPr="00312C7F" w:rsidRDefault="00585634" w:rsidP="00056A66">
      <w:pPr>
        <w:pStyle w:val="1e"/>
        <w:ind w:left="480" w:firstLine="840"/>
        <w:rPr>
          <w:rFonts w:hint="eastAsia"/>
        </w:rPr>
      </w:pPr>
      <w:r w:rsidRPr="00312C7F">
        <w:rPr>
          <w:noProof/>
        </w:rPr>
        <w:lastRenderedPageBreak/>
        <mc:AlternateContent>
          <mc:Choice Requires="wps">
            <w:drawing>
              <wp:anchor distT="0" distB="0" distL="114300" distR="114300" simplePos="0" relativeHeight="251805696" behindDoc="0" locked="0" layoutInCell="1" allowOverlap="1" wp14:anchorId="1C017049" wp14:editId="47E04674">
                <wp:simplePos x="0" y="0"/>
                <wp:positionH relativeFrom="column">
                  <wp:posOffset>1718310</wp:posOffset>
                </wp:positionH>
                <wp:positionV relativeFrom="paragraph">
                  <wp:posOffset>2353310</wp:posOffset>
                </wp:positionV>
                <wp:extent cx="876300" cy="222250"/>
                <wp:effectExtent l="19050" t="19050" r="19050" b="25400"/>
                <wp:wrapNone/>
                <wp:docPr id="244" name="矩形 244"/>
                <wp:cNvGraphicFramePr/>
                <a:graphic xmlns:a="http://schemas.openxmlformats.org/drawingml/2006/main">
                  <a:graphicData uri="http://schemas.microsoft.com/office/word/2010/wordprocessingShape">
                    <wps:wsp>
                      <wps:cNvSpPr/>
                      <wps:spPr>
                        <a:xfrm>
                          <a:off x="0" y="0"/>
                          <a:ext cx="876300" cy="222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51625" id="矩形 244" o:spid="_x0000_s1026" style="position:absolute;left:0;text-align:left;margin-left:135.3pt;margin-top:185.3pt;width:69pt;height:1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" filled="f" strokecolor="#c7000b" strokeweight="2.25pt"/>
            </w:pict>
          </mc:Fallback>
        </mc:AlternateContent>
      </w:r>
      <w:r w:rsidR="004B1460" w:rsidRPr="00312C7F">
        <w:rPr>
          <w:noProof/>
        </w:rPr>
        <w:drawing>
          <wp:inline distT="0" distB="0" distL="0" distR="0" wp14:anchorId="10B98BA0" wp14:editId="392E3E5C">
            <wp:extent cx="5050646" cy="4484218"/>
            <wp:effectExtent l="19050" t="19050" r="17145" b="12065"/>
            <wp:docPr id="43266" name="图片 4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73331" cy="4504359"/>
                    </a:xfrm>
                    <a:prstGeom prst="rect">
                      <a:avLst/>
                    </a:prstGeom>
                    <a:ln w="12700">
                      <a:solidFill>
                        <a:schemeClr val="bg1">
                          <a:lumMod val="85000"/>
                        </a:schemeClr>
                      </a:solidFill>
                    </a:ln>
                  </pic:spPr>
                </pic:pic>
              </a:graphicData>
            </a:graphic>
          </wp:inline>
        </w:drawing>
      </w:r>
    </w:p>
    <w:p w14:paraId="19423F71" w14:textId="35AA6C45" w:rsidR="004B1460" w:rsidRPr="00312C7F" w:rsidRDefault="004B1460" w:rsidP="00C95A6E">
      <w:pPr>
        <w:pStyle w:val="30"/>
      </w:pPr>
      <w:r w:rsidRPr="00312C7F">
        <w:t>保存流水线，返回</w:t>
      </w:r>
      <w:r w:rsidRPr="00A85B01">
        <w:t>＂</w:t>
      </w:r>
      <w:r w:rsidRPr="00312C7F">
        <w:t>流水线详情</w:t>
      </w:r>
      <w:r w:rsidRPr="00A85B01">
        <w:t>＂</w:t>
      </w:r>
      <w:r w:rsidRPr="00312C7F">
        <w:t>页面。启动流水线任务，待任务执行结束可看到：由于代码检查问题数大于5，因此流水线任务执行失败。</w:t>
      </w:r>
    </w:p>
    <w:p w14:paraId="1D888946" w14:textId="5CD33CCD" w:rsidR="004B1460" w:rsidRPr="00312C7F" w:rsidRDefault="004B1460" w:rsidP="007B6C0A">
      <w:pPr>
        <w:pStyle w:val="1e"/>
        <w:ind w:left="480"/>
        <w:rPr>
          <w:rFonts w:hint="eastAsia"/>
        </w:rPr>
      </w:pPr>
      <w:r w:rsidRPr="00312C7F">
        <w:t xml:space="preserve"> </w:t>
      </w:r>
      <w:r w:rsidR="00FC6C92">
        <w:t xml:space="preserve">   </w:t>
      </w:r>
      <w:r w:rsidR="00585634">
        <w:rPr>
          <w:noProof/>
        </w:rPr>
        <w:drawing>
          <wp:inline distT="0" distB="0" distL="0" distR="0" wp14:anchorId="2D1573BF" wp14:editId="0196D232">
            <wp:extent cx="5402580" cy="2034796"/>
            <wp:effectExtent l="19050" t="19050" r="26670" b="2286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26572" cy="2043832"/>
                    </a:xfrm>
                    <a:prstGeom prst="rect">
                      <a:avLst/>
                    </a:prstGeom>
                    <a:ln w="12700">
                      <a:solidFill>
                        <a:schemeClr val="bg1">
                          <a:lumMod val="85000"/>
                        </a:schemeClr>
                      </a:solidFill>
                    </a:ln>
                  </pic:spPr>
                </pic:pic>
              </a:graphicData>
            </a:graphic>
          </wp:inline>
        </w:drawing>
      </w:r>
    </w:p>
    <w:p w14:paraId="1A071740" w14:textId="660861F7" w:rsidR="004B1460" w:rsidRPr="00312C7F" w:rsidRDefault="004B1460" w:rsidP="00C95A6E">
      <w:pPr>
        <w:pStyle w:val="30"/>
      </w:pPr>
      <w:r w:rsidRPr="00312C7F">
        <w:t>修改</w:t>
      </w:r>
      <w:r w:rsidRPr="00A85B01">
        <w:t>＂</w:t>
      </w:r>
      <w:r w:rsidRPr="00312C7F">
        <w:t>代码检查门禁</w:t>
      </w:r>
      <w:r w:rsidRPr="00A85B01">
        <w:t>＂</w:t>
      </w:r>
      <w:r w:rsidRPr="00312C7F">
        <w:t>的阈值为15，保存流水线并执行。待任务执行结束可看到：由于代码检查问题数小于15，因此</w:t>
      </w:r>
      <w:r w:rsidR="00585634">
        <w:rPr>
          <w:rFonts w:hint="eastAsia"/>
        </w:rPr>
        <w:t>代码</w:t>
      </w:r>
      <w:r w:rsidR="00585634">
        <w:t>检查阶段</w:t>
      </w:r>
      <w:r w:rsidRPr="00312C7F">
        <w:t>任务执行成功。</w:t>
      </w:r>
    </w:p>
    <w:p w14:paraId="1D13BD68" w14:textId="24EB4B78" w:rsidR="004B1460" w:rsidRPr="00312C7F" w:rsidRDefault="004B1460" w:rsidP="00056A66">
      <w:pPr>
        <w:pStyle w:val="1e"/>
        <w:ind w:left="480" w:firstLine="840"/>
        <w:rPr>
          <w:rFonts w:hint="eastAsia"/>
        </w:rPr>
      </w:pPr>
      <w:r w:rsidRPr="00312C7F">
        <w:lastRenderedPageBreak/>
        <w:t xml:space="preserve"> </w:t>
      </w:r>
      <w:r w:rsidR="00585634">
        <w:rPr>
          <w:noProof/>
        </w:rPr>
        <w:drawing>
          <wp:inline distT="0" distB="0" distL="0" distR="0" wp14:anchorId="5888812C" wp14:editId="3E1E979B">
            <wp:extent cx="3270056" cy="2126159"/>
            <wp:effectExtent l="19050" t="19050" r="26035" b="26670"/>
            <wp:docPr id="43280" name="图片 4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02704" cy="2147387"/>
                    </a:xfrm>
                    <a:prstGeom prst="rect">
                      <a:avLst/>
                    </a:prstGeom>
                    <a:ln w="12700">
                      <a:solidFill>
                        <a:schemeClr val="bg1">
                          <a:lumMod val="85000"/>
                        </a:schemeClr>
                      </a:solidFill>
                    </a:ln>
                  </pic:spPr>
                </pic:pic>
              </a:graphicData>
            </a:graphic>
          </wp:inline>
        </w:drawing>
      </w:r>
    </w:p>
    <w:p w14:paraId="1955F961" w14:textId="5E7488F7" w:rsidR="004B1460" w:rsidRPr="00312C7F" w:rsidRDefault="004B1460" w:rsidP="00390C63">
      <w:pPr>
        <w:pStyle w:val="3"/>
      </w:pPr>
      <w:bookmarkStart w:id="60" w:name="_Toc80892090"/>
      <w:r w:rsidRPr="00312C7F">
        <w:t>更新流水线配置，实现代码变更触发的持续交付流水线</w:t>
      </w:r>
      <w:bookmarkEnd w:id="60"/>
    </w:p>
    <w:p w14:paraId="124CB35E" w14:textId="77777777" w:rsidR="004B1460" w:rsidRPr="00312C7F" w:rsidRDefault="004B1460" w:rsidP="00056A66">
      <w:pPr>
        <w:pStyle w:val="1e"/>
        <w:ind w:left="480" w:firstLine="840"/>
        <w:rPr>
          <w:rFonts w:hint="eastAsia"/>
        </w:rPr>
      </w:pPr>
      <w:r w:rsidRPr="00312C7F">
        <w:t>通过本节，您将学习如何创建实现代码变更自动触发持续交付流水线任务，完成应用的自动化构建部署。</w:t>
      </w:r>
    </w:p>
    <w:p w14:paraId="2389C84F" w14:textId="6AA324D5" w:rsidR="004B1460" w:rsidRPr="00312C7F" w:rsidRDefault="004B1460" w:rsidP="00C95A6E">
      <w:pPr>
        <w:pStyle w:val="30"/>
      </w:pPr>
      <w:r w:rsidRPr="00312C7F">
        <w:t>进入项目，单击页面上方导航</w:t>
      </w:r>
      <w:r w:rsidRPr="00A85B01">
        <w:t>＂</w:t>
      </w:r>
      <w:r w:rsidRPr="00312C7F">
        <w:t>构建&amp;发布 &gt; 流水线</w:t>
      </w:r>
      <w:r w:rsidRPr="00A85B01">
        <w:t>＂</w:t>
      </w:r>
      <w:r w:rsidRPr="00312C7F">
        <w:t>，进入流水线服务。</w:t>
      </w:r>
    </w:p>
    <w:p w14:paraId="77D64A26" w14:textId="0FC8F2FF" w:rsidR="004B1460" w:rsidRPr="00312C7F" w:rsidRDefault="004B1460" w:rsidP="00C95A6E">
      <w:pPr>
        <w:pStyle w:val="30"/>
      </w:pPr>
      <w:r w:rsidRPr="00312C7F">
        <w:t>找到流水线任务</w:t>
      </w:r>
      <w:r w:rsidRPr="00A85B01">
        <w:t>＂</w:t>
      </w:r>
      <w:r w:rsidRPr="00312C7F">
        <w:t>phoenix-sample-pipeline</w:t>
      </w:r>
      <w:r w:rsidRPr="00A85B01">
        <w:t>＂</w:t>
      </w:r>
      <w:r w:rsidRPr="00312C7F">
        <w:t>，单击此任务对应操作列中的图标</w:t>
      </w:r>
      <w:r w:rsidRPr="00312C7F">
        <w:drawing>
          <wp:inline distT="0" distB="0" distL="0" distR="0" wp14:anchorId="5EBFD88B" wp14:editId="00E32A76">
            <wp:extent cx="133985" cy="121920"/>
            <wp:effectExtent l="0" t="0" r="0" b="0"/>
            <wp:docPr id="43099" name="图片 4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t>，进入</w:t>
      </w:r>
      <w:r w:rsidRPr="00A85B01">
        <w:t>＂</w:t>
      </w:r>
      <w:r w:rsidRPr="00312C7F">
        <w:t>流水线配置</w:t>
      </w:r>
      <w:r w:rsidRPr="00A85B01">
        <w:t>＂</w:t>
      </w:r>
      <w:r w:rsidRPr="00312C7F">
        <w:t>页面。</w:t>
      </w:r>
    </w:p>
    <w:p w14:paraId="72E790A2" w14:textId="2B1EDE87" w:rsidR="004B1460" w:rsidRPr="00312C7F" w:rsidRDefault="00585634" w:rsidP="00C95A6E">
      <w:pPr>
        <w:pStyle w:val="30"/>
      </w:pPr>
      <w:r>
        <w:rPr>
          <w:rFonts w:hint="eastAsia"/>
        </w:rPr>
        <w:t>点击</w:t>
      </w:r>
      <w:r w:rsidR="004B1460" w:rsidRPr="00A85B01">
        <w:t>＂</w:t>
      </w:r>
      <w:r>
        <w:t>代码源</w:t>
      </w:r>
      <w:r w:rsidR="004B1460" w:rsidRPr="00A85B01">
        <w:t>＂</w:t>
      </w:r>
      <w:r w:rsidR="004B1460" w:rsidRPr="00312C7F">
        <w:t>页签，在</w:t>
      </w:r>
      <w:r w:rsidR="004B1460" w:rsidRPr="00A85B01">
        <w:t>＂</w:t>
      </w:r>
      <w:r w:rsidR="006C7FA4">
        <w:t>更多设置</w:t>
      </w:r>
      <w:r w:rsidR="004B1460" w:rsidRPr="00A85B01">
        <w:t>＂</w:t>
      </w:r>
      <w:r w:rsidR="006C7FA4">
        <w:t>中</w:t>
      </w:r>
      <w:r w:rsidR="004B1460" w:rsidRPr="00312C7F">
        <w:t>勾选所需</w:t>
      </w:r>
      <w:r w:rsidR="006C7FA4" w:rsidRPr="00312C7F">
        <w:t>触发分支</w:t>
      </w:r>
      <w:r w:rsidR="004B1460" w:rsidRPr="00312C7F">
        <w:t>，单击</w:t>
      </w:r>
      <w:r w:rsidR="004B1460" w:rsidRPr="00A85B01">
        <w:t>＂</w:t>
      </w:r>
      <w:r w:rsidR="004B1460" w:rsidRPr="00312C7F">
        <w:t>保存</w:t>
      </w:r>
      <w:r w:rsidR="004B1460" w:rsidRPr="00A85B01">
        <w:t>＂</w:t>
      </w:r>
      <w:r w:rsidR="004B1460" w:rsidRPr="00312C7F">
        <w:t>。</w:t>
      </w:r>
    </w:p>
    <w:p w14:paraId="38A4885E" w14:textId="162C8C3A" w:rsidR="004B1460" w:rsidRPr="00312C7F" w:rsidRDefault="00FC6C92" w:rsidP="00056A66">
      <w:pPr>
        <w:pStyle w:val="1e"/>
        <w:ind w:left="480" w:firstLine="840"/>
        <w:rPr>
          <w:rFonts w:cs="Huawei Sans" w:hint="eastAsia"/>
        </w:rPr>
      </w:pPr>
      <w:r w:rsidRPr="00312C7F">
        <w:rPr>
          <w:noProof/>
        </w:rPr>
        <mc:AlternateContent>
          <mc:Choice Requires="wps">
            <w:drawing>
              <wp:anchor distT="0" distB="0" distL="114300" distR="114300" simplePos="0" relativeHeight="251809792" behindDoc="0" locked="0" layoutInCell="1" allowOverlap="1" wp14:anchorId="58AD56E1" wp14:editId="6D69A4D4">
                <wp:simplePos x="0" y="0"/>
                <wp:positionH relativeFrom="column">
                  <wp:posOffset>3430461</wp:posOffset>
                </wp:positionH>
                <wp:positionV relativeFrom="paragraph">
                  <wp:posOffset>1605915</wp:posOffset>
                </wp:positionV>
                <wp:extent cx="419100" cy="285750"/>
                <wp:effectExtent l="19050" t="19050" r="19050" b="19050"/>
                <wp:wrapNone/>
                <wp:docPr id="43283" name="矩形 43283"/>
                <wp:cNvGraphicFramePr/>
                <a:graphic xmlns:a="http://schemas.openxmlformats.org/drawingml/2006/main">
                  <a:graphicData uri="http://schemas.microsoft.com/office/word/2010/wordprocessingShape">
                    <wps:wsp>
                      <wps:cNvSpPr/>
                      <wps:spPr>
                        <a:xfrm>
                          <a:off x="0" y="0"/>
                          <a:ext cx="419100" cy="2857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EA0D9" id="矩形 43283" o:spid="_x0000_s1026" style="position:absolute;left:0;text-align:left;margin-left:270.1pt;margin-top:126.45pt;width:33pt;height: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" filled="f" strokecolor="#c7000b" strokeweight="2.25pt"/>
            </w:pict>
          </mc:Fallback>
        </mc:AlternateContent>
      </w:r>
      <w:r w:rsidRPr="00312C7F">
        <w:rPr>
          <w:noProof/>
        </w:rPr>
        <mc:AlternateContent>
          <mc:Choice Requires="wps">
            <w:drawing>
              <wp:anchor distT="0" distB="0" distL="114300" distR="114300" simplePos="0" relativeHeight="251807744" behindDoc="0" locked="0" layoutInCell="1" allowOverlap="1" wp14:anchorId="5080C54A" wp14:editId="460C41E5">
                <wp:simplePos x="0" y="0"/>
                <wp:positionH relativeFrom="column">
                  <wp:posOffset>998237</wp:posOffset>
                </wp:positionH>
                <wp:positionV relativeFrom="paragraph">
                  <wp:posOffset>1034676</wp:posOffset>
                </wp:positionV>
                <wp:extent cx="1136650" cy="901700"/>
                <wp:effectExtent l="19050" t="19050" r="25400" b="12700"/>
                <wp:wrapNone/>
                <wp:docPr id="43282" name="矩形 43282"/>
                <wp:cNvGraphicFramePr/>
                <a:graphic xmlns:a="http://schemas.openxmlformats.org/drawingml/2006/main">
                  <a:graphicData uri="http://schemas.microsoft.com/office/word/2010/wordprocessingShape">
                    <wps:wsp>
                      <wps:cNvSpPr/>
                      <wps:spPr>
                        <a:xfrm>
                          <a:off x="0" y="0"/>
                          <a:ext cx="1136650" cy="9017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3AA22" id="矩形 43282" o:spid="_x0000_s1026" style="position:absolute;left:0;text-align:left;margin-left:78.6pt;margin-top:81.45pt;width:89.5pt;height:7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" filled="f" strokecolor="#c7000b" strokeweight="2.25pt"/>
            </w:pict>
          </mc:Fallback>
        </mc:AlternateContent>
      </w:r>
      <w:r w:rsidR="006C7FA4">
        <w:rPr>
          <w:noProof/>
        </w:rPr>
        <w:drawing>
          <wp:inline distT="0" distB="0" distL="0" distR="0" wp14:anchorId="33346DAF" wp14:editId="7252E0F8">
            <wp:extent cx="5438156" cy="2380534"/>
            <wp:effectExtent l="19050" t="19050" r="10160" b="20320"/>
            <wp:docPr id="43281" name="图片 4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39215" cy="2424772"/>
                    </a:xfrm>
                    <a:prstGeom prst="rect">
                      <a:avLst/>
                    </a:prstGeom>
                    <a:ln w="12700">
                      <a:solidFill>
                        <a:schemeClr val="bg1">
                          <a:lumMod val="85000"/>
                        </a:schemeClr>
                      </a:solidFill>
                    </a:ln>
                  </pic:spPr>
                </pic:pic>
              </a:graphicData>
            </a:graphic>
          </wp:inline>
        </w:drawing>
      </w:r>
    </w:p>
    <w:p w14:paraId="1B105F2F" w14:textId="3F7DC578" w:rsidR="004B1460" w:rsidRPr="00312C7F" w:rsidRDefault="004B1460" w:rsidP="00C95A6E">
      <w:pPr>
        <w:pStyle w:val="30"/>
      </w:pPr>
      <w:r w:rsidRPr="00312C7F">
        <w:t>设置完成后，当所选分支有代码变更提交时，将自动触发该任务。</w:t>
      </w:r>
    </w:p>
    <w:p w14:paraId="5E204A2A" w14:textId="45D660AA" w:rsidR="004B1460" w:rsidRPr="00312C7F" w:rsidRDefault="004B1460" w:rsidP="00390C63">
      <w:pPr>
        <w:pStyle w:val="3"/>
      </w:pPr>
      <w:bookmarkStart w:id="61" w:name="_Toc80892091"/>
      <w:r w:rsidRPr="00312C7F">
        <w:t>流水线配置高级功能</w:t>
      </w:r>
      <w:bookmarkEnd w:id="61"/>
    </w:p>
    <w:p w14:paraId="46D51085" w14:textId="5A4BBC3B" w:rsidR="004B1460" w:rsidRPr="00312C7F" w:rsidRDefault="004B1460" w:rsidP="00C95A6E">
      <w:pPr>
        <w:pStyle w:val="30"/>
      </w:pPr>
      <w:r w:rsidRPr="00312C7F">
        <w:t>添加人工审核，DevCloud支持在流水线任务中加入人工审核设置，在某个阶段任务执行完成时，需要人工审核通过才能继续执行。进入流水线任务</w:t>
      </w:r>
      <w:r w:rsidRPr="00A85B01">
        <w:t>＂</w:t>
      </w:r>
      <w:r w:rsidRPr="00312C7F">
        <w:t>phoenix-sample-pipeline</w:t>
      </w:r>
      <w:r w:rsidRPr="00A85B01">
        <w:t>＂</w:t>
      </w:r>
      <w:r w:rsidRPr="00312C7F">
        <w:t>的</w:t>
      </w:r>
      <w:r w:rsidRPr="00A85B01">
        <w:t>＂</w:t>
      </w:r>
      <w:r w:rsidRPr="00312C7F">
        <w:t>流水线配置</w:t>
      </w:r>
      <w:r w:rsidRPr="00A85B01">
        <w:t>＂</w:t>
      </w:r>
      <w:r w:rsidRPr="00312C7F">
        <w:t>页面。在阶段</w:t>
      </w:r>
      <w:r w:rsidRPr="00A85B01">
        <w:t>＂</w:t>
      </w:r>
      <w:r w:rsidRPr="00312C7F">
        <w:t>部署</w:t>
      </w:r>
      <w:r w:rsidRPr="00A85B01">
        <w:t>＂</w:t>
      </w:r>
      <w:r w:rsidRPr="00312C7F">
        <w:t>下，单击</w:t>
      </w:r>
      <w:r w:rsidRPr="00A85B01">
        <w:t>＂</w:t>
      </w:r>
      <w:r w:rsidRPr="00312C7F">
        <w:t>添加任务</w:t>
      </w:r>
      <w:r w:rsidRPr="00A85B01">
        <w:t>＂</w:t>
      </w:r>
      <w:r w:rsidRPr="00312C7F">
        <w:t>。在右侧滑框</w:t>
      </w:r>
      <w:r w:rsidRPr="00312C7F">
        <w:lastRenderedPageBreak/>
        <w:t>中，选择类型</w:t>
      </w:r>
      <w:r w:rsidRPr="00A85B01">
        <w:t>＂</w:t>
      </w:r>
      <w:r w:rsidRPr="00312C7F">
        <w:t>流水线控制</w:t>
      </w:r>
      <w:r w:rsidRPr="00A85B01">
        <w:t>＂</w:t>
      </w:r>
      <w:r w:rsidRPr="00312C7F">
        <w:t>，勾选</w:t>
      </w:r>
      <w:r w:rsidRPr="00A85B01">
        <w:t>＂</w:t>
      </w:r>
      <w:r w:rsidRPr="00312C7F">
        <w:t>人工审核</w:t>
      </w:r>
      <w:r w:rsidRPr="00A85B01">
        <w:t>＂</w:t>
      </w:r>
      <w:r w:rsidRPr="00312C7F">
        <w:t>，并在</w:t>
      </w:r>
      <w:r w:rsidRPr="00A85B01">
        <w:t>＂</w:t>
      </w:r>
      <w:r w:rsidRPr="00312C7F">
        <w:t>审核人</w:t>
      </w:r>
      <w:r w:rsidRPr="00A85B01">
        <w:t>＂</w:t>
      </w:r>
      <w:r w:rsidRPr="00312C7F">
        <w:t>下拉列表中勾选所需的审核人。</w:t>
      </w:r>
    </w:p>
    <w:p w14:paraId="76E792E8" w14:textId="327E9513" w:rsidR="004B1460" w:rsidRPr="00312C7F" w:rsidRDefault="000A0C54" w:rsidP="00C10E0F">
      <w:pPr>
        <w:pStyle w:val="30"/>
        <w:numPr>
          <w:ilvl w:val="0"/>
          <w:numId w:val="0"/>
        </w:numPr>
        <w:ind w:left="1293"/>
      </w:pPr>
      <w:r w:rsidRPr="00C10E0F">
        <w:drawing>
          <wp:inline distT="0" distB="0" distL="0" distR="0" wp14:anchorId="12FE8620" wp14:editId="72372EF0">
            <wp:extent cx="4865824" cy="5862918"/>
            <wp:effectExtent l="19050" t="19050" r="11430" b="24130"/>
            <wp:docPr id="43467" name="图片 4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75984" cy="5875160"/>
                    </a:xfrm>
                    <a:prstGeom prst="rect">
                      <a:avLst/>
                    </a:prstGeom>
                    <a:ln w="12700">
                      <a:solidFill>
                        <a:schemeClr val="bg1">
                          <a:lumMod val="75000"/>
                        </a:schemeClr>
                      </a:solidFill>
                    </a:ln>
                  </pic:spPr>
                </pic:pic>
              </a:graphicData>
            </a:graphic>
          </wp:inline>
        </w:drawing>
      </w:r>
    </w:p>
    <w:p w14:paraId="2CFBD142" w14:textId="77777777" w:rsidR="004B1460" w:rsidRPr="00312C7F" w:rsidRDefault="004B1460" w:rsidP="00056A66">
      <w:pPr>
        <w:pStyle w:val="1e"/>
        <w:ind w:left="480" w:firstLine="840"/>
        <w:rPr>
          <w:rFonts w:hint="eastAsia"/>
        </w:rPr>
      </w:pPr>
      <w:r w:rsidRPr="00312C7F">
        <w:t>页面中的说明如下：</w:t>
      </w:r>
    </w:p>
    <w:tbl>
      <w:tblPr>
        <w:tblStyle w:val="V301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657"/>
        <w:gridCol w:w="6281"/>
      </w:tblGrid>
      <w:tr w:rsidR="004B1460" w:rsidRPr="00312C7F" w14:paraId="6AA4BB86"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shd w:val="clear" w:color="auto" w:fill="D9D9D9" w:themeFill="background1" w:themeFillShade="D9"/>
          </w:tcPr>
          <w:p w14:paraId="539797EF" w14:textId="77777777" w:rsidR="004B1460" w:rsidRPr="00312C7F" w:rsidRDefault="004B1460" w:rsidP="0018041C">
            <w:pPr>
              <w:ind w:left="0"/>
              <w:rPr>
                <w:rFonts w:ascii="Huawei Sans" w:hAnsi="Huawei Sans" w:cs="Huawei Sans"/>
              </w:rPr>
            </w:pPr>
            <w:r w:rsidRPr="00312C7F">
              <w:rPr>
                <w:rFonts w:ascii="Huawei Sans" w:hAnsi="Huawei Sans" w:cs="Huawei Sans"/>
              </w:rPr>
              <w:t>参数</w:t>
            </w:r>
          </w:p>
        </w:tc>
        <w:tc>
          <w:tcPr>
            <w:tcW w:w="3956" w:type="pct"/>
            <w:shd w:val="clear" w:color="auto" w:fill="D9D9D9" w:themeFill="background1" w:themeFillShade="D9"/>
          </w:tcPr>
          <w:p w14:paraId="79AC862F" w14:textId="77777777" w:rsidR="004B1460" w:rsidRPr="00312C7F" w:rsidRDefault="004B1460" w:rsidP="0018041C">
            <w:pPr>
              <w:ind w:left="0"/>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312C7F">
              <w:rPr>
                <w:rFonts w:ascii="Huawei Sans" w:hAnsi="Huawei Sans" w:cs="Huawei Sans"/>
              </w:rPr>
              <w:t>说明</w:t>
            </w:r>
          </w:p>
        </w:tc>
      </w:tr>
      <w:tr w:rsidR="004B1460" w:rsidRPr="00312C7F" w14:paraId="76E121F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4CBAE6A9"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审核人</w:t>
            </w:r>
          </w:p>
        </w:tc>
        <w:tc>
          <w:tcPr>
            <w:tcW w:w="3956" w:type="pct"/>
          </w:tcPr>
          <w:p w14:paraId="392FB936"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可以设置一个或多个审核人。</w:t>
            </w:r>
          </w:p>
        </w:tc>
      </w:tr>
      <w:tr w:rsidR="004B1460" w:rsidRPr="00312C7F" w14:paraId="7730577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35E0AFF0"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审核模式</w:t>
            </w:r>
          </w:p>
        </w:tc>
        <w:tc>
          <w:tcPr>
            <w:tcW w:w="3956" w:type="pct"/>
          </w:tcPr>
          <w:p w14:paraId="07CA4E73"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全部人审核表示所有人都必须通过任何才能继续，任一人审核表示审核人列表中的任何一个人审核任务就可以继续。</w:t>
            </w:r>
          </w:p>
        </w:tc>
      </w:tr>
      <w:tr w:rsidR="004B1460" w:rsidRPr="00312C7F" w14:paraId="223F5F04"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149820DD"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lastRenderedPageBreak/>
              <w:t>审核时长</w:t>
            </w:r>
          </w:p>
        </w:tc>
        <w:tc>
          <w:tcPr>
            <w:tcW w:w="3956" w:type="pct"/>
          </w:tcPr>
          <w:p w14:paraId="2B316D6B"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设置审核的有效期，超期后审核无效，不能在进行审核。</w:t>
            </w:r>
          </w:p>
        </w:tc>
      </w:tr>
      <w:tr w:rsidR="004B1460" w:rsidRPr="00312C7F" w14:paraId="29E6D8A6"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742CD851"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备注</w:t>
            </w:r>
          </w:p>
        </w:tc>
        <w:tc>
          <w:tcPr>
            <w:tcW w:w="3956" w:type="pct"/>
          </w:tcPr>
          <w:p w14:paraId="7773A0A5"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审核说明。</w:t>
            </w:r>
          </w:p>
        </w:tc>
      </w:tr>
    </w:tbl>
    <w:p w14:paraId="181211C7" w14:textId="2680FF73" w:rsidR="004B1460" w:rsidRDefault="004B1460" w:rsidP="00C95A6E">
      <w:pPr>
        <w:pStyle w:val="30"/>
      </w:pPr>
      <w:r w:rsidRPr="00312C7F">
        <w:t>返回</w:t>
      </w:r>
      <w:r w:rsidRPr="00A85B01">
        <w:t>＂</w:t>
      </w:r>
      <w:r w:rsidRPr="00312C7F">
        <w:t>流水线配置</w:t>
      </w:r>
      <w:r w:rsidRPr="00A85B01">
        <w:t>＂</w:t>
      </w:r>
      <w:r w:rsidRPr="00312C7F">
        <w:t>页面，将任务</w:t>
      </w:r>
      <w:r w:rsidRPr="00A85B01">
        <w:t>＂</w:t>
      </w:r>
      <w:r w:rsidRPr="00312C7F">
        <w:t>流水线控制</w:t>
      </w:r>
      <w:r w:rsidRPr="00A85B01">
        <w:t>＂</w:t>
      </w:r>
      <w:r w:rsidRPr="00312C7F">
        <w:t>拖动到任务</w:t>
      </w:r>
      <w:r w:rsidRPr="00A85B01">
        <w:t>＂</w:t>
      </w:r>
      <w:r w:rsidRPr="00312C7F">
        <w:t>部署</w:t>
      </w:r>
      <w:r w:rsidRPr="00A85B01">
        <w:t>＂</w:t>
      </w:r>
      <w:r w:rsidRPr="00312C7F">
        <w:t>上方，单击</w:t>
      </w:r>
      <w:r w:rsidRPr="00A85B01">
        <w:t>＂</w:t>
      </w:r>
      <w:r w:rsidRPr="00312C7F">
        <w:t>保存</w:t>
      </w:r>
      <w:r w:rsidRPr="00A85B01">
        <w:t>＂</w:t>
      </w:r>
      <w:r w:rsidRPr="00312C7F">
        <w:t>。</w:t>
      </w:r>
    </w:p>
    <w:p w14:paraId="0840BEFC" w14:textId="150B1FFE" w:rsidR="004B1460" w:rsidRPr="00312C7F" w:rsidRDefault="000F4691" w:rsidP="00056A66">
      <w:pPr>
        <w:pStyle w:val="1e"/>
        <w:ind w:left="480" w:firstLine="840"/>
        <w:rPr>
          <w:rFonts w:hint="eastAsia"/>
        </w:rPr>
      </w:pPr>
      <w:r w:rsidRPr="00312C7F">
        <w:rPr>
          <w:noProof/>
        </w:rPr>
        <mc:AlternateContent>
          <mc:Choice Requires="wps">
            <w:drawing>
              <wp:anchor distT="0" distB="0" distL="114300" distR="114300" simplePos="0" relativeHeight="251779072" behindDoc="0" locked="0" layoutInCell="1" allowOverlap="1" wp14:anchorId="09CEDA81" wp14:editId="5385F6BC">
                <wp:simplePos x="0" y="0"/>
                <wp:positionH relativeFrom="column">
                  <wp:posOffset>5005146</wp:posOffset>
                </wp:positionH>
                <wp:positionV relativeFrom="paragraph">
                  <wp:posOffset>454423</wp:posOffset>
                </wp:positionV>
                <wp:extent cx="1030406" cy="723331"/>
                <wp:effectExtent l="19050" t="19050" r="17780" b="19685"/>
                <wp:wrapNone/>
                <wp:docPr id="43279" name="矩形 43279"/>
                <wp:cNvGraphicFramePr/>
                <a:graphic xmlns:a="http://schemas.openxmlformats.org/drawingml/2006/main">
                  <a:graphicData uri="http://schemas.microsoft.com/office/word/2010/wordprocessingShape">
                    <wps:wsp>
                      <wps:cNvSpPr/>
                      <wps:spPr>
                        <a:xfrm>
                          <a:off x="0" y="0"/>
                          <a:ext cx="1030406" cy="72333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9A64" id="矩形 43279" o:spid="_x0000_s1026" style="position:absolute;left:0;text-align:left;margin-left:394.1pt;margin-top:35.8pt;width:81.15pt;height:56.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" filled="f" strokecolor="#c7000b" strokeweight="2.25pt"/>
            </w:pict>
          </mc:Fallback>
        </mc:AlternateContent>
      </w:r>
      <w:r>
        <w:rPr>
          <w:noProof/>
        </w:rPr>
        <w:drawing>
          <wp:inline distT="0" distB="0" distL="0" distR="0" wp14:anchorId="517D15A4" wp14:editId="3BAB6E3F">
            <wp:extent cx="5454000" cy="1467906"/>
            <wp:effectExtent l="19050" t="19050" r="13970" b="18415"/>
            <wp:docPr id="43097" name="图片 4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54000" cy="1467906"/>
                    </a:xfrm>
                    <a:prstGeom prst="rect">
                      <a:avLst/>
                    </a:prstGeom>
                    <a:ln w="12700">
                      <a:solidFill>
                        <a:schemeClr val="bg1">
                          <a:lumMod val="85000"/>
                        </a:schemeClr>
                      </a:solidFill>
                    </a:ln>
                  </pic:spPr>
                </pic:pic>
              </a:graphicData>
            </a:graphic>
          </wp:inline>
        </w:drawing>
      </w:r>
    </w:p>
    <w:p w14:paraId="36EB8C29" w14:textId="3DD4945A" w:rsidR="004B1460" w:rsidRPr="00312C7F" w:rsidRDefault="004B1460" w:rsidP="00C95A6E">
      <w:pPr>
        <w:pStyle w:val="30"/>
      </w:pPr>
      <w:r w:rsidRPr="00312C7F">
        <w:t>启动流水线，当执行到</w:t>
      </w:r>
      <w:r w:rsidRPr="00A85B01">
        <w:t>＂</w:t>
      </w:r>
      <w:r w:rsidRPr="00312C7F">
        <w:t>人工审核</w:t>
      </w:r>
      <w:r w:rsidRPr="00A85B01">
        <w:t>＂</w:t>
      </w:r>
      <w:r w:rsidRPr="00312C7F">
        <w:t>时，页面中将弹框提示任务需审核。</w:t>
      </w:r>
    </w:p>
    <w:p w14:paraId="056CC6BB" w14:textId="77777777" w:rsidR="004B1460" w:rsidRPr="00312C7F" w:rsidRDefault="004B1460" w:rsidP="00056A66">
      <w:pPr>
        <w:pStyle w:val="1e"/>
        <w:ind w:left="480" w:firstLine="840"/>
        <w:rPr>
          <w:rFonts w:hint="eastAsia"/>
        </w:rPr>
      </w:pPr>
      <w:r w:rsidRPr="00312C7F">
        <w:t xml:space="preserve"> </w:t>
      </w:r>
      <w:r w:rsidRPr="00312C7F">
        <w:rPr>
          <w:noProof/>
        </w:rPr>
        <w:drawing>
          <wp:inline distT="0" distB="0" distL="0" distR="0" wp14:anchorId="79C47140" wp14:editId="00399FF6">
            <wp:extent cx="4674413" cy="2584440"/>
            <wp:effectExtent l="19050" t="19050" r="12065" b="26035"/>
            <wp:docPr id="43104" name="图片 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92515" cy="2594448"/>
                    </a:xfrm>
                    <a:prstGeom prst="rect">
                      <a:avLst/>
                    </a:prstGeom>
                    <a:noFill/>
                    <a:ln w="12700">
                      <a:solidFill>
                        <a:schemeClr val="bg1">
                          <a:lumMod val="85000"/>
                        </a:schemeClr>
                      </a:solidFill>
                    </a:ln>
                  </pic:spPr>
                </pic:pic>
              </a:graphicData>
            </a:graphic>
          </wp:inline>
        </w:drawing>
      </w:r>
    </w:p>
    <w:p w14:paraId="3910B280" w14:textId="1F4C15AB" w:rsidR="004B1460" w:rsidRPr="00312C7F" w:rsidRDefault="004B1460" w:rsidP="00C95A6E">
      <w:pPr>
        <w:pStyle w:val="30"/>
      </w:pPr>
      <w:r w:rsidRPr="00312C7F">
        <w:t>审核人进入流水线任务</w:t>
      </w:r>
      <w:r w:rsidRPr="00A85B01">
        <w:t>＂</w:t>
      </w:r>
      <w:r w:rsidRPr="00312C7F">
        <w:t>phoenix-sample-pipeline</w:t>
      </w:r>
      <w:r w:rsidRPr="00A85B01">
        <w:t>＂</w:t>
      </w:r>
      <w:r w:rsidRPr="00312C7F">
        <w:t>的详情页</w:t>
      </w:r>
    </w:p>
    <w:p w14:paraId="509CA5AD"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批准</w:t>
      </w:r>
      <w:r w:rsidRPr="00A85B01">
        <w:rPr>
          <w:rFonts w:ascii="方正兰亭黑简体" w:cs="Huawei Sans"/>
        </w:rPr>
        <w:t>＂</w:t>
      </w:r>
      <w:r w:rsidRPr="00312C7F">
        <w:rPr>
          <w:rFonts w:cs="Huawei Sans"/>
        </w:rPr>
        <w:t>，流水线将自动继续执行。</w:t>
      </w:r>
    </w:p>
    <w:p w14:paraId="248CBB23"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驳回</w:t>
      </w:r>
      <w:r w:rsidRPr="00A85B01">
        <w:rPr>
          <w:rFonts w:ascii="方正兰亭黑简体" w:cs="Huawei Sans"/>
        </w:rPr>
        <w:t>＂</w:t>
      </w:r>
      <w:r w:rsidRPr="00312C7F">
        <w:rPr>
          <w:rFonts w:cs="Huawei Sans"/>
        </w:rPr>
        <w:t>，流水线将中止执行。</w:t>
      </w:r>
    </w:p>
    <w:p w14:paraId="45F3E6A9" w14:textId="77777777" w:rsidR="004B1460" w:rsidRPr="00312C7F" w:rsidRDefault="004B1460" w:rsidP="006D380A">
      <w:pPr>
        <w:pStyle w:val="2"/>
      </w:pPr>
      <w:bookmarkStart w:id="62" w:name="_Toc80892092"/>
      <w:r w:rsidRPr="00312C7F">
        <w:t>资源释放</w:t>
      </w:r>
      <w:bookmarkEnd w:id="62"/>
    </w:p>
    <w:p w14:paraId="38E4BD08" w14:textId="77777777" w:rsidR="004B1460" w:rsidRPr="00312C7F" w:rsidRDefault="004B1460" w:rsidP="00056A66">
      <w:pPr>
        <w:pStyle w:val="1e"/>
        <w:ind w:left="480" w:firstLine="840"/>
        <w:rPr>
          <w:rFonts w:hint="eastAsia"/>
        </w:rPr>
      </w:pPr>
      <w:r w:rsidRPr="00312C7F">
        <w:t>为了避免不必要的费用，如果您在项目课程实践完成后，无需再使用这些资源，建议您参考以下操作释放弹性云服务器资源。</w:t>
      </w:r>
    </w:p>
    <w:p w14:paraId="3A34BB5E" w14:textId="77777777" w:rsidR="004B1460" w:rsidRPr="00312C7F" w:rsidRDefault="004B1460" w:rsidP="00C95A6E">
      <w:pPr>
        <w:pStyle w:val="30"/>
      </w:pPr>
      <w:r w:rsidRPr="00312C7F">
        <w:lastRenderedPageBreak/>
        <mc:AlternateContent>
          <mc:Choice Requires="wps">
            <w:drawing>
              <wp:anchor distT="0" distB="0" distL="114300" distR="114300" simplePos="0" relativeHeight="251659264" behindDoc="0" locked="0" layoutInCell="1" allowOverlap="1" wp14:anchorId="3DBA4FA6" wp14:editId="2F8E5E63">
                <wp:simplePos x="0" y="0"/>
                <wp:positionH relativeFrom="column">
                  <wp:posOffset>1552575</wp:posOffset>
                </wp:positionH>
                <wp:positionV relativeFrom="paragraph">
                  <wp:posOffset>1051560</wp:posOffset>
                </wp:positionV>
                <wp:extent cx="78538" cy="89757"/>
                <wp:effectExtent l="0" t="0" r="0" b="5715"/>
                <wp:wrapNone/>
                <wp:docPr id="43083" name="矩形 43083"/>
                <wp:cNvGraphicFramePr/>
                <a:graphic xmlns:a="http://schemas.openxmlformats.org/drawingml/2006/main">
                  <a:graphicData uri="http://schemas.microsoft.com/office/word/2010/wordprocessingShape">
                    <wps:wsp>
                      <wps:cNvSpPr/>
                      <wps:spPr>
                        <a:xfrm>
                          <a:off x="0" y="0"/>
                          <a:ext cx="78538" cy="89757"/>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7AEB7" id="矩形 43083" o:spid="_x0000_s1026" style="position:absolute;left:0;text-align:left;margin-left:122.25pt;margin-top:82.8pt;width:6.2pt;height: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" fillcolor="window" stroked="f" strokeweight="2pt"/>
            </w:pict>
          </mc:Fallback>
        </mc:AlternateContent>
      </w:r>
      <w:r w:rsidRPr="00312C7F">
        <w:t>返回ECS控制台，选择phoenix-test（自定义主机名）云主机，然后点击</w:t>
      </w:r>
      <w:r w:rsidRPr="00A85B01">
        <w:t>＂</w:t>
      </w:r>
      <w:r w:rsidRPr="00312C7F">
        <w:t>更多</w:t>
      </w:r>
      <w:r w:rsidRPr="00A85B01">
        <w:t>＂</w:t>
      </w:r>
      <w:r w:rsidRPr="00312C7F">
        <w:rPr>
          <w:lang w:eastAsia="en-US"/>
        </w:rPr>
        <w:sym w:font="Wingdings" w:char="F0E0"/>
      </w:r>
      <w:r w:rsidRPr="00A85B01">
        <w:t>＂</w:t>
      </w:r>
      <w:r w:rsidRPr="00312C7F">
        <w:t>删除</w:t>
      </w:r>
      <w:r w:rsidRPr="00A85B01">
        <w:t>＂</w:t>
      </w:r>
      <w:r w:rsidRPr="00312C7F">
        <w:t>。</w:t>
      </w:r>
    </w:p>
    <w:p w14:paraId="1404C85D" w14:textId="11192680" w:rsidR="004B1460" w:rsidRPr="00312C7F" w:rsidRDefault="00FC6C92" w:rsidP="00056A66">
      <w:pPr>
        <w:pStyle w:val="1e"/>
        <w:ind w:left="480" w:firstLine="840"/>
        <w:rPr>
          <w:rFonts w:hint="eastAsia"/>
        </w:rPr>
      </w:pPr>
      <w:r w:rsidRPr="00312C7F">
        <w:rPr>
          <w:noProof/>
        </w:rPr>
        <mc:AlternateContent>
          <mc:Choice Requires="wps">
            <w:drawing>
              <wp:anchor distT="0" distB="0" distL="114300" distR="114300" simplePos="0" relativeHeight="251777024" behindDoc="0" locked="0" layoutInCell="1" allowOverlap="1" wp14:anchorId="65CEF862" wp14:editId="6F29D383">
                <wp:simplePos x="0" y="0"/>
                <wp:positionH relativeFrom="column">
                  <wp:posOffset>3020486</wp:posOffset>
                </wp:positionH>
                <wp:positionV relativeFrom="paragraph">
                  <wp:posOffset>169458</wp:posOffset>
                </wp:positionV>
                <wp:extent cx="672364" cy="240894"/>
                <wp:effectExtent l="19050" t="19050" r="13970" b="26035"/>
                <wp:wrapNone/>
                <wp:docPr id="43276" name="矩形 43276"/>
                <wp:cNvGraphicFramePr/>
                <a:graphic xmlns:a="http://schemas.openxmlformats.org/drawingml/2006/main">
                  <a:graphicData uri="http://schemas.microsoft.com/office/word/2010/wordprocessingShape">
                    <wps:wsp>
                      <wps:cNvSpPr/>
                      <wps:spPr>
                        <a:xfrm>
                          <a:off x="0" y="0"/>
                          <a:ext cx="672364" cy="2408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CF855" id="矩形 43276" o:spid="_x0000_s1026" style="position:absolute;left:0;text-align:left;margin-left:237.85pt;margin-top:13.35pt;width:52.95pt;height:1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" filled="f" strokecolor="#c7000b" strokeweight="2.25pt"/>
            </w:pict>
          </mc:Fallback>
        </mc:AlternateContent>
      </w:r>
      <w:r w:rsidR="004B1460" w:rsidRPr="00312C7F">
        <w:rPr>
          <w:noProof/>
        </w:rPr>
        <mc:AlternateContent>
          <mc:Choice Requires="wps">
            <w:drawing>
              <wp:anchor distT="0" distB="0" distL="114300" distR="114300" simplePos="0" relativeHeight="251778048" behindDoc="0" locked="0" layoutInCell="1" allowOverlap="1" wp14:anchorId="03C7BDFB" wp14:editId="0CE6A809">
                <wp:simplePos x="0" y="0"/>
                <wp:positionH relativeFrom="column">
                  <wp:posOffset>3071860</wp:posOffset>
                </wp:positionH>
                <wp:positionV relativeFrom="paragraph">
                  <wp:posOffset>687505</wp:posOffset>
                </wp:positionV>
                <wp:extent cx="416967" cy="175260"/>
                <wp:effectExtent l="19050" t="19050" r="21590" b="15240"/>
                <wp:wrapNone/>
                <wp:docPr id="43277" name="矩形 43277"/>
                <wp:cNvGraphicFramePr/>
                <a:graphic xmlns:a="http://schemas.openxmlformats.org/drawingml/2006/main">
                  <a:graphicData uri="http://schemas.microsoft.com/office/word/2010/wordprocessingShape">
                    <wps:wsp>
                      <wps:cNvSpPr/>
                      <wps:spPr>
                        <a:xfrm>
                          <a:off x="0" y="0"/>
                          <a:ext cx="416967"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97285" id="矩形 43277" o:spid="_x0000_s1026" style="position:absolute;left:0;text-align:left;margin-left:241.9pt;margin-top:54.15pt;width:32.85pt;height:13.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" filled="f" strokecolor="#c7000b" strokeweight="2.25pt"/>
            </w:pict>
          </mc:Fallback>
        </mc:AlternateContent>
      </w:r>
      <w:r w:rsidR="004B1460" w:rsidRPr="00312C7F">
        <w:rPr>
          <w:noProof/>
        </w:rPr>
        <w:drawing>
          <wp:inline distT="0" distB="0" distL="0" distR="0" wp14:anchorId="52743689" wp14:editId="4F5D1078">
            <wp:extent cx="3124200" cy="2628900"/>
            <wp:effectExtent l="19050" t="19050" r="19050" b="19050"/>
            <wp:docPr id="43268" name="图片 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24200" cy="2628900"/>
                    </a:xfrm>
                    <a:prstGeom prst="rect">
                      <a:avLst/>
                    </a:prstGeom>
                    <a:ln w="12700">
                      <a:solidFill>
                        <a:schemeClr val="bg1">
                          <a:lumMod val="85000"/>
                        </a:schemeClr>
                      </a:solidFill>
                    </a:ln>
                  </pic:spPr>
                </pic:pic>
              </a:graphicData>
            </a:graphic>
          </wp:inline>
        </w:drawing>
      </w:r>
    </w:p>
    <w:p w14:paraId="168748A4" w14:textId="77777777" w:rsidR="004B1460" w:rsidRPr="00312C7F" w:rsidRDefault="004B1460" w:rsidP="00C95A6E">
      <w:pPr>
        <w:pStyle w:val="30"/>
      </w:pPr>
      <w:r w:rsidRPr="00312C7F">
        <w:t xml:space="preserve"> 在弹出的对话框中勾选</w:t>
      </w:r>
      <w:r w:rsidRPr="00A85B01">
        <w:t>＂</w:t>
      </w:r>
      <w:r w:rsidRPr="00312C7F">
        <w:t>释放云服务器绑定的弹性公网IP地址</w:t>
      </w:r>
      <w:r w:rsidRPr="00A85B01">
        <w:t>＂</w:t>
      </w:r>
      <w:r w:rsidRPr="00312C7F">
        <w:t>和</w:t>
      </w:r>
      <w:r w:rsidRPr="00A85B01">
        <w:t>＂</w:t>
      </w:r>
      <w:r w:rsidRPr="00312C7F">
        <w:t>删除云服务器挂载的数据盘</w:t>
      </w:r>
      <w:r w:rsidRPr="00A85B01">
        <w:t>＂</w:t>
      </w:r>
      <w:r w:rsidRPr="00312C7F">
        <w:t>，然后点击</w:t>
      </w:r>
      <w:r w:rsidRPr="00A85B01">
        <w:t>＂</w:t>
      </w:r>
      <w:r w:rsidRPr="00312C7F">
        <w:t>是</w:t>
      </w:r>
      <w:r w:rsidRPr="00A85B01">
        <w:t>＂</w:t>
      </w:r>
      <w:r w:rsidRPr="00312C7F">
        <w:t>，删除云主机，释放ECS资源。</w:t>
      </w:r>
    </w:p>
    <w:p w14:paraId="5EFA7F89" w14:textId="77777777" w:rsidR="004B1460" w:rsidRDefault="004B1460" w:rsidP="00056A66">
      <w:pPr>
        <w:pStyle w:val="1e"/>
        <w:ind w:left="480" w:firstLine="840"/>
        <w:rPr>
          <w:rFonts w:hint="eastAsia"/>
        </w:rPr>
      </w:pPr>
      <w:r w:rsidRPr="00312C7F">
        <w:rPr>
          <w:noProof/>
        </w:rPr>
        <mc:AlternateContent>
          <mc:Choice Requires="wps">
            <w:drawing>
              <wp:anchor distT="0" distB="0" distL="114300" distR="114300" simplePos="0" relativeHeight="251776000" behindDoc="0" locked="0" layoutInCell="1" allowOverlap="1" wp14:anchorId="404D983F" wp14:editId="68B79329">
                <wp:simplePos x="0" y="0"/>
                <wp:positionH relativeFrom="column">
                  <wp:posOffset>998351</wp:posOffset>
                </wp:positionH>
                <wp:positionV relativeFrom="paragraph">
                  <wp:posOffset>2663738</wp:posOffset>
                </wp:positionV>
                <wp:extent cx="3321101" cy="248717"/>
                <wp:effectExtent l="19050" t="19050" r="12700" b="18415"/>
                <wp:wrapNone/>
                <wp:docPr id="43275" name="矩形 43275"/>
                <wp:cNvGraphicFramePr/>
                <a:graphic xmlns:a="http://schemas.openxmlformats.org/drawingml/2006/main">
                  <a:graphicData uri="http://schemas.microsoft.com/office/word/2010/wordprocessingShape">
                    <wps:wsp>
                      <wps:cNvSpPr/>
                      <wps:spPr>
                        <a:xfrm>
                          <a:off x="0" y="0"/>
                          <a:ext cx="3321101"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5D367" id="矩形 43275" o:spid="_x0000_s1026" style="position:absolute;left:0;text-align:left;margin-left:78.6pt;margin-top:209.75pt;width:261.5pt;height:19.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rQIAAJQ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" filled="f" strokecolor="#c7000b" strokeweight="2.25pt"/>
            </w:pict>
          </mc:Fallback>
        </mc:AlternateContent>
      </w:r>
      <w:r w:rsidRPr="00312C7F">
        <w:rPr>
          <w:noProof/>
        </w:rPr>
        <w:drawing>
          <wp:inline distT="0" distB="0" distL="0" distR="0" wp14:anchorId="6E569744" wp14:editId="0AF60B29">
            <wp:extent cx="5448300" cy="3606379"/>
            <wp:effectExtent l="19050" t="19050" r="19050" b="13335"/>
            <wp:docPr id="43269" name="图片 4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59083" cy="3613516"/>
                    </a:xfrm>
                    <a:prstGeom prst="rect">
                      <a:avLst/>
                    </a:prstGeom>
                    <a:ln w="12700">
                      <a:solidFill>
                        <a:schemeClr val="bg1">
                          <a:lumMod val="85000"/>
                        </a:schemeClr>
                      </a:solidFill>
                    </a:ln>
                  </pic:spPr>
                </pic:pic>
              </a:graphicData>
            </a:graphic>
          </wp:inline>
        </w:drawing>
      </w:r>
    </w:p>
    <w:p w14:paraId="4A10956A" w14:textId="77777777" w:rsidR="000A0C54" w:rsidRPr="00312C7F" w:rsidRDefault="000A0C54" w:rsidP="00056A66">
      <w:pPr>
        <w:pStyle w:val="1e"/>
        <w:ind w:left="480" w:firstLine="840"/>
        <w:rPr>
          <w:rFonts w:hint="eastAsia"/>
        </w:rPr>
      </w:pPr>
    </w:p>
    <w:p w14:paraId="5DF3437B" w14:textId="77777777" w:rsidR="004B1460" w:rsidRPr="00312C7F" w:rsidRDefault="004B1460" w:rsidP="004B1460">
      <w:pPr>
        <w:rPr>
          <w:rFonts w:ascii="Huawei Sans" w:hAnsi="Huawei Sans" w:cs="Huawei Sans"/>
        </w:rPr>
      </w:pPr>
    </w:p>
    <w:bookmarkEnd w:id="10"/>
    <w:p w14:paraId="3F10004F" w14:textId="77777777" w:rsidR="008B34CE" w:rsidRPr="004B1460" w:rsidRDefault="008B34CE" w:rsidP="004B1677">
      <w:pPr>
        <w:ind w:left="0"/>
        <w:rPr>
          <w:rStyle w:val="affff8"/>
          <w:rFonts w:ascii="HuaweiSans-Regular" w:eastAsia="方正兰亭黑简体" w:hAnsi="HuaweiSans-Regular" w:cs="Arial" w:hint="eastAsia"/>
          <w:b w:val="0"/>
          <w:bCs w:val="0"/>
          <w:smallCaps w:val="0"/>
          <w:color w:val="auto"/>
          <w:spacing w:val="0"/>
        </w:rPr>
      </w:pPr>
    </w:p>
    <w:p w14:paraId="4AE85B98" w14:textId="288C3278" w:rsidR="00C75165" w:rsidRDefault="00C75165" w:rsidP="00C95A6E">
      <w:pPr>
        <w:pStyle w:val="30"/>
      </w:pPr>
      <w:r>
        <w:lastRenderedPageBreak/>
        <w:t>回到CloudIDE服务，删除IDE实列</w:t>
      </w:r>
    </w:p>
    <w:p w14:paraId="66147441" w14:textId="2340BD80" w:rsidR="00C75165" w:rsidRDefault="00C75165" w:rsidP="00056A66">
      <w:pPr>
        <w:pStyle w:val="1e"/>
        <w:ind w:left="480" w:firstLine="840"/>
        <w:rPr>
          <w:rFonts w:hint="eastAsia"/>
        </w:rPr>
      </w:pPr>
      <w:r>
        <w:rPr>
          <w:noProof/>
        </w:rPr>
        <w:drawing>
          <wp:inline distT="0" distB="0" distL="0" distR="0" wp14:anchorId="05B2928C" wp14:editId="06B75312">
            <wp:extent cx="4667250" cy="3924300"/>
            <wp:effectExtent l="19050" t="19050" r="19050" b="19050"/>
            <wp:docPr id="43468" name="图片 4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67250" cy="3924300"/>
                    </a:xfrm>
                    <a:prstGeom prst="rect">
                      <a:avLst/>
                    </a:prstGeom>
                    <a:ln w="12700">
                      <a:solidFill>
                        <a:schemeClr val="bg1">
                          <a:lumMod val="75000"/>
                        </a:schemeClr>
                      </a:solidFill>
                    </a:ln>
                  </pic:spPr>
                </pic:pic>
              </a:graphicData>
            </a:graphic>
          </wp:inline>
        </w:drawing>
      </w:r>
    </w:p>
    <w:p w14:paraId="41FA9C01" w14:textId="77777777" w:rsidR="00C75165" w:rsidRDefault="00C75165" w:rsidP="00056A66">
      <w:pPr>
        <w:pStyle w:val="1e"/>
        <w:ind w:left="480" w:firstLine="840"/>
        <w:rPr>
          <w:rFonts w:hint="eastAsia"/>
        </w:rPr>
      </w:pPr>
    </w:p>
    <w:p w14:paraId="7C3E81F5" w14:textId="77777777" w:rsidR="00C75165" w:rsidRDefault="00C75165" w:rsidP="00056A66">
      <w:pPr>
        <w:pStyle w:val="1e"/>
        <w:ind w:left="480" w:firstLine="840"/>
        <w:rPr>
          <w:rFonts w:hint="eastAsia"/>
        </w:rPr>
      </w:pPr>
    </w:p>
    <w:p w14:paraId="050C84DA" w14:textId="77777777" w:rsidR="00C75165" w:rsidRDefault="00C75165" w:rsidP="00056A66">
      <w:pPr>
        <w:pStyle w:val="1e"/>
        <w:ind w:left="480" w:firstLine="840"/>
        <w:rPr>
          <w:rFonts w:hint="eastAsia"/>
        </w:rPr>
      </w:pPr>
    </w:p>
    <w:p w14:paraId="4C515884" w14:textId="77777777" w:rsidR="00C75165" w:rsidRDefault="00C75165" w:rsidP="00056A66">
      <w:pPr>
        <w:pStyle w:val="1e"/>
        <w:ind w:left="480" w:firstLine="840"/>
        <w:rPr>
          <w:rFonts w:hint="eastAsia"/>
        </w:rPr>
      </w:pPr>
    </w:p>
    <w:p w14:paraId="67BD9811" w14:textId="77777777" w:rsidR="00C75165" w:rsidRDefault="00C75165" w:rsidP="00056A66">
      <w:pPr>
        <w:pStyle w:val="1e"/>
        <w:ind w:left="480" w:firstLine="840"/>
        <w:rPr>
          <w:rFonts w:hint="eastAsia"/>
        </w:rPr>
      </w:pPr>
    </w:p>
    <w:p w14:paraId="6F7FB564" w14:textId="77777777" w:rsidR="00C75165" w:rsidRDefault="00C75165" w:rsidP="00056A66">
      <w:pPr>
        <w:pStyle w:val="1e"/>
        <w:ind w:left="480" w:firstLine="840"/>
        <w:rPr>
          <w:rFonts w:hint="eastAsia"/>
        </w:rPr>
      </w:pPr>
    </w:p>
    <w:p w14:paraId="7A88356A" w14:textId="717B20C8" w:rsidR="00576B0C" w:rsidRDefault="00576B0C" w:rsidP="00576B0C">
      <w:pPr>
        <w:pStyle w:val="1"/>
        <w:wordWrap w:val="0"/>
        <w:ind w:right="442"/>
      </w:pPr>
      <w:bookmarkStart w:id="63" w:name="_Toc80892093"/>
      <w:r>
        <w:t>附录</w:t>
      </w:r>
      <w:bookmarkEnd w:id="63"/>
    </w:p>
    <w:p w14:paraId="22C07FCE" w14:textId="73EB282D" w:rsidR="00B109D9" w:rsidRDefault="00576B0C" w:rsidP="00001AA1">
      <w:pPr>
        <w:pStyle w:val="2"/>
      </w:pPr>
      <w:bookmarkStart w:id="64" w:name="_Toc80892094"/>
      <w:r>
        <w:t>DockerHub</w:t>
      </w:r>
      <w:r>
        <w:t>受限拉取失败</w:t>
      </w:r>
      <w:bookmarkEnd w:id="64"/>
    </w:p>
    <w:p w14:paraId="5E25D201" w14:textId="629AEE9C" w:rsidR="00576B0C" w:rsidRDefault="00576B0C" w:rsidP="00576B0C">
      <w:pPr>
        <w:pStyle w:val="3"/>
      </w:pPr>
      <w:bookmarkStart w:id="65" w:name="_Toc80892095"/>
      <w:r>
        <w:t>解决方案替换</w:t>
      </w:r>
      <w:r>
        <w:rPr>
          <w:rFonts w:hint="eastAsia"/>
        </w:rPr>
        <w:t>源</w:t>
      </w:r>
      <w:r>
        <w:rPr>
          <w:rFonts w:hint="eastAsia"/>
        </w:rPr>
        <w:t>do</w:t>
      </w:r>
      <w:r>
        <w:t>cker</w:t>
      </w:r>
      <w:r>
        <w:t>镜像</w:t>
      </w:r>
      <w:bookmarkEnd w:id="65"/>
    </w:p>
    <w:p w14:paraId="05C4420E" w14:textId="1C167BA6" w:rsidR="00AE19EE" w:rsidRDefault="00AE19EE" w:rsidP="00576B0C">
      <w:pPr>
        <w:pStyle w:val="4a"/>
      </w:pPr>
      <w:r>
        <w:t>为了稳定镜像版本</w:t>
      </w:r>
      <w:r>
        <w:rPr>
          <w:rFonts w:hint="eastAsia"/>
        </w:rPr>
        <w:t>，可以选择的把</w:t>
      </w:r>
      <w:proofErr w:type="spellStart"/>
      <w:r>
        <w:rPr>
          <w:rFonts w:hint="eastAsia"/>
        </w:rPr>
        <w:t>do</w:t>
      </w:r>
      <w:r>
        <w:t>ckehub</w:t>
      </w:r>
      <w:proofErr w:type="spellEnd"/>
      <w:r>
        <w:t>上的镜像版本，推送到</w:t>
      </w:r>
      <w:r w:rsidR="00867040">
        <w:t>话华为云容器镜像服务</w:t>
      </w:r>
      <w:proofErr w:type="spellStart"/>
      <w:r w:rsidR="00867040">
        <w:t>swr</w:t>
      </w:r>
      <w:proofErr w:type="spellEnd"/>
      <w:r w:rsidR="00867040">
        <w:t>。</w:t>
      </w:r>
    </w:p>
    <w:p w14:paraId="25924DDF" w14:textId="0E3C4811" w:rsidR="00867040" w:rsidRDefault="00867040" w:rsidP="00867040">
      <w:pPr>
        <w:pStyle w:val="4a"/>
      </w:pPr>
      <w:r>
        <w:rPr>
          <w:rFonts w:hint="eastAsia"/>
        </w:rPr>
        <w:lastRenderedPageBreak/>
        <w:t>替换</w:t>
      </w:r>
      <w:r>
        <w:rPr>
          <w:rFonts w:hint="eastAsia"/>
        </w:rPr>
        <w:t>re</w:t>
      </w:r>
      <w:r>
        <w:t>sult</w:t>
      </w:r>
      <w:r w:rsidR="003F4B79">
        <w:t>工作目录中</w:t>
      </w:r>
      <w:r>
        <w:rPr>
          <w:rFonts w:hint="eastAsia"/>
        </w:rPr>
        <w:t>原有</w:t>
      </w:r>
      <w:proofErr w:type="spellStart"/>
      <w:r>
        <w:rPr>
          <w:rFonts w:hint="eastAsia"/>
        </w:rPr>
        <w:t>d</w:t>
      </w:r>
      <w:r>
        <w:t>ocker</w:t>
      </w:r>
      <w:proofErr w:type="spellEnd"/>
      <w:r>
        <w:rPr>
          <w:rFonts w:hint="eastAsia"/>
        </w:rPr>
        <w:t>镜像的地址，为</w:t>
      </w:r>
      <w:proofErr w:type="spellStart"/>
      <w:r>
        <w:rPr>
          <w:rFonts w:hint="eastAsia"/>
        </w:rPr>
        <w:t>swr</w:t>
      </w:r>
      <w:proofErr w:type="spellEnd"/>
      <w:r>
        <w:t>上镜像的地址。</w:t>
      </w:r>
    </w:p>
    <w:p w14:paraId="7C8580A6" w14:textId="68B9B2FD" w:rsidR="00576B0C" w:rsidRDefault="00576B0C" w:rsidP="00576B0C">
      <w:pPr>
        <w:pStyle w:val="4a"/>
        <w:numPr>
          <w:ilvl w:val="0"/>
          <w:numId w:val="0"/>
        </w:numPr>
        <w:ind w:left="1021"/>
      </w:pPr>
      <w:r>
        <w:t>替换前</w:t>
      </w:r>
    </w:p>
    <w:p w14:paraId="7E2E41CE" w14:textId="4FC9D2FE" w:rsidR="00576B0C" w:rsidRDefault="00576B0C" w:rsidP="00056A66">
      <w:pPr>
        <w:pStyle w:val="1e"/>
        <w:ind w:left="480" w:firstLine="840"/>
        <w:rPr>
          <w:rFonts w:hint="eastAsia"/>
        </w:rPr>
      </w:pPr>
      <w:r>
        <w:rPr>
          <w:noProof/>
        </w:rPr>
        <w:drawing>
          <wp:inline distT="0" distB="0" distL="0" distR="0" wp14:anchorId="0CB044D3" wp14:editId="50E7D870">
            <wp:extent cx="4000500" cy="666750"/>
            <wp:effectExtent l="19050" t="19050" r="1905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00500" cy="666750"/>
                    </a:xfrm>
                    <a:prstGeom prst="rect">
                      <a:avLst/>
                    </a:prstGeom>
                    <a:ln w="12700">
                      <a:solidFill>
                        <a:schemeClr val="bg1">
                          <a:lumMod val="75000"/>
                        </a:schemeClr>
                      </a:solidFill>
                    </a:ln>
                  </pic:spPr>
                </pic:pic>
              </a:graphicData>
            </a:graphic>
          </wp:inline>
        </w:drawing>
      </w:r>
    </w:p>
    <w:p w14:paraId="37147325" w14:textId="719B0311" w:rsidR="00576B0C" w:rsidRDefault="00576B0C" w:rsidP="00056A66">
      <w:pPr>
        <w:pStyle w:val="1e"/>
        <w:ind w:left="480" w:firstLine="840"/>
        <w:rPr>
          <w:rFonts w:hint="eastAsia"/>
        </w:rPr>
      </w:pPr>
      <w:r>
        <w:t>替换后</w:t>
      </w:r>
    </w:p>
    <w:p w14:paraId="049C6E10" w14:textId="5F02AB82" w:rsidR="00AE7AF3" w:rsidRDefault="00AE7AF3" w:rsidP="00056A66">
      <w:pPr>
        <w:pStyle w:val="1e"/>
        <w:ind w:left="480" w:firstLine="840"/>
        <w:rPr>
          <w:rFonts w:hint="eastAsia"/>
        </w:rPr>
      </w:pPr>
      <w:r>
        <w:t>命令</w:t>
      </w:r>
    </w:p>
    <w:p w14:paraId="47686E56" w14:textId="6684BCD9"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/node:5.11.0-slim</w:t>
      </w:r>
    </w:p>
    <w:p w14:paraId="62D1A4E0" w14:textId="6F2B2138" w:rsidR="00576B0C" w:rsidRDefault="00AE19EE" w:rsidP="00056A66">
      <w:pPr>
        <w:pStyle w:val="1e"/>
        <w:ind w:left="480" w:firstLine="840"/>
        <w:rPr>
          <w:rFonts w:hint="eastAsia"/>
        </w:rPr>
      </w:pPr>
      <w:r>
        <w:rPr>
          <w:noProof/>
        </w:rPr>
        <w:drawing>
          <wp:inline distT="0" distB="0" distL="0" distR="0" wp14:anchorId="64A646DF" wp14:editId="012560AA">
            <wp:extent cx="4022272" cy="451973"/>
            <wp:effectExtent l="19050" t="19050" r="16510" b="247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05577" cy="461334"/>
                    </a:xfrm>
                    <a:prstGeom prst="rect">
                      <a:avLst/>
                    </a:prstGeom>
                    <a:ln w="12700">
                      <a:solidFill>
                        <a:schemeClr val="bg1">
                          <a:lumMod val="75000"/>
                        </a:schemeClr>
                      </a:solidFill>
                    </a:ln>
                  </pic:spPr>
                </pic:pic>
              </a:graphicData>
            </a:graphic>
          </wp:inline>
        </w:drawing>
      </w:r>
    </w:p>
    <w:p w14:paraId="69671548" w14:textId="36FEF077" w:rsidR="00576B0C" w:rsidRDefault="00867040" w:rsidP="00056A66">
      <w:pPr>
        <w:pStyle w:val="1e"/>
        <w:ind w:left="480" w:firstLine="840"/>
        <w:rPr>
          <w:rFonts w:hint="eastAsia"/>
        </w:rPr>
      </w:pPr>
      <w:r>
        <w:rPr>
          <w:rFonts w:hint="eastAsia"/>
        </w:rPr>
        <w:t>其他镜像地址类似</w:t>
      </w:r>
    </w:p>
    <w:p w14:paraId="6D5BE895" w14:textId="1EFCCC8A" w:rsidR="00867040" w:rsidRDefault="00867040" w:rsidP="00867040">
      <w:pPr>
        <w:pStyle w:val="4a"/>
      </w:pPr>
      <w:r>
        <w:rPr>
          <w:rFonts w:hint="eastAsia"/>
        </w:rPr>
        <w:t>替换</w:t>
      </w:r>
      <w:r>
        <w:t>Vote</w:t>
      </w:r>
      <w:r w:rsidR="003F4B79">
        <w:t>工作目录中</w:t>
      </w:r>
      <w:r>
        <w:t>原有</w:t>
      </w:r>
      <w:proofErr w:type="spellStart"/>
      <w:r>
        <w:t>docker</w:t>
      </w:r>
      <w:proofErr w:type="spellEnd"/>
      <w:r>
        <w:t>镜像的地址，为</w:t>
      </w:r>
      <w:proofErr w:type="spellStart"/>
      <w:r>
        <w:t>swr</w:t>
      </w:r>
      <w:proofErr w:type="spellEnd"/>
      <w:r>
        <w:t>上镜像的地址。</w:t>
      </w:r>
    </w:p>
    <w:p w14:paraId="6BA86B1A" w14:textId="2C64A7E4" w:rsidR="00867040" w:rsidRDefault="00867040" w:rsidP="00056A66">
      <w:pPr>
        <w:pStyle w:val="1e"/>
        <w:ind w:left="480" w:firstLine="840"/>
        <w:rPr>
          <w:rFonts w:hint="eastAsia"/>
        </w:rPr>
      </w:pPr>
      <w:r>
        <w:t>替换前</w:t>
      </w:r>
    </w:p>
    <w:p w14:paraId="2A219FE2" w14:textId="354659D5" w:rsidR="00867040" w:rsidRDefault="00867040" w:rsidP="00056A66">
      <w:pPr>
        <w:pStyle w:val="1e"/>
        <w:ind w:left="480" w:firstLine="840"/>
        <w:rPr>
          <w:rFonts w:hint="eastAsia"/>
        </w:rPr>
      </w:pPr>
      <w:r>
        <w:rPr>
          <w:noProof/>
        </w:rPr>
        <w:drawing>
          <wp:inline distT="0" distB="0" distL="0" distR="0" wp14:anchorId="66F118A4" wp14:editId="1AAFF721">
            <wp:extent cx="4016829" cy="734688"/>
            <wp:effectExtent l="19050" t="19050" r="22225" b="279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72929" cy="744949"/>
                    </a:xfrm>
                    <a:prstGeom prst="rect">
                      <a:avLst/>
                    </a:prstGeom>
                    <a:ln w="12700">
                      <a:solidFill>
                        <a:schemeClr val="bg1">
                          <a:lumMod val="75000"/>
                        </a:schemeClr>
                      </a:solidFill>
                    </a:ln>
                  </pic:spPr>
                </pic:pic>
              </a:graphicData>
            </a:graphic>
          </wp:inline>
        </w:drawing>
      </w:r>
    </w:p>
    <w:p w14:paraId="2C89A075" w14:textId="4D7ECF18" w:rsidR="00867040" w:rsidRDefault="00867040" w:rsidP="00056A66">
      <w:pPr>
        <w:pStyle w:val="1e"/>
        <w:ind w:left="480" w:firstLine="840"/>
        <w:rPr>
          <w:rFonts w:hint="eastAsia"/>
        </w:rPr>
      </w:pPr>
      <w:r>
        <w:t>替换后</w:t>
      </w:r>
    </w:p>
    <w:p w14:paraId="047A8CCC" w14:textId="5C56054D" w:rsidR="00AE7AF3" w:rsidRDefault="00AE7AF3" w:rsidP="00056A66">
      <w:pPr>
        <w:pStyle w:val="1e"/>
        <w:ind w:left="480" w:firstLine="840"/>
        <w:rPr>
          <w:rFonts w:hint="eastAsia"/>
        </w:rPr>
      </w:pPr>
      <w:r>
        <w:t>命令</w:t>
      </w:r>
    </w:p>
    <w:p w14:paraId="52AF1D88" w14:textId="03469FAD"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/python:2.7-alpine</w:t>
      </w:r>
    </w:p>
    <w:p w14:paraId="14DB9E25" w14:textId="09100070" w:rsidR="00867040" w:rsidRDefault="00867040" w:rsidP="00056A66">
      <w:pPr>
        <w:pStyle w:val="1e"/>
        <w:ind w:left="480" w:firstLine="840"/>
        <w:rPr>
          <w:rFonts w:hint="eastAsia"/>
        </w:rPr>
      </w:pPr>
      <w:r>
        <w:rPr>
          <w:noProof/>
        </w:rPr>
        <w:drawing>
          <wp:inline distT="0" distB="0" distL="0" distR="0" wp14:anchorId="45ED83E1" wp14:editId="1514F88C">
            <wp:extent cx="4070326" cy="529590"/>
            <wp:effectExtent l="19050" t="19050" r="26035" b="228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70019" cy="542561"/>
                    </a:xfrm>
                    <a:prstGeom prst="rect">
                      <a:avLst/>
                    </a:prstGeom>
                    <a:ln w="12700">
                      <a:solidFill>
                        <a:schemeClr val="bg1">
                          <a:lumMod val="75000"/>
                        </a:schemeClr>
                      </a:solidFill>
                    </a:ln>
                  </pic:spPr>
                </pic:pic>
              </a:graphicData>
            </a:graphic>
          </wp:inline>
        </w:drawing>
      </w:r>
    </w:p>
    <w:p w14:paraId="608FC2A9" w14:textId="633F97E8" w:rsidR="00867040" w:rsidRDefault="00867040" w:rsidP="00867040">
      <w:pPr>
        <w:pStyle w:val="4a"/>
      </w:pPr>
      <w:r>
        <w:rPr>
          <w:rFonts w:hint="eastAsia"/>
        </w:rPr>
        <w:t>替换</w:t>
      </w:r>
      <w:r>
        <w:rPr>
          <w:rFonts w:hint="eastAsia"/>
        </w:rPr>
        <w:t>wo</w:t>
      </w:r>
      <w:r>
        <w:t>rk</w:t>
      </w:r>
      <w:r w:rsidR="003F4B79">
        <w:t>工作目录中原有</w:t>
      </w:r>
      <w:proofErr w:type="spellStart"/>
      <w:r w:rsidR="003F4B79">
        <w:t>docker</w:t>
      </w:r>
      <w:proofErr w:type="spellEnd"/>
      <w:r w:rsidR="003F4B79">
        <w:t>镜像</w:t>
      </w:r>
      <w:r w:rsidR="003F4B79">
        <w:rPr>
          <w:rFonts w:hint="eastAsia"/>
        </w:rPr>
        <w:t>的地址，为</w:t>
      </w:r>
      <w:proofErr w:type="spellStart"/>
      <w:r w:rsidR="003F4B79">
        <w:rPr>
          <w:rFonts w:hint="eastAsia"/>
        </w:rPr>
        <w:t>swr</w:t>
      </w:r>
      <w:proofErr w:type="spellEnd"/>
      <w:r w:rsidR="003F4B79">
        <w:t>上镜像的地址。</w:t>
      </w:r>
    </w:p>
    <w:p w14:paraId="44C14974" w14:textId="55E52954" w:rsidR="003F4B79" w:rsidRDefault="003F4B79" w:rsidP="00056A66">
      <w:pPr>
        <w:pStyle w:val="1e"/>
        <w:ind w:left="480" w:firstLine="840"/>
        <w:rPr>
          <w:rFonts w:hint="eastAsia"/>
        </w:rPr>
      </w:pPr>
      <w:r>
        <w:rPr>
          <w:rFonts w:hint="eastAsia"/>
        </w:rPr>
        <w:t>替换前</w:t>
      </w:r>
    </w:p>
    <w:p w14:paraId="002F8A3E" w14:textId="3C1FCA5F" w:rsidR="003F4B79" w:rsidRDefault="003F4B79" w:rsidP="00056A66">
      <w:pPr>
        <w:pStyle w:val="1e"/>
        <w:ind w:left="480" w:firstLine="840"/>
        <w:rPr>
          <w:rFonts w:hint="eastAsia"/>
        </w:rPr>
      </w:pPr>
      <w:r>
        <w:rPr>
          <w:noProof/>
        </w:rPr>
        <w:drawing>
          <wp:inline distT="0" distB="0" distL="0" distR="0" wp14:anchorId="2AA36B17" wp14:editId="2709E03F">
            <wp:extent cx="2892153" cy="573496"/>
            <wp:effectExtent l="19050" t="19050" r="2286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40412" cy="583066"/>
                    </a:xfrm>
                    <a:prstGeom prst="rect">
                      <a:avLst/>
                    </a:prstGeom>
                    <a:ln w="12700">
                      <a:solidFill>
                        <a:schemeClr val="bg1">
                          <a:lumMod val="75000"/>
                        </a:schemeClr>
                      </a:solidFill>
                    </a:ln>
                  </pic:spPr>
                </pic:pic>
              </a:graphicData>
            </a:graphic>
          </wp:inline>
        </w:drawing>
      </w:r>
    </w:p>
    <w:p w14:paraId="536F5F18" w14:textId="76C1232C" w:rsidR="003F4B79" w:rsidRDefault="003F4B79" w:rsidP="00056A66">
      <w:pPr>
        <w:pStyle w:val="1e"/>
        <w:ind w:left="480" w:firstLine="840"/>
        <w:rPr>
          <w:rFonts w:hint="eastAsia"/>
        </w:rPr>
      </w:pPr>
      <w:r>
        <w:t>替换后</w:t>
      </w:r>
    </w:p>
    <w:p w14:paraId="73DBC1C3" w14:textId="158891F0" w:rsidR="00AE7AF3" w:rsidRDefault="00726CD4" w:rsidP="00056A66">
      <w:pPr>
        <w:pStyle w:val="1e"/>
        <w:ind w:left="480" w:firstLine="840"/>
        <w:rPr>
          <w:rFonts w:hint="eastAsia"/>
        </w:rPr>
      </w:pPr>
      <w:r>
        <w:t>命令</w:t>
      </w:r>
    </w:p>
    <w:p w14:paraId="33535FAF" w14:textId="7B39E623" w:rsidR="00726CD4" w:rsidRDefault="00726CD4" w:rsidP="00E90FA0">
      <w:pPr>
        <w:pStyle w:val="2f2"/>
      </w:pPr>
      <w:r>
        <w:t xml:space="preserve">FROM </w:t>
      </w:r>
      <w:r w:rsidRPr="00726CD4">
        <w:rPr>
          <w:rFonts w:hint="eastAsia"/>
        </w:rPr>
        <w:t>swr.cn-north-4.myhuaweicloud.com/docker.bak/java:openjdk-8-jdk-alpine</w:t>
      </w:r>
    </w:p>
    <w:p w14:paraId="79727FC0" w14:textId="2EB0E0DC" w:rsidR="003F4B79" w:rsidRPr="00576B0C" w:rsidRDefault="003F4B79" w:rsidP="00056A66">
      <w:pPr>
        <w:pStyle w:val="1e"/>
        <w:ind w:left="480" w:firstLine="840"/>
        <w:rPr>
          <w:rFonts w:hint="eastAsia"/>
        </w:rPr>
      </w:pPr>
      <w:r>
        <w:rPr>
          <w:noProof/>
        </w:rPr>
        <w:drawing>
          <wp:inline distT="0" distB="0" distL="0" distR="0" wp14:anchorId="565329C1" wp14:editId="21AE859A">
            <wp:extent cx="4250872" cy="343139"/>
            <wp:effectExtent l="19050" t="19050" r="1651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14907" cy="356380"/>
                    </a:xfrm>
                    <a:prstGeom prst="rect">
                      <a:avLst/>
                    </a:prstGeom>
                    <a:ln w="12700">
                      <a:solidFill>
                        <a:schemeClr val="bg1">
                          <a:lumMod val="75000"/>
                        </a:schemeClr>
                      </a:solidFill>
                    </a:ln>
                  </pic:spPr>
                </pic:pic>
              </a:graphicData>
            </a:graphic>
          </wp:inline>
        </w:drawing>
      </w:r>
    </w:p>
    <w:p w14:paraId="19B38DF4" w14:textId="7A8BA9E1" w:rsidR="003F4B79" w:rsidRDefault="003F4B79">
      <w:pPr>
        <w:pStyle w:val="3"/>
      </w:pPr>
      <w:bookmarkStart w:id="66" w:name="_Toc80892096"/>
      <w:r>
        <w:t>制作</w:t>
      </w:r>
      <w:r>
        <w:t>dockfile</w:t>
      </w:r>
      <w:r>
        <w:t>文件</w:t>
      </w:r>
      <w:bookmarkEnd w:id="66"/>
    </w:p>
    <w:p w14:paraId="04D155AC" w14:textId="5DC8EFA2" w:rsidR="009E67FA" w:rsidRDefault="009E67FA" w:rsidP="009E67FA">
      <w:pPr>
        <w:pStyle w:val="4a"/>
      </w:pPr>
      <w:r>
        <w:rPr>
          <w:rFonts w:hint="eastAsia"/>
        </w:rPr>
        <w:t>制作</w:t>
      </w:r>
      <w:proofErr w:type="spellStart"/>
      <w:r>
        <w:rPr>
          <w:rFonts w:hint="eastAsia"/>
        </w:rPr>
        <w:t>swr</w:t>
      </w:r>
      <w:proofErr w:type="spellEnd"/>
      <w:r>
        <w:t>镜像</w:t>
      </w:r>
      <w:proofErr w:type="spellStart"/>
      <w:r>
        <w:t>redis</w:t>
      </w:r>
      <w:proofErr w:type="spellEnd"/>
    </w:p>
    <w:p w14:paraId="009E0B72" w14:textId="3FE69B0C" w:rsidR="009E67FA" w:rsidRDefault="009E67FA" w:rsidP="009E67FA">
      <w:pPr>
        <w:pStyle w:val="4a"/>
      </w:pPr>
      <w:r>
        <w:lastRenderedPageBreak/>
        <w:t>制作</w:t>
      </w:r>
      <w:proofErr w:type="spellStart"/>
      <w:r>
        <w:t>swr</w:t>
      </w:r>
      <w:proofErr w:type="spellEnd"/>
      <w:r>
        <w:t>镜像</w:t>
      </w:r>
      <w:proofErr w:type="spellStart"/>
      <w:r>
        <w:t>postgrepsql</w:t>
      </w:r>
      <w:proofErr w:type="spellEnd"/>
    </w:p>
    <w:p w14:paraId="0CD6F520" w14:textId="1ABEE807" w:rsidR="009E67FA" w:rsidRDefault="009E67FA" w:rsidP="009E67FA">
      <w:pPr>
        <w:pStyle w:val="4a"/>
        <w:numPr>
          <w:ilvl w:val="0"/>
          <w:numId w:val="0"/>
        </w:numPr>
        <w:ind w:left="1021"/>
      </w:pPr>
      <w:r>
        <w:rPr>
          <w:rFonts w:hint="eastAsia"/>
        </w:rPr>
        <w:t>替换前</w:t>
      </w:r>
    </w:p>
    <w:p w14:paraId="28D80A7E" w14:textId="4F2BD987" w:rsidR="009E67FA" w:rsidRDefault="009E67FA" w:rsidP="009E67FA">
      <w:pPr>
        <w:pStyle w:val="4a"/>
        <w:numPr>
          <w:ilvl w:val="0"/>
          <w:numId w:val="0"/>
        </w:numPr>
        <w:ind w:left="1021"/>
      </w:pPr>
      <w:r>
        <w:rPr>
          <w:noProof/>
        </w:rPr>
        <w:drawing>
          <wp:inline distT="0" distB="0" distL="0" distR="0" wp14:anchorId="6044ED2D" wp14:editId="168AC3AD">
            <wp:extent cx="4057650" cy="9810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7650" cy="981075"/>
                    </a:xfrm>
                    <a:prstGeom prst="rect">
                      <a:avLst/>
                    </a:prstGeom>
                    <a:ln w="12700">
                      <a:solidFill>
                        <a:schemeClr val="bg1">
                          <a:lumMod val="85000"/>
                        </a:schemeClr>
                      </a:solidFill>
                    </a:ln>
                  </pic:spPr>
                </pic:pic>
              </a:graphicData>
            </a:graphic>
          </wp:inline>
        </w:drawing>
      </w:r>
    </w:p>
    <w:p w14:paraId="6481919F" w14:textId="06869A01" w:rsidR="009E67FA" w:rsidRDefault="009E67FA" w:rsidP="009E67FA">
      <w:pPr>
        <w:pStyle w:val="4a"/>
        <w:numPr>
          <w:ilvl w:val="0"/>
          <w:numId w:val="0"/>
        </w:numPr>
        <w:ind w:left="1021"/>
      </w:pPr>
      <w:r>
        <w:t>替换后</w:t>
      </w:r>
    </w:p>
    <w:p w14:paraId="16A20536" w14:textId="1C604366" w:rsidR="00AE7AF3" w:rsidRDefault="00AE7AF3" w:rsidP="009E67FA">
      <w:pPr>
        <w:pStyle w:val="4a"/>
        <w:numPr>
          <w:ilvl w:val="0"/>
          <w:numId w:val="0"/>
        </w:numPr>
        <w:ind w:left="1021"/>
      </w:pPr>
      <w:r>
        <w:t>命令</w:t>
      </w:r>
    </w:p>
    <w:p w14:paraId="30497BEA" w14:textId="08536034" w:rsidR="001552D6" w:rsidRDefault="001552D6" w:rsidP="00E90FA0">
      <w:pPr>
        <w:pStyle w:val="2f2"/>
      </w:pPr>
      <w:proofErr w:type="gramStart"/>
      <w:r>
        <w:rPr>
          <w:rFonts w:hint="eastAsia"/>
        </w:rPr>
        <w:t>echo</w:t>
      </w:r>
      <w:proofErr w:type="gramEnd"/>
      <w:r>
        <w:rPr>
          <w:rFonts w:hint="eastAsia"/>
        </w:rPr>
        <w:t xml:space="preserve">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3406619E" w14:textId="6241923E" w:rsidR="00AE7AF3" w:rsidRDefault="001552D6" w:rsidP="00E90FA0">
      <w:pPr>
        <w:pStyle w:val="2f2"/>
      </w:pPr>
      <w:proofErr w:type="gramStart"/>
      <w:r>
        <w:rPr>
          <w:rFonts w:hint="eastAsia"/>
        </w:rPr>
        <w:t>echo</w:t>
      </w:r>
      <w:proofErr w:type="gramEnd"/>
      <w:r>
        <w:rPr>
          <w:rFonts w:hint="eastAsia"/>
        </w:rPr>
        <w:t xml:space="preserve">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Pr>
          <w:rFonts w:hint="eastAsia"/>
        </w:rPr>
        <w:t xml:space="preserve"> &gt; </w:t>
      </w:r>
      <w:proofErr w:type="spellStart"/>
      <w:r>
        <w:rPr>
          <w:rFonts w:hint="eastAsia"/>
        </w:rPr>
        <w:t>Dockerfile-redis</w:t>
      </w:r>
      <w:proofErr w:type="spellEnd"/>
    </w:p>
    <w:p w14:paraId="74CEDA13" w14:textId="5BC7EC3A" w:rsidR="009E67FA" w:rsidRDefault="009E67FA" w:rsidP="009E67FA">
      <w:pPr>
        <w:pStyle w:val="4a"/>
        <w:numPr>
          <w:ilvl w:val="0"/>
          <w:numId w:val="0"/>
        </w:numPr>
        <w:ind w:left="1021"/>
      </w:pPr>
      <w:r>
        <w:rPr>
          <w:noProof/>
        </w:rPr>
        <w:drawing>
          <wp:inline distT="0" distB="0" distL="0" distR="0" wp14:anchorId="1FBE46FD" wp14:editId="75DF34E6">
            <wp:extent cx="4169229" cy="586582"/>
            <wp:effectExtent l="19050" t="19050" r="22225" b="23495"/>
            <wp:docPr id="43096" name="图片 4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7618" cy="603239"/>
                    </a:xfrm>
                    <a:prstGeom prst="rect">
                      <a:avLst/>
                    </a:prstGeom>
                    <a:ln w="12700">
                      <a:solidFill>
                        <a:schemeClr val="bg1">
                          <a:lumMod val="85000"/>
                        </a:schemeClr>
                      </a:solidFill>
                    </a:ln>
                  </pic:spPr>
                </pic:pic>
              </a:graphicData>
            </a:graphic>
          </wp:inline>
        </w:drawing>
      </w:r>
    </w:p>
    <w:sectPr w:rsidR="009E67FA" w:rsidSect="0020153C">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30"/>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 wne:argValue="AgA5AC4A/lZHcgdomJg=" wne:acdName="acd3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4E4D0" w14:textId="77777777" w:rsidR="00651062" w:rsidRDefault="00651062" w:rsidP="00940D2A">
      <w:pPr>
        <w:spacing w:before="0" w:after="0" w:line="240" w:lineRule="auto"/>
        <w:rPr>
          <w:rFonts w:hint="eastAsia"/>
        </w:rPr>
      </w:pPr>
      <w:r>
        <w:separator/>
      </w:r>
    </w:p>
  </w:endnote>
  <w:endnote w:type="continuationSeparator" w:id="0">
    <w:p w14:paraId="33951202" w14:textId="77777777" w:rsidR="00651062" w:rsidRDefault="00651062"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uaweiSans-Regular">
    <w:altName w:val="Times New Roman"/>
    <w:panose1 w:val="00000000000000000000"/>
    <w:charset w:val="00"/>
    <w:family w:val="roman"/>
    <w:notTrueType/>
    <w:pitch w:val="default"/>
  </w:font>
  <w:font w:name="方正兰亭黑简体">
    <w:panose1 w:val="02000000000000000000"/>
    <w:charset w:val="86"/>
    <w:family w:val="auto"/>
    <w:pitch w:val="variable"/>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475E3" w14:textId="77777777" w:rsidR="00C66842" w:rsidRDefault="00C66842">
    <w:pPr>
      <w:pStyle w:val="ac"/>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7DEA22" w14:textId="77777777" w:rsidR="00651062" w:rsidRDefault="00651062" w:rsidP="00940D2A">
      <w:pPr>
        <w:spacing w:before="0" w:after="0" w:line="240" w:lineRule="auto"/>
        <w:rPr>
          <w:rFonts w:hint="eastAsia"/>
        </w:rPr>
      </w:pPr>
      <w:r>
        <w:separator/>
      </w:r>
    </w:p>
  </w:footnote>
  <w:footnote w:type="continuationSeparator" w:id="0">
    <w:p w14:paraId="7F80A2E1" w14:textId="77777777" w:rsidR="00651062" w:rsidRDefault="00651062"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C66842" w:rsidRPr="00C25BE6" w14:paraId="646D441F" w14:textId="77777777" w:rsidTr="00CC7052">
      <w:trPr>
        <w:cantSplit/>
        <w:trHeight w:hRule="exact" w:val="738"/>
      </w:trPr>
      <w:tc>
        <w:tcPr>
          <w:tcW w:w="1127" w:type="dxa"/>
        </w:tcPr>
        <w:p w14:paraId="2A890887" w14:textId="2A3A1C86" w:rsidR="00C66842" w:rsidRPr="00C25BE6" w:rsidRDefault="00C66842" w:rsidP="00CC7052">
          <w:pPr>
            <w:pStyle w:val="afff9"/>
            <w:jc w:val="left"/>
            <w:rPr>
              <w:rFonts w:ascii="Huawei Sans" w:hAnsi="Huawei Sans"/>
            </w:rPr>
          </w:pPr>
          <w:r w:rsidRPr="00C25BE6">
            <w:rPr>
              <w:rFonts w:ascii="Huawei Sans" w:hAnsi="Huawei Sans"/>
              <w:noProof/>
            </w:rPr>
            <w:drawing>
              <wp:inline distT="0" distB="0" distL="0" distR="0" wp14:anchorId="12650AC9" wp14:editId="495B8D25">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6618FFE1" w14:textId="77777777" w:rsidR="00C66842" w:rsidRPr="00C25BE6" w:rsidRDefault="00C66842" w:rsidP="00DD12E4">
          <w:pPr>
            <w:spacing w:before="120"/>
            <w:rPr>
              <w:rFonts w:ascii="Huawei Sans" w:hAnsi="Huawei Sans"/>
            </w:rPr>
          </w:pPr>
        </w:p>
      </w:tc>
      <w:tc>
        <w:tcPr>
          <w:tcW w:w="7394" w:type="dxa"/>
          <w:vAlign w:val="bottom"/>
        </w:tcPr>
        <w:p w14:paraId="681D3699" w14:textId="347DB0ED" w:rsidR="00C66842" w:rsidRPr="00C25BE6" w:rsidRDefault="00C66842" w:rsidP="004B1460">
          <w:pPr>
            <w:pStyle w:val="TableNote"/>
            <w:ind w:left="0"/>
            <w:jc w:val="center"/>
            <w:rPr>
              <w:rFonts w:ascii="Huawei Sans" w:hAnsi="Huawei Sans"/>
              <w:noProof/>
            </w:rPr>
          </w:pPr>
          <w:r>
            <w:rPr>
              <w:rFonts w:ascii="Huawei Sans" w:hAnsi="Huawei Sans" w:hint="eastAsia"/>
              <w:noProof/>
            </w:rPr>
            <w:t>凤凰商城项目实践</w:t>
          </w:r>
          <w:r w:rsidRPr="00C25BE6">
            <w:rPr>
              <w:rFonts w:ascii="Huawei Sans" w:hAnsi="Huawei Sans" w:hint="eastAsia"/>
              <w:noProof/>
            </w:rPr>
            <w:t>实验</w:t>
          </w:r>
          <w:r w:rsidRPr="00C25BE6">
            <w:rPr>
              <w:rFonts w:ascii="Huawei Sans" w:hAnsi="Huawei Sans"/>
              <w:noProof/>
            </w:rPr>
            <w:t>手册</w:t>
          </w:r>
        </w:p>
      </w:tc>
      <w:tc>
        <w:tcPr>
          <w:tcW w:w="1134" w:type="dxa"/>
          <w:vAlign w:val="bottom"/>
        </w:tcPr>
        <w:p w14:paraId="43C47FF2" w14:textId="70DC476E" w:rsidR="00C66842" w:rsidRPr="00C25BE6" w:rsidRDefault="00C66842" w:rsidP="009540D2">
          <w:pPr>
            <w:pStyle w:val="TableNote"/>
            <w:ind w:left="0"/>
            <w:jc w:val="right"/>
            <w:rPr>
              <w:rFonts w:ascii="Huawei Sans" w:hAnsi="Huawei Sans"/>
              <w:noProof/>
            </w:rPr>
          </w:pPr>
          <w:r w:rsidRPr="00C25BE6">
            <w:rPr>
              <w:rFonts w:ascii="Huawei Sans" w:hAnsi="Huawei Sans" w:hint="eastAsia"/>
            </w:rPr>
            <w:t>第</w:t>
          </w:r>
          <w:r w:rsidRPr="00C25BE6">
            <w:rPr>
              <w:rFonts w:ascii="Huawei Sans" w:hAnsi="Huawei Sans"/>
            </w:rPr>
            <w:fldChar w:fldCharType="begin"/>
          </w:r>
          <w:r w:rsidRPr="00C25BE6">
            <w:rPr>
              <w:rFonts w:ascii="Huawei Sans" w:hAnsi="Huawei Sans"/>
            </w:rPr>
            <w:instrText xml:space="preserve"> PAGE </w:instrText>
          </w:r>
          <w:r w:rsidRPr="00C25BE6">
            <w:rPr>
              <w:rFonts w:ascii="Huawei Sans" w:hAnsi="Huawei Sans"/>
            </w:rPr>
            <w:fldChar w:fldCharType="separate"/>
          </w:r>
          <w:r w:rsidR="00A43470">
            <w:rPr>
              <w:rFonts w:ascii="Huawei Sans" w:hAnsi="Huawei Sans"/>
              <w:noProof/>
            </w:rPr>
            <w:t>56</w:t>
          </w:r>
          <w:r w:rsidRPr="00C25BE6">
            <w:rPr>
              <w:rFonts w:ascii="Huawei Sans" w:hAnsi="Huawei Sans"/>
              <w:noProof/>
            </w:rPr>
            <w:fldChar w:fldCharType="end"/>
          </w:r>
          <w:r w:rsidRPr="00C25BE6">
            <w:rPr>
              <w:rFonts w:ascii="Huawei Sans" w:hAnsi="Huawei Sans" w:hint="eastAsia"/>
              <w:noProof/>
            </w:rPr>
            <w:t>页</w:t>
          </w:r>
        </w:p>
      </w:tc>
    </w:tr>
  </w:tbl>
  <w:p w14:paraId="4EDB57F7" w14:textId="77777777" w:rsidR="00C66842" w:rsidRPr="00C25BE6" w:rsidRDefault="00C66842" w:rsidP="00DD12E4">
    <w:pPr>
      <w:pStyle w:val="a6"/>
      <w:rPr>
        <w:rFonts w:ascii="Huawei Sans"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9B2483"/>
    <w:multiLevelType w:val="hybridMultilevel"/>
    <w:tmpl w:val="98B006F2"/>
    <w:lvl w:ilvl="0" w:tplc="32D2F716">
      <w:numFmt w:val="bullet"/>
      <w:lvlText w:val="·"/>
      <w:lvlJc w:val="left"/>
      <w:pPr>
        <w:ind w:left="875" w:hanging="360"/>
      </w:pPr>
      <w:rPr>
        <w:rFonts w:ascii="HuaweiSans-Regular" w:eastAsia="方正兰亭黑简体" w:hAnsi="HuaweiSans-Regular" w:cs="Helvetica" w:hint="default"/>
      </w:rPr>
    </w:lvl>
    <w:lvl w:ilvl="1" w:tplc="04090003" w:tentative="1">
      <w:start w:val="1"/>
      <w:numFmt w:val="bullet"/>
      <w:lvlText w:val=""/>
      <w:lvlJc w:val="left"/>
      <w:pPr>
        <w:ind w:left="1355" w:hanging="420"/>
      </w:pPr>
      <w:rPr>
        <w:rFonts w:ascii="Wingdings" w:hAnsi="Wingdings" w:hint="default"/>
      </w:rPr>
    </w:lvl>
    <w:lvl w:ilvl="2" w:tplc="04090005" w:tentative="1">
      <w:start w:val="1"/>
      <w:numFmt w:val="bullet"/>
      <w:lvlText w:val=""/>
      <w:lvlJc w:val="left"/>
      <w:pPr>
        <w:ind w:left="1775" w:hanging="420"/>
      </w:pPr>
      <w:rPr>
        <w:rFonts w:ascii="Wingdings" w:hAnsi="Wingdings" w:hint="default"/>
      </w:rPr>
    </w:lvl>
    <w:lvl w:ilvl="3" w:tplc="04090001" w:tentative="1">
      <w:start w:val="1"/>
      <w:numFmt w:val="bullet"/>
      <w:lvlText w:val=""/>
      <w:lvlJc w:val="left"/>
      <w:pPr>
        <w:ind w:left="2195" w:hanging="420"/>
      </w:pPr>
      <w:rPr>
        <w:rFonts w:ascii="Wingdings" w:hAnsi="Wingdings" w:hint="default"/>
      </w:rPr>
    </w:lvl>
    <w:lvl w:ilvl="4" w:tplc="04090003" w:tentative="1">
      <w:start w:val="1"/>
      <w:numFmt w:val="bullet"/>
      <w:lvlText w:val=""/>
      <w:lvlJc w:val="left"/>
      <w:pPr>
        <w:ind w:left="2615" w:hanging="420"/>
      </w:pPr>
      <w:rPr>
        <w:rFonts w:ascii="Wingdings" w:hAnsi="Wingdings" w:hint="default"/>
      </w:rPr>
    </w:lvl>
    <w:lvl w:ilvl="5" w:tplc="04090005" w:tentative="1">
      <w:start w:val="1"/>
      <w:numFmt w:val="bullet"/>
      <w:lvlText w:val=""/>
      <w:lvlJc w:val="left"/>
      <w:pPr>
        <w:ind w:left="3035" w:hanging="420"/>
      </w:pPr>
      <w:rPr>
        <w:rFonts w:ascii="Wingdings" w:hAnsi="Wingdings" w:hint="default"/>
      </w:rPr>
    </w:lvl>
    <w:lvl w:ilvl="6" w:tplc="04090001" w:tentative="1">
      <w:start w:val="1"/>
      <w:numFmt w:val="bullet"/>
      <w:lvlText w:val=""/>
      <w:lvlJc w:val="left"/>
      <w:pPr>
        <w:ind w:left="3455" w:hanging="420"/>
      </w:pPr>
      <w:rPr>
        <w:rFonts w:ascii="Wingdings" w:hAnsi="Wingdings" w:hint="default"/>
      </w:rPr>
    </w:lvl>
    <w:lvl w:ilvl="7" w:tplc="04090003" w:tentative="1">
      <w:start w:val="1"/>
      <w:numFmt w:val="bullet"/>
      <w:lvlText w:val=""/>
      <w:lvlJc w:val="left"/>
      <w:pPr>
        <w:ind w:left="3875" w:hanging="420"/>
      </w:pPr>
      <w:rPr>
        <w:rFonts w:ascii="Wingdings" w:hAnsi="Wingdings" w:hint="default"/>
      </w:rPr>
    </w:lvl>
    <w:lvl w:ilvl="8" w:tplc="04090005" w:tentative="1">
      <w:start w:val="1"/>
      <w:numFmt w:val="bullet"/>
      <w:lvlText w:val=""/>
      <w:lvlJc w:val="left"/>
      <w:pPr>
        <w:ind w:left="4295" w:hanging="420"/>
      </w:pPr>
      <w:rPr>
        <w:rFonts w:ascii="Wingdings" w:hAnsi="Wingdings" w:hint="default"/>
      </w:r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71657A1"/>
    <w:multiLevelType w:val="multilevel"/>
    <w:tmpl w:val="017070A6"/>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6"/>
      <w:lvlJc w:val="right"/>
      <w:pPr>
        <w:tabs>
          <w:tab w:val="num" w:pos="585"/>
        </w:tabs>
        <w:ind w:left="585" w:hanging="159"/>
      </w:pPr>
      <w:rPr>
        <w:rFonts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lang w:val="en-US"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rFonts w:hint="eastAsia"/>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7323AB5"/>
    <w:multiLevelType w:val="hybridMultilevel"/>
    <w:tmpl w:val="A774B77E"/>
    <w:lvl w:ilvl="0" w:tplc="2C6CA320">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9"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0"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1"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2" w15:restartNumberingAfterBreak="0">
    <w:nsid w:val="4C023629"/>
    <w:multiLevelType w:val="hybridMultilevel"/>
    <w:tmpl w:val="9E521F2E"/>
    <w:lvl w:ilvl="0" w:tplc="A212FFCA">
      <w:start w:val="1"/>
      <w:numFmt w:val="decimal"/>
      <w:lvlText w:val="%1．"/>
      <w:lvlJc w:val="left"/>
      <w:pPr>
        <w:ind w:left="1854" w:hanging="72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52BA6DAD"/>
    <w:multiLevelType w:val="multilevel"/>
    <w:tmpl w:val="90DC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8"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9"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9"/>
  </w:num>
  <w:num w:numId="2">
    <w:abstractNumId w:val="10"/>
  </w:num>
  <w:num w:numId="3">
    <w:abstractNumId w:val="6"/>
  </w:num>
  <w:num w:numId="4">
    <w:abstractNumId w:val="3"/>
  </w:num>
  <w:num w:numId="5">
    <w:abstractNumId w:val="13"/>
  </w:num>
  <w:num w:numId="6">
    <w:abstractNumId w:val="5"/>
  </w:num>
  <w:num w:numId="7">
    <w:abstractNumId w:val="2"/>
  </w:num>
  <w:num w:numId="8">
    <w:abstractNumId w:val="9"/>
  </w:num>
  <w:num w:numId="9">
    <w:abstractNumId w:val="15"/>
  </w:num>
  <w:num w:numId="10">
    <w:abstractNumId w:val="11"/>
  </w:num>
  <w:num w:numId="11">
    <w:abstractNumId w:val="16"/>
  </w:num>
  <w:num w:numId="12">
    <w:abstractNumId w:val="1"/>
  </w:num>
  <w:num w:numId="13">
    <w:abstractNumId w:val="3"/>
  </w:num>
  <w:num w:numId="14">
    <w:abstractNumId w:val="4"/>
  </w:num>
  <w:num w:numId="15">
    <w:abstractNumId w:val="18"/>
  </w:num>
  <w:num w:numId="16">
    <w:abstractNumId w:val="17"/>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12"/>
  </w:num>
  <w:num w:numId="34">
    <w:abstractNumId w:val="8"/>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19"/>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009"/>
    <w:rsid w:val="00000724"/>
    <w:rsid w:val="0000120B"/>
    <w:rsid w:val="00001904"/>
    <w:rsid w:val="00001AA1"/>
    <w:rsid w:val="00002290"/>
    <w:rsid w:val="00002E5C"/>
    <w:rsid w:val="00006E91"/>
    <w:rsid w:val="00007325"/>
    <w:rsid w:val="00010C0A"/>
    <w:rsid w:val="00011630"/>
    <w:rsid w:val="00011962"/>
    <w:rsid w:val="00011B50"/>
    <w:rsid w:val="00013155"/>
    <w:rsid w:val="00014276"/>
    <w:rsid w:val="000145D8"/>
    <w:rsid w:val="00014883"/>
    <w:rsid w:val="00014C0D"/>
    <w:rsid w:val="00014E77"/>
    <w:rsid w:val="000171EC"/>
    <w:rsid w:val="00017C40"/>
    <w:rsid w:val="000210D2"/>
    <w:rsid w:val="00021566"/>
    <w:rsid w:val="0002214D"/>
    <w:rsid w:val="0002276F"/>
    <w:rsid w:val="00024836"/>
    <w:rsid w:val="0002558E"/>
    <w:rsid w:val="00027798"/>
    <w:rsid w:val="00027F46"/>
    <w:rsid w:val="00030293"/>
    <w:rsid w:val="000321CB"/>
    <w:rsid w:val="00033243"/>
    <w:rsid w:val="0003352B"/>
    <w:rsid w:val="00033F84"/>
    <w:rsid w:val="00035FA9"/>
    <w:rsid w:val="00036A04"/>
    <w:rsid w:val="000375E9"/>
    <w:rsid w:val="00041545"/>
    <w:rsid w:val="00041907"/>
    <w:rsid w:val="00043B1A"/>
    <w:rsid w:val="000502C1"/>
    <w:rsid w:val="00050311"/>
    <w:rsid w:val="000504DB"/>
    <w:rsid w:val="0005157D"/>
    <w:rsid w:val="00051A7C"/>
    <w:rsid w:val="00051CA2"/>
    <w:rsid w:val="00052608"/>
    <w:rsid w:val="000535E5"/>
    <w:rsid w:val="00054DE4"/>
    <w:rsid w:val="00056A66"/>
    <w:rsid w:val="00064F80"/>
    <w:rsid w:val="00066212"/>
    <w:rsid w:val="0006678D"/>
    <w:rsid w:val="0006684D"/>
    <w:rsid w:val="00066A44"/>
    <w:rsid w:val="00066F4D"/>
    <w:rsid w:val="00067F60"/>
    <w:rsid w:val="00070957"/>
    <w:rsid w:val="00070C31"/>
    <w:rsid w:val="00071548"/>
    <w:rsid w:val="00071923"/>
    <w:rsid w:val="00071EF7"/>
    <w:rsid w:val="00072087"/>
    <w:rsid w:val="0007236C"/>
    <w:rsid w:val="00072AAD"/>
    <w:rsid w:val="00073E73"/>
    <w:rsid w:val="00074037"/>
    <w:rsid w:val="00074B6E"/>
    <w:rsid w:val="00076475"/>
    <w:rsid w:val="00076AFE"/>
    <w:rsid w:val="00077779"/>
    <w:rsid w:val="000777E5"/>
    <w:rsid w:val="0008003F"/>
    <w:rsid w:val="0008037B"/>
    <w:rsid w:val="0008048D"/>
    <w:rsid w:val="00080838"/>
    <w:rsid w:val="00080D2F"/>
    <w:rsid w:val="00081702"/>
    <w:rsid w:val="000822B1"/>
    <w:rsid w:val="00082C9D"/>
    <w:rsid w:val="00082F3F"/>
    <w:rsid w:val="00083471"/>
    <w:rsid w:val="000834DE"/>
    <w:rsid w:val="00083A51"/>
    <w:rsid w:val="00084BE0"/>
    <w:rsid w:val="0008503A"/>
    <w:rsid w:val="000854EA"/>
    <w:rsid w:val="000856AF"/>
    <w:rsid w:val="00085701"/>
    <w:rsid w:val="000862CE"/>
    <w:rsid w:val="00087B38"/>
    <w:rsid w:val="00090B42"/>
    <w:rsid w:val="0009129A"/>
    <w:rsid w:val="00091B19"/>
    <w:rsid w:val="000934F1"/>
    <w:rsid w:val="00094EB5"/>
    <w:rsid w:val="0009621C"/>
    <w:rsid w:val="000962AA"/>
    <w:rsid w:val="00096488"/>
    <w:rsid w:val="00096A63"/>
    <w:rsid w:val="00097458"/>
    <w:rsid w:val="0009792A"/>
    <w:rsid w:val="00097DE7"/>
    <w:rsid w:val="000A0022"/>
    <w:rsid w:val="000A0C54"/>
    <w:rsid w:val="000A1AFA"/>
    <w:rsid w:val="000A2674"/>
    <w:rsid w:val="000A585E"/>
    <w:rsid w:val="000A5CB3"/>
    <w:rsid w:val="000A5E01"/>
    <w:rsid w:val="000A6E55"/>
    <w:rsid w:val="000A7FBA"/>
    <w:rsid w:val="000B0E1E"/>
    <w:rsid w:val="000B1E79"/>
    <w:rsid w:val="000B1F79"/>
    <w:rsid w:val="000B245B"/>
    <w:rsid w:val="000B279C"/>
    <w:rsid w:val="000B5EE1"/>
    <w:rsid w:val="000B6384"/>
    <w:rsid w:val="000B7C6A"/>
    <w:rsid w:val="000B7EFF"/>
    <w:rsid w:val="000C06CE"/>
    <w:rsid w:val="000C0963"/>
    <w:rsid w:val="000C0A74"/>
    <w:rsid w:val="000C3F98"/>
    <w:rsid w:val="000C62CD"/>
    <w:rsid w:val="000C6BD0"/>
    <w:rsid w:val="000C7075"/>
    <w:rsid w:val="000D0045"/>
    <w:rsid w:val="000D0502"/>
    <w:rsid w:val="000D1904"/>
    <w:rsid w:val="000D2513"/>
    <w:rsid w:val="000D2F0C"/>
    <w:rsid w:val="000D41DD"/>
    <w:rsid w:val="000D57E7"/>
    <w:rsid w:val="000D601E"/>
    <w:rsid w:val="000D79DE"/>
    <w:rsid w:val="000E04CE"/>
    <w:rsid w:val="000E0BC3"/>
    <w:rsid w:val="000E0F32"/>
    <w:rsid w:val="000E16AA"/>
    <w:rsid w:val="000E1A36"/>
    <w:rsid w:val="000E1C07"/>
    <w:rsid w:val="000E3214"/>
    <w:rsid w:val="000E324C"/>
    <w:rsid w:val="000E3396"/>
    <w:rsid w:val="000E3FA8"/>
    <w:rsid w:val="000E48ED"/>
    <w:rsid w:val="000E4EE9"/>
    <w:rsid w:val="000E5B3B"/>
    <w:rsid w:val="000E69D0"/>
    <w:rsid w:val="000F0E3B"/>
    <w:rsid w:val="000F11C7"/>
    <w:rsid w:val="000F21A1"/>
    <w:rsid w:val="000F2DAC"/>
    <w:rsid w:val="000F2F37"/>
    <w:rsid w:val="000F376B"/>
    <w:rsid w:val="000F443B"/>
    <w:rsid w:val="000F4683"/>
    <w:rsid w:val="000F4691"/>
    <w:rsid w:val="000F5195"/>
    <w:rsid w:val="000F536E"/>
    <w:rsid w:val="000F6AA5"/>
    <w:rsid w:val="000F6E07"/>
    <w:rsid w:val="000F73A2"/>
    <w:rsid w:val="001007FB"/>
    <w:rsid w:val="001017DC"/>
    <w:rsid w:val="0010187A"/>
    <w:rsid w:val="00101AE3"/>
    <w:rsid w:val="001020BB"/>
    <w:rsid w:val="0010214D"/>
    <w:rsid w:val="0010262A"/>
    <w:rsid w:val="0010341A"/>
    <w:rsid w:val="0010410B"/>
    <w:rsid w:val="00104ADC"/>
    <w:rsid w:val="001063D5"/>
    <w:rsid w:val="00106460"/>
    <w:rsid w:val="00106A4A"/>
    <w:rsid w:val="00107072"/>
    <w:rsid w:val="00107DA6"/>
    <w:rsid w:val="00110303"/>
    <w:rsid w:val="00110F4C"/>
    <w:rsid w:val="00111229"/>
    <w:rsid w:val="0011199D"/>
    <w:rsid w:val="00112A38"/>
    <w:rsid w:val="00114A3D"/>
    <w:rsid w:val="0011636E"/>
    <w:rsid w:val="00116DBF"/>
    <w:rsid w:val="00116F6D"/>
    <w:rsid w:val="001178C7"/>
    <w:rsid w:val="00117C30"/>
    <w:rsid w:val="00120C0B"/>
    <w:rsid w:val="0012112D"/>
    <w:rsid w:val="00122A8A"/>
    <w:rsid w:val="001253CE"/>
    <w:rsid w:val="00125657"/>
    <w:rsid w:val="00131CAC"/>
    <w:rsid w:val="00132F74"/>
    <w:rsid w:val="00134805"/>
    <w:rsid w:val="00135B97"/>
    <w:rsid w:val="00135C53"/>
    <w:rsid w:val="001360A9"/>
    <w:rsid w:val="00136359"/>
    <w:rsid w:val="0014100B"/>
    <w:rsid w:val="00141351"/>
    <w:rsid w:val="0014137C"/>
    <w:rsid w:val="0014145E"/>
    <w:rsid w:val="0014154F"/>
    <w:rsid w:val="00142926"/>
    <w:rsid w:val="00142F34"/>
    <w:rsid w:val="0014332B"/>
    <w:rsid w:val="00143350"/>
    <w:rsid w:val="0014385B"/>
    <w:rsid w:val="0014498F"/>
    <w:rsid w:val="001453BD"/>
    <w:rsid w:val="001454CD"/>
    <w:rsid w:val="00145A38"/>
    <w:rsid w:val="00147E91"/>
    <w:rsid w:val="00150967"/>
    <w:rsid w:val="00151CBA"/>
    <w:rsid w:val="00154ACF"/>
    <w:rsid w:val="001552D6"/>
    <w:rsid w:val="00156F51"/>
    <w:rsid w:val="00160729"/>
    <w:rsid w:val="00161BC3"/>
    <w:rsid w:val="00163D02"/>
    <w:rsid w:val="0016432A"/>
    <w:rsid w:val="001666C5"/>
    <w:rsid w:val="00166976"/>
    <w:rsid w:val="001671BF"/>
    <w:rsid w:val="00167CFA"/>
    <w:rsid w:val="001706F2"/>
    <w:rsid w:val="00170E1C"/>
    <w:rsid w:val="0017111E"/>
    <w:rsid w:val="00172027"/>
    <w:rsid w:val="00172E20"/>
    <w:rsid w:val="00172E55"/>
    <w:rsid w:val="0017327A"/>
    <w:rsid w:val="0017451A"/>
    <w:rsid w:val="00176B45"/>
    <w:rsid w:val="001776D3"/>
    <w:rsid w:val="0017773E"/>
    <w:rsid w:val="00180259"/>
    <w:rsid w:val="0018041C"/>
    <w:rsid w:val="0018080D"/>
    <w:rsid w:val="00180E3E"/>
    <w:rsid w:val="00181143"/>
    <w:rsid w:val="001828F4"/>
    <w:rsid w:val="00185231"/>
    <w:rsid w:val="00185EEE"/>
    <w:rsid w:val="00187508"/>
    <w:rsid w:val="00187DEF"/>
    <w:rsid w:val="00190A41"/>
    <w:rsid w:val="00191323"/>
    <w:rsid w:val="00191D15"/>
    <w:rsid w:val="001921A9"/>
    <w:rsid w:val="00195B65"/>
    <w:rsid w:val="001964B5"/>
    <w:rsid w:val="00196C9F"/>
    <w:rsid w:val="00197385"/>
    <w:rsid w:val="001A14C4"/>
    <w:rsid w:val="001A24AF"/>
    <w:rsid w:val="001A3936"/>
    <w:rsid w:val="001A40B2"/>
    <w:rsid w:val="001A42A4"/>
    <w:rsid w:val="001A5EA0"/>
    <w:rsid w:val="001A6DDF"/>
    <w:rsid w:val="001A7817"/>
    <w:rsid w:val="001B0FF2"/>
    <w:rsid w:val="001B18BF"/>
    <w:rsid w:val="001B20C3"/>
    <w:rsid w:val="001B2EB9"/>
    <w:rsid w:val="001B38F3"/>
    <w:rsid w:val="001B38FF"/>
    <w:rsid w:val="001B3B2E"/>
    <w:rsid w:val="001B4094"/>
    <w:rsid w:val="001B4737"/>
    <w:rsid w:val="001B52AE"/>
    <w:rsid w:val="001B5D02"/>
    <w:rsid w:val="001B6702"/>
    <w:rsid w:val="001B6FAC"/>
    <w:rsid w:val="001B70B6"/>
    <w:rsid w:val="001C0851"/>
    <w:rsid w:val="001C0E12"/>
    <w:rsid w:val="001C0F7A"/>
    <w:rsid w:val="001C106E"/>
    <w:rsid w:val="001C3D41"/>
    <w:rsid w:val="001C3F12"/>
    <w:rsid w:val="001C4487"/>
    <w:rsid w:val="001D001D"/>
    <w:rsid w:val="001D0149"/>
    <w:rsid w:val="001D0278"/>
    <w:rsid w:val="001D084E"/>
    <w:rsid w:val="001D18DC"/>
    <w:rsid w:val="001D20DF"/>
    <w:rsid w:val="001D3D30"/>
    <w:rsid w:val="001D4BC7"/>
    <w:rsid w:val="001D669F"/>
    <w:rsid w:val="001D6842"/>
    <w:rsid w:val="001D7530"/>
    <w:rsid w:val="001D7DDA"/>
    <w:rsid w:val="001E26D6"/>
    <w:rsid w:val="001E30B9"/>
    <w:rsid w:val="001E382D"/>
    <w:rsid w:val="001E4DBA"/>
    <w:rsid w:val="001E5B72"/>
    <w:rsid w:val="001E6211"/>
    <w:rsid w:val="001E6ABB"/>
    <w:rsid w:val="001E71BD"/>
    <w:rsid w:val="001F1D00"/>
    <w:rsid w:val="001F3661"/>
    <w:rsid w:val="001F54BE"/>
    <w:rsid w:val="001F7BD3"/>
    <w:rsid w:val="002004D8"/>
    <w:rsid w:val="00200836"/>
    <w:rsid w:val="0020153C"/>
    <w:rsid w:val="00202FB3"/>
    <w:rsid w:val="00203E5B"/>
    <w:rsid w:val="002044DD"/>
    <w:rsid w:val="00204E0D"/>
    <w:rsid w:val="00205075"/>
    <w:rsid w:val="00206CBE"/>
    <w:rsid w:val="002116A0"/>
    <w:rsid w:val="0021235C"/>
    <w:rsid w:val="002134C0"/>
    <w:rsid w:val="0021362D"/>
    <w:rsid w:val="00213FF1"/>
    <w:rsid w:val="00213FFB"/>
    <w:rsid w:val="002148FC"/>
    <w:rsid w:val="00215F94"/>
    <w:rsid w:val="00216D88"/>
    <w:rsid w:val="00217D84"/>
    <w:rsid w:val="0022086C"/>
    <w:rsid w:val="00220C70"/>
    <w:rsid w:val="002213B8"/>
    <w:rsid w:val="002226E2"/>
    <w:rsid w:val="0022279B"/>
    <w:rsid w:val="002245F2"/>
    <w:rsid w:val="002247BC"/>
    <w:rsid w:val="002249A6"/>
    <w:rsid w:val="00225DA0"/>
    <w:rsid w:val="002315E3"/>
    <w:rsid w:val="0023220D"/>
    <w:rsid w:val="00232D1D"/>
    <w:rsid w:val="002336B6"/>
    <w:rsid w:val="00233B21"/>
    <w:rsid w:val="00234CC4"/>
    <w:rsid w:val="002352DE"/>
    <w:rsid w:val="002375BA"/>
    <w:rsid w:val="002376A5"/>
    <w:rsid w:val="00242D2F"/>
    <w:rsid w:val="00242D9E"/>
    <w:rsid w:val="0024388C"/>
    <w:rsid w:val="00244EA6"/>
    <w:rsid w:val="002457D8"/>
    <w:rsid w:val="002461C9"/>
    <w:rsid w:val="00246771"/>
    <w:rsid w:val="00246E3D"/>
    <w:rsid w:val="002512A2"/>
    <w:rsid w:val="0025133E"/>
    <w:rsid w:val="00251733"/>
    <w:rsid w:val="00251FCE"/>
    <w:rsid w:val="00253234"/>
    <w:rsid w:val="00253B8B"/>
    <w:rsid w:val="002541B3"/>
    <w:rsid w:val="00254C3A"/>
    <w:rsid w:val="00255E50"/>
    <w:rsid w:val="00257718"/>
    <w:rsid w:val="002605B0"/>
    <w:rsid w:val="00260775"/>
    <w:rsid w:val="00262636"/>
    <w:rsid w:val="00264059"/>
    <w:rsid w:val="00264B88"/>
    <w:rsid w:val="002652D5"/>
    <w:rsid w:val="00266C53"/>
    <w:rsid w:val="002711F9"/>
    <w:rsid w:val="00271653"/>
    <w:rsid w:val="00273DF1"/>
    <w:rsid w:val="00274DC5"/>
    <w:rsid w:val="0027689A"/>
    <w:rsid w:val="00276B83"/>
    <w:rsid w:val="00276BD2"/>
    <w:rsid w:val="002819BC"/>
    <w:rsid w:val="0028204C"/>
    <w:rsid w:val="00282C8C"/>
    <w:rsid w:val="00284CBB"/>
    <w:rsid w:val="002867B5"/>
    <w:rsid w:val="002867C1"/>
    <w:rsid w:val="0028707E"/>
    <w:rsid w:val="00287854"/>
    <w:rsid w:val="00287B6B"/>
    <w:rsid w:val="00287E2E"/>
    <w:rsid w:val="0029076F"/>
    <w:rsid w:val="002907EC"/>
    <w:rsid w:val="00291A0A"/>
    <w:rsid w:val="00292365"/>
    <w:rsid w:val="00292693"/>
    <w:rsid w:val="002935E0"/>
    <w:rsid w:val="00294C23"/>
    <w:rsid w:val="002965A1"/>
    <w:rsid w:val="00296E4D"/>
    <w:rsid w:val="002978F8"/>
    <w:rsid w:val="00297AEF"/>
    <w:rsid w:val="002A09D3"/>
    <w:rsid w:val="002A1B3F"/>
    <w:rsid w:val="002A2995"/>
    <w:rsid w:val="002A2E79"/>
    <w:rsid w:val="002A2F8F"/>
    <w:rsid w:val="002A33AF"/>
    <w:rsid w:val="002A39A2"/>
    <w:rsid w:val="002A3B1A"/>
    <w:rsid w:val="002A486C"/>
    <w:rsid w:val="002A56B3"/>
    <w:rsid w:val="002A571E"/>
    <w:rsid w:val="002A5DEE"/>
    <w:rsid w:val="002A7E08"/>
    <w:rsid w:val="002B0014"/>
    <w:rsid w:val="002B0BF5"/>
    <w:rsid w:val="002B12E7"/>
    <w:rsid w:val="002B1CE9"/>
    <w:rsid w:val="002B20FA"/>
    <w:rsid w:val="002B2380"/>
    <w:rsid w:val="002B3A45"/>
    <w:rsid w:val="002B479B"/>
    <w:rsid w:val="002B5115"/>
    <w:rsid w:val="002B5643"/>
    <w:rsid w:val="002B6979"/>
    <w:rsid w:val="002C0294"/>
    <w:rsid w:val="002C0543"/>
    <w:rsid w:val="002C13CF"/>
    <w:rsid w:val="002C189D"/>
    <w:rsid w:val="002C1DB5"/>
    <w:rsid w:val="002C1FFF"/>
    <w:rsid w:val="002C22D4"/>
    <w:rsid w:val="002C2318"/>
    <w:rsid w:val="002C2323"/>
    <w:rsid w:val="002C3278"/>
    <w:rsid w:val="002C3365"/>
    <w:rsid w:val="002C48D7"/>
    <w:rsid w:val="002C5BEE"/>
    <w:rsid w:val="002C5EE9"/>
    <w:rsid w:val="002C6505"/>
    <w:rsid w:val="002D10F5"/>
    <w:rsid w:val="002D12B9"/>
    <w:rsid w:val="002D13FA"/>
    <w:rsid w:val="002D1728"/>
    <w:rsid w:val="002D489E"/>
    <w:rsid w:val="002D5BF8"/>
    <w:rsid w:val="002D6177"/>
    <w:rsid w:val="002D6C54"/>
    <w:rsid w:val="002E0191"/>
    <w:rsid w:val="002E293A"/>
    <w:rsid w:val="002E48D0"/>
    <w:rsid w:val="002E5399"/>
    <w:rsid w:val="002F014B"/>
    <w:rsid w:val="002F16D9"/>
    <w:rsid w:val="002F1D73"/>
    <w:rsid w:val="002F41B8"/>
    <w:rsid w:val="002F4374"/>
    <w:rsid w:val="002F4605"/>
    <w:rsid w:val="002F4644"/>
    <w:rsid w:val="002F496F"/>
    <w:rsid w:val="002F4A2D"/>
    <w:rsid w:val="002F6142"/>
    <w:rsid w:val="002F64F1"/>
    <w:rsid w:val="002F692D"/>
    <w:rsid w:val="002F6A34"/>
    <w:rsid w:val="002F723A"/>
    <w:rsid w:val="002F7B08"/>
    <w:rsid w:val="002F7FAA"/>
    <w:rsid w:val="00300685"/>
    <w:rsid w:val="00302245"/>
    <w:rsid w:val="00303D9D"/>
    <w:rsid w:val="003041A0"/>
    <w:rsid w:val="00305BEB"/>
    <w:rsid w:val="00305FB3"/>
    <w:rsid w:val="00306280"/>
    <w:rsid w:val="00307408"/>
    <w:rsid w:val="00307DBA"/>
    <w:rsid w:val="00310087"/>
    <w:rsid w:val="00311171"/>
    <w:rsid w:val="00311B6A"/>
    <w:rsid w:val="00312DF1"/>
    <w:rsid w:val="003141CC"/>
    <w:rsid w:val="00314574"/>
    <w:rsid w:val="003155C6"/>
    <w:rsid w:val="003162AE"/>
    <w:rsid w:val="0031692E"/>
    <w:rsid w:val="00316C8E"/>
    <w:rsid w:val="00320117"/>
    <w:rsid w:val="00321154"/>
    <w:rsid w:val="00322063"/>
    <w:rsid w:val="00325029"/>
    <w:rsid w:val="003267BB"/>
    <w:rsid w:val="00327963"/>
    <w:rsid w:val="00327A89"/>
    <w:rsid w:val="003344D9"/>
    <w:rsid w:val="00334BAF"/>
    <w:rsid w:val="003372EA"/>
    <w:rsid w:val="003375DB"/>
    <w:rsid w:val="00337A16"/>
    <w:rsid w:val="00337B1D"/>
    <w:rsid w:val="00340C4B"/>
    <w:rsid w:val="003439D8"/>
    <w:rsid w:val="003449B6"/>
    <w:rsid w:val="00345758"/>
    <w:rsid w:val="00345CA8"/>
    <w:rsid w:val="003460BF"/>
    <w:rsid w:val="003461B0"/>
    <w:rsid w:val="0034741F"/>
    <w:rsid w:val="00350893"/>
    <w:rsid w:val="00350A7D"/>
    <w:rsid w:val="00352F23"/>
    <w:rsid w:val="003538AA"/>
    <w:rsid w:val="003539B9"/>
    <w:rsid w:val="00354F26"/>
    <w:rsid w:val="003579F6"/>
    <w:rsid w:val="00357FF3"/>
    <w:rsid w:val="00360713"/>
    <w:rsid w:val="003610EF"/>
    <w:rsid w:val="00361792"/>
    <w:rsid w:val="00361F14"/>
    <w:rsid w:val="00362546"/>
    <w:rsid w:val="003629CB"/>
    <w:rsid w:val="00362BAD"/>
    <w:rsid w:val="00362ECF"/>
    <w:rsid w:val="00364C5F"/>
    <w:rsid w:val="0036631D"/>
    <w:rsid w:val="00366E4B"/>
    <w:rsid w:val="00367551"/>
    <w:rsid w:val="00370DC3"/>
    <w:rsid w:val="00370E5E"/>
    <w:rsid w:val="00373190"/>
    <w:rsid w:val="00373B2C"/>
    <w:rsid w:val="00375EAD"/>
    <w:rsid w:val="00376094"/>
    <w:rsid w:val="0038005E"/>
    <w:rsid w:val="00380663"/>
    <w:rsid w:val="00380D46"/>
    <w:rsid w:val="00382427"/>
    <w:rsid w:val="00383AEE"/>
    <w:rsid w:val="00383C67"/>
    <w:rsid w:val="00384F48"/>
    <w:rsid w:val="00385C5B"/>
    <w:rsid w:val="003860AA"/>
    <w:rsid w:val="0038612C"/>
    <w:rsid w:val="00386230"/>
    <w:rsid w:val="0038624B"/>
    <w:rsid w:val="00390C63"/>
    <w:rsid w:val="00390D3B"/>
    <w:rsid w:val="00391A56"/>
    <w:rsid w:val="003925C2"/>
    <w:rsid w:val="003938C4"/>
    <w:rsid w:val="00393EDE"/>
    <w:rsid w:val="003944FC"/>
    <w:rsid w:val="0039577A"/>
    <w:rsid w:val="003959B9"/>
    <w:rsid w:val="00395DED"/>
    <w:rsid w:val="00395E30"/>
    <w:rsid w:val="0039711D"/>
    <w:rsid w:val="003A104F"/>
    <w:rsid w:val="003A27F5"/>
    <w:rsid w:val="003A2DE7"/>
    <w:rsid w:val="003A3E26"/>
    <w:rsid w:val="003A3E7D"/>
    <w:rsid w:val="003A49B8"/>
    <w:rsid w:val="003A4F92"/>
    <w:rsid w:val="003A539B"/>
    <w:rsid w:val="003A549C"/>
    <w:rsid w:val="003A5BE8"/>
    <w:rsid w:val="003A5FE1"/>
    <w:rsid w:val="003A7260"/>
    <w:rsid w:val="003A7C9C"/>
    <w:rsid w:val="003B00A8"/>
    <w:rsid w:val="003B0C21"/>
    <w:rsid w:val="003B0D9F"/>
    <w:rsid w:val="003B1CDC"/>
    <w:rsid w:val="003B1FFB"/>
    <w:rsid w:val="003B2151"/>
    <w:rsid w:val="003B22E9"/>
    <w:rsid w:val="003B2CEF"/>
    <w:rsid w:val="003B49A7"/>
    <w:rsid w:val="003B6F29"/>
    <w:rsid w:val="003C08CB"/>
    <w:rsid w:val="003C1978"/>
    <w:rsid w:val="003C1E9E"/>
    <w:rsid w:val="003C2E2D"/>
    <w:rsid w:val="003C30C3"/>
    <w:rsid w:val="003C39E6"/>
    <w:rsid w:val="003C4720"/>
    <w:rsid w:val="003C5BE1"/>
    <w:rsid w:val="003C6694"/>
    <w:rsid w:val="003D17C6"/>
    <w:rsid w:val="003D225A"/>
    <w:rsid w:val="003D2573"/>
    <w:rsid w:val="003D2786"/>
    <w:rsid w:val="003D2D5C"/>
    <w:rsid w:val="003D4267"/>
    <w:rsid w:val="003D5439"/>
    <w:rsid w:val="003D62C8"/>
    <w:rsid w:val="003E06CC"/>
    <w:rsid w:val="003E115D"/>
    <w:rsid w:val="003E1941"/>
    <w:rsid w:val="003E1CCE"/>
    <w:rsid w:val="003E1F44"/>
    <w:rsid w:val="003E211E"/>
    <w:rsid w:val="003E3899"/>
    <w:rsid w:val="003E3A83"/>
    <w:rsid w:val="003E5019"/>
    <w:rsid w:val="003E5313"/>
    <w:rsid w:val="003E5679"/>
    <w:rsid w:val="003E5B09"/>
    <w:rsid w:val="003E63EC"/>
    <w:rsid w:val="003E7466"/>
    <w:rsid w:val="003E79BA"/>
    <w:rsid w:val="003E7FEC"/>
    <w:rsid w:val="003F0B45"/>
    <w:rsid w:val="003F0F18"/>
    <w:rsid w:val="003F1503"/>
    <w:rsid w:val="003F37A9"/>
    <w:rsid w:val="003F3A47"/>
    <w:rsid w:val="003F3D2A"/>
    <w:rsid w:val="003F4170"/>
    <w:rsid w:val="003F43CE"/>
    <w:rsid w:val="003F4B79"/>
    <w:rsid w:val="003F4FCF"/>
    <w:rsid w:val="003F6921"/>
    <w:rsid w:val="003F6FCA"/>
    <w:rsid w:val="003F7555"/>
    <w:rsid w:val="00400BD1"/>
    <w:rsid w:val="00400F61"/>
    <w:rsid w:val="00402286"/>
    <w:rsid w:val="0040253E"/>
    <w:rsid w:val="00403032"/>
    <w:rsid w:val="0040332D"/>
    <w:rsid w:val="004037EC"/>
    <w:rsid w:val="004040EF"/>
    <w:rsid w:val="004053CB"/>
    <w:rsid w:val="00406935"/>
    <w:rsid w:val="004076F0"/>
    <w:rsid w:val="00407F22"/>
    <w:rsid w:val="0041039A"/>
    <w:rsid w:val="00411791"/>
    <w:rsid w:val="0041274A"/>
    <w:rsid w:val="00413400"/>
    <w:rsid w:val="004136A5"/>
    <w:rsid w:val="00413995"/>
    <w:rsid w:val="0041409F"/>
    <w:rsid w:val="00416E2E"/>
    <w:rsid w:val="00420B72"/>
    <w:rsid w:val="00421355"/>
    <w:rsid w:val="00422748"/>
    <w:rsid w:val="004278B5"/>
    <w:rsid w:val="004300F4"/>
    <w:rsid w:val="00430B86"/>
    <w:rsid w:val="00430EA5"/>
    <w:rsid w:val="004312E8"/>
    <w:rsid w:val="004314CE"/>
    <w:rsid w:val="00431887"/>
    <w:rsid w:val="00432D11"/>
    <w:rsid w:val="004346AD"/>
    <w:rsid w:val="004356EB"/>
    <w:rsid w:val="00435FAE"/>
    <w:rsid w:val="0043602D"/>
    <w:rsid w:val="0043675F"/>
    <w:rsid w:val="00436804"/>
    <w:rsid w:val="00436B92"/>
    <w:rsid w:val="00440AA8"/>
    <w:rsid w:val="00441D72"/>
    <w:rsid w:val="00442771"/>
    <w:rsid w:val="004432E3"/>
    <w:rsid w:val="004452C2"/>
    <w:rsid w:val="00447103"/>
    <w:rsid w:val="004471C7"/>
    <w:rsid w:val="0044762D"/>
    <w:rsid w:val="00447F3D"/>
    <w:rsid w:val="004508EC"/>
    <w:rsid w:val="00450E12"/>
    <w:rsid w:val="00451CF6"/>
    <w:rsid w:val="004525B1"/>
    <w:rsid w:val="0045366D"/>
    <w:rsid w:val="004547B4"/>
    <w:rsid w:val="00455497"/>
    <w:rsid w:val="00455600"/>
    <w:rsid w:val="00455B9F"/>
    <w:rsid w:val="00457348"/>
    <w:rsid w:val="004576A2"/>
    <w:rsid w:val="004601F1"/>
    <w:rsid w:val="00461063"/>
    <w:rsid w:val="004611AF"/>
    <w:rsid w:val="004618D9"/>
    <w:rsid w:val="004622AB"/>
    <w:rsid w:val="00462D8E"/>
    <w:rsid w:val="0046363A"/>
    <w:rsid w:val="00463820"/>
    <w:rsid w:val="00464E48"/>
    <w:rsid w:val="00466677"/>
    <w:rsid w:val="0046676C"/>
    <w:rsid w:val="00466E8E"/>
    <w:rsid w:val="00466F42"/>
    <w:rsid w:val="00467AFC"/>
    <w:rsid w:val="0047050E"/>
    <w:rsid w:val="00470A8F"/>
    <w:rsid w:val="004722EF"/>
    <w:rsid w:val="00472F50"/>
    <w:rsid w:val="00473292"/>
    <w:rsid w:val="00473CB2"/>
    <w:rsid w:val="00473FEF"/>
    <w:rsid w:val="00476FB1"/>
    <w:rsid w:val="00477927"/>
    <w:rsid w:val="0048079F"/>
    <w:rsid w:val="004821F6"/>
    <w:rsid w:val="004832FC"/>
    <w:rsid w:val="0048347D"/>
    <w:rsid w:val="00483F9A"/>
    <w:rsid w:val="004850FC"/>
    <w:rsid w:val="00486E75"/>
    <w:rsid w:val="00487A1C"/>
    <w:rsid w:val="00487E35"/>
    <w:rsid w:val="00490D19"/>
    <w:rsid w:val="00490EDD"/>
    <w:rsid w:val="00491A2E"/>
    <w:rsid w:val="00491D99"/>
    <w:rsid w:val="004933CE"/>
    <w:rsid w:val="004957AB"/>
    <w:rsid w:val="00495F4A"/>
    <w:rsid w:val="00496472"/>
    <w:rsid w:val="0049684B"/>
    <w:rsid w:val="00496E4C"/>
    <w:rsid w:val="004972FB"/>
    <w:rsid w:val="00497F73"/>
    <w:rsid w:val="004A2642"/>
    <w:rsid w:val="004A2673"/>
    <w:rsid w:val="004A36FB"/>
    <w:rsid w:val="004A3992"/>
    <w:rsid w:val="004A4005"/>
    <w:rsid w:val="004A66CC"/>
    <w:rsid w:val="004B0350"/>
    <w:rsid w:val="004B0D41"/>
    <w:rsid w:val="004B1460"/>
    <w:rsid w:val="004B1677"/>
    <w:rsid w:val="004B2020"/>
    <w:rsid w:val="004B29CD"/>
    <w:rsid w:val="004B3531"/>
    <w:rsid w:val="004B38F1"/>
    <w:rsid w:val="004B3D5C"/>
    <w:rsid w:val="004B45C1"/>
    <w:rsid w:val="004B4C7A"/>
    <w:rsid w:val="004B6114"/>
    <w:rsid w:val="004B6AA4"/>
    <w:rsid w:val="004B6CA7"/>
    <w:rsid w:val="004B7A61"/>
    <w:rsid w:val="004C0466"/>
    <w:rsid w:val="004C1931"/>
    <w:rsid w:val="004C28C6"/>
    <w:rsid w:val="004C361B"/>
    <w:rsid w:val="004C41B3"/>
    <w:rsid w:val="004C667E"/>
    <w:rsid w:val="004C7563"/>
    <w:rsid w:val="004C7875"/>
    <w:rsid w:val="004C7C78"/>
    <w:rsid w:val="004D1127"/>
    <w:rsid w:val="004D2AC9"/>
    <w:rsid w:val="004D2AE8"/>
    <w:rsid w:val="004D2C13"/>
    <w:rsid w:val="004D3BB4"/>
    <w:rsid w:val="004D4742"/>
    <w:rsid w:val="004D4F73"/>
    <w:rsid w:val="004D5CF1"/>
    <w:rsid w:val="004D5DC8"/>
    <w:rsid w:val="004D643F"/>
    <w:rsid w:val="004D69D2"/>
    <w:rsid w:val="004E0672"/>
    <w:rsid w:val="004E1362"/>
    <w:rsid w:val="004E2448"/>
    <w:rsid w:val="004E2A9A"/>
    <w:rsid w:val="004E2DD3"/>
    <w:rsid w:val="004E2FEA"/>
    <w:rsid w:val="004E305E"/>
    <w:rsid w:val="004E42D2"/>
    <w:rsid w:val="004E6EC6"/>
    <w:rsid w:val="004F01F9"/>
    <w:rsid w:val="004F02C0"/>
    <w:rsid w:val="004F06FA"/>
    <w:rsid w:val="004F1A3D"/>
    <w:rsid w:val="004F38AE"/>
    <w:rsid w:val="004F3C7C"/>
    <w:rsid w:val="004F3E1C"/>
    <w:rsid w:val="004F516A"/>
    <w:rsid w:val="004F6280"/>
    <w:rsid w:val="004F697C"/>
    <w:rsid w:val="004F6CED"/>
    <w:rsid w:val="005016A8"/>
    <w:rsid w:val="00501B07"/>
    <w:rsid w:val="00501EA8"/>
    <w:rsid w:val="0050215C"/>
    <w:rsid w:val="005024CC"/>
    <w:rsid w:val="00503848"/>
    <w:rsid w:val="00503D14"/>
    <w:rsid w:val="00504B55"/>
    <w:rsid w:val="0050614A"/>
    <w:rsid w:val="00507769"/>
    <w:rsid w:val="00507D02"/>
    <w:rsid w:val="00507E2A"/>
    <w:rsid w:val="005135D9"/>
    <w:rsid w:val="005214A7"/>
    <w:rsid w:val="00522580"/>
    <w:rsid w:val="00523C28"/>
    <w:rsid w:val="0052403A"/>
    <w:rsid w:val="0052474E"/>
    <w:rsid w:val="00526339"/>
    <w:rsid w:val="00526952"/>
    <w:rsid w:val="00526BBC"/>
    <w:rsid w:val="00530302"/>
    <w:rsid w:val="00530D24"/>
    <w:rsid w:val="005316F0"/>
    <w:rsid w:val="0053194D"/>
    <w:rsid w:val="00533708"/>
    <w:rsid w:val="0053437E"/>
    <w:rsid w:val="005350A0"/>
    <w:rsid w:val="005361FC"/>
    <w:rsid w:val="00536900"/>
    <w:rsid w:val="00536D4D"/>
    <w:rsid w:val="00537472"/>
    <w:rsid w:val="005407AC"/>
    <w:rsid w:val="00541CDC"/>
    <w:rsid w:val="00541DC3"/>
    <w:rsid w:val="00542873"/>
    <w:rsid w:val="00542B1B"/>
    <w:rsid w:val="00543953"/>
    <w:rsid w:val="00543A76"/>
    <w:rsid w:val="00543FDE"/>
    <w:rsid w:val="00544B4E"/>
    <w:rsid w:val="00545A3D"/>
    <w:rsid w:val="0054690C"/>
    <w:rsid w:val="005476F7"/>
    <w:rsid w:val="00547873"/>
    <w:rsid w:val="00552D1F"/>
    <w:rsid w:val="005536BF"/>
    <w:rsid w:val="0055520C"/>
    <w:rsid w:val="0055595D"/>
    <w:rsid w:val="00556DB2"/>
    <w:rsid w:val="005578B6"/>
    <w:rsid w:val="00557D3D"/>
    <w:rsid w:val="005607FC"/>
    <w:rsid w:val="005614FB"/>
    <w:rsid w:val="00562E3E"/>
    <w:rsid w:val="00563062"/>
    <w:rsid w:val="00563999"/>
    <w:rsid w:val="00565B5C"/>
    <w:rsid w:val="005666C9"/>
    <w:rsid w:val="005706B5"/>
    <w:rsid w:val="00571B40"/>
    <w:rsid w:val="00572458"/>
    <w:rsid w:val="00573C39"/>
    <w:rsid w:val="0057476C"/>
    <w:rsid w:val="0057502B"/>
    <w:rsid w:val="005750C8"/>
    <w:rsid w:val="00575B27"/>
    <w:rsid w:val="00576B0C"/>
    <w:rsid w:val="00577A5F"/>
    <w:rsid w:val="00577A8B"/>
    <w:rsid w:val="00577CDF"/>
    <w:rsid w:val="00580254"/>
    <w:rsid w:val="0058074E"/>
    <w:rsid w:val="005813DF"/>
    <w:rsid w:val="00581446"/>
    <w:rsid w:val="005818F4"/>
    <w:rsid w:val="00581962"/>
    <w:rsid w:val="00581EB9"/>
    <w:rsid w:val="00585634"/>
    <w:rsid w:val="00585E01"/>
    <w:rsid w:val="00586C93"/>
    <w:rsid w:val="00586D12"/>
    <w:rsid w:val="00587933"/>
    <w:rsid w:val="00587BAF"/>
    <w:rsid w:val="00592EA9"/>
    <w:rsid w:val="00594091"/>
    <w:rsid w:val="00596A92"/>
    <w:rsid w:val="00596B55"/>
    <w:rsid w:val="005A0AAD"/>
    <w:rsid w:val="005A1A80"/>
    <w:rsid w:val="005A1E6F"/>
    <w:rsid w:val="005A26CE"/>
    <w:rsid w:val="005A2CE0"/>
    <w:rsid w:val="005A404A"/>
    <w:rsid w:val="005A4100"/>
    <w:rsid w:val="005A4563"/>
    <w:rsid w:val="005A53D7"/>
    <w:rsid w:val="005A5FD5"/>
    <w:rsid w:val="005A751D"/>
    <w:rsid w:val="005B0949"/>
    <w:rsid w:val="005B1188"/>
    <w:rsid w:val="005B11F5"/>
    <w:rsid w:val="005B2518"/>
    <w:rsid w:val="005B30B2"/>
    <w:rsid w:val="005B310A"/>
    <w:rsid w:val="005B3DDC"/>
    <w:rsid w:val="005B5054"/>
    <w:rsid w:val="005B5970"/>
    <w:rsid w:val="005B6D8C"/>
    <w:rsid w:val="005B755C"/>
    <w:rsid w:val="005B7DC2"/>
    <w:rsid w:val="005B7E6C"/>
    <w:rsid w:val="005C4B55"/>
    <w:rsid w:val="005C4E64"/>
    <w:rsid w:val="005C683E"/>
    <w:rsid w:val="005C68E9"/>
    <w:rsid w:val="005C7FAB"/>
    <w:rsid w:val="005D0AE8"/>
    <w:rsid w:val="005D203C"/>
    <w:rsid w:val="005D2A15"/>
    <w:rsid w:val="005D2DB6"/>
    <w:rsid w:val="005D32A2"/>
    <w:rsid w:val="005D4160"/>
    <w:rsid w:val="005D419D"/>
    <w:rsid w:val="005D499C"/>
    <w:rsid w:val="005D4B94"/>
    <w:rsid w:val="005D4C6C"/>
    <w:rsid w:val="005D4D4E"/>
    <w:rsid w:val="005D597E"/>
    <w:rsid w:val="005D601B"/>
    <w:rsid w:val="005D75FC"/>
    <w:rsid w:val="005E004F"/>
    <w:rsid w:val="005E0257"/>
    <w:rsid w:val="005E08C3"/>
    <w:rsid w:val="005E2BA8"/>
    <w:rsid w:val="005E2DD2"/>
    <w:rsid w:val="005E4B56"/>
    <w:rsid w:val="005E5310"/>
    <w:rsid w:val="005F10B1"/>
    <w:rsid w:val="005F26D0"/>
    <w:rsid w:val="005F2A85"/>
    <w:rsid w:val="005F49F4"/>
    <w:rsid w:val="005F5536"/>
    <w:rsid w:val="005F5A68"/>
    <w:rsid w:val="005F68F3"/>
    <w:rsid w:val="005F713B"/>
    <w:rsid w:val="005F7CAB"/>
    <w:rsid w:val="0060106F"/>
    <w:rsid w:val="006014A4"/>
    <w:rsid w:val="00602B73"/>
    <w:rsid w:val="00606353"/>
    <w:rsid w:val="006072A9"/>
    <w:rsid w:val="00607A81"/>
    <w:rsid w:val="00610C3F"/>
    <w:rsid w:val="006120E1"/>
    <w:rsid w:val="006127ED"/>
    <w:rsid w:val="0061297F"/>
    <w:rsid w:val="006137CA"/>
    <w:rsid w:val="00613D31"/>
    <w:rsid w:val="00614715"/>
    <w:rsid w:val="006174FF"/>
    <w:rsid w:val="0061787C"/>
    <w:rsid w:val="00620B4A"/>
    <w:rsid w:val="00621B0C"/>
    <w:rsid w:val="00621FE8"/>
    <w:rsid w:val="00622AD4"/>
    <w:rsid w:val="00622AD7"/>
    <w:rsid w:val="00623396"/>
    <w:rsid w:val="00624F47"/>
    <w:rsid w:val="006259EC"/>
    <w:rsid w:val="006260A0"/>
    <w:rsid w:val="00627321"/>
    <w:rsid w:val="0062789C"/>
    <w:rsid w:val="006311C2"/>
    <w:rsid w:val="00631584"/>
    <w:rsid w:val="00631B2F"/>
    <w:rsid w:val="006320F1"/>
    <w:rsid w:val="00632A2C"/>
    <w:rsid w:val="00633087"/>
    <w:rsid w:val="0063351F"/>
    <w:rsid w:val="00634469"/>
    <w:rsid w:val="00634DF4"/>
    <w:rsid w:val="0063575C"/>
    <w:rsid w:val="00636190"/>
    <w:rsid w:val="00636666"/>
    <w:rsid w:val="00636D4E"/>
    <w:rsid w:val="006370A4"/>
    <w:rsid w:val="0064022C"/>
    <w:rsid w:val="00640FAB"/>
    <w:rsid w:val="00641667"/>
    <w:rsid w:val="00641F46"/>
    <w:rsid w:val="006420EA"/>
    <w:rsid w:val="00645BF2"/>
    <w:rsid w:val="0064633D"/>
    <w:rsid w:val="006468D2"/>
    <w:rsid w:val="0065088E"/>
    <w:rsid w:val="00651062"/>
    <w:rsid w:val="006521BE"/>
    <w:rsid w:val="00652A23"/>
    <w:rsid w:val="00652FDB"/>
    <w:rsid w:val="00655365"/>
    <w:rsid w:val="006568ED"/>
    <w:rsid w:val="00656D35"/>
    <w:rsid w:val="00656DFB"/>
    <w:rsid w:val="00657F5B"/>
    <w:rsid w:val="00660417"/>
    <w:rsid w:val="006611CD"/>
    <w:rsid w:val="00661235"/>
    <w:rsid w:val="00662E2B"/>
    <w:rsid w:val="006646A8"/>
    <w:rsid w:val="00664CA1"/>
    <w:rsid w:val="00665678"/>
    <w:rsid w:val="00665B0E"/>
    <w:rsid w:val="00671FAF"/>
    <w:rsid w:val="00672951"/>
    <w:rsid w:val="00672AEE"/>
    <w:rsid w:val="00674006"/>
    <w:rsid w:val="00674A4C"/>
    <w:rsid w:val="00674F55"/>
    <w:rsid w:val="006760F9"/>
    <w:rsid w:val="006765F5"/>
    <w:rsid w:val="00676C2A"/>
    <w:rsid w:val="00680302"/>
    <w:rsid w:val="00680585"/>
    <w:rsid w:val="00680B76"/>
    <w:rsid w:val="00681061"/>
    <w:rsid w:val="00682234"/>
    <w:rsid w:val="0068235A"/>
    <w:rsid w:val="00683953"/>
    <w:rsid w:val="0068422F"/>
    <w:rsid w:val="00686BD3"/>
    <w:rsid w:val="006903DD"/>
    <w:rsid w:val="00691C48"/>
    <w:rsid w:val="00691CA6"/>
    <w:rsid w:val="00692B9B"/>
    <w:rsid w:val="00693560"/>
    <w:rsid w:val="006945CC"/>
    <w:rsid w:val="00694BEA"/>
    <w:rsid w:val="0069554C"/>
    <w:rsid w:val="00695978"/>
    <w:rsid w:val="00695D19"/>
    <w:rsid w:val="00697D2C"/>
    <w:rsid w:val="00697D96"/>
    <w:rsid w:val="006A144A"/>
    <w:rsid w:val="006A22A1"/>
    <w:rsid w:val="006A25D7"/>
    <w:rsid w:val="006A39FD"/>
    <w:rsid w:val="006A458E"/>
    <w:rsid w:val="006A59B6"/>
    <w:rsid w:val="006A5C05"/>
    <w:rsid w:val="006A7AB4"/>
    <w:rsid w:val="006B072E"/>
    <w:rsid w:val="006B2703"/>
    <w:rsid w:val="006B308D"/>
    <w:rsid w:val="006B58EE"/>
    <w:rsid w:val="006B5E98"/>
    <w:rsid w:val="006B6A79"/>
    <w:rsid w:val="006C180D"/>
    <w:rsid w:val="006C1E0B"/>
    <w:rsid w:val="006C214F"/>
    <w:rsid w:val="006C3F63"/>
    <w:rsid w:val="006C425F"/>
    <w:rsid w:val="006C4329"/>
    <w:rsid w:val="006C4F0D"/>
    <w:rsid w:val="006C559F"/>
    <w:rsid w:val="006C65AA"/>
    <w:rsid w:val="006C7FA4"/>
    <w:rsid w:val="006D0B05"/>
    <w:rsid w:val="006D380A"/>
    <w:rsid w:val="006D45D3"/>
    <w:rsid w:val="006D4F20"/>
    <w:rsid w:val="006D622A"/>
    <w:rsid w:val="006D7911"/>
    <w:rsid w:val="006E0139"/>
    <w:rsid w:val="006E0824"/>
    <w:rsid w:val="006E17E3"/>
    <w:rsid w:val="006E199B"/>
    <w:rsid w:val="006E2DF2"/>
    <w:rsid w:val="006E2F9F"/>
    <w:rsid w:val="006E517C"/>
    <w:rsid w:val="006E69A3"/>
    <w:rsid w:val="006E70B8"/>
    <w:rsid w:val="006F130E"/>
    <w:rsid w:val="006F206B"/>
    <w:rsid w:val="006F23AF"/>
    <w:rsid w:val="006F2A6C"/>
    <w:rsid w:val="006F3081"/>
    <w:rsid w:val="006F4046"/>
    <w:rsid w:val="006F58F0"/>
    <w:rsid w:val="006F6B63"/>
    <w:rsid w:val="006F7252"/>
    <w:rsid w:val="007029D0"/>
    <w:rsid w:val="00702D6C"/>
    <w:rsid w:val="0070345E"/>
    <w:rsid w:val="0070376F"/>
    <w:rsid w:val="007042AA"/>
    <w:rsid w:val="007043C1"/>
    <w:rsid w:val="00704E84"/>
    <w:rsid w:val="00705017"/>
    <w:rsid w:val="0070583B"/>
    <w:rsid w:val="0070636C"/>
    <w:rsid w:val="00710E35"/>
    <w:rsid w:val="0071131B"/>
    <w:rsid w:val="007117AB"/>
    <w:rsid w:val="00711AA7"/>
    <w:rsid w:val="00712071"/>
    <w:rsid w:val="00713707"/>
    <w:rsid w:val="00714C88"/>
    <w:rsid w:val="007153FB"/>
    <w:rsid w:val="00715EF5"/>
    <w:rsid w:val="00716916"/>
    <w:rsid w:val="00716F24"/>
    <w:rsid w:val="00717174"/>
    <w:rsid w:val="00720B60"/>
    <w:rsid w:val="0072122A"/>
    <w:rsid w:val="00721693"/>
    <w:rsid w:val="00722684"/>
    <w:rsid w:val="00722AEC"/>
    <w:rsid w:val="0072322B"/>
    <w:rsid w:val="00723A5F"/>
    <w:rsid w:val="00725F76"/>
    <w:rsid w:val="00726B6F"/>
    <w:rsid w:val="00726CD4"/>
    <w:rsid w:val="0072774E"/>
    <w:rsid w:val="00727A1A"/>
    <w:rsid w:val="0073084B"/>
    <w:rsid w:val="007308D9"/>
    <w:rsid w:val="007317BB"/>
    <w:rsid w:val="00731863"/>
    <w:rsid w:val="00731ADC"/>
    <w:rsid w:val="00733628"/>
    <w:rsid w:val="00733BDB"/>
    <w:rsid w:val="0073530A"/>
    <w:rsid w:val="00735B70"/>
    <w:rsid w:val="007369BD"/>
    <w:rsid w:val="00737D63"/>
    <w:rsid w:val="00737E11"/>
    <w:rsid w:val="00737EF0"/>
    <w:rsid w:val="00737F55"/>
    <w:rsid w:val="007400B0"/>
    <w:rsid w:val="0074020C"/>
    <w:rsid w:val="00740803"/>
    <w:rsid w:val="0074141E"/>
    <w:rsid w:val="00742657"/>
    <w:rsid w:val="00742A75"/>
    <w:rsid w:val="00742D5E"/>
    <w:rsid w:val="0074365E"/>
    <w:rsid w:val="00743821"/>
    <w:rsid w:val="0074627D"/>
    <w:rsid w:val="0074648A"/>
    <w:rsid w:val="007476D8"/>
    <w:rsid w:val="0075102D"/>
    <w:rsid w:val="007511FB"/>
    <w:rsid w:val="007513EB"/>
    <w:rsid w:val="007521D6"/>
    <w:rsid w:val="00752B9C"/>
    <w:rsid w:val="00755176"/>
    <w:rsid w:val="0075517E"/>
    <w:rsid w:val="00755605"/>
    <w:rsid w:val="0075561F"/>
    <w:rsid w:val="00755979"/>
    <w:rsid w:val="0075691C"/>
    <w:rsid w:val="00756FCA"/>
    <w:rsid w:val="00757266"/>
    <w:rsid w:val="007578B3"/>
    <w:rsid w:val="0076005F"/>
    <w:rsid w:val="00760AD1"/>
    <w:rsid w:val="00762127"/>
    <w:rsid w:val="007628DC"/>
    <w:rsid w:val="007638B2"/>
    <w:rsid w:val="00765561"/>
    <w:rsid w:val="00765F00"/>
    <w:rsid w:val="0076735B"/>
    <w:rsid w:val="007673B1"/>
    <w:rsid w:val="00771F53"/>
    <w:rsid w:val="00774599"/>
    <w:rsid w:val="00774DDB"/>
    <w:rsid w:val="007750B2"/>
    <w:rsid w:val="00775275"/>
    <w:rsid w:val="00775422"/>
    <w:rsid w:val="00781A38"/>
    <w:rsid w:val="00781B39"/>
    <w:rsid w:val="0078266A"/>
    <w:rsid w:val="0078422C"/>
    <w:rsid w:val="00785ECF"/>
    <w:rsid w:val="00786786"/>
    <w:rsid w:val="00787010"/>
    <w:rsid w:val="00787543"/>
    <w:rsid w:val="00790918"/>
    <w:rsid w:val="00790CE5"/>
    <w:rsid w:val="007913BD"/>
    <w:rsid w:val="00791CC2"/>
    <w:rsid w:val="00792F48"/>
    <w:rsid w:val="00793AB5"/>
    <w:rsid w:val="007946B0"/>
    <w:rsid w:val="00796312"/>
    <w:rsid w:val="00796492"/>
    <w:rsid w:val="0079686D"/>
    <w:rsid w:val="00797AC2"/>
    <w:rsid w:val="007A0830"/>
    <w:rsid w:val="007A0C9B"/>
    <w:rsid w:val="007A1649"/>
    <w:rsid w:val="007A19F6"/>
    <w:rsid w:val="007A233A"/>
    <w:rsid w:val="007A2E34"/>
    <w:rsid w:val="007A40F2"/>
    <w:rsid w:val="007A450F"/>
    <w:rsid w:val="007A4B89"/>
    <w:rsid w:val="007B06CA"/>
    <w:rsid w:val="007B1662"/>
    <w:rsid w:val="007B1E9D"/>
    <w:rsid w:val="007B49FA"/>
    <w:rsid w:val="007B570C"/>
    <w:rsid w:val="007B5F15"/>
    <w:rsid w:val="007B656E"/>
    <w:rsid w:val="007B6C0A"/>
    <w:rsid w:val="007B7DB4"/>
    <w:rsid w:val="007B7EE5"/>
    <w:rsid w:val="007C0C8B"/>
    <w:rsid w:val="007C16D6"/>
    <w:rsid w:val="007C1A27"/>
    <w:rsid w:val="007C376D"/>
    <w:rsid w:val="007C5491"/>
    <w:rsid w:val="007C58EA"/>
    <w:rsid w:val="007C7FC5"/>
    <w:rsid w:val="007D0F25"/>
    <w:rsid w:val="007D1776"/>
    <w:rsid w:val="007D1AD5"/>
    <w:rsid w:val="007D1DFD"/>
    <w:rsid w:val="007D2A02"/>
    <w:rsid w:val="007D2A46"/>
    <w:rsid w:val="007D410C"/>
    <w:rsid w:val="007D4798"/>
    <w:rsid w:val="007D64F6"/>
    <w:rsid w:val="007E021F"/>
    <w:rsid w:val="007E1945"/>
    <w:rsid w:val="007E2B96"/>
    <w:rsid w:val="007E2F3F"/>
    <w:rsid w:val="007E30DF"/>
    <w:rsid w:val="007E3F11"/>
    <w:rsid w:val="007E461B"/>
    <w:rsid w:val="007E4F2E"/>
    <w:rsid w:val="007E5415"/>
    <w:rsid w:val="007E59F2"/>
    <w:rsid w:val="007E5E20"/>
    <w:rsid w:val="007E6778"/>
    <w:rsid w:val="007E7057"/>
    <w:rsid w:val="007F04B7"/>
    <w:rsid w:val="007F0709"/>
    <w:rsid w:val="007F1CDC"/>
    <w:rsid w:val="007F2ED8"/>
    <w:rsid w:val="007F349E"/>
    <w:rsid w:val="007F42B8"/>
    <w:rsid w:val="007F5A96"/>
    <w:rsid w:val="007F6B8C"/>
    <w:rsid w:val="007F72E4"/>
    <w:rsid w:val="007F771E"/>
    <w:rsid w:val="007F79DF"/>
    <w:rsid w:val="007F7AA3"/>
    <w:rsid w:val="007F7C13"/>
    <w:rsid w:val="008019B8"/>
    <w:rsid w:val="00802428"/>
    <w:rsid w:val="00802CB6"/>
    <w:rsid w:val="00803565"/>
    <w:rsid w:val="00803612"/>
    <w:rsid w:val="008039D1"/>
    <w:rsid w:val="008054F9"/>
    <w:rsid w:val="00806486"/>
    <w:rsid w:val="00806C23"/>
    <w:rsid w:val="00806D41"/>
    <w:rsid w:val="00807F84"/>
    <w:rsid w:val="00810E74"/>
    <w:rsid w:val="00811280"/>
    <w:rsid w:val="00811B8B"/>
    <w:rsid w:val="00811EA4"/>
    <w:rsid w:val="008122C4"/>
    <w:rsid w:val="0081257B"/>
    <w:rsid w:val="00812AEA"/>
    <w:rsid w:val="00814B59"/>
    <w:rsid w:val="00815062"/>
    <w:rsid w:val="0081556A"/>
    <w:rsid w:val="0081682E"/>
    <w:rsid w:val="008170F5"/>
    <w:rsid w:val="008174DA"/>
    <w:rsid w:val="00817623"/>
    <w:rsid w:val="008178E2"/>
    <w:rsid w:val="0082028F"/>
    <w:rsid w:val="00820D56"/>
    <w:rsid w:val="008222C3"/>
    <w:rsid w:val="008226AF"/>
    <w:rsid w:val="00823835"/>
    <w:rsid w:val="008251CB"/>
    <w:rsid w:val="00825757"/>
    <w:rsid w:val="00826380"/>
    <w:rsid w:val="0082670E"/>
    <w:rsid w:val="00826AC1"/>
    <w:rsid w:val="00827190"/>
    <w:rsid w:val="00832F4E"/>
    <w:rsid w:val="008330FA"/>
    <w:rsid w:val="008354A3"/>
    <w:rsid w:val="00836216"/>
    <w:rsid w:val="00840986"/>
    <w:rsid w:val="00841556"/>
    <w:rsid w:val="00843274"/>
    <w:rsid w:val="0084363F"/>
    <w:rsid w:val="00843817"/>
    <w:rsid w:val="00843C32"/>
    <w:rsid w:val="0084475E"/>
    <w:rsid w:val="0084655B"/>
    <w:rsid w:val="00846BB0"/>
    <w:rsid w:val="00850B14"/>
    <w:rsid w:val="00851383"/>
    <w:rsid w:val="00851563"/>
    <w:rsid w:val="00851688"/>
    <w:rsid w:val="008516FE"/>
    <w:rsid w:val="00851DB9"/>
    <w:rsid w:val="00851F82"/>
    <w:rsid w:val="008520BB"/>
    <w:rsid w:val="008522C4"/>
    <w:rsid w:val="00852C97"/>
    <w:rsid w:val="00852EDF"/>
    <w:rsid w:val="008558AA"/>
    <w:rsid w:val="00856EDA"/>
    <w:rsid w:val="008570B7"/>
    <w:rsid w:val="00857DEB"/>
    <w:rsid w:val="00860DE4"/>
    <w:rsid w:val="0086134D"/>
    <w:rsid w:val="0086145C"/>
    <w:rsid w:val="008619CD"/>
    <w:rsid w:val="00861AD4"/>
    <w:rsid w:val="00864D23"/>
    <w:rsid w:val="00864F67"/>
    <w:rsid w:val="00865C51"/>
    <w:rsid w:val="00866CFB"/>
    <w:rsid w:val="00867040"/>
    <w:rsid w:val="00870F0E"/>
    <w:rsid w:val="008711C0"/>
    <w:rsid w:val="00871437"/>
    <w:rsid w:val="008731B3"/>
    <w:rsid w:val="0087348B"/>
    <w:rsid w:val="0087575D"/>
    <w:rsid w:val="00875CD3"/>
    <w:rsid w:val="00875E7C"/>
    <w:rsid w:val="008763C5"/>
    <w:rsid w:val="0087789B"/>
    <w:rsid w:val="00877F78"/>
    <w:rsid w:val="008815FE"/>
    <w:rsid w:val="00883CD8"/>
    <w:rsid w:val="00883E98"/>
    <w:rsid w:val="008845C4"/>
    <w:rsid w:val="00884B45"/>
    <w:rsid w:val="00885213"/>
    <w:rsid w:val="00887F79"/>
    <w:rsid w:val="00890300"/>
    <w:rsid w:val="00890E6E"/>
    <w:rsid w:val="0089106F"/>
    <w:rsid w:val="00891B77"/>
    <w:rsid w:val="008921FF"/>
    <w:rsid w:val="0089257E"/>
    <w:rsid w:val="00892ED7"/>
    <w:rsid w:val="008938AC"/>
    <w:rsid w:val="00894601"/>
    <w:rsid w:val="00894B1A"/>
    <w:rsid w:val="00897757"/>
    <w:rsid w:val="008A08C6"/>
    <w:rsid w:val="008A0B36"/>
    <w:rsid w:val="008A0CDC"/>
    <w:rsid w:val="008A288E"/>
    <w:rsid w:val="008A3B32"/>
    <w:rsid w:val="008A4ADD"/>
    <w:rsid w:val="008A4BDD"/>
    <w:rsid w:val="008A4D88"/>
    <w:rsid w:val="008A5256"/>
    <w:rsid w:val="008A6476"/>
    <w:rsid w:val="008B0E3E"/>
    <w:rsid w:val="008B17EE"/>
    <w:rsid w:val="008B34CE"/>
    <w:rsid w:val="008B34F2"/>
    <w:rsid w:val="008B4D70"/>
    <w:rsid w:val="008B5835"/>
    <w:rsid w:val="008B6D57"/>
    <w:rsid w:val="008B7B9B"/>
    <w:rsid w:val="008C0438"/>
    <w:rsid w:val="008C1493"/>
    <w:rsid w:val="008C2E4D"/>
    <w:rsid w:val="008C30F4"/>
    <w:rsid w:val="008C4D52"/>
    <w:rsid w:val="008C5037"/>
    <w:rsid w:val="008C54B3"/>
    <w:rsid w:val="008C7AED"/>
    <w:rsid w:val="008C7B0F"/>
    <w:rsid w:val="008C7F85"/>
    <w:rsid w:val="008D2C22"/>
    <w:rsid w:val="008D544F"/>
    <w:rsid w:val="008D59CC"/>
    <w:rsid w:val="008D76B5"/>
    <w:rsid w:val="008E0285"/>
    <w:rsid w:val="008E322E"/>
    <w:rsid w:val="008E3857"/>
    <w:rsid w:val="008E39D7"/>
    <w:rsid w:val="008E4B24"/>
    <w:rsid w:val="008E57C1"/>
    <w:rsid w:val="008E6235"/>
    <w:rsid w:val="008E68BA"/>
    <w:rsid w:val="008E6F39"/>
    <w:rsid w:val="008E72B4"/>
    <w:rsid w:val="008F17AF"/>
    <w:rsid w:val="008F2081"/>
    <w:rsid w:val="008F3AF7"/>
    <w:rsid w:val="008F6BA2"/>
    <w:rsid w:val="008F7FF9"/>
    <w:rsid w:val="00900AEF"/>
    <w:rsid w:val="00902B2B"/>
    <w:rsid w:val="00903192"/>
    <w:rsid w:val="00903F93"/>
    <w:rsid w:val="009058A8"/>
    <w:rsid w:val="00907A51"/>
    <w:rsid w:val="00907F52"/>
    <w:rsid w:val="00910037"/>
    <w:rsid w:val="00912A08"/>
    <w:rsid w:val="00912A6C"/>
    <w:rsid w:val="00914937"/>
    <w:rsid w:val="009171BC"/>
    <w:rsid w:val="00917C36"/>
    <w:rsid w:val="0092083F"/>
    <w:rsid w:val="0092482D"/>
    <w:rsid w:val="00925318"/>
    <w:rsid w:val="00925373"/>
    <w:rsid w:val="00926044"/>
    <w:rsid w:val="009301F6"/>
    <w:rsid w:val="00931412"/>
    <w:rsid w:val="009319E8"/>
    <w:rsid w:val="00932B40"/>
    <w:rsid w:val="00934483"/>
    <w:rsid w:val="0093714F"/>
    <w:rsid w:val="00937764"/>
    <w:rsid w:val="00940D2A"/>
    <w:rsid w:val="00941295"/>
    <w:rsid w:val="00941CE0"/>
    <w:rsid w:val="00943F7A"/>
    <w:rsid w:val="00947A35"/>
    <w:rsid w:val="00950A31"/>
    <w:rsid w:val="00951F14"/>
    <w:rsid w:val="00952434"/>
    <w:rsid w:val="009540D2"/>
    <w:rsid w:val="00954F78"/>
    <w:rsid w:val="009574FE"/>
    <w:rsid w:val="00957649"/>
    <w:rsid w:val="00963BC9"/>
    <w:rsid w:val="00964E90"/>
    <w:rsid w:val="00965B42"/>
    <w:rsid w:val="00966431"/>
    <w:rsid w:val="00967337"/>
    <w:rsid w:val="00967407"/>
    <w:rsid w:val="00967511"/>
    <w:rsid w:val="0096779F"/>
    <w:rsid w:val="00970D02"/>
    <w:rsid w:val="0097211B"/>
    <w:rsid w:val="00972BB4"/>
    <w:rsid w:val="00974464"/>
    <w:rsid w:val="009761C5"/>
    <w:rsid w:val="0097664E"/>
    <w:rsid w:val="00977DD6"/>
    <w:rsid w:val="00980F37"/>
    <w:rsid w:val="00982BE1"/>
    <w:rsid w:val="00982D72"/>
    <w:rsid w:val="00982F45"/>
    <w:rsid w:val="00982FA5"/>
    <w:rsid w:val="009832B4"/>
    <w:rsid w:val="009834B0"/>
    <w:rsid w:val="00983660"/>
    <w:rsid w:val="00984F4D"/>
    <w:rsid w:val="009862CA"/>
    <w:rsid w:val="00986B3A"/>
    <w:rsid w:val="00986CD9"/>
    <w:rsid w:val="0098700B"/>
    <w:rsid w:val="009877C6"/>
    <w:rsid w:val="00987C7D"/>
    <w:rsid w:val="00987F76"/>
    <w:rsid w:val="009900A7"/>
    <w:rsid w:val="00990816"/>
    <w:rsid w:val="0099118D"/>
    <w:rsid w:val="00991782"/>
    <w:rsid w:val="00993624"/>
    <w:rsid w:val="009951C6"/>
    <w:rsid w:val="0099614E"/>
    <w:rsid w:val="00997288"/>
    <w:rsid w:val="00997EF2"/>
    <w:rsid w:val="009A00CC"/>
    <w:rsid w:val="009A0D55"/>
    <w:rsid w:val="009A2185"/>
    <w:rsid w:val="009A3990"/>
    <w:rsid w:val="009A3B49"/>
    <w:rsid w:val="009A45B8"/>
    <w:rsid w:val="009A4BCC"/>
    <w:rsid w:val="009A65E8"/>
    <w:rsid w:val="009A6947"/>
    <w:rsid w:val="009A6B73"/>
    <w:rsid w:val="009A72CE"/>
    <w:rsid w:val="009A7644"/>
    <w:rsid w:val="009B014A"/>
    <w:rsid w:val="009B0BE4"/>
    <w:rsid w:val="009B2AEB"/>
    <w:rsid w:val="009B2E12"/>
    <w:rsid w:val="009B499C"/>
    <w:rsid w:val="009B7234"/>
    <w:rsid w:val="009B7760"/>
    <w:rsid w:val="009C1BE8"/>
    <w:rsid w:val="009C1E10"/>
    <w:rsid w:val="009C2D9C"/>
    <w:rsid w:val="009C3747"/>
    <w:rsid w:val="009C3DB8"/>
    <w:rsid w:val="009C5960"/>
    <w:rsid w:val="009C5F29"/>
    <w:rsid w:val="009C6113"/>
    <w:rsid w:val="009C6EF4"/>
    <w:rsid w:val="009C730E"/>
    <w:rsid w:val="009D0212"/>
    <w:rsid w:val="009D0D2A"/>
    <w:rsid w:val="009D0F2A"/>
    <w:rsid w:val="009D19D5"/>
    <w:rsid w:val="009D2C7C"/>
    <w:rsid w:val="009D586E"/>
    <w:rsid w:val="009D6AB0"/>
    <w:rsid w:val="009D744F"/>
    <w:rsid w:val="009D7B26"/>
    <w:rsid w:val="009E1B18"/>
    <w:rsid w:val="009E1F10"/>
    <w:rsid w:val="009E2157"/>
    <w:rsid w:val="009E2C46"/>
    <w:rsid w:val="009E36A9"/>
    <w:rsid w:val="009E58E3"/>
    <w:rsid w:val="009E67FA"/>
    <w:rsid w:val="009E6D66"/>
    <w:rsid w:val="009E7B91"/>
    <w:rsid w:val="009F3595"/>
    <w:rsid w:val="009F4AF8"/>
    <w:rsid w:val="009F4B8E"/>
    <w:rsid w:val="009F5451"/>
    <w:rsid w:val="009F5ABD"/>
    <w:rsid w:val="009F5D6B"/>
    <w:rsid w:val="009F675F"/>
    <w:rsid w:val="009F72A5"/>
    <w:rsid w:val="00A002BA"/>
    <w:rsid w:val="00A00541"/>
    <w:rsid w:val="00A00D53"/>
    <w:rsid w:val="00A01367"/>
    <w:rsid w:val="00A01EBD"/>
    <w:rsid w:val="00A02096"/>
    <w:rsid w:val="00A0237C"/>
    <w:rsid w:val="00A026B8"/>
    <w:rsid w:val="00A02EF3"/>
    <w:rsid w:val="00A03BF9"/>
    <w:rsid w:val="00A06748"/>
    <w:rsid w:val="00A077CF"/>
    <w:rsid w:val="00A07CC4"/>
    <w:rsid w:val="00A07EFA"/>
    <w:rsid w:val="00A07FFB"/>
    <w:rsid w:val="00A103A7"/>
    <w:rsid w:val="00A12301"/>
    <w:rsid w:val="00A12627"/>
    <w:rsid w:val="00A13D67"/>
    <w:rsid w:val="00A142D6"/>
    <w:rsid w:val="00A14A0A"/>
    <w:rsid w:val="00A20093"/>
    <w:rsid w:val="00A20DAD"/>
    <w:rsid w:val="00A21B13"/>
    <w:rsid w:val="00A22743"/>
    <w:rsid w:val="00A22BAD"/>
    <w:rsid w:val="00A24A27"/>
    <w:rsid w:val="00A25571"/>
    <w:rsid w:val="00A26A05"/>
    <w:rsid w:val="00A27105"/>
    <w:rsid w:val="00A30296"/>
    <w:rsid w:val="00A30CEA"/>
    <w:rsid w:val="00A32195"/>
    <w:rsid w:val="00A3398E"/>
    <w:rsid w:val="00A37BAA"/>
    <w:rsid w:val="00A402C3"/>
    <w:rsid w:val="00A40B3C"/>
    <w:rsid w:val="00A42333"/>
    <w:rsid w:val="00A43470"/>
    <w:rsid w:val="00A43725"/>
    <w:rsid w:val="00A47302"/>
    <w:rsid w:val="00A47728"/>
    <w:rsid w:val="00A5067E"/>
    <w:rsid w:val="00A50E45"/>
    <w:rsid w:val="00A51585"/>
    <w:rsid w:val="00A515D9"/>
    <w:rsid w:val="00A51A89"/>
    <w:rsid w:val="00A51DE7"/>
    <w:rsid w:val="00A5245A"/>
    <w:rsid w:val="00A53115"/>
    <w:rsid w:val="00A531D2"/>
    <w:rsid w:val="00A53288"/>
    <w:rsid w:val="00A534E7"/>
    <w:rsid w:val="00A539FD"/>
    <w:rsid w:val="00A5523D"/>
    <w:rsid w:val="00A55F0C"/>
    <w:rsid w:val="00A57961"/>
    <w:rsid w:val="00A61F42"/>
    <w:rsid w:val="00A621E5"/>
    <w:rsid w:val="00A65E23"/>
    <w:rsid w:val="00A65FE4"/>
    <w:rsid w:val="00A67072"/>
    <w:rsid w:val="00A673A0"/>
    <w:rsid w:val="00A6744F"/>
    <w:rsid w:val="00A67CB7"/>
    <w:rsid w:val="00A73D37"/>
    <w:rsid w:val="00A73FA6"/>
    <w:rsid w:val="00A7532F"/>
    <w:rsid w:val="00A75ACB"/>
    <w:rsid w:val="00A75D60"/>
    <w:rsid w:val="00A76E5D"/>
    <w:rsid w:val="00A81141"/>
    <w:rsid w:val="00A81AF3"/>
    <w:rsid w:val="00A82102"/>
    <w:rsid w:val="00A82F82"/>
    <w:rsid w:val="00A83607"/>
    <w:rsid w:val="00A846C8"/>
    <w:rsid w:val="00A86700"/>
    <w:rsid w:val="00A86CB6"/>
    <w:rsid w:val="00A87689"/>
    <w:rsid w:val="00A87702"/>
    <w:rsid w:val="00A90D5C"/>
    <w:rsid w:val="00A91900"/>
    <w:rsid w:val="00A92A56"/>
    <w:rsid w:val="00A92AB8"/>
    <w:rsid w:val="00A92F08"/>
    <w:rsid w:val="00A93FAC"/>
    <w:rsid w:val="00A965B7"/>
    <w:rsid w:val="00A97E4A"/>
    <w:rsid w:val="00A97EEC"/>
    <w:rsid w:val="00AA0054"/>
    <w:rsid w:val="00AA16B2"/>
    <w:rsid w:val="00AA1C68"/>
    <w:rsid w:val="00AA2952"/>
    <w:rsid w:val="00AA31C3"/>
    <w:rsid w:val="00AA35BF"/>
    <w:rsid w:val="00AA369B"/>
    <w:rsid w:val="00AA3B07"/>
    <w:rsid w:val="00AA5866"/>
    <w:rsid w:val="00AA5888"/>
    <w:rsid w:val="00AA5CD8"/>
    <w:rsid w:val="00AA66AA"/>
    <w:rsid w:val="00AA695C"/>
    <w:rsid w:val="00AA7457"/>
    <w:rsid w:val="00AA76F9"/>
    <w:rsid w:val="00AB0783"/>
    <w:rsid w:val="00AB1DB6"/>
    <w:rsid w:val="00AB2173"/>
    <w:rsid w:val="00AB2557"/>
    <w:rsid w:val="00AB2BD3"/>
    <w:rsid w:val="00AB3B4E"/>
    <w:rsid w:val="00AB3DED"/>
    <w:rsid w:val="00AB4692"/>
    <w:rsid w:val="00AB47B3"/>
    <w:rsid w:val="00AB4E49"/>
    <w:rsid w:val="00AB4FA8"/>
    <w:rsid w:val="00AC0CF5"/>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23BB"/>
    <w:rsid w:val="00AD2817"/>
    <w:rsid w:val="00AD2E6F"/>
    <w:rsid w:val="00AD3733"/>
    <w:rsid w:val="00AD442D"/>
    <w:rsid w:val="00AD482A"/>
    <w:rsid w:val="00AD48F7"/>
    <w:rsid w:val="00AD6D29"/>
    <w:rsid w:val="00AD74D0"/>
    <w:rsid w:val="00AD7A12"/>
    <w:rsid w:val="00AD7D83"/>
    <w:rsid w:val="00AE134C"/>
    <w:rsid w:val="00AE166E"/>
    <w:rsid w:val="00AE19EE"/>
    <w:rsid w:val="00AE3024"/>
    <w:rsid w:val="00AE38D9"/>
    <w:rsid w:val="00AE5AB6"/>
    <w:rsid w:val="00AE6172"/>
    <w:rsid w:val="00AE7AF3"/>
    <w:rsid w:val="00AF0C05"/>
    <w:rsid w:val="00AF1167"/>
    <w:rsid w:val="00AF18DD"/>
    <w:rsid w:val="00AF2E9B"/>
    <w:rsid w:val="00AF3CB2"/>
    <w:rsid w:val="00AF4519"/>
    <w:rsid w:val="00AF5D10"/>
    <w:rsid w:val="00AF63C5"/>
    <w:rsid w:val="00AF7978"/>
    <w:rsid w:val="00AF79D0"/>
    <w:rsid w:val="00B0131B"/>
    <w:rsid w:val="00B019CA"/>
    <w:rsid w:val="00B03304"/>
    <w:rsid w:val="00B039AF"/>
    <w:rsid w:val="00B03E5E"/>
    <w:rsid w:val="00B03F48"/>
    <w:rsid w:val="00B04A7C"/>
    <w:rsid w:val="00B0531F"/>
    <w:rsid w:val="00B0626D"/>
    <w:rsid w:val="00B062AB"/>
    <w:rsid w:val="00B106FD"/>
    <w:rsid w:val="00B109D9"/>
    <w:rsid w:val="00B10FF9"/>
    <w:rsid w:val="00B11428"/>
    <w:rsid w:val="00B118D3"/>
    <w:rsid w:val="00B121F3"/>
    <w:rsid w:val="00B12203"/>
    <w:rsid w:val="00B122B9"/>
    <w:rsid w:val="00B12767"/>
    <w:rsid w:val="00B1346D"/>
    <w:rsid w:val="00B13EB0"/>
    <w:rsid w:val="00B1459B"/>
    <w:rsid w:val="00B14E6B"/>
    <w:rsid w:val="00B2047C"/>
    <w:rsid w:val="00B217B8"/>
    <w:rsid w:val="00B22966"/>
    <w:rsid w:val="00B22BAC"/>
    <w:rsid w:val="00B23A0F"/>
    <w:rsid w:val="00B23E35"/>
    <w:rsid w:val="00B272F1"/>
    <w:rsid w:val="00B27534"/>
    <w:rsid w:val="00B3026B"/>
    <w:rsid w:val="00B3254B"/>
    <w:rsid w:val="00B32B98"/>
    <w:rsid w:val="00B32C83"/>
    <w:rsid w:val="00B333A0"/>
    <w:rsid w:val="00B37A3E"/>
    <w:rsid w:val="00B40687"/>
    <w:rsid w:val="00B40D7A"/>
    <w:rsid w:val="00B40DC3"/>
    <w:rsid w:val="00B4225D"/>
    <w:rsid w:val="00B434B0"/>
    <w:rsid w:val="00B45124"/>
    <w:rsid w:val="00B476CD"/>
    <w:rsid w:val="00B5125D"/>
    <w:rsid w:val="00B51FE4"/>
    <w:rsid w:val="00B52D8B"/>
    <w:rsid w:val="00B53096"/>
    <w:rsid w:val="00B54436"/>
    <w:rsid w:val="00B546C4"/>
    <w:rsid w:val="00B55F9B"/>
    <w:rsid w:val="00B56EBF"/>
    <w:rsid w:val="00B602CD"/>
    <w:rsid w:val="00B60EC4"/>
    <w:rsid w:val="00B617D6"/>
    <w:rsid w:val="00B63E17"/>
    <w:rsid w:val="00B6476C"/>
    <w:rsid w:val="00B657E3"/>
    <w:rsid w:val="00B66DA1"/>
    <w:rsid w:val="00B6735C"/>
    <w:rsid w:val="00B71B97"/>
    <w:rsid w:val="00B72ACC"/>
    <w:rsid w:val="00B736C2"/>
    <w:rsid w:val="00B744E6"/>
    <w:rsid w:val="00B75A84"/>
    <w:rsid w:val="00B81CB5"/>
    <w:rsid w:val="00B81DEF"/>
    <w:rsid w:val="00B82F1B"/>
    <w:rsid w:val="00B838F4"/>
    <w:rsid w:val="00B83916"/>
    <w:rsid w:val="00B83BA0"/>
    <w:rsid w:val="00B83DFF"/>
    <w:rsid w:val="00B8503A"/>
    <w:rsid w:val="00B85A7D"/>
    <w:rsid w:val="00B85E41"/>
    <w:rsid w:val="00B8777A"/>
    <w:rsid w:val="00B90C54"/>
    <w:rsid w:val="00B90E9B"/>
    <w:rsid w:val="00B919A9"/>
    <w:rsid w:val="00B94FB4"/>
    <w:rsid w:val="00B9558A"/>
    <w:rsid w:val="00B95E78"/>
    <w:rsid w:val="00B9624E"/>
    <w:rsid w:val="00B96C7D"/>
    <w:rsid w:val="00BA0CC4"/>
    <w:rsid w:val="00BA1BDD"/>
    <w:rsid w:val="00BA208C"/>
    <w:rsid w:val="00BA33D5"/>
    <w:rsid w:val="00BA528E"/>
    <w:rsid w:val="00BA662C"/>
    <w:rsid w:val="00BA67CE"/>
    <w:rsid w:val="00BA68D3"/>
    <w:rsid w:val="00BA6A02"/>
    <w:rsid w:val="00BA7494"/>
    <w:rsid w:val="00BA777D"/>
    <w:rsid w:val="00BB0D26"/>
    <w:rsid w:val="00BB1121"/>
    <w:rsid w:val="00BB13B1"/>
    <w:rsid w:val="00BB18B3"/>
    <w:rsid w:val="00BB1B45"/>
    <w:rsid w:val="00BB27B8"/>
    <w:rsid w:val="00BB3A14"/>
    <w:rsid w:val="00BB7A7C"/>
    <w:rsid w:val="00BC0B94"/>
    <w:rsid w:val="00BC128B"/>
    <w:rsid w:val="00BC180F"/>
    <w:rsid w:val="00BC19DC"/>
    <w:rsid w:val="00BC1D55"/>
    <w:rsid w:val="00BC365E"/>
    <w:rsid w:val="00BC50B6"/>
    <w:rsid w:val="00BC5C02"/>
    <w:rsid w:val="00BC7C8F"/>
    <w:rsid w:val="00BD0135"/>
    <w:rsid w:val="00BD0B27"/>
    <w:rsid w:val="00BD38BD"/>
    <w:rsid w:val="00BD4706"/>
    <w:rsid w:val="00BD601C"/>
    <w:rsid w:val="00BE05AF"/>
    <w:rsid w:val="00BE095E"/>
    <w:rsid w:val="00BE174A"/>
    <w:rsid w:val="00BE194F"/>
    <w:rsid w:val="00BE1DA9"/>
    <w:rsid w:val="00BE3B30"/>
    <w:rsid w:val="00BE5A13"/>
    <w:rsid w:val="00BE6A13"/>
    <w:rsid w:val="00BF17B9"/>
    <w:rsid w:val="00BF186F"/>
    <w:rsid w:val="00BF1B54"/>
    <w:rsid w:val="00BF1C93"/>
    <w:rsid w:val="00BF2CEA"/>
    <w:rsid w:val="00BF30DC"/>
    <w:rsid w:val="00BF6169"/>
    <w:rsid w:val="00BF64F4"/>
    <w:rsid w:val="00BF673D"/>
    <w:rsid w:val="00BF6D0B"/>
    <w:rsid w:val="00BF73B0"/>
    <w:rsid w:val="00C010B6"/>
    <w:rsid w:val="00C01CD5"/>
    <w:rsid w:val="00C03A93"/>
    <w:rsid w:val="00C03B15"/>
    <w:rsid w:val="00C060BC"/>
    <w:rsid w:val="00C066BC"/>
    <w:rsid w:val="00C06F68"/>
    <w:rsid w:val="00C07C21"/>
    <w:rsid w:val="00C07E78"/>
    <w:rsid w:val="00C10E0F"/>
    <w:rsid w:val="00C12837"/>
    <w:rsid w:val="00C12BDE"/>
    <w:rsid w:val="00C14F84"/>
    <w:rsid w:val="00C1569C"/>
    <w:rsid w:val="00C165A1"/>
    <w:rsid w:val="00C1668F"/>
    <w:rsid w:val="00C1742D"/>
    <w:rsid w:val="00C177F9"/>
    <w:rsid w:val="00C20B50"/>
    <w:rsid w:val="00C20F4E"/>
    <w:rsid w:val="00C228A2"/>
    <w:rsid w:val="00C23CF1"/>
    <w:rsid w:val="00C243D2"/>
    <w:rsid w:val="00C24D2E"/>
    <w:rsid w:val="00C2595D"/>
    <w:rsid w:val="00C25BE6"/>
    <w:rsid w:val="00C25FEA"/>
    <w:rsid w:val="00C264E9"/>
    <w:rsid w:val="00C266F5"/>
    <w:rsid w:val="00C26A17"/>
    <w:rsid w:val="00C315D5"/>
    <w:rsid w:val="00C32D87"/>
    <w:rsid w:val="00C330D6"/>
    <w:rsid w:val="00C334F4"/>
    <w:rsid w:val="00C35A32"/>
    <w:rsid w:val="00C36EDB"/>
    <w:rsid w:val="00C3703F"/>
    <w:rsid w:val="00C40614"/>
    <w:rsid w:val="00C41591"/>
    <w:rsid w:val="00C41742"/>
    <w:rsid w:val="00C418F1"/>
    <w:rsid w:val="00C41B58"/>
    <w:rsid w:val="00C445BE"/>
    <w:rsid w:val="00C460DE"/>
    <w:rsid w:val="00C46510"/>
    <w:rsid w:val="00C50344"/>
    <w:rsid w:val="00C5274C"/>
    <w:rsid w:val="00C5363D"/>
    <w:rsid w:val="00C54293"/>
    <w:rsid w:val="00C55C9D"/>
    <w:rsid w:val="00C57360"/>
    <w:rsid w:val="00C5777B"/>
    <w:rsid w:val="00C57AA7"/>
    <w:rsid w:val="00C57E7D"/>
    <w:rsid w:val="00C602AF"/>
    <w:rsid w:val="00C6227C"/>
    <w:rsid w:val="00C63397"/>
    <w:rsid w:val="00C634A6"/>
    <w:rsid w:val="00C6426D"/>
    <w:rsid w:val="00C64B4F"/>
    <w:rsid w:val="00C65C07"/>
    <w:rsid w:val="00C66842"/>
    <w:rsid w:val="00C67061"/>
    <w:rsid w:val="00C672C6"/>
    <w:rsid w:val="00C67E94"/>
    <w:rsid w:val="00C71844"/>
    <w:rsid w:val="00C72048"/>
    <w:rsid w:val="00C72410"/>
    <w:rsid w:val="00C72E0B"/>
    <w:rsid w:val="00C7376F"/>
    <w:rsid w:val="00C75165"/>
    <w:rsid w:val="00C75C41"/>
    <w:rsid w:val="00C768EB"/>
    <w:rsid w:val="00C8079F"/>
    <w:rsid w:val="00C82BCB"/>
    <w:rsid w:val="00C82D1E"/>
    <w:rsid w:val="00C82FB3"/>
    <w:rsid w:val="00C84622"/>
    <w:rsid w:val="00C84841"/>
    <w:rsid w:val="00C85E9D"/>
    <w:rsid w:val="00C87587"/>
    <w:rsid w:val="00C9043E"/>
    <w:rsid w:val="00C919E6"/>
    <w:rsid w:val="00C91D8E"/>
    <w:rsid w:val="00C92BC4"/>
    <w:rsid w:val="00C95416"/>
    <w:rsid w:val="00C95961"/>
    <w:rsid w:val="00C95A6E"/>
    <w:rsid w:val="00CA29F8"/>
    <w:rsid w:val="00CA332F"/>
    <w:rsid w:val="00CA4C8B"/>
    <w:rsid w:val="00CA563B"/>
    <w:rsid w:val="00CA5672"/>
    <w:rsid w:val="00CA5A3C"/>
    <w:rsid w:val="00CA5B38"/>
    <w:rsid w:val="00CA64E4"/>
    <w:rsid w:val="00CB00A4"/>
    <w:rsid w:val="00CB043F"/>
    <w:rsid w:val="00CB12B5"/>
    <w:rsid w:val="00CB2EB8"/>
    <w:rsid w:val="00CB32ED"/>
    <w:rsid w:val="00CB33DF"/>
    <w:rsid w:val="00CB472C"/>
    <w:rsid w:val="00CB58D8"/>
    <w:rsid w:val="00CB76A4"/>
    <w:rsid w:val="00CC0FB5"/>
    <w:rsid w:val="00CC5335"/>
    <w:rsid w:val="00CC7052"/>
    <w:rsid w:val="00CC7464"/>
    <w:rsid w:val="00CC7F17"/>
    <w:rsid w:val="00CD0CF4"/>
    <w:rsid w:val="00CD1F3E"/>
    <w:rsid w:val="00CD510E"/>
    <w:rsid w:val="00CD5637"/>
    <w:rsid w:val="00CD7055"/>
    <w:rsid w:val="00CE115B"/>
    <w:rsid w:val="00CE2CD1"/>
    <w:rsid w:val="00CE31C9"/>
    <w:rsid w:val="00CE3214"/>
    <w:rsid w:val="00CE4471"/>
    <w:rsid w:val="00CE4D13"/>
    <w:rsid w:val="00CE501E"/>
    <w:rsid w:val="00CE5DF7"/>
    <w:rsid w:val="00CE71C5"/>
    <w:rsid w:val="00CE7CCC"/>
    <w:rsid w:val="00CF0A83"/>
    <w:rsid w:val="00CF12B2"/>
    <w:rsid w:val="00CF12BE"/>
    <w:rsid w:val="00CF1D76"/>
    <w:rsid w:val="00CF29BC"/>
    <w:rsid w:val="00CF2BE3"/>
    <w:rsid w:val="00CF4919"/>
    <w:rsid w:val="00CF60E2"/>
    <w:rsid w:val="00D00B2D"/>
    <w:rsid w:val="00D0104C"/>
    <w:rsid w:val="00D02D23"/>
    <w:rsid w:val="00D03557"/>
    <w:rsid w:val="00D046CA"/>
    <w:rsid w:val="00D063A8"/>
    <w:rsid w:val="00D064FF"/>
    <w:rsid w:val="00D069B3"/>
    <w:rsid w:val="00D07622"/>
    <w:rsid w:val="00D07E88"/>
    <w:rsid w:val="00D100E0"/>
    <w:rsid w:val="00D11BC7"/>
    <w:rsid w:val="00D12874"/>
    <w:rsid w:val="00D12A88"/>
    <w:rsid w:val="00D13439"/>
    <w:rsid w:val="00D1376F"/>
    <w:rsid w:val="00D14B03"/>
    <w:rsid w:val="00D15146"/>
    <w:rsid w:val="00D157DD"/>
    <w:rsid w:val="00D173F3"/>
    <w:rsid w:val="00D2174E"/>
    <w:rsid w:val="00D22972"/>
    <w:rsid w:val="00D22B29"/>
    <w:rsid w:val="00D23189"/>
    <w:rsid w:val="00D2525E"/>
    <w:rsid w:val="00D256C4"/>
    <w:rsid w:val="00D26DAA"/>
    <w:rsid w:val="00D26F70"/>
    <w:rsid w:val="00D27659"/>
    <w:rsid w:val="00D277C9"/>
    <w:rsid w:val="00D302F7"/>
    <w:rsid w:val="00D3033D"/>
    <w:rsid w:val="00D31358"/>
    <w:rsid w:val="00D32D89"/>
    <w:rsid w:val="00D3357A"/>
    <w:rsid w:val="00D34627"/>
    <w:rsid w:val="00D3574A"/>
    <w:rsid w:val="00D36AE0"/>
    <w:rsid w:val="00D372D9"/>
    <w:rsid w:val="00D40CEF"/>
    <w:rsid w:val="00D41398"/>
    <w:rsid w:val="00D416D7"/>
    <w:rsid w:val="00D429CD"/>
    <w:rsid w:val="00D42F28"/>
    <w:rsid w:val="00D43185"/>
    <w:rsid w:val="00D44FDB"/>
    <w:rsid w:val="00D46064"/>
    <w:rsid w:val="00D507E6"/>
    <w:rsid w:val="00D53A1B"/>
    <w:rsid w:val="00D53EF9"/>
    <w:rsid w:val="00D546F0"/>
    <w:rsid w:val="00D54DA0"/>
    <w:rsid w:val="00D5597A"/>
    <w:rsid w:val="00D55A0F"/>
    <w:rsid w:val="00D56881"/>
    <w:rsid w:val="00D56A0D"/>
    <w:rsid w:val="00D56ABF"/>
    <w:rsid w:val="00D570F3"/>
    <w:rsid w:val="00D57460"/>
    <w:rsid w:val="00D576E4"/>
    <w:rsid w:val="00D60062"/>
    <w:rsid w:val="00D61762"/>
    <w:rsid w:val="00D61CE9"/>
    <w:rsid w:val="00D62F79"/>
    <w:rsid w:val="00D63AF2"/>
    <w:rsid w:val="00D65514"/>
    <w:rsid w:val="00D65689"/>
    <w:rsid w:val="00D661A8"/>
    <w:rsid w:val="00D66809"/>
    <w:rsid w:val="00D66D85"/>
    <w:rsid w:val="00D671BD"/>
    <w:rsid w:val="00D67D46"/>
    <w:rsid w:val="00D67F90"/>
    <w:rsid w:val="00D705F1"/>
    <w:rsid w:val="00D711C3"/>
    <w:rsid w:val="00D7134F"/>
    <w:rsid w:val="00D72104"/>
    <w:rsid w:val="00D72DB1"/>
    <w:rsid w:val="00D738F6"/>
    <w:rsid w:val="00D7434C"/>
    <w:rsid w:val="00D747A4"/>
    <w:rsid w:val="00D7687D"/>
    <w:rsid w:val="00D76A65"/>
    <w:rsid w:val="00D82878"/>
    <w:rsid w:val="00D831FC"/>
    <w:rsid w:val="00D84170"/>
    <w:rsid w:val="00D84186"/>
    <w:rsid w:val="00D844BA"/>
    <w:rsid w:val="00D84AC2"/>
    <w:rsid w:val="00D84ACF"/>
    <w:rsid w:val="00D8581C"/>
    <w:rsid w:val="00D8584C"/>
    <w:rsid w:val="00D85B3A"/>
    <w:rsid w:val="00D85F60"/>
    <w:rsid w:val="00D86B93"/>
    <w:rsid w:val="00D86F4E"/>
    <w:rsid w:val="00D874D0"/>
    <w:rsid w:val="00D87A93"/>
    <w:rsid w:val="00D87F8D"/>
    <w:rsid w:val="00D9006B"/>
    <w:rsid w:val="00D90198"/>
    <w:rsid w:val="00D916B4"/>
    <w:rsid w:val="00D919AA"/>
    <w:rsid w:val="00D91CEE"/>
    <w:rsid w:val="00D924C0"/>
    <w:rsid w:val="00D93007"/>
    <w:rsid w:val="00D9376B"/>
    <w:rsid w:val="00D94261"/>
    <w:rsid w:val="00D94299"/>
    <w:rsid w:val="00D94588"/>
    <w:rsid w:val="00D94D0B"/>
    <w:rsid w:val="00D97C90"/>
    <w:rsid w:val="00DA0534"/>
    <w:rsid w:val="00DA23CF"/>
    <w:rsid w:val="00DA37A8"/>
    <w:rsid w:val="00DA3CE9"/>
    <w:rsid w:val="00DA58B2"/>
    <w:rsid w:val="00DA649B"/>
    <w:rsid w:val="00DA7B74"/>
    <w:rsid w:val="00DB1CD7"/>
    <w:rsid w:val="00DB2748"/>
    <w:rsid w:val="00DB7765"/>
    <w:rsid w:val="00DB7822"/>
    <w:rsid w:val="00DC1FBE"/>
    <w:rsid w:val="00DC2761"/>
    <w:rsid w:val="00DC2C3A"/>
    <w:rsid w:val="00DC300C"/>
    <w:rsid w:val="00DC33B4"/>
    <w:rsid w:val="00DC4C9C"/>
    <w:rsid w:val="00DC5960"/>
    <w:rsid w:val="00DC6966"/>
    <w:rsid w:val="00DC6CAE"/>
    <w:rsid w:val="00DC6DD9"/>
    <w:rsid w:val="00DC7A65"/>
    <w:rsid w:val="00DC7C6B"/>
    <w:rsid w:val="00DD0015"/>
    <w:rsid w:val="00DD12E4"/>
    <w:rsid w:val="00DD232B"/>
    <w:rsid w:val="00DD2D28"/>
    <w:rsid w:val="00DD370A"/>
    <w:rsid w:val="00DD3ABB"/>
    <w:rsid w:val="00DD5238"/>
    <w:rsid w:val="00DD5B11"/>
    <w:rsid w:val="00DD7BE0"/>
    <w:rsid w:val="00DD7EA6"/>
    <w:rsid w:val="00DE16A0"/>
    <w:rsid w:val="00DE1953"/>
    <w:rsid w:val="00DE26CF"/>
    <w:rsid w:val="00DE2961"/>
    <w:rsid w:val="00DE2D12"/>
    <w:rsid w:val="00DE3E92"/>
    <w:rsid w:val="00DE428D"/>
    <w:rsid w:val="00DE58FA"/>
    <w:rsid w:val="00DE6573"/>
    <w:rsid w:val="00DE6816"/>
    <w:rsid w:val="00DE7B30"/>
    <w:rsid w:val="00DF0619"/>
    <w:rsid w:val="00DF0B51"/>
    <w:rsid w:val="00DF48AE"/>
    <w:rsid w:val="00DF553A"/>
    <w:rsid w:val="00DF588F"/>
    <w:rsid w:val="00DF6479"/>
    <w:rsid w:val="00DF7033"/>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65B0"/>
    <w:rsid w:val="00E17315"/>
    <w:rsid w:val="00E17929"/>
    <w:rsid w:val="00E219D5"/>
    <w:rsid w:val="00E22527"/>
    <w:rsid w:val="00E2309E"/>
    <w:rsid w:val="00E260FB"/>
    <w:rsid w:val="00E263D0"/>
    <w:rsid w:val="00E2652D"/>
    <w:rsid w:val="00E3083B"/>
    <w:rsid w:val="00E31ED1"/>
    <w:rsid w:val="00E31F8F"/>
    <w:rsid w:val="00E32A16"/>
    <w:rsid w:val="00E32A46"/>
    <w:rsid w:val="00E32B18"/>
    <w:rsid w:val="00E330A8"/>
    <w:rsid w:val="00E33E80"/>
    <w:rsid w:val="00E3459F"/>
    <w:rsid w:val="00E36635"/>
    <w:rsid w:val="00E37736"/>
    <w:rsid w:val="00E37ECA"/>
    <w:rsid w:val="00E40671"/>
    <w:rsid w:val="00E40BE6"/>
    <w:rsid w:val="00E418C3"/>
    <w:rsid w:val="00E43ED6"/>
    <w:rsid w:val="00E445BF"/>
    <w:rsid w:val="00E44B38"/>
    <w:rsid w:val="00E46A25"/>
    <w:rsid w:val="00E47910"/>
    <w:rsid w:val="00E47CF2"/>
    <w:rsid w:val="00E509FF"/>
    <w:rsid w:val="00E51DEA"/>
    <w:rsid w:val="00E51F41"/>
    <w:rsid w:val="00E527AB"/>
    <w:rsid w:val="00E52A35"/>
    <w:rsid w:val="00E5304E"/>
    <w:rsid w:val="00E53059"/>
    <w:rsid w:val="00E53D67"/>
    <w:rsid w:val="00E53FDB"/>
    <w:rsid w:val="00E54273"/>
    <w:rsid w:val="00E54FB1"/>
    <w:rsid w:val="00E55FB2"/>
    <w:rsid w:val="00E57872"/>
    <w:rsid w:val="00E609C5"/>
    <w:rsid w:val="00E6156F"/>
    <w:rsid w:val="00E615AD"/>
    <w:rsid w:val="00E63113"/>
    <w:rsid w:val="00E63D47"/>
    <w:rsid w:val="00E642B6"/>
    <w:rsid w:val="00E64740"/>
    <w:rsid w:val="00E65C68"/>
    <w:rsid w:val="00E65F45"/>
    <w:rsid w:val="00E66289"/>
    <w:rsid w:val="00E66978"/>
    <w:rsid w:val="00E66A56"/>
    <w:rsid w:val="00E66BD1"/>
    <w:rsid w:val="00E670C2"/>
    <w:rsid w:val="00E70255"/>
    <w:rsid w:val="00E72D16"/>
    <w:rsid w:val="00E72EC5"/>
    <w:rsid w:val="00E74316"/>
    <w:rsid w:val="00E7444B"/>
    <w:rsid w:val="00E75636"/>
    <w:rsid w:val="00E75EA5"/>
    <w:rsid w:val="00E8074C"/>
    <w:rsid w:val="00E8157D"/>
    <w:rsid w:val="00E825B6"/>
    <w:rsid w:val="00E84541"/>
    <w:rsid w:val="00E8559C"/>
    <w:rsid w:val="00E857B6"/>
    <w:rsid w:val="00E85A93"/>
    <w:rsid w:val="00E90FA0"/>
    <w:rsid w:val="00E9111D"/>
    <w:rsid w:val="00E91CFC"/>
    <w:rsid w:val="00E91D08"/>
    <w:rsid w:val="00E92657"/>
    <w:rsid w:val="00E933ED"/>
    <w:rsid w:val="00E93620"/>
    <w:rsid w:val="00E937DC"/>
    <w:rsid w:val="00E9416E"/>
    <w:rsid w:val="00E954BF"/>
    <w:rsid w:val="00E95C32"/>
    <w:rsid w:val="00E97254"/>
    <w:rsid w:val="00E9743A"/>
    <w:rsid w:val="00E974D5"/>
    <w:rsid w:val="00E976B1"/>
    <w:rsid w:val="00EA0975"/>
    <w:rsid w:val="00EA0AF8"/>
    <w:rsid w:val="00EA31D3"/>
    <w:rsid w:val="00EA3B42"/>
    <w:rsid w:val="00EA3C8B"/>
    <w:rsid w:val="00EA4ADF"/>
    <w:rsid w:val="00EA585B"/>
    <w:rsid w:val="00EA6654"/>
    <w:rsid w:val="00EA6873"/>
    <w:rsid w:val="00EA73FF"/>
    <w:rsid w:val="00EB118D"/>
    <w:rsid w:val="00EB12DC"/>
    <w:rsid w:val="00EB1D56"/>
    <w:rsid w:val="00EB35E7"/>
    <w:rsid w:val="00EB4AF4"/>
    <w:rsid w:val="00EB625C"/>
    <w:rsid w:val="00EB74F9"/>
    <w:rsid w:val="00EC077F"/>
    <w:rsid w:val="00EC1A49"/>
    <w:rsid w:val="00EC2199"/>
    <w:rsid w:val="00EC2807"/>
    <w:rsid w:val="00EC2C02"/>
    <w:rsid w:val="00EC3C72"/>
    <w:rsid w:val="00EC3C8D"/>
    <w:rsid w:val="00EC4EA2"/>
    <w:rsid w:val="00EC5FCC"/>
    <w:rsid w:val="00EC7AB8"/>
    <w:rsid w:val="00ED0224"/>
    <w:rsid w:val="00ED23AD"/>
    <w:rsid w:val="00ED330C"/>
    <w:rsid w:val="00ED5A32"/>
    <w:rsid w:val="00ED6254"/>
    <w:rsid w:val="00ED68EE"/>
    <w:rsid w:val="00ED6C19"/>
    <w:rsid w:val="00ED6C20"/>
    <w:rsid w:val="00ED7F78"/>
    <w:rsid w:val="00EE2196"/>
    <w:rsid w:val="00EE2404"/>
    <w:rsid w:val="00EE2DF2"/>
    <w:rsid w:val="00EE3B56"/>
    <w:rsid w:val="00EE4903"/>
    <w:rsid w:val="00EE51F2"/>
    <w:rsid w:val="00EE73CE"/>
    <w:rsid w:val="00EE7C55"/>
    <w:rsid w:val="00EF0B3B"/>
    <w:rsid w:val="00EF22CA"/>
    <w:rsid w:val="00EF6554"/>
    <w:rsid w:val="00F03FF8"/>
    <w:rsid w:val="00F04050"/>
    <w:rsid w:val="00F04521"/>
    <w:rsid w:val="00F04810"/>
    <w:rsid w:val="00F04A3F"/>
    <w:rsid w:val="00F064EA"/>
    <w:rsid w:val="00F06E9C"/>
    <w:rsid w:val="00F073BE"/>
    <w:rsid w:val="00F100F6"/>
    <w:rsid w:val="00F1087F"/>
    <w:rsid w:val="00F11616"/>
    <w:rsid w:val="00F11A16"/>
    <w:rsid w:val="00F1237A"/>
    <w:rsid w:val="00F12554"/>
    <w:rsid w:val="00F12B86"/>
    <w:rsid w:val="00F13551"/>
    <w:rsid w:val="00F15A62"/>
    <w:rsid w:val="00F15E32"/>
    <w:rsid w:val="00F15F09"/>
    <w:rsid w:val="00F161BE"/>
    <w:rsid w:val="00F20933"/>
    <w:rsid w:val="00F211EE"/>
    <w:rsid w:val="00F21A7A"/>
    <w:rsid w:val="00F22DAE"/>
    <w:rsid w:val="00F22E0F"/>
    <w:rsid w:val="00F239B6"/>
    <w:rsid w:val="00F2439C"/>
    <w:rsid w:val="00F24734"/>
    <w:rsid w:val="00F25FEA"/>
    <w:rsid w:val="00F2615A"/>
    <w:rsid w:val="00F269B7"/>
    <w:rsid w:val="00F30A7E"/>
    <w:rsid w:val="00F30E89"/>
    <w:rsid w:val="00F320DF"/>
    <w:rsid w:val="00F327D2"/>
    <w:rsid w:val="00F3373D"/>
    <w:rsid w:val="00F33F84"/>
    <w:rsid w:val="00F3414D"/>
    <w:rsid w:val="00F34D8C"/>
    <w:rsid w:val="00F35791"/>
    <w:rsid w:val="00F36970"/>
    <w:rsid w:val="00F37818"/>
    <w:rsid w:val="00F37C84"/>
    <w:rsid w:val="00F4079D"/>
    <w:rsid w:val="00F41950"/>
    <w:rsid w:val="00F41C79"/>
    <w:rsid w:val="00F42053"/>
    <w:rsid w:val="00F43E0A"/>
    <w:rsid w:val="00F448F4"/>
    <w:rsid w:val="00F45242"/>
    <w:rsid w:val="00F45FC0"/>
    <w:rsid w:val="00F46034"/>
    <w:rsid w:val="00F46D70"/>
    <w:rsid w:val="00F47143"/>
    <w:rsid w:val="00F47958"/>
    <w:rsid w:val="00F50371"/>
    <w:rsid w:val="00F51131"/>
    <w:rsid w:val="00F5170C"/>
    <w:rsid w:val="00F53A66"/>
    <w:rsid w:val="00F53ACE"/>
    <w:rsid w:val="00F547CA"/>
    <w:rsid w:val="00F55CCB"/>
    <w:rsid w:val="00F56732"/>
    <w:rsid w:val="00F57B4E"/>
    <w:rsid w:val="00F60D1E"/>
    <w:rsid w:val="00F60D3E"/>
    <w:rsid w:val="00F611F7"/>
    <w:rsid w:val="00F61534"/>
    <w:rsid w:val="00F62169"/>
    <w:rsid w:val="00F64E13"/>
    <w:rsid w:val="00F653A6"/>
    <w:rsid w:val="00F65914"/>
    <w:rsid w:val="00F67602"/>
    <w:rsid w:val="00F70B27"/>
    <w:rsid w:val="00F719DD"/>
    <w:rsid w:val="00F719F1"/>
    <w:rsid w:val="00F72CC5"/>
    <w:rsid w:val="00F7304E"/>
    <w:rsid w:val="00F73117"/>
    <w:rsid w:val="00F73215"/>
    <w:rsid w:val="00F738F5"/>
    <w:rsid w:val="00F739A7"/>
    <w:rsid w:val="00F749B0"/>
    <w:rsid w:val="00F75204"/>
    <w:rsid w:val="00F7529E"/>
    <w:rsid w:val="00F75C29"/>
    <w:rsid w:val="00F77175"/>
    <w:rsid w:val="00F823FD"/>
    <w:rsid w:val="00F8338E"/>
    <w:rsid w:val="00F8521F"/>
    <w:rsid w:val="00F85AF1"/>
    <w:rsid w:val="00F90BA4"/>
    <w:rsid w:val="00F936A3"/>
    <w:rsid w:val="00F959A4"/>
    <w:rsid w:val="00F959FD"/>
    <w:rsid w:val="00F95E42"/>
    <w:rsid w:val="00F96BA0"/>
    <w:rsid w:val="00F970AA"/>
    <w:rsid w:val="00F97B9A"/>
    <w:rsid w:val="00FA0954"/>
    <w:rsid w:val="00FA1991"/>
    <w:rsid w:val="00FA264A"/>
    <w:rsid w:val="00FA3D3B"/>
    <w:rsid w:val="00FA3E7F"/>
    <w:rsid w:val="00FA5CD5"/>
    <w:rsid w:val="00FA6279"/>
    <w:rsid w:val="00FA7295"/>
    <w:rsid w:val="00FB1848"/>
    <w:rsid w:val="00FB3849"/>
    <w:rsid w:val="00FB3A49"/>
    <w:rsid w:val="00FB4062"/>
    <w:rsid w:val="00FB494A"/>
    <w:rsid w:val="00FB5073"/>
    <w:rsid w:val="00FB67AD"/>
    <w:rsid w:val="00FB6A37"/>
    <w:rsid w:val="00FC188E"/>
    <w:rsid w:val="00FC22DF"/>
    <w:rsid w:val="00FC2E70"/>
    <w:rsid w:val="00FC3250"/>
    <w:rsid w:val="00FC3AAC"/>
    <w:rsid w:val="00FC3D18"/>
    <w:rsid w:val="00FC41DA"/>
    <w:rsid w:val="00FC4739"/>
    <w:rsid w:val="00FC5E37"/>
    <w:rsid w:val="00FC6C92"/>
    <w:rsid w:val="00FC7574"/>
    <w:rsid w:val="00FC77D7"/>
    <w:rsid w:val="00FC7B31"/>
    <w:rsid w:val="00FC7B61"/>
    <w:rsid w:val="00FD0ED5"/>
    <w:rsid w:val="00FD11CC"/>
    <w:rsid w:val="00FD15DD"/>
    <w:rsid w:val="00FD3328"/>
    <w:rsid w:val="00FD3373"/>
    <w:rsid w:val="00FD450C"/>
    <w:rsid w:val="00FD688F"/>
    <w:rsid w:val="00FD733D"/>
    <w:rsid w:val="00FD73EA"/>
    <w:rsid w:val="00FD7A39"/>
    <w:rsid w:val="00FE5E39"/>
    <w:rsid w:val="00FE68F5"/>
    <w:rsid w:val="00FE71DC"/>
    <w:rsid w:val="00FE74C3"/>
    <w:rsid w:val="00FE74CD"/>
    <w:rsid w:val="00FF08F9"/>
    <w:rsid w:val="00FF0D35"/>
    <w:rsid w:val="00FF1791"/>
    <w:rsid w:val="00FF4540"/>
    <w:rsid w:val="00FF580D"/>
    <w:rsid w:val="00FF5FFE"/>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uaweiSans-Regular" w:eastAsia="方正兰亭黑简体" w:hAnsi="HuaweiSans-Regular" w:cs="Arial"/>
        <w:sz w:val="32"/>
        <w:szCs w:val="32"/>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DF7033"/>
    <w:pPr>
      <w:topLinePunct/>
      <w:adjustRightInd w:val="0"/>
      <w:snapToGrid w:val="0"/>
      <w:spacing w:before="80" w:after="80" w:line="240" w:lineRule="atLeast"/>
      <w:ind w:left="1134"/>
    </w:pPr>
  </w:style>
  <w:style w:type="paragraph" w:styleId="1">
    <w:name w:val="heading 1"/>
    <w:aliases w:val="ALT+1"/>
    <w:basedOn w:val="a2"/>
    <w:next w:val="2"/>
    <w:link w:val="1Char"/>
    <w:autoRedefine/>
    <w:qFormat/>
    <w:rsid w:val="000E0BC3"/>
    <w:pPr>
      <w:keepNext/>
      <w:numPr>
        <w:numId w:val="4"/>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Char"/>
    <w:autoRedefine/>
    <w:qFormat/>
    <w:rsid w:val="000E0BC3"/>
    <w:pPr>
      <w:keepNext/>
      <w:keepLines/>
      <w:numPr>
        <w:ilvl w:val="1"/>
        <w:numId w:val="4"/>
      </w:numPr>
      <w:spacing w:before="600"/>
      <w:outlineLvl w:val="1"/>
    </w:pPr>
    <w:rPr>
      <w:rFonts w:ascii="Huawei Sans" w:hAnsi="Huawei Sans"/>
      <w:bCs/>
      <w:noProof/>
      <w:sz w:val="36"/>
      <w:szCs w:val="36"/>
      <w:lang w:eastAsia="en-US"/>
    </w:rPr>
  </w:style>
  <w:style w:type="paragraph" w:styleId="3">
    <w:name w:val="heading 3"/>
    <w:aliases w:val="ALT+3"/>
    <w:basedOn w:val="a2"/>
    <w:link w:val="3Char"/>
    <w:autoRedefine/>
    <w:qFormat/>
    <w:rsid w:val="000E0BC3"/>
    <w:pPr>
      <w:keepNext/>
      <w:keepLines/>
      <w:numPr>
        <w:ilvl w:val="2"/>
        <w:numId w:val="4"/>
      </w:numPr>
      <w:spacing w:before="200"/>
      <w:outlineLvl w:val="2"/>
    </w:pPr>
    <w:rPr>
      <w:rFonts w:ascii="Huawei Sans" w:hAnsi="Huawei Sans"/>
      <w:noProof/>
    </w:rPr>
  </w:style>
  <w:style w:type="paragraph" w:styleId="4">
    <w:name w:val="heading 4"/>
    <w:aliases w:val="ALT+4"/>
    <w:basedOn w:val="a2"/>
    <w:next w:val="5"/>
    <w:autoRedefine/>
    <w:qFormat/>
    <w:rsid w:val="00447F3D"/>
    <w:pPr>
      <w:keepNext/>
      <w:keepLines/>
      <w:numPr>
        <w:ilvl w:val="3"/>
        <w:numId w:val="4"/>
      </w:numPr>
      <w:outlineLvl w:val="3"/>
    </w:pPr>
    <w:rPr>
      <w:rFonts w:ascii="Huawei Sans" w:hAnsi="Huawei Sans"/>
      <w:noProof/>
      <w:sz w:val="28"/>
      <w:szCs w:val="28"/>
    </w:rPr>
  </w:style>
  <w:style w:type="paragraph" w:styleId="5">
    <w:name w:val="heading 5"/>
    <w:aliases w:val="ALT+5"/>
    <w:basedOn w:val="a2"/>
    <w:next w:val="BlockLabel"/>
    <w:autoRedefine/>
    <w:qFormat/>
    <w:rsid w:val="000E0BC3"/>
    <w:pPr>
      <w:keepNext/>
      <w:keepLines/>
      <w:numPr>
        <w:ilvl w:val="4"/>
        <w:numId w:val="4"/>
      </w:numPr>
      <w:outlineLvl w:val="4"/>
    </w:pPr>
    <w:rPr>
      <w:rFonts w:ascii="Huawei Sans" w:hAnsi="Huawei Sans"/>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12"/>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5A4563"/>
    <w:pPr>
      <w:ind w:left="0"/>
    </w:pPr>
    <w:rPr>
      <w:rFonts w:ascii="Huawei Sans" w:hAnsi="Huawei Sans" w:cs="Book Antiqua"/>
      <w:b/>
      <w:bCs/>
      <w:sz w:val="24"/>
      <w:szCs w:val="24"/>
    </w:rPr>
  </w:style>
  <w:style w:type="paragraph" w:styleId="20">
    <w:name w:val="toc 2"/>
    <w:basedOn w:val="a2"/>
    <w:next w:val="a2"/>
    <w:autoRedefine/>
    <w:uiPriority w:val="39"/>
    <w:qFormat/>
    <w:rsid w:val="005A4563"/>
    <w:pPr>
      <w:ind w:left="0"/>
    </w:pPr>
    <w:rPr>
      <w:rFonts w:ascii="Huawei Sans" w:hAnsi="Huawei Sans"/>
      <w:noProof/>
      <w:sz w:val="20"/>
      <w:szCs w:val="20"/>
    </w:rPr>
  </w:style>
  <w:style w:type="paragraph" w:styleId="31">
    <w:name w:val="toc 3"/>
    <w:basedOn w:val="a2"/>
    <w:next w:val="a2"/>
    <w:uiPriority w:val="39"/>
    <w:rsid w:val="005A4563"/>
    <w:pPr>
      <w:ind w:left="0"/>
    </w:pPr>
    <w:rPr>
      <w:rFonts w:ascii="Huawei Sans" w:hAnsi="Huawei Sans"/>
      <w:noProof/>
      <w:sz w:val="20"/>
      <w:szCs w:val="20"/>
    </w:rPr>
  </w:style>
  <w:style w:type="paragraph" w:styleId="41">
    <w:name w:val="toc 4"/>
    <w:basedOn w:val="a2"/>
    <w:next w:val="a2"/>
    <w:uiPriority w:val="39"/>
    <w:rsid w:val="005A4563"/>
    <w:pPr>
      <w:ind w:left="0"/>
    </w:pPr>
    <w:rPr>
      <w:rFonts w:ascii="Huawei Sans" w:hAnsi="Huawei Sans"/>
      <w:sz w:val="20"/>
      <w:szCs w:val="20"/>
    </w:rPr>
  </w:style>
  <w:style w:type="paragraph" w:styleId="52">
    <w:name w:val="toc 5"/>
    <w:basedOn w:val="a2"/>
    <w:next w:val="a2"/>
    <w:uiPriority w:val="39"/>
    <w:rsid w:val="005A4563"/>
    <w:pPr>
      <w:ind w:left="0"/>
    </w:pPr>
    <w:rPr>
      <w:rFonts w:ascii="Huawei Sans" w:hAnsi="Huawei Sans"/>
      <w:sz w:val="20"/>
    </w:rPr>
  </w:style>
  <w:style w:type="paragraph" w:styleId="60">
    <w:name w:val="toc 6"/>
    <w:basedOn w:val="a2"/>
    <w:next w:val="a2"/>
    <w:autoRedefine/>
    <w:uiPriority w:val="39"/>
    <w:rsid w:val="005A4563"/>
    <w:pPr>
      <w:ind w:left="2100"/>
    </w:pPr>
    <w:rPr>
      <w:rFonts w:ascii="Huawei Sans" w:hAnsi="Huawei Sans"/>
      <w:sz w:val="24"/>
    </w:rPr>
  </w:style>
  <w:style w:type="paragraph" w:styleId="70">
    <w:name w:val="toc 7"/>
    <w:basedOn w:val="a2"/>
    <w:next w:val="a2"/>
    <w:autoRedefine/>
    <w:uiPriority w:val="39"/>
    <w:rsid w:val="009D0E48"/>
    <w:pPr>
      <w:ind w:left="2520"/>
    </w:pPr>
    <w:rPr>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rPr>
      <w:sz w:val="20"/>
      <w:szCs w:val="20"/>
    </w:rPr>
  </w:style>
  <w:style w:type="paragraph" w:styleId="61">
    <w:name w:val="index 6"/>
    <w:basedOn w:val="a2"/>
    <w:next w:val="a2"/>
    <w:autoRedefine/>
    <w:semiHidden/>
    <w:rsid w:val="009D0E48"/>
    <w:pPr>
      <w:ind w:left="1260" w:hanging="210"/>
    </w:pPr>
    <w:rPr>
      <w:sz w:val="20"/>
      <w:szCs w:val="20"/>
    </w:rPr>
  </w:style>
  <w:style w:type="paragraph" w:styleId="71">
    <w:name w:val="index 7"/>
    <w:basedOn w:val="a2"/>
    <w:next w:val="a2"/>
    <w:autoRedefine/>
    <w:semiHidden/>
    <w:rsid w:val="009D0E48"/>
    <w:pPr>
      <w:ind w:left="1470" w:hanging="210"/>
    </w:pPr>
    <w:rPr>
      <w:sz w:val="20"/>
      <w:szCs w:val="20"/>
    </w:rPr>
  </w:style>
  <w:style w:type="paragraph" w:styleId="81">
    <w:name w:val="index 8"/>
    <w:basedOn w:val="a2"/>
    <w:next w:val="a2"/>
    <w:autoRedefine/>
    <w:semiHidden/>
    <w:rsid w:val="009D0E48"/>
    <w:pPr>
      <w:ind w:left="1680" w:hanging="210"/>
    </w:pPr>
    <w:rPr>
      <w:sz w:val="20"/>
      <w:szCs w:val="20"/>
    </w:rPr>
  </w:style>
  <w:style w:type="paragraph" w:styleId="92">
    <w:name w:val="index 9"/>
    <w:basedOn w:val="a2"/>
    <w:next w:val="a2"/>
    <w:autoRedefine/>
    <w:semiHidden/>
    <w:rsid w:val="009D0E48"/>
    <w:pPr>
      <w:ind w:left="1890" w:hanging="210"/>
    </w:pPr>
    <w:rPr>
      <w:sz w:val="20"/>
      <w:szCs w:val="20"/>
    </w:rPr>
  </w:style>
  <w:style w:type="paragraph" w:styleId="aa">
    <w:name w:val="table of figures"/>
    <w:basedOn w:val="a2"/>
    <w:next w:val="a2"/>
    <w:semiHidden/>
    <w:rsid w:val="009D0E48"/>
    <w:pPr>
      <w:spacing w:afterLines="50"/>
      <w:ind w:leftChars="300" w:left="300"/>
    </w:pPr>
    <w:rPr>
      <w:sz w:val="20"/>
      <w:szCs w:val="20"/>
    </w:r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sz w:val="20"/>
      <w:szCs w:val="20"/>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uiPriority w:val="99"/>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Char"/>
    <w:uiPriority w:val="99"/>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semiHidden/>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semiHidden/>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semiHidden/>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DF7033"/>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rsid w:val="00DF7033"/>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rsid w:val="00DF7033"/>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a">
    <w:name w:val="表格"/>
    <w:next w:val="a2"/>
    <w:link w:val="Char2"/>
    <w:rsid w:val="00072AAD"/>
    <w:pPr>
      <w:framePr w:wrap="around" w:vAnchor="text" w:hAnchor="margin" w:x="-34" w:y="1"/>
      <w:mirrorIndents/>
    </w:pPr>
    <w:rPr>
      <w:rFonts w:ascii="Arial" w:eastAsia="微软雅黑" w:hAnsi="Arial"/>
      <w:snapToGrid w:val="0"/>
      <w:szCs w:val="21"/>
    </w:rPr>
  </w:style>
  <w:style w:type="character" w:customStyle="1" w:styleId="Char2">
    <w:name w:val="表格 Char"/>
    <w:basedOn w:val="a3"/>
    <w:link w:val="afffa"/>
    <w:rsid w:val="00072AAD"/>
    <w:rPr>
      <w:rFonts w:ascii="Arial" w:eastAsia="微软雅黑" w:hAnsi="Arial"/>
      <w:snapToGrid w:val="0"/>
      <w:szCs w:val="21"/>
    </w:rPr>
  </w:style>
  <w:style w:type="character" w:customStyle="1" w:styleId="afffb">
    <w:name w:val="样式 蓝色"/>
    <w:basedOn w:val="a3"/>
    <w:semiHidden/>
    <w:rsid w:val="00D9006B"/>
    <w:rPr>
      <w:color w:val="0000FF"/>
    </w:rPr>
  </w:style>
  <w:style w:type="character" w:customStyle="1" w:styleId="afffc">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d">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e">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DF7033"/>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Char">
    <w:name w:val="标题 1 Char"/>
    <w:aliases w:val="ALT+1 Char"/>
    <w:basedOn w:val="a3"/>
    <w:link w:val="1"/>
    <w:rsid w:val="000E0BC3"/>
    <w:rPr>
      <w:rFonts w:ascii="Huawei Sans" w:hAnsi="Huawei Sans"/>
      <w:b/>
      <w:bCs/>
      <w:sz w:val="44"/>
      <w:szCs w:val="44"/>
    </w:rPr>
  </w:style>
  <w:style w:type="paragraph" w:customStyle="1" w:styleId="affff">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0">
    <w:name w:val="List Paragraph"/>
    <w:basedOn w:val="a2"/>
    <w:link w:val="Char3"/>
    <w:autoRedefine/>
    <w:uiPriority w:val="34"/>
    <w:rsid w:val="00DF7033"/>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3">
    <w:name w:val="列出段落 Char"/>
    <w:basedOn w:val="a3"/>
    <w:link w:val="affff0"/>
    <w:uiPriority w:val="34"/>
    <w:rsid w:val="00DF7033"/>
    <w:rPr>
      <w:rFonts w:ascii="微软雅黑" w:eastAsia="微软雅黑" w:hAnsi="微软雅黑" w:cs="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1">
    <w:name w:val="表格题注"/>
    <w:next w:val="a2"/>
    <w:rsid w:val="0020153C"/>
    <w:pPr>
      <w:keepLines/>
      <w:spacing w:beforeLines="100"/>
      <w:ind w:left="1089" w:hanging="369"/>
      <w:jc w:val="center"/>
    </w:pPr>
    <w:rPr>
      <w:rFonts w:ascii="Arial" w:hAnsi="Arial"/>
      <w:sz w:val="18"/>
      <w:szCs w:val="18"/>
    </w:rPr>
  </w:style>
  <w:style w:type="paragraph" w:customStyle="1" w:styleId="affff2">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0"/>
    <w:rsid w:val="0020153C"/>
    <w:pPr>
      <w:numPr>
        <w:numId w:val="16"/>
      </w:numPr>
      <w:spacing w:before="156" w:after="156"/>
      <w:ind w:leftChars="0" w:left="0" w:firstLineChars="0" w:firstLine="0"/>
    </w:pPr>
    <w:rPr>
      <w:rFonts w:cs="宋体"/>
      <w:color w:val="000000" w:themeColor="text1"/>
      <w:szCs w:val="20"/>
    </w:rPr>
  </w:style>
  <w:style w:type="paragraph" w:customStyle="1" w:styleId="-0">
    <w:name w:val="表格-实验环境说明"/>
    <w:basedOn w:val="afffa"/>
    <w:rsid w:val="0020153C"/>
    <w:pPr>
      <w:framePr w:wrap="around"/>
      <w:spacing w:before="156" w:after="156"/>
      <w:jc w:val="center"/>
    </w:pPr>
    <w:rPr>
      <w:rFonts w:ascii="微软雅黑" w:hAnsi="微软雅黑"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4C7875"/>
    <w:pPr>
      <w:ind w:left="1021"/>
    </w:pPr>
    <w:rPr>
      <w:rFonts w:cs="Helvetica"/>
      <w:color w:val="252B3A"/>
      <w:sz w:val="21"/>
      <w:szCs w:val="21"/>
      <w:shd w:val="clear" w:color="auto" w:fill="FFFFFF"/>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4C7875"/>
    <w:rPr>
      <w:rFonts w:cs="Helvetica"/>
      <w:color w:val="252B3A"/>
      <w:sz w:val="21"/>
      <w:szCs w:val="21"/>
    </w:rPr>
  </w:style>
  <w:style w:type="paragraph" w:customStyle="1" w:styleId="2f2">
    <w:name w:val="2.命令"/>
    <w:basedOn w:val="a2"/>
    <w:link w:val="2f3"/>
    <w:autoRedefine/>
    <w:qFormat/>
    <w:rsid w:val="00E90FA0"/>
    <w:pPr>
      <w:spacing w:before="40" w:after="40"/>
      <w:ind w:left="1021"/>
    </w:pPr>
    <w:rPr>
      <w:rFonts w:ascii="Huawei Sans" w:hAnsi="Huawei Sans"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E90FA0"/>
    <w:rPr>
      <w:rFonts w:ascii="Huawei Sans" w:hAnsi="Huawei Sans" w:cs="Courier New"/>
      <w:sz w:val="18"/>
      <w:szCs w:val="18"/>
    </w:rPr>
  </w:style>
  <w:style w:type="paragraph" w:customStyle="1" w:styleId="4a">
    <w:name w:val="4.任务"/>
    <w:basedOn w:val="ItemList"/>
    <w:link w:val="4b"/>
    <w:autoRedefine/>
    <w:qFormat/>
    <w:rsid w:val="000E0BC3"/>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7521D6"/>
    <w:pPr>
      <w:autoSpaceDE w:val="0"/>
      <w:autoSpaceDN w:val="0"/>
    </w:pPr>
    <w:rPr>
      <w:rFonts w:ascii="Huawei Sans" w:hAnsi="Huawei Sans"/>
      <w:sz w:val="21"/>
    </w:rPr>
  </w:style>
  <w:style w:type="character" w:customStyle="1" w:styleId="ItemList0">
    <w:name w:val="Item List 字符"/>
    <w:basedOn w:val="a3"/>
    <w:link w:val="ItemList"/>
    <w:rsid w:val="00FA0954"/>
    <w:rPr>
      <w:rFonts w:ascii="FrutigerNext LT Regular" w:eastAsia="华文细黑" w:hAnsi="FrutigerNext LT Regular"/>
      <w:kern w:val="2"/>
      <w:sz w:val="21"/>
      <w:szCs w:val="21"/>
    </w:rPr>
  </w:style>
  <w:style w:type="character" w:customStyle="1" w:styleId="4b">
    <w:name w:val="4.任务 字符"/>
    <w:basedOn w:val="ItemList0"/>
    <w:link w:val="4a"/>
    <w:rsid w:val="000E0BC3"/>
    <w:rPr>
      <w:rFonts w:ascii="Huawei Sans" w:eastAsia="华文细黑"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7521D6"/>
    <w:rPr>
      <w:rFonts w:ascii="Huawei Sans" w:eastAsia="华文细黑" w:hAnsi="Huawei Sans" w:cs="Arial"/>
      <w:snapToGrid w:val="0"/>
      <w:sz w:val="21"/>
      <w:szCs w:val="21"/>
    </w:rPr>
  </w:style>
  <w:style w:type="paragraph" w:customStyle="1" w:styleId="64">
    <w:name w:val="6.前言"/>
    <w:basedOn w:val="Heading1NoNumber"/>
    <w:link w:val="65"/>
    <w:autoRedefine/>
    <w:qFormat/>
    <w:rsid w:val="000E0BC3"/>
    <w:pPr>
      <w:tabs>
        <w:tab w:val="left" w:pos="4095"/>
        <w:tab w:val="right" w:pos="9638"/>
      </w:tabs>
    </w:pPr>
  </w:style>
  <w:style w:type="paragraph" w:customStyle="1" w:styleId="74">
    <w:name w:val="7.简介标题"/>
    <w:basedOn w:val="Heading2NoNumber"/>
    <w:link w:val="75"/>
    <w:autoRedefine/>
    <w:qFormat/>
    <w:rsid w:val="000E0BC3"/>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0E0BC3"/>
    <w:rPr>
      <w:rFonts w:ascii="Huawei Sans" w:eastAsia="黑体" w:hAnsi="Huawei Sans" w:cs="Book Antiqua"/>
      <w:b/>
      <w:bCs/>
      <w:kern w:val="2"/>
      <w:sz w:val="44"/>
      <w:szCs w:val="44"/>
    </w:rPr>
  </w:style>
  <w:style w:type="paragraph" w:customStyle="1" w:styleId="84">
    <w:name w:val="8.前言标题"/>
    <w:basedOn w:val="Heading3NoNumber"/>
    <w:link w:val="85"/>
    <w:autoRedefine/>
    <w:qFormat/>
    <w:rsid w:val="000E0BC3"/>
    <w:rPr>
      <w:rFonts w:cs="微软雅黑"/>
    </w:rPr>
  </w:style>
  <w:style w:type="character" w:customStyle="1" w:styleId="2Char">
    <w:name w:val="标题 2 Char"/>
    <w:aliases w:val="ALT+2 Char"/>
    <w:basedOn w:val="a3"/>
    <w:link w:val="2"/>
    <w:rsid w:val="000E0BC3"/>
    <w:rPr>
      <w:rFonts w:ascii="Huawei Sans" w:hAnsi="Huawei Sans"/>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0E0BC3"/>
    <w:rPr>
      <w:rFonts w:ascii="Huawei Sans" w:eastAsia="黑体" w:hAnsi="Huawei Sans" w:cs="Book Antiqua"/>
      <w:bCs/>
      <w:noProof/>
      <w:sz w:val="36"/>
      <w:szCs w:val="36"/>
      <w:lang w:eastAsia="en-US"/>
    </w:rPr>
  </w:style>
  <w:style w:type="character" w:customStyle="1" w:styleId="3Char">
    <w:name w:val="标题 3 Char"/>
    <w:aliases w:val="ALT+3 Char"/>
    <w:basedOn w:val="a3"/>
    <w:link w:val="3"/>
    <w:rsid w:val="000E0BC3"/>
    <w:rPr>
      <w:rFonts w:ascii="Huawei Sans" w:hAnsi="Huawei Sans"/>
      <w:noProof/>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0E0BC3"/>
    <w:rPr>
      <w:rFonts w:ascii="Huawei Sans" w:eastAsia="黑体" w:hAnsi="Huawei Sans" w:cs="微软雅黑"/>
      <w:noProof/>
      <w:sz w:val="26"/>
      <w:szCs w:val="32"/>
    </w:rPr>
  </w:style>
  <w:style w:type="paragraph" w:customStyle="1" w:styleId="30">
    <w:name w:val="3.步骤"/>
    <w:basedOn w:val="Step"/>
    <w:link w:val="3Char0"/>
    <w:autoRedefine/>
    <w:qFormat/>
    <w:rsid w:val="00C95A6E"/>
    <w:pPr>
      <w:numPr>
        <w:ilvl w:val="5"/>
        <w:numId w:val="4"/>
      </w:numPr>
      <w:tabs>
        <w:tab w:val="clear" w:pos="585"/>
        <w:tab w:val="left" w:pos="1418"/>
      </w:tabs>
      <w:spacing w:before="160" w:after="160"/>
      <w:ind w:left="1293"/>
      <w:outlineLvl w:val="3"/>
    </w:pPr>
    <w:rPr>
      <w:rFonts w:ascii="方正兰亭黑简体" w:hAnsi="Huawei Sans"/>
      <w:noProof/>
      <w:color w:val="000000" w:themeColor="text1"/>
      <w:sz w:val="21"/>
    </w:rPr>
  </w:style>
  <w:style w:type="character" w:customStyle="1" w:styleId="3Char0">
    <w:name w:val="3.步骤 Char"/>
    <w:basedOn w:val="Step0"/>
    <w:link w:val="30"/>
    <w:rsid w:val="00C95A6E"/>
    <w:rPr>
      <w:rFonts w:ascii="方正兰亭黑简体" w:eastAsia="华文细黑" w:hAnsi="Huawei Sans" w:cs="Arial"/>
      <w:noProof/>
      <w:snapToGrid w:val="0"/>
      <w:color w:val="000000" w:themeColor="text1"/>
      <w:sz w:val="21"/>
      <w:szCs w:val="21"/>
    </w:rPr>
  </w:style>
  <w:style w:type="paragraph" w:customStyle="1" w:styleId="9">
    <w:name w:val="9.图片标题"/>
    <w:basedOn w:val="FigureDescription"/>
    <w:link w:val="93"/>
    <w:autoRedefine/>
    <w:qFormat/>
    <w:rsid w:val="000E0BC3"/>
    <w:pPr>
      <w:numPr>
        <w:ilvl w:val="7"/>
        <w:numId w:val="4"/>
      </w:numPr>
      <w:spacing w:before="80" w:after="160" w:line="240" w:lineRule="auto"/>
      <w:jc w:val="center"/>
      <w:outlineLvl w:val="9"/>
    </w:pPr>
    <w:rPr>
      <w:rFonts w:ascii="Huawei Sans" w:eastAsia="方正兰亭黑简体" w:hAnsi="Huawei Sans" w:cs="微软雅黑"/>
      <w:b/>
      <w:sz w:val="24"/>
      <w:szCs w:val="24"/>
    </w:rPr>
  </w:style>
  <w:style w:type="paragraph" w:customStyle="1" w:styleId="50">
    <w:name w:val="5.表格标题"/>
    <w:basedOn w:val="TableDescription1"/>
    <w:link w:val="5c"/>
    <w:autoRedefine/>
    <w:qFormat/>
    <w:rsid w:val="000E0BC3"/>
    <w:pPr>
      <w:numPr>
        <w:ilvl w:val="8"/>
        <w:numId w:val="4"/>
      </w:numPr>
      <w:spacing w:before="160" w:line="240" w:lineRule="auto"/>
      <w:ind w:leftChars="0" w:left="0" w:rightChars="0" w:right="0"/>
      <w:outlineLvl w:val="9"/>
    </w:pPr>
    <w:rPr>
      <w:rFonts w:ascii="Huawei Sans" w:eastAsia="方正兰亭黑简体" w:hAnsi="Huawei Sans" w:cs="微软雅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3">
    <w:name w:val="9.图片标题 字符"/>
    <w:basedOn w:val="FigureDescription0"/>
    <w:link w:val="9"/>
    <w:rsid w:val="000E0BC3"/>
    <w:rPr>
      <w:rFonts w:ascii="Huawei Sans" w:eastAsia="黑体" w:hAnsi="Huawei Sans" w:cs="微软雅黑"/>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c">
    <w:name w:val="5.表格标题 字符"/>
    <w:basedOn w:val="TableDescription2"/>
    <w:link w:val="50"/>
    <w:rsid w:val="000E0BC3"/>
    <w:rPr>
      <w:rFonts w:ascii="Huawei Sans" w:eastAsia="黑体" w:hAnsi="Huawei Sans" w:cs="微软雅黑"/>
      <w:b/>
      <w:spacing w:val="-4"/>
      <w:kern w:val="2"/>
      <w:sz w:val="24"/>
      <w:szCs w:val="24"/>
    </w:rPr>
  </w:style>
  <w:style w:type="paragraph" w:styleId="affff3">
    <w:name w:val="No Spacing"/>
    <w:autoRedefine/>
    <w:uiPriority w:val="1"/>
    <w:rsid w:val="00DF7033"/>
    <w:pPr>
      <w:topLinePunct/>
      <w:adjustRightInd w:val="0"/>
      <w:snapToGrid w:val="0"/>
      <w:ind w:left="1134"/>
    </w:pPr>
    <w:rPr>
      <w:rFonts w:ascii="微软雅黑" w:eastAsia="微软雅黑" w:hAnsi="微软雅黑" w:cs="微软雅黑"/>
      <w:kern w:val="2"/>
      <w:sz w:val="21"/>
      <w:szCs w:val="21"/>
    </w:rPr>
  </w:style>
  <w:style w:type="character" w:styleId="affff4">
    <w:name w:val="Intense Emphasis"/>
    <w:basedOn w:val="a3"/>
    <w:uiPriority w:val="21"/>
    <w:rsid w:val="00DF7033"/>
    <w:rPr>
      <w:rFonts w:ascii="微软雅黑" w:eastAsia="微软雅黑" w:hAnsi="微软雅黑" w:cs="微软雅黑"/>
      <w:i/>
      <w:iCs/>
      <w:color w:val="4F81BD" w:themeColor="accent1"/>
    </w:rPr>
  </w:style>
  <w:style w:type="paragraph" w:styleId="affff5">
    <w:name w:val="Quote"/>
    <w:basedOn w:val="a2"/>
    <w:next w:val="a2"/>
    <w:link w:val="Char4"/>
    <w:autoRedefine/>
    <w:uiPriority w:val="29"/>
    <w:rsid w:val="00DF7033"/>
    <w:pPr>
      <w:spacing w:before="200" w:after="160"/>
      <w:ind w:left="864" w:right="864"/>
      <w:jc w:val="center"/>
    </w:pPr>
    <w:rPr>
      <w:i/>
      <w:iCs/>
      <w:color w:val="404040" w:themeColor="text1" w:themeTint="BF"/>
    </w:rPr>
  </w:style>
  <w:style w:type="character" w:customStyle="1" w:styleId="Char4">
    <w:name w:val="引用 Char"/>
    <w:basedOn w:val="a3"/>
    <w:link w:val="affff5"/>
    <w:uiPriority w:val="29"/>
    <w:rsid w:val="00DF7033"/>
    <w:rPr>
      <w:rFonts w:ascii="微软雅黑" w:eastAsia="微软雅黑" w:hAnsi="微软雅黑" w:cs="微软雅黑"/>
      <w:i/>
      <w:iCs/>
      <w:color w:val="404040" w:themeColor="text1" w:themeTint="BF"/>
      <w:kern w:val="2"/>
      <w:sz w:val="21"/>
      <w:szCs w:val="21"/>
    </w:rPr>
  </w:style>
  <w:style w:type="paragraph" w:styleId="affff6">
    <w:name w:val="Intense Quote"/>
    <w:basedOn w:val="a2"/>
    <w:next w:val="a2"/>
    <w:link w:val="Char5"/>
    <w:autoRedefine/>
    <w:uiPriority w:val="30"/>
    <w:rsid w:val="00DF703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5">
    <w:name w:val="明显引用 Char"/>
    <w:basedOn w:val="a3"/>
    <w:link w:val="affff6"/>
    <w:uiPriority w:val="30"/>
    <w:rsid w:val="00DF7033"/>
    <w:rPr>
      <w:rFonts w:ascii="微软雅黑" w:eastAsia="微软雅黑" w:hAnsi="微软雅黑" w:cs="微软雅黑"/>
      <w:i/>
      <w:iCs/>
      <w:color w:val="4F81BD" w:themeColor="accent1"/>
      <w:kern w:val="2"/>
      <w:sz w:val="21"/>
      <w:szCs w:val="21"/>
    </w:rPr>
  </w:style>
  <w:style w:type="character" w:styleId="affff7">
    <w:name w:val="Subtle Reference"/>
    <w:basedOn w:val="a3"/>
    <w:uiPriority w:val="31"/>
    <w:rsid w:val="00DF7033"/>
    <w:rPr>
      <w:rFonts w:ascii="微软雅黑" w:eastAsia="微软雅黑" w:hAnsi="微软雅黑" w:cs="微软雅黑"/>
      <w:smallCaps/>
      <w:color w:val="5A5A5A" w:themeColor="text1" w:themeTint="A5"/>
    </w:rPr>
  </w:style>
  <w:style w:type="character" w:styleId="affff8">
    <w:name w:val="Intense Reference"/>
    <w:basedOn w:val="a3"/>
    <w:uiPriority w:val="32"/>
    <w:rsid w:val="00DF7033"/>
    <w:rPr>
      <w:rFonts w:ascii="微软雅黑" w:eastAsia="微软雅黑" w:hAnsi="微软雅黑" w:cs="微软雅黑"/>
      <w:b/>
      <w:bCs/>
      <w:smallCaps/>
      <w:color w:val="4F81BD" w:themeColor="accent1"/>
      <w:spacing w:val="5"/>
    </w:rPr>
  </w:style>
  <w:style w:type="character" w:styleId="affff9">
    <w:name w:val="Book Title"/>
    <w:basedOn w:val="a3"/>
    <w:uiPriority w:val="33"/>
    <w:rsid w:val="00DF7033"/>
    <w:rPr>
      <w:rFonts w:ascii="微软雅黑" w:eastAsia="微软雅黑" w:hAnsi="微软雅黑" w:cs="微软雅黑"/>
      <w:b/>
      <w:bCs/>
      <w:i/>
      <w:iCs/>
      <w:spacing w:val="5"/>
    </w:rPr>
  </w:style>
  <w:style w:type="paragraph" w:customStyle="1" w:styleId="affffa">
    <w:name w:val="微软雅黑"/>
    <w:basedOn w:val="a2"/>
    <w:link w:val="Char6"/>
    <w:autoRedefine/>
    <w:rsid w:val="004B1460"/>
    <w:pPr>
      <w:widowControl w:val="0"/>
      <w:topLinePunct w:val="0"/>
      <w:autoSpaceDE w:val="0"/>
      <w:autoSpaceDN w:val="0"/>
      <w:snapToGrid/>
      <w:spacing w:before="0" w:afterLines="50" w:line="320" w:lineRule="exact"/>
      <w:ind w:left="0" w:firstLine="420"/>
    </w:pPr>
    <w:rPr>
      <w:rFonts w:ascii="微软雅黑" w:eastAsia="微软雅黑" w:hAnsi="微软雅黑" w:cs="微软雅黑"/>
      <w:sz w:val="24"/>
      <w:szCs w:val="24"/>
    </w:rPr>
  </w:style>
  <w:style w:type="character" w:customStyle="1" w:styleId="Char6">
    <w:name w:val="微软雅黑 Char"/>
    <w:basedOn w:val="a3"/>
    <w:link w:val="affffa"/>
    <w:rsid w:val="004B1460"/>
    <w:rPr>
      <w:rFonts w:ascii="微软雅黑" w:eastAsia="微软雅黑" w:hAnsi="微软雅黑" w:cs="微软雅黑"/>
      <w:sz w:val="24"/>
      <w:szCs w:val="24"/>
    </w:rPr>
  </w:style>
  <w:style w:type="table" w:customStyle="1" w:styleId="affffb">
    <w:name w:val="表格样式"/>
    <w:basedOn w:val="a4"/>
    <w:uiPriority w:val="99"/>
    <w:rsid w:val="004B1460"/>
    <w:rPr>
      <w:rFonts w:ascii="Times New Roman" w:eastAsia="宋体" w:hAnsi="Times New Roman" w:cs="Times New Roman"/>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4B1460"/>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character" w:customStyle="1" w:styleId="parmname">
    <w:name w:val="parmname"/>
    <w:basedOn w:val="a3"/>
    <w:rsid w:val="004D4F73"/>
  </w:style>
  <w:style w:type="character" w:customStyle="1" w:styleId="ng-star-inserted">
    <w:name w:val="ng-star-inserted"/>
    <w:basedOn w:val="a3"/>
    <w:rsid w:val="00B109D9"/>
  </w:style>
  <w:style w:type="character" w:customStyle="1" w:styleId="textspancls">
    <w:name w:val="textspancls"/>
    <w:basedOn w:val="a3"/>
    <w:rsid w:val="00035FA9"/>
  </w:style>
  <w:style w:type="character" w:customStyle="1" w:styleId="HTMLChar">
    <w:name w:val="HTML 预设格式 Char"/>
    <w:basedOn w:val="a3"/>
    <w:link w:val="HTML8"/>
    <w:uiPriority w:val="99"/>
    <w:semiHidden/>
    <w:rsid w:val="008570B7"/>
    <w:rPr>
      <w:rFonts w:ascii="Courier New" w:hAnsi="Courier New" w:cs="Courier New"/>
      <w:sz w:val="20"/>
      <w:szCs w:val="20"/>
    </w:rPr>
  </w:style>
  <w:style w:type="character" w:customStyle="1" w:styleId="uicontrol">
    <w:name w:val="uicontrol"/>
    <w:basedOn w:val="a3"/>
    <w:rsid w:val="007C5491"/>
  </w:style>
  <w:style w:type="character" w:customStyle="1" w:styleId="keyword">
    <w:name w:val="keyword"/>
    <w:basedOn w:val="a3"/>
    <w:rsid w:val="007C5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4743">
      <w:bodyDiv w:val="1"/>
      <w:marLeft w:val="0"/>
      <w:marRight w:val="0"/>
      <w:marTop w:val="0"/>
      <w:marBottom w:val="0"/>
      <w:divBdr>
        <w:top w:val="none" w:sz="0" w:space="0" w:color="auto"/>
        <w:left w:val="none" w:sz="0" w:space="0" w:color="auto"/>
        <w:bottom w:val="none" w:sz="0" w:space="0" w:color="auto"/>
        <w:right w:val="none" w:sz="0" w:space="0" w:color="auto"/>
      </w:divBdr>
    </w:div>
    <w:div w:id="427701579">
      <w:bodyDiv w:val="1"/>
      <w:marLeft w:val="0"/>
      <w:marRight w:val="0"/>
      <w:marTop w:val="0"/>
      <w:marBottom w:val="0"/>
      <w:divBdr>
        <w:top w:val="none" w:sz="0" w:space="0" w:color="auto"/>
        <w:left w:val="none" w:sz="0" w:space="0" w:color="auto"/>
        <w:bottom w:val="none" w:sz="0" w:space="0" w:color="auto"/>
        <w:right w:val="none" w:sz="0" w:space="0" w:color="auto"/>
      </w:divBdr>
      <w:divsChild>
        <w:div w:id="1296134176">
          <w:marLeft w:val="0"/>
          <w:marRight w:val="0"/>
          <w:marTop w:val="0"/>
          <w:marBottom w:val="0"/>
          <w:divBdr>
            <w:top w:val="none" w:sz="0" w:space="0" w:color="auto"/>
            <w:left w:val="none" w:sz="0" w:space="0" w:color="auto"/>
            <w:bottom w:val="none" w:sz="0" w:space="0" w:color="auto"/>
            <w:right w:val="none" w:sz="0" w:space="0" w:color="auto"/>
          </w:divBdr>
          <w:divsChild>
            <w:div w:id="18681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797183171">
      <w:bodyDiv w:val="1"/>
      <w:marLeft w:val="0"/>
      <w:marRight w:val="0"/>
      <w:marTop w:val="0"/>
      <w:marBottom w:val="0"/>
      <w:divBdr>
        <w:top w:val="none" w:sz="0" w:space="0" w:color="auto"/>
        <w:left w:val="none" w:sz="0" w:space="0" w:color="auto"/>
        <w:bottom w:val="none" w:sz="0" w:space="0" w:color="auto"/>
        <w:right w:val="none" w:sz="0" w:space="0" w:color="auto"/>
      </w:divBdr>
    </w:div>
    <w:div w:id="960763838">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5321281">
      <w:bodyDiv w:val="1"/>
      <w:marLeft w:val="0"/>
      <w:marRight w:val="0"/>
      <w:marTop w:val="0"/>
      <w:marBottom w:val="0"/>
      <w:divBdr>
        <w:top w:val="none" w:sz="0" w:space="0" w:color="auto"/>
        <w:left w:val="none" w:sz="0" w:space="0" w:color="auto"/>
        <w:bottom w:val="none" w:sz="0" w:space="0" w:color="auto"/>
        <w:right w:val="none" w:sz="0" w:space="0" w:color="auto"/>
      </w:divBdr>
    </w:div>
    <w:div w:id="1153332547">
      <w:bodyDiv w:val="1"/>
      <w:marLeft w:val="0"/>
      <w:marRight w:val="0"/>
      <w:marTop w:val="0"/>
      <w:marBottom w:val="0"/>
      <w:divBdr>
        <w:top w:val="none" w:sz="0" w:space="0" w:color="auto"/>
        <w:left w:val="none" w:sz="0" w:space="0" w:color="auto"/>
        <w:bottom w:val="none" w:sz="0" w:space="0" w:color="auto"/>
        <w:right w:val="none" w:sz="0" w:space="0" w:color="auto"/>
      </w:divBdr>
    </w:div>
    <w:div w:id="1202130415">
      <w:bodyDiv w:val="1"/>
      <w:marLeft w:val="0"/>
      <w:marRight w:val="0"/>
      <w:marTop w:val="0"/>
      <w:marBottom w:val="0"/>
      <w:divBdr>
        <w:top w:val="none" w:sz="0" w:space="0" w:color="auto"/>
        <w:left w:val="none" w:sz="0" w:space="0" w:color="auto"/>
        <w:bottom w:val="none" w:sz="0" w:space="0" w:color="auto"/>
        <w:right w:val="none" w:sz="0" w:space="0" w:color="auto"/>
      </w:divBdr>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16827167">
      <w:bodyDiv w:val="1"/>
      <w:marLeft w:val="0"/>
      <w:marRight w:val="0"/>
      <w:marTop w:val="0"/>
      <w:marBottom w:val="0"/>
      <w:divBdr>
        <w:top w:val="none" w:sz="0" w:space="0" w:color="auto"/>
        <w:left w:val="none" w:sz="0" w:space="0" w:color="auto"/>
        <w:bottom w:val="none" w:sz="0" w:space="0" w:color="auto"/>
        <w:right w:val="none" w:sz="0" w:space="0" w:color="auto"/>
      </w:divBdr>
      <w:divsChild>
        <w:div w:id="1729766351">
          <w:marLeft w:val="0"/>
          <w:marRight w:val="0"/>
          <w:marTop w:val="0"/>
          <w:marBottom w:val="0"/>
          <w:divBdr>
            <w:top w:val="none" w:sz="0" w:space="0" w:color="auto"/>
            <w:left w:val="none" w:sz="0" w:space="0" w:color="auto"/>
            <w:bottom w:val="none" w:sz="0" w:space="0" w:color="auto"/>
            <w:right w:val="none" w:sz="0" w:space="0" w:color="auto"/>
          </w:divBdr>
          <w:divsChild>
            <w:div w:id="6053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6606">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917859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99129237">
      <w:bodyDiv w:val="1"/>
      <w:marLeft w:val="0"/>
      <w:marRight w:val="0"/>
      <w:marTop w:val="0"/>
      <w:marBottom w:val="0"/>
      <w:divBdr>
        <w:top w:val="none" w:sz="0" w:space="0" w:color="auto"/>
        <w:left w:val="none" w:sz="0" w:space="0" w:color="auto"/>
        <w:bottom w:val="none" w:sz="0" w:space="0" w:color="auto"/>
        <w:right w:val="none" w:sz="0" w:space="0" w:color="auto"/>
      </w:divBdr>
    </w:div>
    <w:div w:id="1939755714">
      <w:bodyDiv w:val="1"/>
      <w:marLeft w:val="0"/>
      <w:marRight w:val="0"/>
      <w:marTop w:val="0"/>
      <w:marBottom w:val="0"/>
      <w:divBdr>
        <w:top w:val="none" w:sz="0" w:space="0" w:color="auto"/>
        <w:left w:val="none" w:sz="0" w:space="0" w:color="auto"/>
        <w:bottom w:val="none" w:sz="0" w:space="0" w:color="auto"/>
        <w:right w:val="none" w:sz="0" w:space="0" w:color="auto"/>
      </w:divBdr>
    </w:div>
    <w:div w:id="1956253779">
      <w:bodyDiv w:val="1"/>
      <w:marLeft w:val="0"/>
      <w:marRight w:val="0"/>
      <w:marTop w:val="0"/>
      <w:marBottom w:val="0"/>
      <w:divBdr>
        <w:top w:val="none" w:sz="0" w:space="0" w:color="auto"/>
        <w:left w:val="none" w:sz="0" w:space="0" w:color="auto"/>
        <w:bottom w:val="none" w:sz="0" w:space="0" w:color="auto"/>
        <w:right w:val="none" w:sz="0" w:space="0" w:color="auto"/>
      </w:divBdr>
      <w:divsChild>
        <w:div w:id="172694339">
          <w:marLeft w:val="0"/>
          <w:marRight w:val="0"/>
          <w:marTop w:val="0"/>
          <w:marBottom w:val="0"/>
          <w:divBdr>
            <w:top w:val="none" w:sz="0" w:space="0" w:color="auto"/>
            <w:left w:val="none" w:sz="0" w:space="0" w:color="auto"/>
            <w:bottom w:val="none" w:sz="0" w:space="0" w:color="auto"/>
            <w:right w:val="none" w:sz="0" w:space="0" w:color="auto"/>
          </w:divBdr>
          <w:divsChild>
            <w:div w:id="21018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2899">
      <w:bodyDiv w:val="1"/>
      <w:marLeft w:val="0"/>
      <w:marRight w:val="0"/>
      <w:marTop w:val="0"/>
      <w:marBottom w:val="0"/>
      <w:divBdr>
        <w:top w:val="none" w:sz="0" w:space="0" w:color="auto"/>
        <w:left w:val="none" w:sz="0" w:space="0" w:color="auto"/>
        <w:bottom w:val="none" w:sz="0" w:space="0" w:color="auto"/>
        <w:right w:val="none" w:sz="0" w:space="0" w:color="auto"/>
      </w:divBdr>
    </w:div>
    <w:div w:id="2039967403">
      <w:bodyDiv w:val="1"/>
      <w:marLeft w:val="0"/>
      <w:marRight w:val="0"/>
      <w:marTop w:val="0"/>
      <w:marBottom w:val="0"/>
      <w:divBdr>
        <w:top w:val="none" w:sz="0" w:space="0" w:color="auto"/>
        <w:left w:val="none" w:sz="0" w:space="0" w:color="auto"/>
        <w:bottom w:val="none" w:sz="0" w:space="0" w:color="auto"/>
        <w:right w:val="none" w:sz="0" w:space="0" w:color="auto"/>
      </w:divBdr>
      <w:divsChild>
        <w:div w:id="2112046131">
          <w:marLeft w:val="0"/>
          <w:marRight w:val="0"/>
          <w:marTop w:val="0"/>
          <w:marBottom w:val="0"/>
          <w:divBdr>
            <w:top w:val="none" w:sz="0" w:space="0" w:color="auto"/>
            <w:left w:val="none" w:sz="0" w:space="0" w:color="auto"/>
            <w:bottom w:val="none" w:sz="0" w:space="0" w:color="auto"/>
            <w:right w:val="none" w:sz="0" w:space="0" w:color="auto"/>
          </w:divBdr>
        </w:div>
      </w:divsChild>
    </w:div>
    <w:div w:id="208996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0.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1.png"/><Relationship Id="rId5" Type="http://schemas.openxmlformats.org/officeDocument/2006/relationships/customXml" Target="../customXml/item4.xml"/><Relationship Id="rId181" Type="http://schemas.openxmlformats.org/officeDocument/2006/relationships/image" Target="media/image164.png"/><Relationship Id="rId237" Type="http://schemas.openxmlformats.org/officeDocument/2006/relationships/image" Target="media/image220.png"/><Relationship Id="rId258" Type="http://schemas.openxmlformats.org/officeDocument/2006/relationships/image" Target="media/image24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1.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support.huaweicloud.com/usermanual-codehub/codehub_ug_0222.html" TargetMode="External"/><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numbering" Target="numbering.xml"/><Relationship Id="rId238" Type="http://schemas.openxmlformats.org/officeDocument/2006/relationships/image" Target="media/image221.png"/><Relationship Id="rId259" Type="http://schemas.openxmlformats.org/officeDocument/2006/relationships/image" Target="media/image241.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52.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hyperlink" Target="https://XXX" TargetMode="External"/><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2.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image" Target="media/image253.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3.png"/><Relationship Id="rId14" Type="http://schemas.openxmlformats.org/officeDocument/2006/relationships/footer" Target="footer1.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8" Type="http://schemas.openxmlformats.org/officeDocument/2006/relationships/settings" Target="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3.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4.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4.png"/><Relationship Id="rId78" Type="http://schemas.openxmlformats.org/officeDocument/2006/relationships/image" Target="media/image65.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webSettings" Target="webSettings.xml"/><Relationship Id="rId210" Type="http://schemas.openxmlformats.org/officeDocument/2006/relationships/image" Target="media/image193.png"/><Relationship Id="rId26" Type="http://schemas.openxmlformats.org/officeDocument/2006/relationships/image" Target="media/image14.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5.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4.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5.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microsoft.com/office/2006/relationships/keyMapCustomizations" Target="customizations.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16.png"/><Relationship Id="rId49" Type="http://schemas.openxmlformats.org/officeDocument/2006/relationships/hyperlink" Target="http://www.huaweicloud.com/" TargetMode="External"/><Relationship Id="rId114" Type="http://schemas.openxmlformats.org/officeDocument/2006/relationships/image" Target="media/image97.png"/><Relationship Id="rId275" Type="http://schemas.openxmlformats.org/officeDocument/2006/relationships/image" Target="media/image25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47.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1.xml"/><Relationship Id="rId29" Type="http://schemas.openxmlformats.org/officeDocument/2006/relationships/image" Target="media/image17.png"/><Relationship Id="rId255" Type="http://schemas.openxmlformats.org/officeDocument/2006/relationships/image" Target="media/image237.png"/><Relationship Id="rId276" Type="http://schemas.openxmlformats.org/officeDocument/2006/relationships/fontTable" Target="fontTable.xml"/><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7.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support.huaweicloud.com/usermanual-codehub/devcloud_hlp_00074.html" TargetMode="External"/><Relationship Id="rId189" Type="http://schemas.openxmlformats.org/officeDocument/2006/relationships/image" Target="media/image172.png"/><Relationship Id="rId3" Type="http://schemas.openxmlformats.org/officeDocument/2006/relationships/customXml" Target="../customXml/item2.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theme" Target="theme/theme1.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hyperlink" Target="https://support.huaweicloud.com/usermanual-codehub/devcloud_hlp_0734.html" TargetMode="External"/><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3.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11" Type="http://schemas.openxmlformats.org/officeDocument/2006/relationships/endnotes" Target="endnotes.xml"/><Relationship Id="rId53" Type="http://schemas.openxmlformats.org/officeDocument/2006/relationships/image" Target="media/image40.png"/><Relationship Id="rId149" Type="http://schemas.openxmlformats.org/officeDocument/2006/relationships/image" Target="media/image132.png"/><Relationship Id="rId95" Type="http://schemas.openxmlformats.org/officeDocument/2006/relationships/hyperlink" Target="https://support.huaweicloud.com/usermanual-codehub/codehub_ug_1001.html" TargetMode="External"/><Relationship Id="rId160" Type="http://schemas.openxmlformats.org/officeDocument/2006/relationships/image" Target="media/image143.png"/><Relationship Id="rId216" Type="http://schemas.openxmlformats.org/officeDocument/2006/relationships/image" Target="media/image19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A0441-A12A-4905-BCBE-CF8203440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0CA0F52B-926B-4251-9E78-33C2D92C7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Template>
  <TotalTime>40725</TotalTime>
  <Pages>109</Pages>
  <Words>5396</Words>
  <Characters>30762</Characters>
  <Application>Microsoft Office Word</Application>
  <DocSecurity>0</DocSecurity>
  <Lines>256</Lines>
  <Paragraphs>72</Paragraphs>
  <ScaleCrop>false</ScaleCrop>
  <Company>Huawei Technologies Co.,Ltd.</Company>
  <LinksUpToDate>false</LinksUpToDate>
  <CharactersWithSpaces>36086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zhouyulin (A)</cp:lastModifiedBy>
  <cp:revision>578</cp:revision>
  <cp:lastPrinted>2016-11-21T02:33:00Z</cp:lastPrinted>
  <dcterms:created xsi:type="dcterms:W3CDTF">2018-07-10T01:59:00Z</dcterms:created>
  <dcterms:modified xsi:type="dcterms:W3CDTF">2021-10-12T08:02:00Z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(3)qdkaPPO+5gzPJ31zgJ4KEL18ogMVSZuJSesw4X/ce6ASTZQAFXI6mLLZJtgw7WznIup9E3Fw
ECHIvtGsKbv0lkAi0ZH/FF6efnpM3Rwd2Wb9SgdkF94lhzPQpstlt6xMsgLk/W5dO83MC4DZ
CrIfDXW4QsRZsSrIYQ1PEzmStJH80qCU6xwEpsqaoBeSvrVj2Q4H/k0iCiu04Fhq0un9q/GD
+ZCsWW7x7mbkCnm4J6</vt:lpwstr>
  </property>
  <property fmtid="{D5CDD505-2E9C-101B-9397-08002B2CF9AE}" pid="15" name="_2015_ms_pID_7253431">
    <vt:lpwstr>/QIg5h7FwCks55QJBH4DZoTVDJoSfvU4IStsftJM0iW66KJgANuhhE
zaYCq6f5DuuDmtajWKirZXg4DlUkQ9VAeCSk5ARBX5o7RxOtxwKZhyP0jdhi8jXvaVq6sVeI
gSqML6QygmxeLPvsy9rgpcBM3xGeOnZmBmmCVFTxhHyca80FQSEsZUSjSzdx7g/ssSDQh6ii
e6DGZaivPjg5iGs0yQj4PJoiH72E8vthehIw</vt:lpwstr>
  </property>
  <property fmtid="{D5CDD505-2E9C-101B-9397-08002B2CF9AE}" pid="16" name="ContentTypeId">
    <vt:lpwstr>0x010100CC226774B8D87F4D92D9D1F6859ED44E</vt:lpwstr>
  </property>
  <property fmtid="{D5CDD505-2E9C-101B-9397-08002B2CF9AE}" pid="17" name="_2015_ms_pID_7253432">
    <vt:lpwstr>lQ==</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1634004358</vt:lpwstr>
  </property>
</Properties>
</file>